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1C71" w14:textId="77777777" w:rsidR="00E42867" w:rsidRPr="001079A3" w:rsidRDefault="00E42867">
      <w:pPr>
        <w:rPr>
          <w:rFonts w:asciiTheme="minorHAnsi" w:hAnsiTheme="minorHAnsi"/>
          <w:color w:val="FFFFFF" w:themeColor="background1"/>
        </w:rPr>
      </w:pPr>
    </w:p>
    <w:p w14:paraId="11DD0B39" w14:textId="77777777" w:rsidR="00E42867" w:rsidRPr="001079A3" w:rsidRDefault="00E42867">
      <w:pPr>
        <w:rPr>
          <w:rFonts w:asciiTheme="minorHAnsi" w:hAnsiTheme="minorHAnsi"/>
          <w:color w:val="FFFFFF" w:themeColor="background1"/>
        </w:rPr>
      </w:pPr>
    </w:p>
    <w:p w14:paraId="680439F5" w14:textId="77777777" w:rsidR="003879AD" w:rsidRPr="001079A3" w:rsidRDefault="003879AD" w:rsidP="0052672A">
      <w:pPr>
        <w:jc w:val="center"/>
        <w:rPr>
          <w:rFonts w:cs="Arial Narrow"/>
          <w:b/>
          <w:bCs/>
          <w:sz w:val="56"/>
          <w:szCs w:val="56"/>
        </w:rPr>
      </w:pPr>
      <w:bookmarkStart w:id="0" w:name="Nazev"/>
    </w:p>
    <w:p w14:paraId="05306B50" w14:textId="77777777" w:rsidR="003C21C5" w:rsidRPr="001079A3" w:rsidRDefault="003C21C5" w:rsidP="0052672A">
      <w:pPr>
        <w:jc w:val="center"/>
        <w:rPr>
          <w:rFonts w:cs="Arial Narrow"/>
          <w:b/>
          <w:bCs/>
          <w:sz w:val="56"/>
          <w:szCs w:val="56"/>
        </w:rPr>
      </w:pPr>
    </w:p>
    <w:bookmarkEnd w:id="0"/>
    <w:p w14:paraId="2D91807B" w14:textId="282DB076" w:rsidR="00A85080" w:rsidRPr="00D5240C" w:rsidRDefault="00D5240C" w:rsidP="0052672A">
      <w:pPr>
        <w:jc w:val="center"/>
        <w:rPr>
          <w:rFonts w:cs="Arial Narrow"/>
          <w:b/>
          <w:bCs/>
          <w:sz w:val="48"/>
          <w:szCs w:val="48"/>
        </w:rPr>
      </w:pPr>
      <w:r w:rsidRPr="00D5240C">
        <w:rPr>
          <w:rFonts w:cs="Arial Narrow"/>
          <w:b/>
          <w:bCs/>
          <w:sz w:val="48"/>
          <w:szCs w:val="48"/>
        </w:rPr>
        <w:t>Základy programování a algoritmizace</w:t>
      </w:r>
    </w:p>
    <w:p w14:paraId="38DBCD49" w14:textId="0F1235C4" w:rsidR="00675EA6" w:rsidRPr="00D5240C" w:rsidRDefault="00675EA6" w:rsidP="0052672A">
      <w:pPr>
        <w:jc w:val="center"/>
        <w:rPr>
          <w:rFonts w:cs="Arial Narrow"/>
          <w:b/>
          <w:bCs/>
          <w:sz w:val="44"/>
          <w:szCs w:val="44"/>
        </w:rPr>
      </w:pPr>
      <w:proofErr w:type="spellStart"/>
      <w:r w:rsidRPr="00D5240C">
        <w:rPr>
          <w:rFonts w:cs="Arial Narrow"/>
          <w:b/>
          <w:bCs/>
          <w:sz w:val="44"/>
          <w:szCs w:val="44"/>
        </w:rPr>
        <w:t>B</w:t>
      </w:r>
      <w:r w:rsidR="00474987">
        <w:rPr>
          <w:rFonts w:cs="Arial Narrow"/>
          <w:b/>
          <w:bCs/>
          <w:sz w:val="44"/>
          <w:szCs w:val="44"/>
        </w:rPr>
        <w:t>o</w:t>
      </w:r>
      <w:r w:rsidRPr="00D5240C">
        <w:rPr>
          <w:rFonts w:cs="Arial Narrow"/>
          <w:b/>
          <w:bCs/>
          <w:sz w:val="44"/>
          <w:szCs w:val="44"/>
        </w:rPr>
        <w:t>oleanovské</w:t>
      </w:r>
      <w:proofErr w:type="spellEnd"/>
      <w:r w:rsidRPr="00D5240C">
        <w:rPr>
          <w:rFonts w:cs="Arial Narrow"/>
          <w:b/>
          <w:bCs/>
          <w:sz w:val="44"/>
          <w:szCs w:val="44"/>
        </w:rPr>
        <w:t xml:space="preserve"> výrazy</w:t>
      </w:r>
    </w:p>
    <w:p w14:paraId="41FAACCD" w14:textId="77777777" w:rsidR="006E36CD" w:rsidRPr="001079A3" w:rsidRDefault="006E36CD" w:rsidP="0052672A">
      <w:pPr>
        <w:jc w:val="center"/>
        <w:rPr>
          <w:rFonts w:cs="Arial Narrow"/>
          <w:b/>
          <w:bCs/>
          <w:color w:val="FFFFFF" w:themeColor="background1"/>
          <w:sz w:val="40"/>
          <w:szCs w:val="40"/>
        </w:rPr>
      </w:pPr>
    </w:p>
    <w:p w14:paraId="21FBE08B" w14:textId="6B801277" w:rsidR="00CD1440" w:rsidRPr="00675EA6" w:rsidRDefault="00D01F42" w:rsidP="00675EA6">
      <w:pPr>
        <w:jc w:val="center"/>
        <w:rPr>
          <w:rFonts w:cs="Arial Narrow"/>
          <w:b/>
          <w:bCs/>
          <w:noProof/>
          <w:sz w:val="40"/>
          <w:szCs w:val="32"/>
        </w:rPr>
      </w:pPr>
      <w:r w:rsidRPr="001079A3">
        <w:rPr>
          <w:rFonts w:cs="Arial Narrow"/>
          <w:b/>
          <w:bCs/>
          <w:noProof/>
          <w:sz w:val="40"/>
          <w:szCs w:val="32"/>
        </w:rPr>
        <w:t>Erik Král</w:t>
      </w:r>
    </w:p>
    <w:p w14:paraId="56E1EB31" w14:textId="77777777" w:rsidR="009353EE" w:rsidRPr="001079A3" w:rsidRDefault="000D23D0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  <w:r w:rsidRPr="001079A3">
        <w:rPr>
          <w:rFonts w:asciiTheme="minorHAnsi" w:hAnsiTheme="minorHAnsi"/>
          <w:noProof/>
        </w:rPr>
        <w:drawing>
          <wp:anchor distT="0" distB="0" distL="114300" distR="114300" simplePos="0" relativeHeight="251669504" behindDoc="1" locked="0" layoutInCell="1" allowOverlap="1" wp14:anchorId="7EA58C8A" wp14:editId="1DBF7753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2876400" cy="2847600"/>
            <wp:effectExtent l="0" t="0" r="635" b="0"/>
            <wp:wrapNone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UT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4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8A792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4B114DAD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71DDC42E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63BC0CD9" w14:textId="77777777" w:rsidR="00BC6C97" w:rsidRPr="001079A3" w:rsidRDefault="00BC6C97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4045CFA7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513C05F2" w14:textId="77777777" w:rsidR="000D23D0" w:rsidRPr="001079A3" w:rsidRDefault="000D23D0" w:rsidP="00475472">
      <w:pPr>
        <w:jc w:val="center"/>
        <w:rPr>
          <w:rFonts w:cs="Arial Narrow"/>
          <w:b/>
          <w:bCs/>
          <w:sz w:val="32"/>
          <w:szCs w:val="32"/>
        </w:rPr>
      </w:pPr>
    </w:p>
    <w:p w14:paraId="189BF9BD" w14:textId="2533217E" w:rsidR="00DB7F03" w:rsidRPr="00675EA6" w:rsidRDefault="00E66CA2" w:rsidP="00675EA6">
      <w:pPr>
        <w:jc w:val="center"/>
        <w:rPr>
          <w:rFonts w:cs="Arial Narrow"/>
          <w:b/>
          <w:bCs/>
          <w:sz w:val="32"/>
          <w:szCs w:val="32"/>
        </w:rPr>
      </w:pPr>
      <w:r>
        <w:rPr>
          <w:rFonts w:cs="Arial Narrow"/>
          <w:b/>
          <w:bCs/>
          <w:sz w:val="32"/>
          <w:szCs w:val="32"/>
        </w:rPr>
        <w:t>2020</w:t>
      </w:r>
      <w:r w:rsidR="00DB7F03" w:rsidRPr="001079A3">
        <w:rPr>
          <w:b/>
          <w:sz w:val="28"/>
          <w:szCs w:val="28"/>
        </w:rPr>
        <w:br w:type="page"/>
      </w:r>
    </w:p>
    <w:p w14:paraId="32C87871" w14:textId="77777777" w:rsidR="00AA17A4" w:rsidRPr="001079A3" w:rsidRDefault="002B3C73" w:rsidP="00B5651D">
      <w:pPr>
        <w:rPr>
          <w:b/>
          <w:sz w:val="28"/>
          <w:szCs w:val="28"/>
        </w:rPr>
      </w:pPr>
      <w:r w:rsidRPr="001079A3">
        <w:rPr>
          <w:b/>
          <w:sz w:val="28"/>
          <w:szCs w:val="28"/>
        </w:rPr>
        <w:lastRenderedPageBreak/>
        <w:t>Informace o autorech</w:t>
      </w:r>
      <w:r w:rsidR="00596B7E" w:rsidRPr="001079A3">
        <w:rPr>
          <w:b/>
          <w:sz w:val="28"/>
          <w:szCs w:val="28"/>
        </w:rPr>
        <w:t>:</w:t>
      </w:r>
    </w:p>
    <w:p w14:paraId="4FC1440B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Ing. et Ing. Erik Král, Ph.D.</w:t>
      </w:r>
    </w:p>
    <w:p w14:paraId="445C2E4A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Univerzita Tomáše Bati ve Zlíně</w:t>
      </w:r>
    </w:p>
    <w:p w14:paraId="1F68B3FD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Fakulta aplikované informatiky</w:t>
      </w:r>
    </w:p>
    <w:p w14:paraId="0ECDA1FE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Nad Stráněmi 4511</w:t>
      </w:r>
    </w:p>
    <w:p w14:paraId="01CC3FC7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760 05 Zlín</w:t>
      </w:r>
    </w:p>
    <w:p w14:paraId="13B7791B" w14:textId="77777777" w:rsidR="008A133B" w:rsidRPr="001079A3" w:rsidRDefault="00D01F42" w:rsidP="00D01F42">
      <w:pPr>
        <w:spacing w:line="240" w:lineRule="auto"/>
        <w:rPr>
          <w:rStyle w:val="Pokec"/>
          <w:rFonts w:ascii="Times New Roman" w:hAnsi="Times New Roman"/>
          <w:bCs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1079A3">
        <w:rPr>
          <w:rFonts w:ascii="Times New Roman" w:hAnsi="Times New Roman"/>
          <w:bCs/>
        </w:rPr>
        <w:t>ekral@utb.cz</w:t>
      </w:r>
      <w:r w:rsidR="00AA17A4" w:rsidRPr="001079A3">
        <w:rPr>
          <w:rFonts w:asciiTheme="minorHAnsi" w:hAnsiTheme="minorHAnsi"/>
        </w:rPr>
        <w:br w:type="page"/>
      </w:r>
    </w:p>
    <w:p w14:paraId="00ADC30D" w14:textId="77777777" w:rsidR="00AA17A4" w:rsidRPr="001079A3" w:rsidRDefault="00AA17A4" w:rsidP="0017496C">
      <w:pPr>
        <w:pStyle w:val="Nadpis"/>
        <w:rPr>
          <w:sz w:val="32"/>
          <w:szCs w:val="32"/>
        </w:rPr>
      </w:pPr>
      <w:bookmarkStart w:id="1" w:name="_Toc37577729"/>
      <w:bookmarkStart w:id="2" w:name="_Toc88120440"/>
      <w:bookmarkStart w:id="3" w:name="_Toc88120677"/>
      <w:bookmarkStart w:id="4" w:name="_Toc88120889"/>
      <w:bookmarkStart w:id="5" w:name="_Toc88120993"/>
      <w:bookmarkStart w:id="6" w:name="_Toc88121036"/>
      <w:bookmarkStart w:id="7" w:name="_Toc88121173"/>
      <w:bookmarkStart w:id="8" w:name="_Toc88121547"/>
      <w:bookmarkStart w:id="9" w:name="_Toc88121604"/>
      <w:bookmarkStart w:id="10" w:name="_Toc88121742"/>
      <w:bookmarkStart w:id="11" w:name="_Toc88122008"/>
      <w:bookmarkStart w:id="12" w:name="_Toc88124611"/>
      <w:bookmarkStart w:id="13" w:name="_Toc88124648"/>
      <w:bookmarkStart w:id="14" w:name="_Toc88124798"/>
      <w:bookmarkStart w:id="15" w:name="_Toc88125781"/>
      <w:bookmarkStart w:id="16" w:name="_Toc88126301"/>
      <w:bookmarkStart w:id="17" w:name="_Toc88126452"/>
      <w:bookmarkStart w:id="18" w:name="_Toc88126519"/>
      <w:bookmarkStart w:id="19" w:name="_Toc88126548"/>
      <w:bookmarkStart w:id="20" w:name="_Toc88126764"/>
      <w:bookmarkStart w:id="21" w:name="_Toc88126854"/>
      <w:bookmarkStart w:id="22" w:name="_Toc88127095"/>
      <w:bookmarkStart w:id="23" w:name="_Toc88127138"/>
      <w:bookmarkStart w:id="24" w:name="_Toc88128503"/>
      <w:bookmarkStart w:id="25" w:name="_Toc107634140"/>
      <w:bookmarkStart w:id="26" w:name="_Toc107635157"/>
      <w:bookmarkStart w:id="27" w:name="_Toc60864819"/>
      <w:r w:rsidRPr="001079A3">
        <w:rPr>
          <w:sz w:val="32"/>
          <w:szCs w:val="32"/>
        </w:rPr>
        <w:lastRenderedPageBreak/>
        <w:t>OBSAH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3D03C290" w14:textId="77777777" w:rsidR="00A66758" w:rsidRDefault="001E2E0B">
      <w:pPr>
        <w:pStyle w:val="Obsah2"/>
      </w:pPr>
      <w:r w:rsidRPr="001079A3">
        <w:rPr>
          <w:rFonts w:asciiTheme="minorHAnsi" w:hAnsiTheme="minorHAnsi"/>
          <w:bCs/>
          <w:szCs w:val="36"/>
        </w:rPr>
        <w:fldChar w:fldCharType="begin"/>
      </w:r>
      <w:r w:rsidRPr="001079A3">
        <w:rPr>
          <w:rFonts w:asciiTheme="minorHAnsi" w:hAnsiTheme="minorHAnsi"/>
          <w:bCs/>
          <w:szCs w:val="36"/>
        </w:rPr>
        <w:instrText xml:space="preserve"> = </w:instrText>
      </w:r>
      <w:r w:rsidRPr="001079A3">
        <w:rPr>
          <w:rFonts w:asciiTheme="minorHAnsi" w:hAnsiTheme="minorHAnsi"/>
          <w:bCs/>
          <w:szCs w:val="36"/>
        </w:rPr>
        <w:fldChar w:fldCharType="end"/>
      </w:r>
      <w:r w:rsidR="00AA17A4" w:rsidRPr="001079A3">
        <w:rPr>
          <w:rFonts w:asciiTheme="minorHAnsi" w:hAnsiTheme="minorHAnsi"/>
          <w:bCs/>
          <w:szCs w:val="36"/>
        </w:rPr>
        <w:fldChar w:fldCharType="begin"/>
      </w:r>
      <w:r w:rsidR="00AA17A4" w:rsidRPr="001079A3">
        <w:rPr>
          <w:rFonts w:asciiTheme="minorHAnsi" w:hAnsiTheme="minorHAnsi"/>
          <w:bCs/>
          <w:szCs w:val="36"/>
        </w:rPr>
        <w:instrText xml:space="preserve"> TOC \h \z \t "Nadpis 1;2;Nadpis 2;3;Nadpis 3;4;Nadpis 4;5;Nadpis;2;Část;1" </w:instrText>
      </w:r>
      <w:r w:rsidR="00AA17A4" w:rsidRPr="001079A3">
        <w:rPr>
          <w:rFonts w:asciiTheme="minorHAnsi" w:hAnsiTheme="minorHAnsi"/>
          <w:bCs/>
          <w:szCs w:val="36"/>
        </w:rPr>
        <w:fldChar w:fldCharType="separate"/>
      </w:r>
    </w:p>
    <w:p w14:paraId="544BD605" w14:textId="478C9D07" w:rsidR="00A66758" w:rsidRDefault="00A66758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64819" w:history="1">
        <w:r w:rsidRPr="00EE655A">
          <w:rPr>
            <w:rStyle w:val="Hypertextovodkaz"/>
          </w:rPr>
          <w:t>OBSAH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_Toc60864819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C5E5122" w14:textId="5D8C747F" w:rsidR="00A66758" w:rsidRDefault="00A66758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64820" w:history="1">
        <w:r w:rsidRPr="00EE655A">
          <w:rPr>
            <w:rStyle w:val="Hypertextovodkaz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E655A">
          <w:rPr>
            <w:rStyle w:val="Hypertextovodkaz"/>
          </w:rPr>
          <w:t>Úvod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_Toc60864820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95B84F4" w14:textId="031BEEA3" w:rsidR="00A66758" w:rsidRDefault="00A66758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4821" w:history="1">
        <w:r w:rsidRPr="00EE655A">
          <w:rPr>
            <w:rStyle w:val="Hypertextovodkaz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EE655A">
          <w:rPr>
            <w:rStyle w:val="Hypertextovodkaz"/>
          </w:rPr>
          <w:t>Booleanovské výrazy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_Toc60864821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7086B5E" w14:textId="4C81673E" w:rsidR="00A66758" w:rsidRDefault="00A66758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4822" w:history="1">
        <w:r w:rsidRPr="00EE655A">
          <w:rPr>
            <w:rStyle w:val="Hypertextovodkaz"/>
          </w:rPr>
          <w:t>1.2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EE655A">
          <w:rPr>
            <w:rStyle w:val="Hypertextovodkaz"/>
          </w:rPr>
          <w:t>Řešené příklady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_Toc60864822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90BD01C" w14:textId="4523DD0D" w:rsidR="00A66758" w:rsidRDefault="00A66758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64823" w:history="1">
        <w:r w:rsidRPr="00EE655A">
          <w:rPr>
            <w:rStyle w:val="Hypertextovodkaz"/>
          </w:rPr>
          <w:t>Seznam použité literatury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_Toc60864823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CD504C6" w14:textId="77777777" w:rsidR="00434315" w:rsidRPr="001079A3" w:rsidRDefault="00AA17A4" w:rsidP="00EE0426">
      <w:pPr>
        <w:pStyle w:val="Obsah2"/>
        <w:ind w:left="0" w:firstLine="0"/>
      </w:pPr>
      <w:r w:rsidRPr="001079A3">
        <w:rPr>
          <w:rFonts w:asciiTheme="minorHAnsi" w:hAnsiTheme="minorHAnsi"/>
          <w:bCs/>
          <w:szCs w:val="36"/>
        </w:rPr>
        <w:fldChar w:fldCharType="end"/>
      </w:r>
    </w:p>
    <w:p w14:paraId="13250CE1" w14:textId="77777777" w:rsidR="00AA17A4" w:rsidRPr="001079A3" w:rsidRDefault="00434315" w:rsidP="00434315">
      <w:pPr>
        <w:tabs>
          <w:tab w:val="center" w:pos="4394"/>
        </w:tabs>
        <w:sectPr w:rsidR="00AA17A4" w:rsidRPr="001079A3" w:rsidSect="003E2B7E"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701" w:right="1134" w:bottom="1134" w:left="1134" w:header="0" w:footer="0" w:gutter="851"/>
          <w:pgNumType w:start="1"/>
          <w:cols w:space="720"/>
          <w:titlePg/>
          <w:docGrid w:linePitch="326"/>
        </w:sectPr>
      </w:pPr>
      <w:r w:rsidRPr="001079A3">
        <w:tab/>
      </w:r>
    </w:p>
    <w:p w14:paraId="0F6BCB6A" w14:textId="16CA25E6" w:rsidR="009B06CC" w:rsidRPr="001079A3" w:rsidRDefault="005E5D45" w:rsidP="00055BDE">
      <w:pPr>
        <w:pStyle w:val="Nadpis1"/>
      </w:pPr>
      <w:bookmarkStart w:id="28" w:name="_Toc107634143"/>
      <w:bookmarkStart w:id="29" w:name="_Toc107635178"/>
      <w:bookmarkStart w:id="30" w:name="_Toc107635218"/>
      <w:bookmarkStart w:id="31" w:name="_Toc107635235"/>
      <w:bookmarkStart w:id="32" w:name="_Toc60864820"/>
      <w:r>
        <w:lastRenderedPageBreak/>
        <w:t>Úvod</w:t>
      </w:r>
      <w:bookmarkEnd w:id="32"/>
    </w:p>
    <w:p w14:paraId="1610D3D6" w14:textId="3FD1BFD7" w:rsidR="00E332D1" w:rsidRDefault="00A952F6" w:rsidP="00627965">
      <w:r>
        <w:t xml:space="preserve">V tomto materiálu se seznámíme </w:t>
      </w:r>
      <w:r w:rsidR="00CC7A5F">
        <w:t>s </w:t>
      </w:r>
      <w:proofErr w:type="spellStart"/>
      <w:r w:rsidR="00CC7A5F">
        <w:t>booleanovskými</w:t>
      </w:r>
      <w:proofErr w:type="spellEnd"/>
      <w:r w:rsidR="00CC7A5F">
        <w:t xml:space="preserve"> výrazy</w:t>
      </w:r>
      <w:r w:rsidR="001910F7">
        <w:t>, tedy výrazy</w:t>
      </w:r>
      <w:r w:rsidR="00E13134">
        <w:t>,</w:t>
      </w:r>
      <w:r w:rsidR="001910F7">
        <w:t xml:space="preserve"> které vracejí typ </w:t>
      </w:r>
      <w:proofErr w:type="spellStart"/>
      <w:r w:rsidR="001910F7" w:rsidRPr="003B1830">
        <w:rPr>
          <w:i/>
          <w:iCs/>
        </w:rPr>
        <w:t>boolean</w:t>
      </w:r>
      <w:proofErr w:type="spellEnd"/>
      <w:r w:rsidR="00FF16BB">
        <w:t xml:space="preserve"> </w:t>
      </w:r>
      <w:r w:rsidR="00FF16BB">
        <w:rPr>
          <w:lang w:val="en-US"/>
        </w:rPr>
        <w:t>[1]</w:t>
      </w:r>
      <w:r w:rsidR="00CC7A5F">
        <w:t xml:space="preserve"> a projdeme si i příklady na procvičení</w:t>
      </w:r>
      <w:r w:rsidR="00163045">
        <w:t>.</w:t>
      </w:r>
    </w:p>
    <w:p w14:paraId="690121B8" w14:textId="5F886E3D" w:rsidR="005E5D45" w:rsidRDefault="001910F7" w:rsidP="005E5D45">
      <w:pPr>
        <w:pStyle w:val="Nadpis2"/>
      </w:pPr>
      <w:bookmarkStart w:id="33" w:name="_Toc60864821"/>
      <w:proofErr w:type="spellStart"/>
      <w:r>
        <w:t>B</w:t>
      </w:r>
      <w:r w:rsidR="00474987">
        <w:t>o</w:t>
      </w:r>
      <w:r>
        <w:t>oleanovské</w:t>
      </w:r>
      <w:proofErr w:type="spellEnd"/>
      <w:r w:rsidR="00524D41">
        <w:t xml:space="preserve"> v</w:t>
      </w:r>
      <w:r w:rsidR="00D12C76">
        <w:t>ýrazy</w:t>
      </w:r>
      <w:bookmarkStart w:id="34" w:name="_GoBack"/>
      <w:bookmarkEnd w:id="33"/>
      <w:bookmarkEnd w:id="34"/>
    </w:p>
    <w:p w14:paraId="2E4496E5" w14:textId="17A0500E" w:rsidR="00C56F98" w:rsidRDefault="00E13134" w:rsidP="00E13134">
      <w:r>
        <w:t xml:space="preserve">Booleovský výraz vrací jako výslednou hodnotu typ </w:t>
      </w:r>
      <w:proofErr w:type="spellStart"/>
      <w:r w:rsidRPr="00A67C9D">
        <w:rPr>
          <w:i/>
          <w:iCs/>
        </w:rPr>
        <w:t>bool</w:t>
      </w:r>
      <w:proofErr w:type="spellEnd"/>
      <w:r w:rsidR="00A67C9D">
        <w:t>. N</w:t>
      </w:r>
      <w:r>
        <w:t>ejčastěji</w:t>
      </w:r>
      <w:r w:rsidR="00A67C9D">
        <w:t xml:space="preserve"> jej</w:t>
      </w:r>
      <w:r>
        <w:t xml:space="preserve"> používáme v podmíněných příkazech výběru (</w:t>
      </w:r>
      <w:proofErr w:type="spellStart"/>
      <w:r w:rsidRPr="003B1830">
        <w:rPr>
          <w:i/>
          <w:iCs/>
        </w:rPr>
        <w:t>selection</w:t>
      </w:r>
      <w:proofErr w:type="spellEnd"/>
      <w:r w:rsidRPr="003B1830">
        <w:rPr>
          <w:i/>
          <w:iCs/>
        </w:rPr>
        <w:t xml:space="preserve"> </w:t>
      </w:r>
      <w:proofErr w:type="spellStart"/>
      <w:r w:rsidRPr="003B1830">
        <w:rPr>
          <w:i/>
          <w:iCs/>
        </w:rPr>
        <w:t>statements</w:t>
      </w:r>
      <w:proofErr w:type="spellEnd"/>
      <w:r>
        <w:t>) a příkazech pro tvorbu cyklu (</w:t>
      </w:r>
      <w:proofErr w:type="spellStart"/>
      <w:r w:rsidRPr="003B1830">
        <w:rPr>
          <w:i/>
          <w:iCs/>
        </w:rPr>
        <w:t>iteration</w:t>
      </w:r>
      <w:proofErr w:type="spellEnd"/>
      <w:r w:rsidRPr="003B1830">
        <w:rPr>
          <w:i/>
          <w:iCs/>
        </w:rPr>
        <w:t xml:space="preserve"> </w:t>
      </w:r>
      <w:proofErr w:type="spellStart"/>
      <w:r w:rsidRPr="003B1830">
        <w:rPr>
          <w:i/>
          <w:iCs/>
        </w:rPr>
        <w:t>statements</w:t>
      </w:r>
      <w:proofErr w:type="spellEnd"/>
      <w:r>
        <w:t>).</w:t>
      </w:r>
      <w:r w:rsidR="00C56F98">
        <w:t xml:space="preserve"> </w:t>
      </w:r>
      <w:r w:rsidR="00BB0936">
        <w:t xml:space="preserve">Příklady </w:t>
      </w:r>
      <w:proofErr w:type="spellStart"/>
      <w:r w:rsidR="00BB0936">
        <w:t>booleanovských</w:t>
      </w:r>
      <w:proofErr w:type="spellEnd"/>
      <w:r w:rsidR="00BB0936">
        <w:t xml:space="preserve"> výrazů jsou relační a logické operátory.</w:t>
      </w:r>
    </w:p>
    <w:p w14:paraId="6CAAB2DB" w14:textId="0A1A4E90" w:rsidR="00BB0936" w:rsidRDefault="00BB0936" w:rsidP="00E13134">
      <w:r w:rsidRPr="00C56F98">
        <w:rPr>
          <w:b/>
          <w:bCs/>
        </w:rPr>
        <w:t>Relační operátory</w:t>
      </w:r>
      <w:r>
        <w:t xml:space="preserve"> představují následující operátory</w:t>
      </w:r>
      <w:r w:rsidR="00C56F98">
        <w:t>:</w:t>
      </w:r>
    </w:p>
    <w:p w14:paraId="75CED22F" w14:textId="77777777" w:rsidR="002150FD" w:rsidRPr="002150FD" w:rsidRDefault="002150FD" w:rsidP="002150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150FD">
        <w:rPr>
          <w:rFonts w:ascii="Consolas" w:hAnsi="Consolas"/>
          <w:noProof/>
          <w:color w:val="0000FF"/>
          <w:sz w:val="21"/>
          <w:szCs w:val="21"/>
        </w:rPr>
        <w:t>int</w:t>
      </w:r>
      <w:r w:rsidRPr="002150FD">
        <w:rPr>
          <w:rFonts w:ascii="Consolas" w:hAnsi="Consolas"/>
          <w:noProof/>
          <w:color w:val="000000"/>
          <w:sz w:val="21"/>
          <w:szCs w:val="21"/>
        </w:rPr>
        <w:t> x = </w:t>
      </w:r>
      <w:r w:rsidRPr="002150FD">
        <w:rPr>
          <w:rFonts w:ascii="Consolas" w:hAnsi="Consolas"/>
          <w:noProof/>
          <w:color w:val="098658"/>
          <w:sz w:val="21"/>
          <w:szCs w:val="21"/>
        </w:rPr>
        <w:t>2</w:t>
      </w:r>
      <w:r w:rsidRPr="002150FD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1A625428" w14:textId="77777777" w:rsidR="002150FD" w:rsidRPr="002150FD" w:rsidRDefault="002150FD" w:rsidP="002150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150FD">
        <w:rPr>
          <w:rFonts w:ascii="Consolas" w:hAnsi="Consolas"/>
          <w:noProof/>
          <w:color w:val="0000FF"/>
          <w:sz w:val="21"/>
          <w:szCs w:val="21"/>
        </w:rPr>
        <w:t>int</w:t>
      </w:r>
      <w:r w:rsidRPr="002150FD">
        <w:rPr>
          <w:rFonts w:ascii="Consolas" w:hAnsi="Consolas"/>
          <w:noProof/>
          <w:color w:val="000000"/>
          <w:sz w:val="21"/>
          <w:szCs w:val="21"/>
        </w:rPr>
        <w:t> y = </w:t>
      </w:r>
      <w:r w:rsidRPr="002150FD">
        <w:rPr>
          <w:rFonts w:ascii="Consolas" w:hAnsi="Consolas"/>
          <w:noProof/>
          <w:color w:val="098658"/>
          <w:sz w:val="21"/>
          <w:szCs w:val="21"/>
        </w:rPr>
        <w:t>3</w:t>
      </w:r>
      <w:r w:rsidRPr="002150FD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49433868" w14:textId="77777777" w:rsidR="002150FD" w:rsidRPr="002150FD" w:rsidRDefault="002150FD" w:rsidP="002150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150FD">
        <w:rPr>
          <w:rFonts w:ascii="Consolas" w:hAnsi="Consolas"/>
          <w:noProof/>
          <w:color w:val="0000FF"/>
          <w:sz w:val="21"/>
          <w:szCs w:val="21"/>
        </w:rPr>
        <w:t>bool</w:t>
      </w:r>
      <w:r w:rsidRPr="002150FD">
        <w:rPr>
          <w:rFonts w:ascii="Consolas" w:hAnsi="Consolas"/>
          <w:noProof/>
          <w:color w:val="000000"/>
          <w:sz w:val="21"/>
          <w:szCs w:val="21"/>
        </w:rPr>
        <w:t> vysledek;</w:t>
      </w:r>
    </w:p>
    <w:p w14:paraId="32D7B843" w14:textId="77777777" w:rsidR="002150FD" w:rsidRPr="002150FD" w:rsidRDefault="002150FD" w:rsidP="002150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18C4AAF3" w14:textId="77777777" w:rsidR="002150FD" w:rsidRPr="002150FD" w:rsidRDefault="002150FD" w:rsidP="002150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150FD">
        <w:rPr>
          <w:rFonts w:ascii="Consolas" w:hAnsi="Consolas"/>
          <w:noProof/>
          <w:color w:val="000000"/>
          <w:sz w:val="21"/>
          <w:szCs w:val="21"/>
        </w:rPr>
        <w:t>vysledek = x == y;  </w:t>
      </w:r>
      <w:r w:rsidRPr="002150FD">
        <w:rPr>
          <w:rFonts w:ascii="Consolas" w:hAnsi="Consolas"/>
          <w:noProof/>
          <w:color w:val="008000"/>
          <w:sz w:val="21"/>
          <w:szCs w:val="21"/>
        </w:rPr>
        <w:t>// rovnost</w:t>
      </w:r>
    </w:p>
    <w:p w14:paraId="4BDEE021" w14:textId="77777777" w:rsidR="002150FD" w:rsidRPr="002150FD" w:rsidRDefault="002150FD" w:rsidP="002150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150FD">
        <w:rPr>
          <w:rFonts w:ascii="Consolas" w:hAnsi="Consolas"/>
          <w:noProof/>
          <w:color w:val="000000"/>
          <w:sz w:val="21"/>
          <w:szCs w:val="21"/>
        </w:rPr>
        <w:t>vysledek = x != y;  </w:t>
      </w:r>
      <w:r w:rsidRPr="002150FD">
        <w:rPr>
          <w:rFonts w:ascii="Consolas" w:hAnsi="Consolas"/>
          <w:noProof/>
          <w:color w:val="008000"/>
          <w:sz w:val="21"/>
          <w:szCs w:val="21"/>
        </w:rPr>
        <w:t>// nerovnost</w:t>
      </w:r>
    </w:p>
    <w:p w14:paraId="40492024" w14:textId="77777777" w:rsidR="002150FD" w:rsidRPr="002150FD" w:rsidRDefault="002150FD" w:rsidP="002150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150FD">
        <w:rPr>
          <w:rFonts w:ascii="Consolas" w:hAnsi="Consolas"/>
          <w:noProof/>
          <w:color w:val="000000"/>
          <w:sz w:val="21"/>
          <w:szCs w:val="21"/>
        </w:rPr>
        <w:t>vysledek = x &lt; y;   </w:t>
      </w:r>
      <w:r w:rsidRPr="002150FD">
        <w:rPr>
          <w:rFonts w:ascii="Consolas" w:hAnsi="Consolas"/>
          <w:noProof/>
          <w:color w:val="008000"/>
          <w:sz w:val="21"/>
          <w:szCs w:val="21"/>
        </w:rPr>
        <w:t>// mensi nez</w:t>
      </w:r>
    </w:p>
    <w:p w14:paraId="5062C9DD" w14:textId="77777777" w:rsidR="002150FD" w:rsidRPr="002150FD" w:rsidRDefault="002150FD" w:rsidP="002150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150FD">
        <w:rPr>
          <w:rFonts w:ascii="Consolas" w:hAnsi="Consolas"/>
          <w:noProof/>
          <w:color w:val="000000"/>
          <w:sz w:val="21"/>
          <w:szCs w:val="21"/>
        </w:rPr>
        <w:t>vysledek = x &gt; y;   </w:t>
      </w:r>
      <w:r w:rsidRPr="002150FD">
        <w:rPr>
          <w:rFonts w:ascii="Consolas" w:hAnsi="Consolas"/>
          <w:noProof/>
          <w:color w:val="008000"/>
          <w:sz w:val="21"/>
          <w:szCs w:val="21"/>
        </w:rPr>
        <w:t>// vetsi nez</w:t>
      </w:r>
    </w:p>
    <w:p w14:paraId="78E6F361" w14:textId="77777777" w:rsidR="002150FD" w:rsidRPr="002150FD" w:rsidRDefault="002150FD" w:rsidP="002150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150FD">
        <w:rPr>
          <w:rFonts w:ascii="Consolas" w:hAnsi="Consolas"/>
          <w:noProof/>
          <w:color w:val="000000"/>
          <w:sz w:val="21"/>
          <w:szCs w:val="21"/>
        </w:rPr>
        <w:t>vysledek = x &lt;= y;  </w:t>
      </w:r>
      <w:r w:rsidRPr="002150FD">
        <w:rPr>
          <w:rFonts w:ascii="Consolas" w:hAnsi="Consolas"/>
          <w:noProof/>
          <w:color w:val="008000"/>
          <w:sz w:val="21"/>
          <w:szCs w:val="21"/>
        </w:rPr>
        <w:t>// nensi nebo rovno</w:t>
      </w:r>
    </w:p>
    <w:p w14:paraId="4F13D71C" w14:textId="77777777" w:rsidR="002150FD" w:rsidRPr="002150FD" w:rsidRDefault="002150FD" w:rsidP="002150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2150FD">
        <w:rPr>
          <w:rFonts w:ascii="Consolas" w:hAnsi="Consolas"/>
          <w:noProof/>
          <w:color w:val="000000"/>
          <w:sz w:val="21"/>
          <w:szCs w:val="21"/>
        </w:rPr>
        <w:t>vysledek = x &gt;= y;  </w:t>
      </w:r>
      <w:r w:rsidRPr="002150FD">
        <w:rPr>
          <w:rFonts w:ascii="Consolas" w:hAnsi="Consolas"/>
          <w:noProof/>
          <w:color w:val="008000"/>
          <w:sz w:val="21"/>
          <w:szCs w:val="21"/>
        </w:rPr>
        <w:t>// vetsi nebo rovno</w:t>
      </w:r>
    </w:p>
    <w:p w14:paraId="79248BF6" w14:textId="657F29EE" w:rsidR="00C56F98" w:rsidRDefault="00C56F98" w:rsidP="00E13134"/>
    <w:p w14:paraId="5A7877D6" w14:textId="466705E7" w:rsidR="002150FD" w:rsidRPr="002B2D17" w:rsidRDefault="002150FD" w:rsidP="00E13134">
      <w:r>
        <w:t>Rovnost tedy</w:t>
      </w:r>
      <w:r w:rsidR="00E021CE">
        <w:t xml:space="preserve"> zapisujeme následujícím způsobem,</w:t>
      </w:r>
      <w:r w:rsidR="002B2D17">
        <w:t xml:space="preserve"> jeden znak by totiž představoval operátor přiřazení.</w:t>
      </w:r>
    </w:p>
    <w:p w14:paraId="66811B36" w14:textId="0305E98E" w:rsidR="00096E6F" w:rsidRDefault="00096E6F" w:rsidP="00096E6F">
      <w:pPr>
        <w:shd w:val="clear" w:color="auto" w:fill="E7E6E6" w:themeFill="background2"/>
      </w:pPr>
      <w:r w:rsidRPr="002150FD">
        <w:rPr>
          <w:rFonts w:ascii="Consolas" w:hAnsi="Consolas"/>
          <w:noProof/>
          <w:color w:val="000000"/>
          <w:sz w:val="21"/>
          <w:szCs w:val="21"/>
        </w:rPr>
        <w:t>x == y</w:t>
      </w:r>
    </w:p>
    <w:p w14:paraId="592CFB72" w14:textId="77777777" w:rsidR="00E94526" w:rsidRDefault="00E94526" w:rsidP="00E94526"/>
    <w:p w14:paraId="13024920" w14:textId="3E9A121E" w:rsidR="00096E6F" w:rsidRPr="0083312D" w:rsidRDefault="00096E6F" w:rsidP="00E94526">
      <w:r w:rsidRPr="00096E6F">
        <w:t>A nerovnost zapisujeme</w:t>
      </w:r>
      <w:r>
        <w:t xml:space="preserve"> </w:t>
      </w:r>
      <w:r w:rsidR="00E021CE">
        <w:t>takto</w:t>
      </w:r>
      <w:r w:rsidR="0083312D">
        <w:t>:</w:t>
      </w:r>
      <w:r w:rsidRPr="002150FD">
        <w:rPr>
          <w:rFonts w:ascii="Consolas" w:hAnsi="Consolas"/>
          <w:noProof/>
          <w:color w:val="000000"/>
          <w:sz w:val="21"/>
          <w:szCs w:val="21"/>
        </w:rPr>
        <w:t> </w:t>
      </w:r>
    </w:p>
    <w:p w14:paraId="236DC0A5" w14:textId="1AB49992" w:rsidR="00096E6F" w:rsidRPr="00096E6F" w:rsidRDefault="00096E6F" w:rsidP="00096E6F">
      <w:pPr>
        <w:shd w:val="clear" w:color="auto" w:fill="E7E6E6" w:themeFill="background2"/>
      </w:pPr>
      <w:r w:rsidRPr="002150FD">
        <w:rPr>
          <w:rFonts w:ascii="Consolas" w:hAnsi="Consolas"/>
          <w:noProof/>
          <w:color w:val="000000"/>
          <w:sz w:val="21"/>
          <w:szCs w:val="21"/>
        </w:rPr>
        <w:t>x != y</w:t>
      </w:r>
    </w:p>
    <w:p w14:paraId="688A8F46" w14:textId="086AAD0F" w:rsidR="002B2D17" w:rsidRDefault="002B2D17" w:rsidP="002B2D17"/>
    <w:p w14:paraId="7F7DCF25" w14:textId="77777777" w:rsidR="00E021CE" w:rsidRDefault="00E021CE" w:rsidP="002B2D17"/>
    <w:p w14:paraId="731187C7" w14:textId="77777777" w:rsidR="00E021CE" w:rsidRDefault="00CA1800" w:rsidP="005E5308">
      <w:r>
        <w:lastRenderedPageBreak/>
        <w:t xml:space="preserve">Dalšími </w:t>
      </w:r>
      <w:proofErr w:type="spellStart"/>
      <w:r>
        <w:t>booleanovskými</w:t>
      </w:r>
      <w:proofErr w:type="spellEnd"/>
      <w:r>
        <w:t xml:space="preserve"> operátory jsou logické operátory.</w:t>
      </w:r>
      <w:r w:rsidR="005E5308">
        <w:t xml:space="preserve"> </w:t>
      </w:r>
    </w:p>
    <w:p w14:paraId="38353847" w14:textId="6F90F6BB" w:rsidR="00E021CE" w:rsidRPr="00772C05" w:rsidRDefault="005E5308" w:rsidP="00E021CE">
      <w:pPr>
        <w:rPr>
          <w:lang w:val="en-US"/>
        </w:rPr>
      </w:pPr>
      <w:r w:rsidRPr="005E5308">
        <w:t>Logický AND</w:t>
      </w:r>
      <w:r>
        <w:t xml:space="preserve"> se zapisuje pomocí znak</w:t>
      </w:r>
      <w:r w:rsidR="00E021CE">
        <w:t xml:space="preserve">ů </w:t>
      </w:r>
      <w:r w:rsidR="00E021CE" w:rsidRPr="00E021CE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&amp;&amp;</w:t>
      </w:r>
      <w:r w:rsidRPr="005E5308">
        <w:t xml:space="preserve"> Výsledkem</w:t>
      </w:r>
      <w:r>
        <w:t xml:space="preserve"> operace</w:t>
      </w:r>
      <w:r w:rsidR="00E021CE">
        <w:t xml:space="preserve"> </w:t>
      </w:r>
      <w:r w:rsidR="00E021CE" w:rsidRPr="002150FD">
        <w:rPr>
          <w:rFonts w:ascii="Consolas" w:hAnsi="Consolas"/>
          <w:noProof/>
          <w:color w:val="000000"/>
          <w:sz w:val="21"/>
          <w:szCs w:val="21"/>
          <w:shd w:val="clear" w:color="auto" w:fill="E7E6E6" w:themeFill="background2"/>
        </w:rPr>
        <w:t>x </w:t>
      </w:r>
      <w:r w:rsidR="00E021CE" w:rsidRPr="00E021CE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&amp;&amp;</w:t>
      </w:r>
      <w:r w:rsidR="00E021CE" w:rsidRPr="002150FD">
        <w:rPr>
          <w:rFonts w:ascii="Consolas" w:hAnsi="Consolas"/>
          <w:noProof/>
          <w:color w:val="000000"/>
          <w:sz w:val="21"/>
          <w:szCs w:val="21"/>
          <w:shd w:val="clear" w:color="auto" w:fill="E7E6E6" w:themeFill="background2"/>
        </w:rPr>
        <w:t> y</w:t>
      </w:r>
      <w:r w:rsidRPr="005E5308">
        <w:rPr>
          <w:lang w:val="en-US"/>
        </w:rPr>
        <w:t xml:space="preserve"> </w:t>
      </w:r>
      <w:r w:rsidRPr="005E5308">
        <w:t>je</w:t>
      </w:r>
      <w:r w:rsidRPr="005E5308">
        <w:rPr>
          <w:lang w:val="en-US"/>
        </w:rPr>
        <w:t xml:space="preserve"> </w:t>
      </w:r>
      <w:r w:rsidRPr="00E021CE">
        <w:rPr>
          <w:i/>
          <w:iCs/>
          <w:lang w:val="en-US"/>
        </w:rPr>
        <w:t>true</w:t>
      </w:r>
      <w:r w:rsidRPr="005E5308">
        <w:t>,</w:t>
      </w:r>
      <w:r w:rsidRPr="005E5308">
        <w:rPr>
          <w:lang w:val="en-US"/>
        </w:rPr>
        <w:t xml:space="preserve"> </w:t>
      </w:r>
      <w:r w:rsidRPr="005E5308">
        <w:t xml:space="preserve">pokud </w:t>
      </w:r>
      <w:r w:rsidRPr="00E021CE">
        <w:rPr>
          <w:i/>
          <w:iCs/>
          <w:lang w:val="en-US"/>
        </w:rPr>
        <w:t>x</w:t>
      </w:r>
      <w:r w:rsidRPr="005E5308">
        <w:rPr>
          <w:lang w:val="en-US"/>
        </w:rPr>
        <w:t xml:space="preserve"> </w:t>
      </w:r>
      <w:r w:rsidRPr="005E5308">
        <w:t>a zároveň</w:t>
      </w:r>
      <w:r w:rsidRPr="005E5308">
        <w:rPr>
          <w:lang w:val="en-US"/>
        </w:rPr>
        <w:t xml:space="preserve"> </w:t>
      </w:r>
      <w:r w:rsidRPr="00E021CE">
        <w:rPr>
          <w:i/>
          <w:iCs/>
          <w:lang w:val="en-US"/>
        </w:rPr>
        <w:t>y</w:t>
      </w:r>
      <w:r w:rsidRPr="005E5308">
        <w:rPr>
          <w:lang w:val="en-US"/>
        </w:rPr>
        <w:t xml:space="preserve"> </w:t>
      </w:r>
      <w:r w:rsidRPr="005E5308">
        <w:t>jsou</w:t>
      </w:r>
      <w:r w:rsidRPr="005E5308">
        <w:rPr>
          <w:lang w:val="en-US"/>
        </w:rPr>
        <w:t xml:space="preserve"> true. </w:t>
      </w:r>
      <w:r w:rsidRPr="005E5308">
        <w:t xml:space="preserve">Jinak je výsledkem </w:t>
      </w:r>
      <w:r w:rsidRPr="00E021CE">
        <w:rPr>
          <w:i/>
          <w:iCs/>
          <w:lang w:val="en-US"/>
        </w:rPr>
        <w:t>false</w:t>
      </w:r>
      <w:r w:rsidRPr="005E5308">
        <w:rPr>
          <w:lang w:val="en-US"/>
        </w:rPr>
        <w:t>.</w:t>
      </w:r>
      <w:r w:rsidR="00C2379E">
        <w:rPr>
          <w:lang w:val="en-US"/>
        </w:rPr>
        <w:t xml:space="preserve"> </w:t>
      </w:r>
      <w:r w:rsidR="00E021CE">
        <w:rPr>
          <w:lang w:val="en-US"/>
        </w:rPr>
        <w:t xml:space="preserve">V </w:t>
      </w:r>
      <w:proofErr w:type="spellStart"/>
      <w:r w:rsidR="00E021CE">
        <w:rPr>
          <w:lang w:val="en-US"/>
        </w:rPr>
        <w:t>následujícím</w:t>
      </w:r>
      <w:proofErr w:type="spellEnd"/>
      <w:r w:rsidR="00E021CE">
        <w:rPr>
          <w:lang w:val="en-US"/>
        </w:rPr>
        <w:t xml:space="preserve"> </w:t>
      </w:r>
      <w:proofErr w:type="spellStart"/>
      <w:r w:rsidR="00E021CE">
        <w:rPr>
          <w:lang w:val="en-US"/>
        </w:rPr>
        <w:t>příkladu</w:t>
      </w:r>
      <w:proofErr w:type="spellEnd"/>
      <w:r w:rsidR="00772C05">
        <w:rPr>
          <w:lang w:val="en-US"/>
        </w:rPr>
        <w:t xml:space="preserve"> </w:t>
      </w:r>
      <w:proofErr w:type="spellStart"/>
      <w:r w:rsidR="00772C05">
        <w:rPr>
          <w:lang w:val="en-US"/>
        </w:rPr>
        <w:t>bude</w:t>
      </w:r>
      <w:proofErr w:type="spellEnd"/>
      <w:r w:rsidR="00772C05">
        <w:rPr>
          <w:lang w:val="en-US"/>
        </w:rPr>
        <w:t xml:space="preserve"> m</w:t>
      </w:r>
      <w:proofErr w:type="spellStart"/>
      <w:r w:rsidR="00772C05">
        <w:t>ít</w:t>
      </w:r>
      <w:proofErr w:type="spellEnd"/>
      <w:r w:rsidR="00772C05">
        <w:rPr>
          <w:lang w:val="en-US"/>
        </w:rPr>
        <w:t xml:space="preserve"> </w:t>
      </w:r>
      <w:proofErr w:type="spellStart"/>
      <w:r w:rsidR="00772C05">
        <w:rPr>
          <w:lang w:val="en-US"/>
        </w:rPr>
        <w:t>proměnná</w:t>
      </w:r>
      <w:proofErr w:type="spellEnd"/>
      <w:r w:rsidR="00772C05">
        <w:rPr>
          <w:lang w:val="en-US"/>
        </w:rPr>
        <w:t xml:space="preserve"> </w:t>
      </w:r>
      <w:r w:rsidR="00772C05" w:rsidRPr="00772C05">
        <w:rPr>
          <w:i/>
          <w:iCs/>
          <w:lang w:val="en-US"/>
        </w:rPr>
        <w:t>ok</w:t>
      </w:r>
      <w:r w:rsidR="00772C05" w:rsidRPr="00772C05">
        <w:rPr>
          <w:lang w:val="en-US"/>
        </w:rPr>
        <w:t xml:space="preserve"> </w:t>
      </w:r>
      <w:proofErr w:type="spellStart"/>
      <w:r w:rsidR="00772C05" w:rsidRPr="00772C05">
        <w:rPr>
          <w:lang w:val="en-US"/>
        </w:rPr>
        <w:t>hodnotu</w:t>
      </w:r>
      <w:proofErr w:type="spellEnd"/>
      <w:r w:rsidR="00772C05" w:rsidRPr="00772C05">
        <w:rPr>
          <w:lang w:val="en-US"/>
        </w:rPr>
        <w:t xml:space="preserve"> </w:t>
      </w:r>
      <w:r w:rsidR="00772C05" w:rsidRPr="00772C05">
        <w:rPr>
          <w:i/>
          <w:iCs/>
          <w:lang w:val="en-US"/>
        </w:rPr>
        <w:t>true</w:t>
      </w:r>
      <w:r w:rsidR="00772C05">
        <w:rPr>
          <w:lang w:val="en-US"/>
        </w:rPr>
        <w:t xml:space="preserve">, </w:t>
      </w:r>
      <w:proofErr w:type="spellStart"/>
      <w:r w:rsidR="00772C05">
        <w:rPr>
          <w:lang w:val="en-US"/>
        </w:rPr>
        <w:t>pokud</w:t>
      </w:r>
      <w:proofErr w:type="spellEnd"/>
      <w:r w:rsidR="00772C05">
        <w:rPr>
          <w:lang w:val="en-US"/>
        </w:rPr>
        <w:t xml:space="preserve"> je </w:t>
      </w:r>
      <w:r w:rsidR="00772C05" w:rsidRPr="00772C05">
        <w:rPr>
          <w:i/>
          <w:iCs/>
          <w:lang w:val="en-US"/>
        </w:rPr>
        <w:t>x &gt; y</w:t>
      </w:r>
      <w:r w:rsidR="00772C05">
        <w:rPr>
          <w:lang w:val="en-US"/>
        </w:rPr>
        <w:t xml:space="preserve"> a </w:t>
      </w:r>
      <w:r w:rsidR="00772C05">
        <w:t xml:space="preserve">zároveň je </w:t>
      </w:r>
      <w:r w:rsidR="00772C05" w:rsidRPr="00772C05">
        <w:rPr>
          <w:i/>
          <w:iCs/>
        </w:rPr>
        <w:t xml:space="preserve">x </w:t>
      </w:r>
      <w:r w:rsidR="00772C05" w:rsidRPr="00772C05">
        <w:rPr>
          <w:i/>
          <w:iCs/>
          <w:lang w:val="en-US"/>
        </w:rPr>
        <w:t>&gt; 0</w:t>
      </w:r>
      <w:r w:rsidR="00772C05">
        <w:rPr>
          <w:lang w:val="en-US"/>
        </w:rPr>
        <w:t>.</w:t>
      </w:r>
    </w:p>
    <w:p w14:paraId="0405D764" w14:textId="77777777" w:rsidR="00E021CE" w:rsidRPr="00E021CE" w:rsidRDefault="00E021CE" w:rsidP="00E021C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021CE">
        <w:rPr>
          <w:rFonts w:ascii="Consolas" w:hAnsi="Consolas"/>
          <w:noProof/>
          <w:color w:val="0000FF"/>
          <w:sz w:val="21"/>
          <w:szCs w:val="21"/>
        </w:rPr>
        <w:t>int</w:t>
      </w:r>
      <w:r w:rsidRPr="00E021CE">
        <w:rPr>
          <w:rFonts w:ascii="Consolas" w:hAnsi="Consolas"/>
          <w:noProof/>
          <w:color w:val="000000"/>
          <w:sz w:val="21"/>
          <w:szCs w:val="21"/>
        </w:rPr>
        <w:t> x = </w:t>
      </w:r>
      <w:r w:rsidRPr="00E021CE">
        <w:rPr>
          <w:rFonts w:ascii="Consolas" w:hAnsi="Consolas"/>
          <w:noProof/>
          <w:color w:val="098658"/>
          <w:sz w:val="21"/>
          <w:szCs w:val="21"/>
        </w:rPr>
        <w:t>3</w:t>
      </w:r>
      <w:r w:rsidRPr="00E021CE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6F24CD0D" w14:textId="77777777" w:rsidR="00E021CE" w:rsidRPr="00E021CE" w:rsidRDefault="00E021CE" w:rsidP="00E021C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021CE">
        <w:rPr>
          <w:rFonts w:ascii="Consolas" w:hAnsi="Consolas"/>
          <w:noProof/>
          <w:color w:val="0000FF"/>
          <w:sz w:val="21"/>
          <w:szCs w:val="21"/>
        </w:rPr>
        <w:t>int</w:t>
      </w:r>
      <w:r w:rsidRPr="00E021CE">
        <w:rPr>
          <w:rFonts w:ascii="Consolas" w:hAnsi="Consolas"/>
          <w:noProof/>
          <w:color w:val="000000"/>
          <w:sz w:val="21"/>
          <w:szCs w:val="21"/>
        </w:rPr>
        <w:t> y = </w:t>
      </w:r>
      <w:r w:rsidRPr="00E021CE">
        <w:rPr>
          <w:rFonts w:ascii="Consolas" w:hAnsi="Consolas"/>
          <w:noProof/>
          <w:color w:val="098658"/>
          <w:sz w:val="21"/>
          <w:szCs w:val="21"/>
        </w:rPr>
        <w:t>5</w:t>
      </w:r>
      <w:r w:rsidRPr="00E021CE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71DB4EA0" w14:textId="77777777" w:rsidR="00E021CE" w:rsidRPr="00E021CE" w:rsidRDefault="00E021CE" w:rsidP="00E021C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021CE">
        <w:rPr>
          <w:rFonts w:ascii="Consolas" w:hAnsi="Consolas"/>
          <w:noProof/>
          <w:color w:val="0000FF"/>
          <w:sz w:val="21"/>
          <w:szCs w:val="21"/>
        </w:rPr>
        <w:t>bool</w:t>
      </w:r>
      <w:r w:rsidRPr="00E021CE">
        <w:rPr>
          <w:rFonts w:ascii="Consolas" w:hAnsi="Consolas"/>
          <w:noProof/>
          <w:color w:val="000000"/>
          <w:sz w:val="21"/>
          <w:szCs w:val="21"/>
        </w:rPr>
        <w:t> ok = (x &gt; y) &amp;&amp; (x &gt; </w:t>
      </w:r>
      <w:r w:rsidRPr="00E021CE">
        <w:rPr>
          <w:rFonts w:ascii="Consolas" w:hAnsi="Consolas"/>
          <w:noProof/>
          <w:color w:val="098658"/>
          <w:sz w:val="21"/>
          <w:szCs w:val="21"/>
        </w:rPr>
        <w:t>0</w:t>
      </w:r>
      <w:r w:rsidRPr="00E021CE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621EDC9B" w14:textId="5BE39DC4" w:rsidR="00CA1800" w:rsidRDefault="00CA1800" w:rsidP="002B2D17"/>
    <w:p w14:paraId="275645B8" w14:textId="640C88CF" w:rsidR="00C2379E" w:rsidRDefault="00C2379E" w:rsidP="00C2379E">
      <w:pPr>
        <w:rPr>
          <w:lang w:val="en-US"/>
        </w:rPr>
      </w:pPr>
      <w:r w:rsidRPr="005E5308">
        <w:t xml:space="preserve">Logický </w:t>
      </w:r>
      <w:r>
        <w:t xml:space="preserve">OR se zapisuje pomocí znaků </w:t>
      </w:r>
      <w:r w:rsidRPr="00E021CE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&amp;&amp;</w:t>
      </w:r>
      <w:r w:rsidRPr="005E5308">
        <w:t xml:space="preserve"> Výsledkem</w:t>
      </w:r>
      <w:r>
        <w:t xml:space="preserve"> operace </w:t>
      </w:r>
      <w:r w:rsidRPr="002150FD">
        <w:rPr>
          <w:rFonts w:ascii="Consolas" w:hAnsi="Consolas"/>
          <w:noProof/>
          <w:color w:val="000000"/>
          <w:sz w:val="21"/>
          <w:szCs w:val="21"/>
          <w:shd w:val="clear" w:color="auto" w:fill="E7E6E6" w:themeFill="background2"/>
        </w:rPr>
        <w:t>x </w:t>
      </w:r>
      <w:r w:rsidRPr="00E021CE">
        <w:rPr>
          <w:rFonts w:ascii="Consolas" w:hAnsi="Consolas"/>
          <w:color w:val="000000"/>
          <w:sz w:val="21"/>
          <w:szCs w:val="21"/>
          <w:shd w:val="clear" w:color="auto" w:fill="E7E6E6" w:themeFill="background2"/>
        </w:rPr>
        <w:t>&amp;&amp;</w:t>
      </w:r>
      <w:r w:rsidRPr="002150FD">
        <w:rPr>
          <w:rFonts w:ascii="Consolas" w:hAnsi="Consolas"/>
          <w:noProof/>
          <w:color w:val="000000"/>
          <w:sz w:val="21"/>
          <w:szCs w:val="21"/>
          <w:shd w:val="clear" w:color="auto" w:fill="E7E6E6" w:themeFill="background2"/>
        </w:rPr>
        <w:t> y</w:t>
      </w:r>
      <w:r w:rsidRPr="005E5308">
        <w:rPr>
          <w:lang w:val="en-US"/>
        </w:rPr>
        <w:t xml:space="preserve"> </w:t>
      </w:r>
      <w:r w:rsidRPr="005E5308">
        <w:t>je</w:t>
      </w:r>
      <w:r w:rsidRPr="005E5308">
        <w:rPr>
          <w:lang w:val="en-US"/>
        </w:rPr>
        <w:t xml:space="preserve"> </w:t>
      </w:r>
      <w:r w:rsidRPr="00E021CE">
        <w:rPr>
          <w:i/>
          <w:iCs/>
          <w:lang w:val="en-US"/>
        </w:rPr>
        <w:t>true</w:t>
      </w:r>
      <w:r w:rsidRPr="005E5308">
        <w:t>,</w:t>
      </w:r>
      <w:r w:rsidRPr="005E5308">
        <w:rPr>
          <w:lang w:val="en-US"/>
        </w:rPr>
        <w:t xml:space="preserve"> </w:t>
      </w:r>
      <w:r w:rsidRPr="005E5308">
        <w:t xml:space="preserve">pokud </w:t>
      </w:r>
      <w:r w:rsidRPr="00E021CE">
        <w:rPr>
          <w:i/>
          <w:iCs/>
          <w:lang w:val="en-US"/>
        </w:rPr>
        <w:t>x</w:t>
      </w:r>
      <w:r w:rsidRPr="005E5308">
        <w:rPr>
          <w:lang w:val="en-US"/>
        </w:rPr>
        <w:t xml:space="preserve"> </w:t>
      </w:r>
      <w:proofErr w:type="gramStart"/>
      <w:r w:rsidR="00DB4820" w:rsidRPr="005E5308">
        <w:t>a</w:t>
      </w:r>
      <w:r w:rsidR="009613A2">
        <w:t xml:space="preserve"> </w:t>
      </w:r>
      <w:r w:rsidR="00DB4820" w:rsidRPr="005E5308">
        <w:t>nebo</w:t>
      </w:r>
      <w:proofErr w:type="gramEnd"/>
      <w:r w:rsidRPr="005E5308">
        <w:rPr>
          <w:lang w:val="en-US"/>
        </w:rPr>
        <w:t xml:space="preserve"> </w:t>
      </w:r>
      <w:r w:rsidRPr="00E021CE">
        <w:rPr>
          <w:i/>
          <w:iCs/>
          <w:lang w:val="en-US"/>
        </w:rPr>
        <w:t>y</w:t>
      </w:r>
      <w:r w:rsidRPr="005E5308">
        <w:rPr>
          <w:lang w:val="en-US"/>
        </w:rPr>
        <w:t xml:space="preserve"> </w:t>
      </w:r>
      <w:r w:rsidRPr="005E5308">
        <w:t>jsou</w:t>
      </w:r>
      <w:r w:rsidRPr="005E5308">
        <w:rPr>
          <w:lang w:val="en-US"/>
        </w:rPr>
        <w:t xml:space="preserve"> </w:t>
      </w:r>
      <w:r w:rsidRPr="00426EAF">
        <w:rPr>
          <w:i/>
          <w:iCs/>
          <w:lang w:val="en-US"/>
        </w:rPr>
        <w:t>true</w:t>
      </w:r>
      <w:r w:rsidRPr="005E5308">
        <w:rPr>
          <w:lang w:val="en-US"/>
        </w:rPr>
        <w:t xml:space="preserve">. </w:t>
      </w:r>
      <w:r w:rsidRPr="005E5308">
        <w:t xml:space="preserve">Jinak je výsledkem </w:t>
      </w:r>
      <w:r w:rsidRPr="00E021CE">
        <w:rPr>
          <w:i/>
          <w:iCs/>
          <w:lang w:val="en-US"/>
        </w:rPr>
        <w:t>false</w:t>
      </w:r>
      <w:r w:rsidRPr="005E5308">
        <w:rPr>
          <w:lang w:val="en-US"/>
        </w:rPr>
        <w:t>.</w:t>
      </w:r>
    </w:p>
    <w:p w14:paraId="163D3AD6" w14:textId="2B31D62C" w:rsidR="00C2379E" w:rsidRPr="00772C05" w:rsidRDefault="00C2379E" w:rsidP="00C2379E">
      <w:p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následujícím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příkladu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m</w:t>
      </w:r>
      <w:proofErr w:type="spellStart"/>
      <w: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proměnná</w:t>
      </w:r>
      <w:proofErr w:type="spellEnd"/>
      <w:r>
        <w:rPr>
          <w:lang w:val="en-US"/>
        </w:rPr>
        <w:t xml:space="preserve"> </w:t>
      </w:r>
      <w:r w:rsidRPr="00772C05">
        <w:rPr>
          <w:i/>
          <w:iCs/>
          <w:lang w:val="en-US"/>
        </w:rPr>
        <w:t>ok</w:t>
      </w:r>
      <w:r w:rsidRPr="00772C05">
        <w:rPr>
          <w:lang w:val="en-US"/>
        </w:rPr>
        <w:t xml:space="preserve"> </w:t>
      </w:r>
      <w:proofErr w:type="spellStart"/>
      <w:r w:rsidRPr="00772C05">
        <w:rPr>
          <w:lang w:val="en-US"/>
        </w:rPr>
        <w:t>hodnotu</w:t>
      </w:r>
      <w:proofErr w:type="spellEnd"/>
      <w:r w:rsidRPr="00772C05">
        <w:rPr>
          <w:lang w:val="en-US"/>
        </w:rPr>
        <w:t xml:space="preserve"> </w:t>
      </w:r>
      <w:r w:rsidRPr="00772C05">
        <w:rPr>
          <w:i/>
          <w:iCs/>
          <w:lang w:val="en-US"/>
        </w:rPr>
        <w:t>true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je </w:t>
      </w:r>
      <w:r w:rsidRPr="00772C05">
        <w:rPr>
          <w:i/>
          <w:iCs/>
          <w:lang w:val="en-US"/>
        </w:rPr>
        <w:t>x &gt; y</w:t>
      </w:r>
      <w:r>
        <w:rPr>
          <w:lang w:val="en-US"/>
        </w:rPr>
        <w:t xml:space="preserve"> a </w:t>
      </w:r>
      <w:r>
        <w:t xml:space="preserve">nebo je </w:t>
      </w:r>
      <w:r w:rsidRPr="00772C05">
        <w:rPr>
          <w:i/>
          <w:iCs/>
        </w:rPr>
        <w:t xml:space="preserve">x </w:t>
      </w:r>
      <w:r w:rsidRPr="00772C05">
        <w:rPr>
          <w:i/>
          <w:iCs/>
          <w:lang w:val="en-US"/>
        </w:rPr>
        <w:t>&gt; 0</w:t>
      </w:r>
      <w:r>
        <w:rPr>
          <w:lang w:val="en-US"/>
        </w:rPr>
        <w:t>.</w:t>
      </w:r>
    </w:p>
    <w:p w14:paraId="2CE3BC2E" w14:textId="77777777" w:rsidR="00DB4820" w:rsidRPr="00DB4820" w:rsidRDefault="00DB4820" w:rsidP="00DB482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B4820">
        <w:rPr>
          <w:rFonts w:ascii="Consolas" w:hAnsi="Consolas"/>
          <w:noProof/>
          <w:color w:val="0000FF"/>
          <w:sz w:val="21"/>
          <w:szCs w:val="21"/>
        </w:rPr>
        <w:t>int</w:t>
      </w:r>
      <w:r w:rsidRPr="00DB4820">
        <w:rPr>
          <w:rFonts w:ascii="Consolas" w:hAnsi="Consolas"/>
          <w:noProof/>
          <w:color w:val="000000"/>
          <w:sz w:val="21"/>
          <w:szCs w:val="21"/>
        </w:rPr>
        <w:t> x = </w:t>
      </w:r>
      <w:r w:rsidRPr="00DB4820">
        <w:rPr>
          <w:rFonts w:ascii="Consolas" w:hAnsi="Consolas"/>
          <w:noProof/>
          <w:color w:val="098658"/>
          <w:sz w:val="21"/>
          <w:szCs w:val="21"/>
        </w:rPr>
        <w:t>3</w:t>
      </w:r>
      <w:r w:rsidRPr="00DB4820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37B6F738" w14:textId="77777777" w:rsidR="00DB4820" w:rsidRPr="00DB4820" w:rsidRDefault="00DB4820" w:rsidP="00DB482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B4820">
        <w:rPr>
          <w:rFonts w:ascii="Consolas" w:hAnsi="Consolas"/>
          <w:noProof/>
          <w:color w:val="0000FF"/>
          <w:sz w:val="21"/>
          <w:szCs w:val="21"/>
        </w:rPr>
        <w:t>int</w:t>
      </w:r>
      <w:r w:rsidRPr="00DB4820">
        <w:rPr>
          <w:rFonts w:ascii="Consolas" w:hAnsi="Consolas"/>
          <w:noProof/>
          <w:color w:val="000000"/>
          <w:sz w:val="21"/>
          <w:szCs w:val="21"/>
        </w:rPr>
        <w:t> y = </w:t>
      </w:r>
      <w:r w:rsidRPr="00DB4820">
        <w:rPr>
          <w:rFonts w:ascii="Consolas" w:hAnsi="Consolas"/>
          <w:noProof/>
          <w:color w:val="098658"/>
          <w:sz w:val="21"/>
          <w:szCs w:val="21"/>
        </w:rPr>
        <w:t>5</w:t>
      </w:r>
      <w:r w:rsidRPr="00DB4820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0136F644" w14:textId="77777777" w:rsidR="00DB4820" w:rsidRPr="00DB4820" w:rsidRDefault="00DB4820" w:rsidP="00DB482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B4820">
        <w:rPr>
          <w:rFonts w:ascii="Consolas" w:hAnsi="Consolas"/>
          <w:noProof/>
          <w:color w:val="0000FF"/>
          <w:sz w:val="21"/>
          <w:szCs w:val="21"/>
        </w:rPr>
        <w:t>bool</w:t>
      </w:r>
      <w:r w:rsidRPr="00DB4820">
        <w:rPr>
          <w:rFonts w:ascii="Consolas" w:hAnsi="Consolas"/>
          <w:noProof/>
          <w:color w:val="000000"/>
          <w:sz w:val="21"/>
          <w:szCs w:val="21"/>
        </w:rPr>
        <w:t> ok = (x &gt; y) || (x &gt; </w:t>
      </w:r>
      <w:r w:rsidRPr="00DB4820">
        <w:rPr>
          <w:rFonts w:ascii="Consolas" w:hAnsi="Consolas"/>
          <w:noProof/>
          <w:color w:val="098658"/>
          <w:sz w:val="21"/>
          <w:szCs w:val="21"/>
        </w:rPr>
        <w:t>0</w:t>
      </w:r>
      <w:r w:rsidRPr="00DB4820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462861D0" w14:textId="77777777" w:rsidR="00C2379E" w:rsidRDefault="00C2379E" w:rsidP="002B2D17"/>
    <w:p w14:paraId="06D254A8" w14:textId="2C87A357" w:rsidR="002B2D17" w:rsidRDefault="009613A2" w:rsidP="002B2D17">
      <w:r>
        <w:t>Posledním logickým operátor je lo</w:t>
      </w:r>
      <w:r w:rsidRPr="009613A2">
        <w:t xml:space="preserve">gická negace operandu. Pokud je operand </w:t>
      </w:r>
      <w:proofErr w:type="spellStart"/>
      <w:r w:rsidRPr="009613A2">
        <w:rPr>
          <w:i/>
          <w:iCs/>
        </w:rPr>
        <w:t>true</w:t>
      </w:r>
      <w:proofErr w:type="spellEnd"/>
      <w:r w:rsidRPr="009613A2">
        <w:t xml:space="preserve">, výsledkem je </w:t>
      </w:r>
      <w:proofErr w:type="spellStart"/>
      <w:r w:rsidRPr="009613A2">
        <w:rPr>
          <w:i/>
          <w:iCs/>
        </w:rPr>
        <w:t>false</w:t>
      </w:r>
      <w:proofErr w:type="spellEnd"/>
      <w:r w:rsidRPr="009613A2">
        <w:t xml:space="preserve">. </w:t>
      </w:r>
      <w:proofErr w:type="spellStart"/>
      <w:r w:rsidRPr="009613A2">
        <w:t>Pokude</w:t>
      </w:r>
      <w:proofErr w:type="spellEnd"/>
      <w:r w:rsidRPr="009613A2">
        <w:t xml:space="preserve"> je </w:t>
      </w:r>
      <w:proofErr w:type="spellStart"/>
      <w:r w:rsidRPr="009613A2">
        <w:t>operad</w:t>
      </w:r>
      <w:proofErr w:type="spellEnd"/>
      <w:r w:rsidRPr="009613A2">
        <w:t xml:space="preserve"> </w:t>
      </w:r>
      <w:proofErr w:type="spellStart"/>
      <w:r w:rsidRPr="009613A2">
        <w:rPr>
          <w:i/>
          <w:iCs/>
        </w:rPr>
        <w:t>false</w:t>
      </w:r>
      <w:proofErr w:type="spellEnd"/>
      <w:r w:rsidRPr="009613A2">
        <w:t xml:space="preserve">, výsledkem je </w:t>
      </w:r>
      <w:proofErr w:type="spellStart"/>
      <w:r w:rsidRPr="009613A2">
        <w:rPr>
          <w:i/>
          <w:iCs/>
        </w:rPr>
        <w:t>true</w:t>
      </w:r>
      <w:proofErr w:type="spellEnd"/>
      <w:r w:rsidRPr="009613A2">
        <w:t>.</w:t>
      </w:r>
      <w:r w:rsidR="009D2C5F">
        <w:t xml:space="preserve"> V následujícím příkladu bude mít proměnná </w:t>
      </w:r>
      <w:proofErr w:type="spellStart"/>
      <w:r w:rsidR="009D2C5F" w:rsidRPr="009D2C5F">
        <w:rPr>
          <w:i/>
          <w:iCs/>
        </w:rPr>
        <w:t>notOK</w:t>
      </w:r>
      <w:proofErr w:type="spellEnd"/>
      <w:r w:rsidR="009D2C5F">
        <w:t xml:space="preserve"> hodnotu </w:t>
      </w:r>
      <w:proofErr w:type="spellStart"/>
      <w:r w:rsidR="009D2C5F" w:rsidRPr="009D2C5F">
        <w:rPr>
          <w:i/>
          <w:iCs/>
        </w:rPr>
        <w:t>false</w:t>
      </w:r>
      <w:proofErr w:type="spellEnd"/>
      <w:r w:rsidR="009D2C5F">
        <w:t>.</w:t>
      </w:r>
    </w:p>
    <w:p w14:paraId="23D06C69" w14:textId="77777777" w:rsidR="009D2C5F" w:rsidRPr="009D2C5F" w:rsidRDefault="009D2C5F" w:rsidP="009D2C5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9D2C5F">
        <w:rPr>
          <w:rFonts w:ascii="Consolas" w:hAnsi="Consolas"/>
          <w:noProof/>
          <w:color w:val="0000FF"/>
          <w:sz w:val="21"/>
          <w:szCs w:val="21"/>
        </w:rPr>
        <w:t>bool</w:t>
      </w:r>
      <w:r w:rsidRPr="009D2C5F">
        <w:rPr>
          <w:rFonts w:ascii="Consolas" w:hAnsi="Consolas"/>
          <w:noProof/>
          <w:color w:val="000000"/>
          <w:sz w:val="21"/>
          <w:szCs w:val="21"/>
        </w:rPr>
        <w:t> ok = </w:t>
      </w:r>
      <w:r w:rsidRPr="009D2C5F">
        <w:rPr>
          <w:rFonts w:ascii="Consolas" w:hAnsi="Consolas"/>
          <w:noProof/>
          <w:color w:val="0000FF"/>
          <w:sz w:val="21"/>
          <w:szCs w:val="21"/>
        </w:rPr>
        <w:t>true</w:t>
      </w:r>
      <w:r w:rsidRPr="009D2C5F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0DDBAF72" w14:textId="77777777" w:rsidR="009D2C5F" w:rsidRPr="009D2C5F" w:rsidRDefault="009D2C5F" w:rsidP="009D2C5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9D2C5F">
        <w:rPr>
          <w:rFonts w:ascii="Consolas" w:hAnsi="Consolas"/>
          <w:noProof/>
          <w:color w:val="0000FF"/>
          <w:sz w:val="21"/>
          <w:szCs w:val="21"/>
        </w:rPr>
        <w:t>bool</w:t>
      </w:r>
      <w:r w:rsidRPr="009D2C5F">
        <w:rPr>
          <w:rFonts w:ascii="Consolas" w:hAnsi="Consolas"/>
          <w:noProof/>
          <w:color w:val="000000"/>
          <w:sz w:val="21"/>
          <w:szCs w:val="21"/>
        </w:rPr>
        <w:t> notOK = !ok;</w:t>
      </w:r>
    </w:p>
    <w:p w14:paraId="4C589A1C" w14:textId="1ABDD741" w:rsidR="009D2C5F" w:rsidRDefault="009D2C5F" w:rsidP="002B2D17"/>
    <w:p w14:paraId="34A489D8" w14:textId="77777777" w:rsidR="00E21717" w:rsidRDefault="00E21717">
      <w:pPr>
        <w:spacing w:after="0" w:line="240" w:lineRule="auto"/>
        <w:jc w:val="left"/>
      </w:pPr>
      <w:r>
        <w:br w:type="page"/>
      </w:r>
    </w:p>
    <w:p w14:paraId="7FF78D6F" w14:textId="69DF3FEE" w:rsidR="00DA353D" w:rsidRDefault="00DA353D" w:rsidP="002B2D17">
      <w:r>
        <w:lastRenderedPageBreak/>
        <w:t>Pro zopakování uveďme tři další příklady s</w:t>
      </w:r>
      <w:r w:rsidR="006E13DF">
        <w:t> </w:t>
      </w:r>
      <w:r>
        <w:t>komentářem</w:t>
      </w:r>
      <w:r w:rsidR="006E13DF">
        <w:t xml:space="preserve">, nejprve opět definujme proměnné </w:t>
      </w:r>
      <w:r w:rsidR="006E13DF" w:rsidRPr="006E13DF">
        <w:rPr>
          <w:i/>
          <w:iCs/>
        </w:rPr>
        <w:t>x</w:t>
      </w:r>
      <w:r w:rsidR="006E13DF">
        <w:t xml:space="preserve">, </w:t>
      </w:r>
      <w:r w:rsidR="006E13DF" w:rsidRPr="006E13DF">
        <w:rPr>
          <w:i/>
          <w:iCs/>
        </w:rPr>
        <w:t>y</w:t>
      </w:r>
      <w:r w:rsidR="006E13DF" w:rsidRPr="006E13DF">
        <w:t xml:space="preserve"> a </w:t>
      </w:r>
      <w:proofErr w:type="spellStart"/>
      <w:r w:rsidR="006E13DF">
        <w:rPr>
          <w:i/>
          <w:iCs/>
        </w:rPr>
        <w:t>vysledek</w:t>
      </w:r>
      <w:proofErr w:type="spellEnd"/>
      <w:r w:rsidR="006E13DF">
        <w:t>:</w:t>
      </w:r>
    </w:p>
    <w:p w14:paraId="62B90EA7" w14:textId="77777777" w:rsidR="00EE4BEC" w:rsidRPr="00EE4BEC" w:rsidRDefault="00EE4BEC" w:rsidP="006E13D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EE4BEC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EE4BEC">
        <w:rPr>
          <w:rFonts w:ascii="Consolas" w:hAnsi="Consolas"/>
          <w:color w:val="000000"/>
          <w:sz w:val="21"/>
          <w:szCs w:val="21"/>
        </w:rPr>
        <w:t> x = </w:t>
      </w:r>
      <w:r w:rsidRPr="00EE4BEC">
        <w:rPr>
          <w:rFonts w:ascii="Consolas" w:hAnsi="Consolas"/>
          <w:color w:val="098658"/>
          <w:sz w:val="21"/>
          <w:szCs w:val="21"/>
        </w:rPr>
        <w:t>2</w:t>
      </w:r>
      <w:r w:rsidRPr="00EE4BEC">
        <w:rPr>
          <w:rFonts w:ascii="Consolas" w:hAnsi="Consolas"/>
          <w:color w:val="000000"/>
          <w:sz w:val="21"/>
          <w:szCs w:val="21"/>
        </w:rPr>
        <w:t>;</w:t>
      </w:r>
    </w:p>
    <w:p w14:paraId="70741AEB" w14:textId="77777777" w:rsidR="00EE4BEC" w:rsidRPr="00EE4BEC" w:rsidRDefault="00EE4BEC" w:rsidP="006E13D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EE4BEC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EE4BEC">
        <w:rPr>
          <w:rFonts w:ascii="Consolas" w:hAnsi="Consolas"/>
          <w:color w:val="000000"/>
          <w:sz w:val="21"/>
          <w:szCs w:val="21"/>
        </w:rPr>
        <w:t> y = </w:t>
      </w:r>
      <w:r w:rsidRPr="00EE4BEC">
        <w:rPr>
          <w:rFonts w:ascii="Consolas" w:hAnsi="Consolas"/>
          <w:color w:val="098658"/>
          <w:sz w:val="21"/>
          <w:szCs w:val="21"/>
        </w:rPr>
        <w:t>3</w:t>
      </w:r>
      <w:r w:rsidRPr="00EE4BEC">
        <w:rPr>
          <w:rFonts w:ascii="Consolas" w:hAnsi="Consolas"/>
          <w:color w:val="000000"/>
          <w:sz w:val="21"/>
          <w:szCs w:val="21"/>
        </w:rPr>
        <w:t>;</w:t>
      </w:r>
    </w:p>
    <w:p w14:paraId="3139AC0C" w14:textId="77777777" w:rsidR="00EE4BEC" w:rsidRPr="00EE4BEC" w:rsidRDefault="00EE4BEC" w:rsidP="006E13D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EE4BEC">
        <w:rPr>
          <w:rFonts w:ascii="Consolas" w:hAnsi="Consolas"/>
          <w:color w:val="0000FF"/>
          <w:sz w:val="21"/>
          <w:szCs w:val="21"/>
        </w:rPr>
        <w:t>bool</w:t>
      </w:r>
      <w:proofErr w:type="spellEnd"/>
      <w:r w:rsidRPr="00EE4BE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EE4BEC">
        <w:rPr>
          <w:rFonts w:ascii="Consolas" w:hAnsi="Consolas"/>
          <w:color w:val="000000"/>
          <w:sz w:val="21"/>
          <w:szCs w:val="21"/>
        </w:rPr>
        <w:t>vysledek</w:t>
      </w:r>
      <w:proofErr w:type="spellEnd"/>
      <w:r w:rsidRPr="00EE4BEC">
        <w:rPr>
          <w:rFonts w:ascii="Consolas" w:hAnsi="Consolas"/>
          <w:color w:val="000000"/>
          <w:sz w:val="21"/>
          <w:szCs w:val="21"/>
        </w:rPr>
        <w:t>;</w:t>
      </w:r>
    </w:p>
    <w:p w14:paraId="5933C3CF" w14:textId="77777777" w:rsidR="006E13DF" w:rsidRDefault="006E13DF" w:rsidP="006E13DF">
      <w:pPr>
        <w:rPr>
          <w:rFonts w:ascii="Consolas" w:hAnsi="Consolas"/>
          <w:color w:val="000000"/>
          <w:sz w:val="21"/>
          <w:szCs w:val="21"/>
        </w:rPr>
      </w:pPr>
    </w:p>
    <w:p w14:paraId="10FAC537" w14:textId="7EFAD593" w:rsidR="00EE4BEC" w:rsidRPr="00EE4BEC" w:rsidRDefault="006E13DF" w:rsidP="006E13DF">
      <w:pPr>
        <w:rPr>
          <w:color w:val="000000"/>
        </w:rPr>
      </w:pPr>
      <w:r>
        <w:rPr>
          <w:color w:val="000000"/>
        </w:rPr>
        <w:t>v</w:t>
      </w:r>
      <w:r w:rsidR="00EE4BEC">
        <w:rPr>
          <w:color w:val="000000"/>
        </w:rPr>
        <w:t xml:space="preserve">ýsledek bude </w:t>
      </w:r>
      <w:r w:rsidR="00EE4BEC" w:rsidRPr="00EE4BEC">
        <w:t>pravda pokud je </w:t>
      </w:r>
      <w:r w:rsidR="00EE4BEC" w:rsidRPr="00235D51">
        <w:rPr>
          <w:i/>
          <w:iCs/>
        </w:rPr>
        <w:t>x</w:t>
      </w:r>
      <w:r w:rsidR="00EE4BEC" w:rsidRPr="00EE4BEC">
        <w:t> menší než </w:t>
      </w:r>
      <w:r w:rsidR="00EE4BEC" w:rsidRPr="00235D51">
        <w:rPr>
          <w:i/>
          <w:iCs/>
        </w:rPr>
        <w:t>y</w:t>
      </w:r>
      <w:r w:rsidR="00EE4BEC" w:rsidRPr="00EE4BEC">
        <w:t> a </w:t>
      </w:r>
      <w:proofErr w:type="spellStart"/>
      <w:r w:rsidR="00EE4BEC" w:rsidRPr="00EE4BEC">
        <w:t>zárověň</w:t>
      </w:r>
      <w:proofErr w:type="spellEnd"/>
      <w:r w:rsidR="00EE4BEC" w:rsidRPr="00EE4BEC">
        <w:t> y je rovno </w:t>
      </w:r>
      <w:r w:rsidR="00EE4BEC" w:rsidRPr="00235D51">
        <w:rPr>
          <w:i/>
          <w:iCs/>
        </w:rPr>
        <w:t>3</w:t>
      </w:r>
      <w:r w:rsidR="00E21717" w:rsidRPr="00E21717">
        <w:t>:</w:t>
      </w:r>
    </w:p>
    <w:p w14:paraId="076CE322" w14:textId="697577D7" w:rsidR="00EE4BEC" w:rsidRDefault="00EE4BEC" w:rsidP="006E13D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E4BEC">
        <w:rPr>
          <w:rFonts w:ascii="Consolas" w:hAnsi="Consolas"/>
          <w:noProof/>
          <w:color w:val="000000"/>
          <w:sz w:val="21"/>
          <w:szCs w:val="21"/>
          <w:shd w:val="clear" w:color="auto" w:fill="E7E6E6" w:themeFill="background2"/>
        </w:rPr>
        <w:t>vysledek = (x &lt; y) &amp;&amp; (y == </w:t>
      </w:r>
      <w:r w:rsidRPr="00EE4BEC">
        <w:rPr>
          <w:rFonts w:ascii="Consolas" w:hAnsi="Consolas"/>
          <w:noProof/>
          <w:color w:val="098658"/>
          <w:sz w:val="21"/>
          <w:szCs w:val="21"/>
          <w:shd w:val="clear" w:color="auto" w:fill="E7E6E6" w:themeFill="background2"/>
        </w:rPr>
        <w:t>3</w:t>
      </w:r>
      <w:r w:rsidRPr="00EE4BEC">
        <w:rPr>
          <w:rFonts w:ascii="Consolas" w:hAnsi="Consolas"/>
          <w:noProof/>
          <w:color w:val="000000"/>
          <w:sz w:val="21"/>
          <w:szCs w:val="21"/>
          <w:shd w:val="clear" w:color="auto" w:fill="E7E6E6" w:themeFill="background2"/>
        </w:rPr>
        <w:t>); </w:t>
      </w:r>
    </w:p>
    <w:p w14:paraId="5A8361C6" w14:textId="77777777" w:rsidR="006E13DF" w:rsidRDefault="006E13DF" w:rsidP="00EE4BEC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38933FC" w14:textId="77E074AA" w:rsidR="006E13DF" w:rsidRPr="00EE4BEC" w:rsidRDefault="006E13DF" w:rsidP="006E13DF">
      <w:pPr>
        <w:rPr>
          <w:color w:val="000000"/>
        </w:rPr>
      </w:pPr>
      <w:r>
        <w:rPr>
          <w:color w:val="000000"/>
        </w:rPr>
        <w:t xml:space="preserve">výsledek bude </w:t>
      </w:r>
      <w:r w:rsidRPr="00EE4BEC">
        <w:t>pravda pokud je x menší než </w:t>
      </w:r>
      <w:r w:rsidRPr="00235D51">
        <w:rPr>
          <w:i/>
          <w:iCs/>
        </w:rPr>
        <w:t>y</w:t>
      </w:r>
      <w:r w:rsidRPr="00EE4BEC">
        <w:t> </w:t>
      </w:r>
      <w:proofErr w:type="gramStart"/>
      <w:r w:rsidRPr="00EE4BEC">
        <w:t>a nebo</w:t>
      </w:r>
      <w:proofErr w:type="gramEnd"/>
      <w:r w:rsidRPr="00EE4BEC">
        <w:t> </w:t>
      </w:r>
      <w:r w:rsidRPr="00235D51">
        <w:rPr>
          <w:i/>
          <w:iCs/>
        </w:rPr>
        <w:t>y</w:t>
      </w:r>
      <w:r w:rsidRPr="00EE4BEC">
        <w:t> je rovno </w:t>
      </w:r>
      <w:r w:rsidRPr="00235D51">
        <w:rPr>
          <w:i/>
          <w:iCs/>
        </w:rPr>
        <w:t>3</w:t>
      </w:r>
      <w:r w:rsidR="00E21717" w:rsidRPr="00E21717">
        <w:t>:</w:t>
      </w:r>
    </w:p>
    <w:p w14:paraId="26DC87AF" w14:textId="58A9B224" w:rsidR="006E13DF" w:rsidRDefault="00EE4BEC" w:rsidP="006E13D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E4BEC">
        <w:rPr>
          <w:rFonts w:ascii="Consolas" w:hAnsi="Consolas"/>
          <w:noProof/>
          <w:color w:val="000000"/>
          <w:sz w:val="21"/>
          <w:szCs w:val="21"/>
          <w:shd w:val="clear" w:color="auto" w:fill="E7E6E6" w:themeFill="background2"/>
        </w:rPr>
        <w:t>vysledek = (x &lt; y) || (y == </w:t>
      </w:r>
      <w:r w:rsidRPr="00EE4BEC">
        <w:rPr>
          <w:rFonts w:ascii="Consolas" w:hAnsi="Consolas"/>
          <w:noProof/>
          <w:color w:val="098658"/>
          <w:sz w:val="21"/>
          <w:szCs w:val="21"/>
          <w:shd w:val="clear" w:color="auto" w:fill="E7E6E6" w:themeFill="background2"/>
        </w:rPr>
        <w:t>2</w:t>
      </w:r>
      <w:r w:rsidRPr="00EE4BEC">
        <w:rPr>
          <w:rFonts w:ascii="Consolas" w:hAnsi="Consolas"/>
          <w:noProof/>
          <w:color w:val="000000"/>
          <w:sz w:val="21"/>
          <w:szCs w:val="21"/>
          <w:shd w:val="clear" w:color="auto" w:fill="E7E6E6" w:themeFill="background2"/>
        </w:rPr>
        <w:t>); </w:t>
      </w:r>
    </w:p>
    <w:p w14:paraId="143C6743" w14:textId="77777777" w:rsidR="006E13DF" w:rsidRDefault="006E13DF" w:rsidP="006E13DF"/>
    <w:p w14:paraId="3BC58AB8" w14:textId="0E0AAF39" w:rsidR="006E13DF" w:rsidRPr="00EE4BEC" w:rsidRDefault="006E13DF" w:rsidP="006E13DF">
      <w:pPr>
        <w:rPr>
          <w:color w:val="000000"/>
        </w:rPr>
      </w:pPr>
      <w:proofErr w:type="gramStart"/>
      <w:r w:rsidRPr="00EE4BEC">
        <w:t>oper</w:t>
      </w:r>
      <w:r>
        <w:t>á</w:t>
      </w:r>
      <w:r w:rsidRPr="00EE4BEC">
        <w:t>tor </w:t>
      </w:r>
      <w:r w:rsidRPr="006E13DF">
        <w:rPr>
          <w:i/>
          <w:iCs/>
        </w:rPr>
        <w:t>!</w:t>
      </w:r>
      <w:proofErr w:type="gramEnd"/>
      <w:r w:rsidRPr="00EE4BEC">
        <w:t> neguje vysledek predchozi operace, vyraz je pravda, pokud je </w:t>
      </w:r>
      <w:r w:rsidRPr="00235D51">
        <w:rPr>
          <w:i/>
          <w:iCs/>
        </w:rPr>
        <w:t>x</w:t>
      </w:r>
      <w:r w:rsidRPr="00EE4BEC">
        <w:t> </w:t>
      </w:r>
      <w:proofErr w:type="spellStart"/>
      <w:r w:rsidRPr="00EE4BEC">
        <w:t>vetsi</w:t>
      </w:r>
      <w:proofErr w:type="spellEnd"/>
      <w:r w:rsidRPr="00EE4BEC">
        <w:t> nebo rovno </w:t>
      </w:r>
      <w:r w:rsidRPr="00235D51">
        <w:rPr>
          <w:i/>
          <w:iCs/>
        </w:rPr>
        <w:t>y</w:t>
      </w:r>
      <w:r w:rsidR="00E21717" w:rsidRPr="00E21717">
        <w:t>:</w:t>
      </w:r>
    </w:p>
    <w:p w14:paraId="325E8602" w14:textId="101ACB41" w:rsidR="00EE4BEC" w:rsidRPr="00EE4BEC" w:rsidRDefault="00EE4BEC" w:rsidP="006E13D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E4BEC">
        <w:rPr>
          <w:rFonts w:ascii="Consolas" w:hAnsi="Consolas"/>
          <w:noProof/>
          <w:color w:val="000000"/>
          <w:sz w:val="21"/>
          <w:szCs w:val="21"/>
        </w:rPr>
        <w:t>vysledek = !(x &lt; y);</w:t>
      </w:r>
    </w:p>
    <w:p w14:paraId="3661C040" w14:textId="77777777" w:rsidR="00DA353D" w:rsidRPr="00EE4BEC" w:rsidRDefault="00DA353D" w:rsidP="002B2D17">
      <w:pPr>
        <w:rPr>
          <w:lang w:val="en-US"/>
        </w:rPr>
      </w:pPr>
    </w:p>
    <w:p w14:paraId="132B6E89" w14:textId="77777777" w:rsidR="00E21717" w:rsidRDefault="00E21717">
      <w:pPr>
        <w:spacing w:after="0" w:line="240" w:lineRule="auto"/>
        <w:jc w:val="left"/>
        <w:rPr>
          <w:b/>
          <w:bCs/>
          <w:szCs w:val="28"/>
        </w:rPr>
      </w:pPr>
      <w:r>
        <w:br w:type="page"/>
      </w:r>
    </w:p>
    <w:p w14:paraId="47B4174A" w14:textId="4AF0CE69" w:rsidR="00524D41" w:rsidRDefault="00524D41" w:rsidP="00524D41">
      <w:pPr>
        <w:pStyle w:val="Nadpis2"/>
      </w:pPr>
      <w:bookmarkStart w:id="35" w:name="_Toc60864822"/>
      <w:r>
        <w:lastRenderedPageBreak/>
        <w:t>Řešené příklady</w:t>
      </w:r>
      <w:bookmarkEnd w:id="35"/>
    </w:p>
    <w:p w14:paraId="64A03B1D" w14:textId="5FFC5C6F" w:rsidR="0083002F" w:rsidRDefault="0083002F" w:rsidP="00EF2B02">
      <w:r>
        <w:t>Nyní si ukážeme příklady s kompletním kódem a případně okomentujeme jednotlivá řešení.</w:t>
      </w:r>
    </w:p>
    <w:p w14:paraId="4EE6C9BC" w14:textId="543A1A37" w:rsidR="005400A2" w:rsidRPr="005400A2" w:rsidRDefault="005400A2" w:rsidP="005400A2">
      <w:r w:rsidRPr="006D6190">
        <w:rPr>
          <w:b/>
          <w:bCs/>
        </w:rPr>
        <w:t>První příklad shrnuje</w:t>
      </w:r>
      <w:r>
        <w:t xml:space="preserve"> vše, co jsme zatím probrali.</w:t>
      </w:r>
    </w:p>
    <w:p w14:paraId="06D605BF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FF"/>
          <w:sz w:val="21"/>
          <w:szCs w:val="21"/>
        </w:rPr>
        <w:t>using</w:t>
      </w:r>
      <w:r w:rsidRPr="005400A2">
        <w:rPr>
          <w:rFonts w:ascii="Consolas" w:hAnsi="Consolas"/>
          <w:noProof/>
          <w:color w:val="000000"/>
          <w:sz w:val="21"/>
          <w:szCs w:val="21"/>
        </w:rPr>
        <w:t> System;</w:t>
      </w:r>
    </w:p>
    <w:p w14:paraId="5BA718B2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346B5A3A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FF"/>
          <w:sz w:val="21"/>
          <w:szCs w:val="21"/>
        </w:rPr>
        <w:t>namespace</w:t>
      </w:r>
      <w:r w:rsidRPr="005400A2">
        <w:rPr>
          <w:rFonts w:ascii="Consolas" w:hAnsi="Consolas"/>
          <w:noProof/>
          <w:color w:val="000000"/>
          <w:sz w:val="21"/>
          <w:szCs w:val="21"/>
        </w:rPr>
        <w:t> MujDruhyProjekt</w:t>
      </w:r>
    </w:p>
    <w:p w14:paraId="15713CB0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3431E8B5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5400A2">
        <w:rPr>
          <w:rFonts w:ascii="Consolas" w:hAnsi="Consolas"/>
          <w:noProof/>
          <w:color w:val="0000FF"/>
          <w:sz w:val="21"/>
          <w:szCs w:val="21"/>
        </w:rPr>
        <w:t>class</w:t>
      </w:r>
      <w:r w:rsidRPr="005400A2">
        <w:rPr>
          <w:rFonts w:ascii="Consolas" w:hAnsi="Consolas"/>
          <w:noProof/>
          <w:color w:val="000000"/>
          <w:sz w:val="21"/>
          <w:szCs w:val="21"/>
        </w:rPr>
        <w:t> Program</w:t>
      </w:r>
    </w:p>
    <w:p w14:paraId="79B92724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{</w:t>
      </w:r>
    </w:p>
    <w:p w14:paraId="4F1F838B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5400A2">
        <w:rPr>
          <w:rFonts w:ascii="Consolas" w:hAnsi="Consolas"/>
          <w:noProof/>
          <w:color w:val="0000FF"/>
          <w:sz w:val="21"/>
          <w:szCs w:val="21"/>
        </w:rPr>
        <w:t>static</w:t>
      </w:r>
      <w:r w:rsidRPr="005400A2">
        <w:rPr>
          <w:rFonts w:ascii="Consolas" w:hAnsi="Consolas"/>
          <w:noProof/>
          <w:color w:val="000000"/>
          <w:sz w:val="21"/>
          <w:szCs w:val="21"/>
        </w:rPr>
        <w:t> </w:t>
      </w:r>
      <w:r w:rsidRPr="005400A2">
        <w:rPr>
          <w:rFonts w:ascii="Consolas" w:hAnsi="Consolas"/>
          <w:noProof/>
          <w:color w:val="0000FF"/>
          <w:sz w:val="21"/>
          <w:szCs w:val="21"/>
        </w:rPr>
        <w:t>void</w:t>
      </w:r>
      <w:r w:rsidRPr="005400A2">
        <w:rPr>
          <w:rFonts w:ascii="Consolas" w:hAnsi="Consolas"/>
          <w:noProof/>
          <w:color w:val="000000"/>
          <w:sz w:val="21"/>
          <w:szCs w:val="21"/>
        </w:rPr>
        <w:t> Main(</w:t>
      </w:r>
      <w:r w:rsidRPr="005400A2">
        <w:rPr>
          <w:rFonts w:ascii="Consolas" w:hAnsi="Consolas"/>
          <w:noProof/>
          <w:color w:val="0000FF"/>
          <w:sz w:val="21"/>
          <w:szCs w:val="21"/>
        </w:rPr>
        <w:t>string</w:t>
      </w:r>
      <w:r w:rsidRPr="005400A2">
        <w:rPr>
          <w:rFonts w:ascii="Consolas" w:hAnsi="Consolas"/>
          <w:noProof/>
          <w:color w:val="000000"/>
          <w:sz w:val="21"/>
          <w:szCs w:val="21"/>
        </w:rPr>
        <w:t>[] args)</w:t>
      </w:r>
    </w:p>
    <w:p w14:paraId="070641E4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{</w:t>
      </w:r>
    </w:p>
    <w:p w14:paraId="161A8BDE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5400A2">
        <w:rPr>
          <w:rFonts w:ascii="Consolas" w:hAnsi="Consolas"/>
          <w:noProof/>
          <w:color w:val="0000FF"/>
          <w:sz w:val="21"/>
          <w:szCs w:val="21"/>
        </w:rPr>
        <w:t>int</w:t>
      </w:r>
      <w:r w:rsidRPr="005400A2">
        <w:rPr>
          <w:rFonts w:ascii="Consolas" w:hAnsi="Consolas"/>
          <w:noProof/>
          <w:color w:val="000000"/>
          <w:sz w:val="21"/>
          <w:szCs w:val="21"/>
        </w:rPr>
        <w:t> x = </w:t>
      </w:r>
      <w:r w:rsidRPr="005400A2">
        <w:rPr>
          <w:rFonts w:ascii="Consolas" w:hAnsi="Consolas"/>
          <w:noProof/>
          <w:color w:val="098658"/>
          <w:sz w:val="21"/>
          <w:szCs w:val="21"/>
        </w:rPr>
        <w:t>2</w:t>
      </w:r>
      <w:r w:rsidRPr="005400A2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1374746E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5400A2">
        <w:rPr>
          <w:rFonts w:ascii="Consolas" w:hAnsi="Consolas"/>
          <w:noProof/>
          <w:color w:val="0000FF"/>
          <w:sz w:val="21"/>
          <w:szCs w:val="21"/>
        </w:rPr>
        <w:t>int</w:t>
      </w:r>
      <w:r w:rsidRPr="005400A2">
        <w:rPr>
          <w:rFonts w:ascii="Consolas" w:hAnsi="Consolas"/>
          <w:noProof/>
          <w:color w:val="000000"/>
          <w:sz w:val="21"/>
          <w:szCs w:val="21"/>
        </w:rPr>
        <w:t> y = </w:t>
      </w:r>
      <w:r w:rsidRPr="005400A2">
        <w:rPr>
          <w:rFonts w:ascii="Consolas" w:hAnsi="Consolas"/>
          <w:noProof/>
          <w:color w:val="098658"/>
          <w:sz w:val="21"/>
          <w:szCs w:val="21"/>
        </w:rPr>
        <w:t>3</w:t>
      </w:r>
      <w:r w:rsidRPr="005400A2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75A35CF3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1731D0F0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5400A2">
        <w:rPr>
          <w:rFonts w:ascii="Consolas" w:hAnsi="Consolas"/>
          <w:noProof/>
          <w:color w:val="0000FF"/>
          <w:sz w:val="21"/>
          <w:szCs w:val="21"/>
        </w:rPr>
        <w:t>bool</w:t>
      </w:r>
      <w:r w:rsidRPr="005400A2">
        <w:rPr>
          <w:rFonts w:ascii="Consolas" w:hAnsi="Consolas"/>
          <w:noProof/>
          <w:color w:val="000000"/>
          <w:sz w:val="21"/>
          <w:szCs w:val="21"/>
        </w:rPr>
        <w:t> vysledek;</w:t>
      </w:r>
    </w:p>
    <w:p w14:paraId="6D2947FF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</w:t>
      </w:r>
    </w:p>
    <w:p w14:paraId="63BC0668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vysledek = x == y;  </w:t>
      </w:r>
      <w:r w:rsidRPr="005400A2">
        <w:rPr>
          <w:rFonts w:ascii="Consolas" w:hAnsi="Consolas"/>
          <w:noProof/>
          <w:color w:val="008000"/>
          <w:sz w:val="21"/>
          <w:szCs w:val="21"/>
        </w:rPr>
        <w:t>// rovnost</w:t>
      </w:r>
    </w:p>
    <w:p w14:paraId="3F4EBEE4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vysledek = x != y;  </w:t>
      </w:r>
      <w:r w:rsidRPr="005400A2">
        <w:rPr>
          <w:rFonts w:ascii="Consolas" w:hAnsi="Consolas"/>
          <w:noProof/>
          <w:color w:val="008000"/>
          <w:sz w:val="21"/>
          <w:szCs w:val="21"/>
        </w:rPr>
        <w:t>// nerovnost</w:t>
      </w:r>
    </w:p>
    <w:p w14:paraId="4AFDF503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vysledek = x &lt; y;   </w:t>
      </w:r>
      <w:r w:rsidRPr="005400A2">
        <w:rPr>
          <w:rFonts w:ascii="Consolas" w:hAnsi="Consolas"/>
          <w:noProof/>
          <w:color w:val="008000"/>
          <w:sz w:val="21"/>
          <w:szCs w:val="21"/>
        </w:rPr>
        <w:t>// mensi nez</w:t>
      </w:r>
    </w:p>
    <w:p w14:paraId="0BAD592C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vysledek = x &gt; y;   </w:t>
      </w:r>
      <w:r w:rsidRPr="005400A2">
        <w:rPr>
          <w:rFonts w:ascii="Consolas" w:hAnsi="Consolas"/>
          <w:noProof/>
          <w:color w:val="008000"/>
          <w:sz w:val="21"/>
          <w:szCs w:val="21"/>
        </w:rPr>
        <w:t>// vetsi nez</w:t>
      </w:r>
    </w:p>
    <w:p w14:paraId="1442A1BD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vysledek = x &lt;= y;  </w:t>
      </w:r>
      <w:r w:rsidRPr="005400A2">
        <w:rPr>
          <w:rFonts w:ascii="Consolas" w:hAnsi="Consolas"/>
          <w:noProof/>
          <w:color w:val="008000"/>
          <w:sz w:val="21"/>
          <w:szCs w:val="21"/>
        </w:rPr>
        <w:t>// nensi nebo rovno</w:t>
      </w:r>
    </w:p>
    <w:p w14:paraId="5B437E57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vysledek = x &gt;= y;  </w:t>
      </w:r>
      <w:r w:rsidRPr="005400A2">
        <w:rPr>
          <w:rFonts w:ascii="Consolas" w:hAnsi="Consolas"/>
          <w:noProof/>
          <w:color w:val="008000"/>
          <w:sz w:val="21"/>
          <w:szCs w:val="21"/>
        </w:rPr>
        <w:t>// vetsi nebo rovno</w:t>
      </w:r>
    </w:p>
    <w:p w14:paraId="4752AFAA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4A29E15A" w14:textId="31B39F58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vysledek = (x &lt; y) &amp;&amp; (y == </w:t>
      </w:r>
      <w:r w:rsidRPr="005400A2">
        <w:rPr>
          <w:rFonts w:ascii="Consolas" w:hAnsi="Consolas"/>
          <w:noProof/>
          <w:color w:val="098658"/>
          <w:sz w:val="21"/>
          <w:szCs w:val="21"/>
        </w:rPr>
        <w:t>3</w:t>
      </w:r>
      <w:r w:rsidRPr="005400A2">
        <w:rPr>
          <w:rFonts w:ascii="Consolas" w:hAnsi="Consolas"/>
          <w:noProof/>
          <w:color w:val="000000"/>
          <w:sz w:val="21"/>
          <w:szCs w:val="21"/>
        </w:rPr>
        <w:t>); </w:t>
      </w:r>
    </w:p>
    <w:p w14:paraId="43B7164F" w14:textId="52F4D2CD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vysledek = (x &lt; y) || (y == </w:t>
      </w:r>
      <w:r w:rsidRPr="005400A2">
        <w:rPr>
          <w:rFonts w:ascii="Consolas" w:hAnsi="Consolas"/>
          <w:noProof/>
          <w:color w:val="098658"/>
          <w:sz w:val="21"/>
          <w:szCs w:val="21"/>
        </w:rPr>
        <w:t>2</w:t>
      </w:r>
      <w:r w:rsidRPr="005400A2">
        <w:rPr>
          <w:rFonts w:ascii="Consolas" w:hAnsi="Consolas"/>
          <w:noProof/>
          <w:color w:val="000000"/>
          <w:sz w:val="21"/>
          <w:szCs w:val="21"/>
        </w:rPr>
        <w:t>); </w:t>
      </w:r>
    </w:p>
    <w:p w14:paraId="61DF9BA8" w14:textId="1547E88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vysledek = !(x &lt; y); </w:t>
      </w:r>
    </w:p>
    <w:p w14:paraId="5A635665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2FF63CC8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5400A2">
        <w:rPr>
          <w:rFonts w:ascii="Consolas" w:hAnsi="Consolas"/>
          <w:noProof/>
          <w:color w:val="A31515"/>
          <w:sz w:val="21"/>
          <w:szCs w:val="21"/>
        </w:rPr>
        <w:t>"Hello World!"</w:t>
      </w:r>
      <w:r w:rsidRPr="005400A2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07175261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    }</w:t>
      </w:r>
    </w:p>
    <w:p w14:paraId="24C00657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    }</w:t>
      </w:r>
    </w:p>
    <w:p w14:paraId="75C00CCC" w14:textId="77777777" w:rsidR="005400A2" w:rsidRPr="005400A2" w:rsidRDefault="005400A2" w:rsidP="000E7D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400A2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38FA04F0" w14:textId="0BFEC8A9" w:rsidR="00A07D29" w:rsidRDefault="00A07D29" w:rsidP="00EF2B02"/>
    <w:p w14:paraId="1C288FA1" w14:textId="77777777" w:rsidR="00E21717" w:rsidRDefault="00E21717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4864A68E" w14:textId="42E311A4" w:rsidR="00325510" w:rsidRPr="0025570E" w:rsidRDefault="00325510" w:rsidP="00EF2B02">
      <w:pPr>
        <w:rPr>
          <w:lang w:val="en-US"/>
        </w:rPr>
      </w:pPr>
      <w:r w:rsidRPr="006D6190">
        <w:rPr>
          <w:b/>
          <w:bCs/>
        </w:rPr>
        <w:lastRenderedPageBreak/>
        <w:t>Druhý příklad</w:t>
      </w:r>
      <w:r>
        <w:t xml:space="preserve"> </w:t>
      </w:r>
      <w:r w:rsidR="00D7794E">
        <w:t xml:space="preserve">určí, zda je </w:t>
      </w:r>
      <w:r w:rsidR="00D7794E" w:rsidRPr="006D6190">
        <w:rPr>
          <w:b/>
          <w:bCs/>
        </w:rPr>
        <w:t>trojúhelník pravoúhlý</w:t>
      </w:r>
      <w:r w:rsidR="0025570E">
        <w:t xml:space="preserve"> s pomocí </w:t>
      </w:r>
      <w:proofErr w:type="spellStart"/>
      <w:r w:rsidR="0025570E">
        <w:t>pythagorovy</w:t>
      </w:r>
      <w:proofErr w:type="spellEnd"/>
      <w:r w:rsidR="0025570E">
        <w:t xml:space="preserve"> věty</w:t>
      </w:r>
      <w:r w:rsidR="00D7794E">
        <w:t xml:space="preserve"> a zda </w:t>
      </w:r>
      <w:proofErr w:type="spellStart"/>
      <w:r w:rsidR="00D7794E" w:rsidRPr="006D6190">
        <w:rPr>
          <w:b/>
          <w:bCs/>
        </w:rPr>
        <w:t>trojúhleník</w:t>
      </w:r>
      <w:proofErr w:type="spellEnd"/>
      <w:r w:rsidR="00D7794E" w:rsidRPr="006D6190">
        <w:rPr>
          <w:b/>
          <w:bCs/>
        </w:rPr>
        <w:t xml:space="preserve"> existuje</w:t>
      </w:r>
      <w:r w:rsidR="0025570E">
        <w:t xml:space="preserve"> dle trojúhelníkové nerovnosti </w:t>
      </w:r>
      <w:r w:rsidR="0025570E">
        <w:rPr>
          <w:lang w:val="en-US"/>
        </w:rPr>
        <w:t>[</w:t>
      </w:r>
      <w:r w:rsidR="003F7B34">
        <w:rPr>
          <w:lang w:val="en-US"/>
        </w:rPr>
        <w:t>2</w:t>
      </w:r>
      <w:r w:rsidR="0025570E">
        <w:rPr>
          <w:lang w:val="en-US"/>
        </w:rPr>
        <w:t>].</w:t>
      </w:r>
    </w:p>
    <w:p w14:paraId="152A1C97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690178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90178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;</w:t>
      </w:r>
    </w:p>
    <w:p w14:paraId="0B979457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51228C05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690178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90178">
        <w:rPr>
          <w:rFonts w:ascii="Consolas" w:hAnsi="Consolas"/>
          <w:color w:val="000000"/>
          <w:sz w:val="21"/>
          <w:szCs w:val="21"/>
        </w:rPr>
        <w:t>MujDruhyProjekt</w:t>
      </w:r>
      <w:proofErr w:type="spellEnd"/>
    </w:p>
    <w:p w14:paraId="3562816C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{</w:t>
      </w:r>
    </w:p>
    <w:p w14:paraId="1F0BCB67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690178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 Program</w:t>
      </w:r>
    </w:p>
    <w:p w14:paraId="2286E69E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{</w:t>
      </w:r>
    </w:p>
    <w:p w14:paraId="2C49F7B8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    </w:t>
      </w:r>
      <w:r w:rsidRPr="00690178">
        <w:rPr>
          <w:rFonts w:ascii="Consolas" w:hAnsi="Consolas"/>
          <w:color w:val="0000FF"/>
          <w:sz w:val="21"/>
          <w:szCs w:val="21"/>
        </w:rPr>
        <w:t>static</w:t>
      </w:r>
      <w:r w:rsidRPr="006901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90178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90178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690178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690178">
        <w:rPr>
          <w:rFonts w:ascii="Consolas" w:hAnsi="Consolas"/>
          <w:color w:val="000000"/>
          <w:sz w:val="21"/>
          <w:szCs w:val="21"/>
        </w:rPr>
        <w:t>] </w:t>
      </w:r>
      <w:proofErr w:type="spellStart"/>
      <w:r w:rsidRPr="00690178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)</w:t>
      </w:r>
    </w:p>
    <w:p w14:paraId="2CB109CA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    {</w:t>
      </w:r>
    </w:p>
    <w:p w14:paraId="1ED149D9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        </w:t>
      </w:r>
      <w:r w:rsidRPr="00690178">
        <w:rPr>
          <w:rFonts w:ascii="Consolas" w:hAnsi="Consolas"/>
          <w:color w:val="0000FF"/>
          <w:sz w:val="21"/>
          <w:szCs w:val="21"/>
        </w:rPr>
        <w:t>double</w:t>
      </w:r>
      <w:r w:rsidRPr="00690178">
        <w:rPr>
          <w:rFonts w:ascii="Consolas" w:hAnsi="Consolas"/>
          <w:color w:val="000000"/>
          <w:sz w:val="21"/>
          <w:szCs w:val="21"/>
        </w:rPr>
        <w:t> a = </w:t>
      </w:r>
      <w:r w:rsidRPr="00690178">
        <w:rPr>
          <w:rFonts w:ascii="Consolas" w:hAnsi="Consolas"/>
          <w:color w:val="098658"/>
          <w:sz w:val="21"/>
          <w:szCs w:val="21"/>
        </w:rPr>
        <w:t>3.0</w:t>
      </w:r>
      <w:r w:rsidRPr="00690178">
        <w:rPr>
          <w:rFonts w:ascii="Consolas" w:hAnsi="Consolas"/>
          <w:color w:val="000000"/>
          <w:sz w:val="21"/>
          <w:szCs w:val="21"/>
        </w:rPr>
        <w:t>;</w:t>
      </w:r>
    </w:p>
    <w:p w14:paraId="5E0ADDE6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        </w:t>
      </w:r>
      <w:r w:rsidRPr="00690178">
        <w:rPr>
          <w:rFonts w:ascii="Consolas" w:hAnsi="Consolas"/>
          <w:color w:val="0000FF"/>
          <w:sz w:val="21"/>
          <w:szCs w:val="21"/>
        </w:rPr>
        <w:t>double</w:t>
      </w:r>
      <w:r w:rsidRPr="00690178">
        <w:rPr>
          <w:rFonts w:ascii="Consolas" w:hAnsi="Consolas"/>
          <w:color w:val="000000"/>
          <w:sz w:val="21"/>
          <w:szCs w:val="21"/>
        </w:rPr>
        <w:t> b = </w:t>
      </w:r>
      <w:r w:rsidRPr="00690178">
        <w:rPr>
          <w:rFonts w:ascii="Consolas" w:hAnsi="Consolas"/>
          <w:color w:val="098658"/>
          <w:sz w:val="21"/>
          <w:szCs w:val="21"/>
        </w:rPr>
        <w:t>4.0</w:t>
      </w:r>
      <w:r w:rsidRPr="00690178">
        <w:rPr>
          <w:rFonts w:ascii="Consolas" w:hAnsi="Consolas"/>
          <w:color w:val="000000"/>
          <w:sz w:val="21"/>
          <w:szCs w:val="21"/>
        </w:rPr>
        <w:t>;</w:t>
      </w:r>
    </w:p>
    <w:p w14:paraId="61EFB91D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        </w:t>
      </w:r>
      <w:r w:rsidRPr="00690178">
        <w:rPr>
          <w:rFonts w:ascii="Consolas" w:hAnsi="Consolas"/>
          <w:color w:val="0000FF"/>
          <w:sz w:val="21"/>
          <w:szCs w:val="21"/>
        </w:rPr>
        <w:t>double</w:t>
      </w:r>
      <w:r w:rsidRPr="00690178">
        <w:rPr>
          <w:rFonts w:ascii="Consolas" w:hAnsi="Consolas"/>
          <w:color w:val="000000"/>
          <w:sz w:val="21"/>
          <w:szCs w:val="21"/>
        </w:rPr>
        <w:t> c = </w:t>
      </w:r>
      <w:r w:rsidRPr="00690178">
        <w:rPr>
          <w:rFonts w:ascii="Consolas" w:hAnsi="Consolas"/>
          <w:color w:val="098658"/>
          <w:sz w:val="21"/>
          <w:szCs w:val="21"/>
        </w:rPr>
        <w:t>5.0</w:t>
      </w:r>
      <w:r w:rsidRPr="00690178">
        <w:rPr>
          <w:rFonts w:ascii="Consolas" w:hAnsi="Consolas"/>
          <w:color w:val="000000"/>
          <w:sz w:val="21"/>
          <w:szCs w:val="21"/>
        </w:rPr>
        <w:t>;</w:t>
      </w:r>
    </w:p>
    <w:p w14:paraId="449D7157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6711EE58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90178">
        <w:rPr>
          <w:rFonts w:ascii="Consolas" w:hAnsi="Consolas"/>
          <w:color w:val="0000FF"/>
          <w:sz w:val="21"/>
          <w:szCs w:val="21"/>
        </w:rPr>
        <w:t>bool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90178">
        <w:rPr>
          <w:rFonts w:ascii="Consolas" w:hAnsi="Consolas"/>
          <w:color w:val="000000"/>
          <w:sz w:val="21"/>
          <w:szCs w:val="21"/>
        </w:rPr>
        <w:t>vysledek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;</w:t>
      </w:r>
    </w:p>
    <w:p w14:paraId="35F19AB5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10C8EB72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90178">
        <w:rPr>
          <w:rFonts w:ascii="Consolas" w:hAnsi="Consolas"/>
          <w:color w:val="000000"/>
          <w:sz w:val="21"/>
          <w:szCs w:val="21"/>
        </w:rPr>
        <w:t>vysledek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 = a * a + b * b == c * c;</w:t>
      </w:r>
    </w:p>
    <w:p w14:paraId="06FD3827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3B5FEB70" w14:textId="65ABB084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        Console.WriteLine(</w:t>
      </w:r>
      <w:r w:rsidRPr="00690178">
        <w:rPr>
          <w:rFonts w:ascii="Consolas" w:hAnsi="Consolas"/>
          <w:color w:val="A31515"/>
          <w:sz w:val="21"/>
          <w:szCs w:val="21"/>
        </w:rPr>
        <w:t>$"Je pravouhly (True ano, False ne): {vysledek}"</w:t>
      </w:r>
      <w:r w:rsidRPr="00690178">
        <w:rPr>
          <w:rFonts w:ascii="Consolas" w:hAnsi="Consolas"/>
          <w:color w:val="000000"/>
          <w:sz w:val="21"/>
          <w:szCs w:val="21"/>
        </w:rPr>
        <w:t>);</w:t>
      </w:r>
    </w:p>
    <w:p w14:paraId="69D7F529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1CE51F0E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        vysledek = (a + </w:t>
      </w:r>
      <w:proofErr w:type="gramStart"/>
      <w:r w:rsidRPr="00690178">
        <w:rPr>
          <w:rFonts w:ascii="Consolas" w:hAnsi="Consolas"/>
          <w:color w:val="000000"/>
          <w:sz w:val="21"/>
          <w:szCs w:val="21"/>
        </w:rPr>
        <w:t>b &gt;</w:t>
      </w:r>
      <w:proofErr w:type="gramEnd"/>
      <w:r w:rsidRPr="00690178">
        <w:rPr>
          <w:rFonts w:ascii="Consolas" w:hAnsi="Consolas"/>
          <w:color w:val="000000"/>
          <w:sz w:val="21"/>
          <w:szCs w:val="21"/>
        </w:rPr>
        <w:t> c) &amp;&amp; (a + c &gt; b) &amp;&amp; (b + c &gt; a);</w:t>
      </w:r>
    </w:p>
    <w:p w14:paraId="1CE52AEA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1EAC09C8" w14:textId="148B3A6B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        Console.WriteLine(</w:t>
      </w:r>
      <w:r w:rsidRPr="00690178">
        <w:rPr>
          <w:rFonts w:ascii="Consolas" w:hAnsi="Consolas"/>
          <w:color w:val="A31515"/>
          <w:sz w:val="21"/>
          <w:szCs w:val="21"/>
        </w:rPr>
        <w:t>$"Existuje (True ano, False ne): {vysledek}"</w:t>
      </w:r>
      <w:r w:rsidRPr="00690178">
        <w:rPr>
          <w:rFonts w:ascii="Consolas" w:hAnsi="Consolas"/>
          <w:color w:val="000000"/>
          <w:sz w:val="21"/>
          <w:szCs w:val="21"/>
        </w:rPr>
        <w:t>);</w:t>
      </w:r>
    </w:p>
    <w:p w14:paraId="49000F07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    }</w:t>
      </w:r>
    </w:p>
    <w:p w14:paraId="224D636D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    }</w:t>
      </w:r>
    </w:p>
    <w:p w14:paraId="0DEC04F2" w14:textId="77777777" w:rsidR="00690178" w:rsidRPr="00690178" w:rsidRDefault="00690178" w:rsidP="0069017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90178">
        <w:rPr>
          <w:rFonts w:ascii="Consolas" w:hAnsi="Consolas"/>
          <w:color w:val="000000"/>
          <w:sz w:val="21"/>
          <w:szCs w:val="21"/>
        </w:rPr>
        <w:t>}</w:t>
      </w:r>
    </w:p>
    <w:p w14:paraId="057341E5" w14:textId="004CDDA5" w:rsidR="005400A2" w:rsidRDefault="005400A2" w:rsidP="00EF2B02"/>
    <w:p w14:paraId="08C97F64" w14:textId="64C55110" w:rsidR="002E5295" w:rsidRDefault="00C73AF8" w:rsidP="00EF2B02">
      <w:r>
        <w:t>Kon</w:t>
      </w:r>
      <w:r w:rsidR="003E7AA2">
        <w:t>k</w:t>
      </w:r>
      <w:r>
        <w:t xml:space="preserve">rétně následující řádek </w:t>
      </w:r>
      <w:r w:rsidR="002E5295">
        <w:t>určuje,</w:t>
      </w:r>
      <w:r>
        <w:t xml:space="preserve"> zda je </w:t>
      </w:r>
      <w:proofErr w:type="spellStart"/>
      <w:r>
        <w:t>trojúhleník</w:t>
      </w:r>
      <w:proofErr w:type="spellEnd"/>
      <w:r>
        <w:t xml:space="preserve"> pravoúhlý. Je potřeba </w:t>
      </w:r>
      <w:r w:rsidR="002E5295">
        <w:t>počítat s možnou chybou zaokrouhlování a v reálném programu bychom měli počítat s určitou odchylkou.</w:t>
      </w:r>
    </w:p>
    <w:p w14:paraId="0E81ACBB" w14:textId="77777777" w:rsidR="002E5295" w:rsidRPr="00690178" w:rsidRDefault="002E5295" w:rsidP="002E529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690178">
        <w:rPr>
          <w:rFonts w:ascii="Consolas" w:hAnsi="Consolas"/>
          <w:color w:val="000000"/>
          <w:sz w:val="21"/>
          <w:szCs w:val="21"/>
        </w:rPr>
        <w:t>vysledek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 = a * a + b * b == c * c;</w:t>
      </w:r>
    </w:p>
    <w:p w14:paraId="11B2AC1E" w14:textId="1FCC2D65" w:rsidR="002E5295" w:rsidRDefault="002E5295" w:rsidP="00EF2B02"/>
    <w:p w14:paraId="76F63CA7" w14:textId="56997AEC" w:rsidR="002E5295" w:rsidRDefault="00B51705" w:rsidP="00EF2B02">
      <w:r>
        <w:t>A následující řádek testuje trojúhelníkovou nerovnost</w:t>
      </w:r>
      <w:r w:rsidR="00AF2E25">
        <w:t>.</w:t>
      </w:r>
    </w:p>
    <w:p w14:paraId="3F81163F" w14:textId="5576D200" w:rsidR="00B51705" w:rsidRDefault="00B51705" w:rsidP="00B51705">
      <w:pPr>
        <w:shd w:val="clear" w:color="auto" w:fill="E7E6E6" w:themeFill="background2"/>
      </w:pPr>
      <w:proofErr w:type="spellStart"/>
      <w:r w:rsidRPr="00690178">
        <w:rPr>
          <w:rFonts w:ascii="Consolas" w:hAnsi="Consolas"/>
          <w:color w:val="000000"/>
          <w:sz w:val="21"/>
          <w:szCs w:val="21"/>
        </w:rPr>
        <w:t>vysledek</w:t>
      </w:r>
      <w:proofErr w:type="spellEnd"/>
      <w:r w:rsidRPr="00690178">
        <w:rPr>
          <w:rFonts w:ascii="Consolas" w:hAnsi="Consolas"/>
          <w:color w:val="000000"/>
          <w:sz w:val="21"/>
          <w:szCs w:val="21"/>
        </w:rPr>
        <w:t> = (a + </w:t>
      </w:r>
      <w:proofErr w:type="gramStart"/>
      <w:r w:rsidRPr="00690178">
        <w:rPr>
          <w:rFonts w:ascii="Consolas" w:hAnsi="Consolas"/>
          <w:color w:val="000000"/>
          <w:sz w:val="21"/>
          <w:szCs w:val="21"/>
        </w:rPr>
        <w:t>b &gt;</w:t>
      </w:r>
      <w:proofErr w:type="gramEnd"/>
      <w:r w:rsidRPr="00690178">
        <w:rPr>
          <w:rFonts w:ascii="Consolas" w:hAnsi="Consolas"/>
          <w:color w:val="000000"/>
          <w:sz w:val="21"/>
          <w:szCs w:val="21"/>
        </w:rPr>
        <w:t> c) &amp;&amp; (a + c &gt; b) &amp;&amp; (b + c &gt; a);</w:t>
      </w:r>
    </w:p>
    <w:p w14:paraId="77388003" w14:textId="5480769C" w:rsidR="00AF2E25" w:rsidRDefault="006D6190" w:rsidP="00EF2B02">
      <w:r>
        <w:lastRenderedPageBreak/>
        <w:t xml:space="preserve">Ve třetím příkladu máme dva výsledky testů studentů, </w:t>
      </w:r>
      <w:r w:rsidRPr="00311091">
        <w:rPr>
          <w:i/>
          <w:iCs/>
        </w:rPr>
        <w:t>t1</w:t>
      </w:r>
      <w:r>
        <w:t xml:space="preserve"> a </w:t>
      </w:r>
      <w:r w:rsidRPr="00311091">
        <w:rPr>
          <w:i/>
          <w:iCs/>
        </w:rPr>
        <w:t>t2</w:t>
      </w:r>
      <w:r w:rsidR="00311091">
        <w:t xml:space="preserve"> a </w:t>
      </w:r>
      <w:r w:rsidR="004461F4">
        <w:t>testujeme různé hypotézy, které níže postupně popíšeme.</w:t>
      </w:r>
    </w:p>
    <w:p w14:paraId="5F532E50" w14:textId="01EB2E24" w:rsidR="004461F4" w:rsidRDefault="004461F4" w:rsidP="00EF2B02">
      <w:r>
        <w:t>Nejdřív</w:t>
      </w:r>
      <w:r w:rsidR="00D749A8">
        <w:t>e</w:t>
      </w:r>
      <w:r>
        <w:t xml:space="preserve"> </w:t>
      </w:r>
      <w:r w:rsidR="00D749A8">
        <w:t xml:space="preserve">níže </w:t>
      </w:r>
      <w:r w:rsidR="00381967">
        <w:t>uvedeme kompletní kód</w:t>
      </w:r>
      <w:r w:rsidR="00D749A8">
        <w:t>.</w:t>
      </w:r>
    </w:p>
    <w:p w14:paraId="24995EA5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FF"/>
          <w:sz w:val="21"/>
          <w:szCs w:val="21"/>
        </w:rPr>
        <w:t>using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System;</w:t>
      </w:r>
    </w:p>
    <w:p w14:paraId="2AD0B210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234BECA7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FF"/>
          <w:sz w:val="21"/>
          <w:szCs w:val="21"/>
        </w:rPr>
        <w:t>namespace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MujDruhyProjekt</w:t>
      </w:r>
    </w:p>
    <w:p w14:paraId="32C2782B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6988D79F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381967">
        <w:rPr>
          <w:rFonts w:ascii="Consolas" w:hAnsi="Consolas"/>
          <w:noProof/>
          <w:color w:val="0000FF"/>
          <w:sz w:val="21"/>
          <w:szCs w:val="21"/>
        </w:rPr>
        <w:t>class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Program</w:t>
      </w:r>
    </w:p>
    <w:p w14:paraId="41C4CBF9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{</w:t>
      </w:r>
    </w:p>
    <w:p w14:paraId="35D1E7CC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381967">
        <w:rPr>
          <w:rFonts w:ascii="Consolas" w:hAnsi="Consolas"/>
          <w:noProof/>
          <w:color w:val="0000FF"/>
          <w:sz w:val="21"/>
          <w:szCs w:val="21"/>
        </w:rPr>
        <w:t>static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</w:t>
      </w:r>
      <w:r w:rsidRPr="00381967">
        <w:rPr>
          <w:rFonts w:ascii="Consolas" w:hAnsi="Consolas"/>
          <w:noProof/>
          <w:color w:val="0000FF"/>
          <w:sz w:val="21"/>
          <w:szCs w:val="21"/>
        </w:rPr>
        <w:t>void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Main(</w:t>
      </w:r>
      <w:r w:rsidRPr="00381967">
        <w:rPr>
          <w:rFonts w:ascii="Consolas" w:hAnsi="Consolas"/>
          <w:noProof/>
          <w:color w:val="0000FF"/>
          <w:sz w:val="21"/>
          <w:szCs w:val="21"/>
        </w:rPr>
        <w:t>string</w:t>
      </w:r>
      <w:r w:rsidRPr="00381967">
        <w:rPr>
          <w:rFonts w:ascii="Consolas" w:hAnsi="Consolas"/>
          <w:noProof/>
          <w:color w:val="000000"/>
          <w:sz w:val="21"/>
          <w:szCs w:val="21"/>
        </w:rPr>
        <w:t>[] args)</w:t>
      </w:r>
    </w:p>
    <w:p w14:paraId="50B65CDE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{</w:t>
      </w:r>
    </w:p>
    <w:p w14:paraId="7F158FBB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381967">
        <w:rPr>
          <w:rFonts w:ascii="Consolas" w:hAnsi="Consolas"/>
          <w:noProof/>
          <w:color w:val="0000FF"/>
          <w:sz w:val="21"/>
          <w:szCs w:val="21"/>
        </w:rPr>
        <w:t>double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t1 =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40.0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7937E607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381967">
        <w:rPr>
          <w:rFonts w:ascii="Consolas" w:hAnsi="Consolas"/>
          <w:noProof/>
          <w:color w:val="0000FF"/>
          <w:sz w:val="21"/>
          <w:szCs w:val="21"/>
        </w:rPr>
        <w:t>double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t2 =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70.0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7080865D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0DAF8650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381967">
        <w:rPr>
          <w:rFonts w:ascii="Consolas" w:hAnsi="Consolas"/>
          <w:noProof/>
          <w:color w:val="A31515"/>
          <w:sz w:val="21"/>
          <w:szCs w:val="21"/>
        </w:rPr>
        <w:t>$"test1: {t1} test2: {t2}"</w:t>
      </w:r>
      <w:r w:rsidRPr="00381967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21C06D87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</w:t>
      </w:r>
    </w:p>
    <w:p w14:paraId="6E368BF0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381967">
        <w:rPr>
          <w:rFonts w:ascii="Consolas" w:hAnsi="Consolas"/>
          <w:noProof/>
          <w:color w:val="0000FF"/>
          <w:sz w:val="21"/>
          <w:szCs w:val="21"/>
        </w:rPr>
        <w:t>bool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vysledek;</w:t>
      </w:r>
    </w:p>
    <w:p w14:paraId="3DA3635C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40278CED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vysledek = t1 &gt;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|| t2 &gt;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48562508" w14:textId="267FA8AD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381967">
        <w:rPr>
          <w:rFonts w:ascii="Consolas" w:hAnsi="Consolas"/>
          <w:noProof/>
          <w:color w:val="A31515"/>
          <w:sz w:val="21"/>
          <w:szCs w:val="21"/>
        </w:rPr>
        <w:t>$"Splnil alespon jeden test: {vysledek}"</w:t>
      </w:r>
      <w:r w:rsidRPr="00381967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2BD781F1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05A0D2D2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vysledek = t1 &lt;=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&amp;&amp; t2 &lt;=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05C474B8" w14:textId="2EE94A7E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381967">
        <w:rPr>
          <w:rFonts w:ascii="Consolas" w:hAnsi="Consolas"/>
          <w:noProof/>
          <w:color w:val="A31515"/>
          <w:sz w:val="21"/>
          <w:szCs w:val="21"/>
        </w:rPr>
        <w:t>$"Nesplnil zadny test: {vysledek}"</w:t>
      </w:r>
      <w:r w:rsidRPr="00381967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5CBE73AF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1168ED4C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vysledek = t1 &gt;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&amp;&amp; t2 &gt;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01644598" w14:textId="05493C90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381967">
        <w:rPr>
          <w:rFonts w:ascii="Consolas" w:hAnsi="Consolas"/>
          <w:noProof/>
          <w:color w:val="A31515"/>
          <w:sz w:val="21"/>
          <w:szCs w:val="21"/>
        </w:rPr>
        <w:t>$"Splnil oba test</w:t>
      </w:r>
      <w:r>
        <w:rPr>
          <w:rFonts w:ascii="Consolas" w:hAnsi="Consolas"/>
          <w:noProof/>
          <w:color w:val="A31515"/>
          <w:sz w:val="21"/>
          <w:szCs w:val="21"/>
        </w:rPr>
        <w:t>y</w:t>
      </w:r>
      <w:r w:rsidRPr="00381967">
        <w:rPr>
          <w:rFonts w:ascii="Consolas" w:hAnsi="Consolas"/>
          <w:noProof/>
          <w:color w:val="A31515"/>
          <w:sz w:val="21"/>
          <w:szCs w:val="21"/>
        </w:rPr>
        <w:t>: {vysledek}"</w:t>
      </w:r>
      <w:r w:rsidRPr="00381967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7ECE888B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545942C5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vysledek = !(t1 &lt;=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&amp;&amp; t2 &lt;=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7F6351C2" w14:textId="5314BC08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381967">
        <w:rPr>
          <w:rFonts w:ascii="Consolas" w:hAnsi="Consolas"/>
          <w:noProof/>
          <w:color w:val="A31515"/>
          <w:sz w:val="21"/>
          <w:szCs w:val="21"/>
        </w:rPr>
        <w:t>$"Neplati ze nesplnil oba testy: {vysledek}"</w:t>
      </w:r>
      <w:r w:rsidRPr="00381967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204489A6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    }</w:t>
      </w:r>
    </w:p>
    <w:p w14:paraId="006156B0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    }</w:t>
      </w:r>
    </w:p>
    <w:p w14:paraId="314745F3" w14:textId="77777777" w:rsidR="00381967" w:rsidRPr="00381967" w:rsidRDefault="00381967" w:rsidP="0038196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52906A6B" w14:textId="0A76AB53" w:rsidR="00381967" w:rsidRDefault="00381967" w:rsidP="00EF2B02"/>
    <w:p w14:paraId="6A55D9AC" w14:textId="77777777" w:rsidR="00D4021A" w:rsidRDefault="00D4021A">
      <w:pPr>
        <w:spacing w:after="0" w:line="240" w:lineRule="auto"/>
        <w:jc w:val="left"/>
      </w:pPr>
      <w:r>
        <w:br w:type="page"/>
      </w:r>
    </w:p>
    <w:p w14:paraId="059744A8" w14:textId="46273CD7" w:rsidR="00381967" w:rsidRDefault="001277AB" w:rsidP="00EF2B02">
      <w:r>
        <w:lastRenderedPageBreak/>
        <w:t>První výraz v</w:t>
      </w:r>
      <w:r w:rsidR="00D749A8">
        <w:t>r</w:t>
      </w:r>
      <w:r>
        <w:t>á</w:t>
      </w:r>
      <w:r w:rsidR="00F66562">
        <w:t>t</w:t>
      </w:r>
      <w:r>
        <w:t xml:space="preserve">í </w:t>
      </w:r>
      <w:proofErr w:type="spellStart"/>
      <w:r w:rsidRPr="00F66562">
        <w:rPr>
          <w:i/>
          <w:iCs/>
        </w:rPr>
        <w:t>true</w:t>
      </w:r>
      <w:proofErr w:type="spellEnd"/>
      <w:r>
        <w:t xml:space="preserve">, pokud student splnil alespoň jeden ze dvou testů </w:t>
      </w:r>
      <w:r w:rsidR="00F66562">
        <w:t>za</w:t>
      </w:r>
      <w:r>
        <w:t xml:space="preserve"> více než 45 bodů:</w:t>
      </w:r>
    </w:p>
    <w:p w14:paraId="04A9CED1" w14:textId="016FD064" w:rsidR="001277AB" w:rsidRDefault="001277AB" w:rsidP="001277AB">
      <w:pPr>
        <w:shd w:val="clear" w:color="auto" w:fill="E7E6E6" w:themeFill="background2"/>
        <w:rPr>
          <w:noProof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vysledek = t1 &gt;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|| t2 &gt;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09BF0F00" w14:textId="68DE6A73" w:rsidR="001277AB" w:rsidRDefault="001277AB" w:rsidP="00EF2B02"/>
    <w:p w14:paraId="37A6AF98" w14:textId="17ECAA29" w:rsidR="00F66562" w:rsidRDefault="00F66562" w:rsidP="00EF2B02">
      <w:r>
        <w:t xml:space="preserve">druhý výraz vrátí </w:t>
      </w:r>
      <w:proofErr w:type="spellStart"/>
      <w:r w:rsidRPr="00F66562">
        <w:rPr>
          <w:i/>
          <w:iCs/>
        </w:rPr>
        <w:t>true</w:t>
      </w:r>
      <w:proofErr w:type="spellEnd"/>
      <w:r>
        <w:t>, pokud student nesplnil žádný ze dvou testů za více než 45 bodů:</w:t>
      </w:r>
    </w:p>
    <w:p w14:paraId="3307F096" w14:textId="52A57F29" w:rsidR="00F66562" w:rsidRPr="00311091" w:rsidRDefault="00F66562" w:rsidP="00F66562">
      <w:pPr>
        <w:shd w:val="clear" w:color="auto" w:fill="E7E6E6" w:themeFill="background2"/>
      </w:pPr>
      <w:r w:rsidRPr="00381967">
        <w:rPr>
          <w:rFonts w:ascii="Consolas" w:hAnsi="Consolas"/>
          <w:noProof/>
          <w:color w:val="000000"/>
          <w:sz w:val="21"/>
          <w:szCs w:val="21"/>
        </w:rPr>
        <w:t>vysledek = t1 &lt;=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&amp;&amp; t2 &lt;=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15797EA2" w14:textId="70FBDB4C" w:rsidR="00F66562" w:rsidRDefault="00F66562" w:rsidP="00EF2B02"/>
    <w:p w14:paraId="0918F9A2" w14:textId="529440AB" w:rsidR="00F66562" w:rsidRDefault="00F66562" w:rsidP="00EF2B02">
      <w:r>
        <w:t>třetí výraz</w:t>
      </w:r>
      <w:r w:rsidR="007F54C8">
        <w:t xml:space="preserve"> vrátí </w:t>
      </w:r>
      <w:proofErr w:type="spellStart"/>
      <w:r w:rsidR="007F54C8" w:rsidRPr="005476B8">
        <w:rPr>
          <w:i/>
          <w:iCs/>
        </w:rPr>
        <w:t>true</w:t>
      </w:r>
      <w:proofErr w:type="spellEnd"/>
      <w:r w:rsidR="007F54C8">
        <w:t>, pokud student splnil každý ze dvou testů za více než 45 bodů:</w:t>
      </w:r>
    </w:p>
    <w:p w14:paraId="1C81D2D7" w14:textId="77777777" w:rsidR="007F54C8" w:rsidRPr="00381967" w:rsidRDefault="007F54C8" w:rsidP="007F54C8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vysledek = t1 &gt;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&amp;&amp; t2 &gt;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7017418D" w14:textId="00412EA5" w:rsidR="007F54C8" w:rsidRDefault="007F54C8" w:rsidP="00EF2B02"/>
    <w:p w14:paraId="5FA7207E" w14:textId="60497A3E" w:rsidR="007D24EE" w:rsidRDefault="007D24EE" w:rsidP="00EF2B02">
      <w:r>
        <w:t xml:space="preserve">a poslední výraz vrátí </w:t>
      </w:r>
      <w:proofErr w:type="spellStart"/>
      <w:r w:rsidRPr="005476B8">
        <w:rPr>
          <w:i/>
          <w:iCs/>
        </w:rPr>
        <w:t>true</w:t>
      </w:r>
      <w:proofErr w:type="spellEnd"/>
      <w:r>
        <w:t xml:space="preserve">, pokud je alespoň jeden ze dvou testů splněný za více než 45 bodů, ale tentokrát využívá </w:t>
      </w:r>
      <w:r w:rsidR="00A924E0">
        <w:t xml:space="preserve">negaci. </w:t>
      </w:r>
      <w:proofErr w:type="spellStart"/>
      <w:r w:rsidR="00CC58F1">
        <w:t>Konrétně</w:t>
      </w:r>
      <w:proofErr w:type="spellEnd"/>
      <w:r w:rsidR="00CC58F1">
        <w:t xml:space="preserve"> nejprve otestujeme, zda jsou oba testy rovny nebo menší 45 bodů a tento výraz potom znegujeme.</w:t>
      </w:r>
    </w:p>
    <w:p w14:paraId="0C9AF1CE" w14:textId="77777777" w:rsidR="00CC58F1" w:rsidRPr="00381967" w:rsidRDefault="00CC58F1" w:rsidP="00CC58F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81967">
        <w:rPr>
          <w:rFonts w:ascii="Consolas" w:hAnsi="Consolas"/>
          <w:noProof/>
          <w:color w:val="000000"/>
          <w:sz w:val="21"/>
          <w:szCs w:val="21"/>
        </w:rPr>
        <w:t>vysledek = !(t1 &lt;=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 &amp;&amp; t2 &lt;= </w:t>
      </w:r>
      <w:r w:rsidRPr="00381967">
        <w:rPr>
          <w:rFonts w:ascii="Consolas" w:hAnsi="Consolas"/>
          <w:noProof/>
          <w:color w:val="098658"/>
          <w:sz w:val="21"/>
          <w:szCs w:val="21"/>
        </w:rPr>
        <w:t>45.0</w:t>
      </w:r>
      <w:r w:rsidRPr="00381967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7DE3838C" w14:textId="2F3B16D9" w:rsidR="00CC58F1" w:rsidRDefault="00CC58F1" w:rsidP="00EF2B02"/>
    <w:p w14:paraId="7313B06C" w14:textId="77777777" w:rsidR="00562AF0" w:rsidRDefault="00562AF0">
      <w:pPr>
        <w:spacing w:after="0" w:line="240" w:lineRule="auto"/>
        <w:jc w:val="left"/>
      </w:pPr>
      <w:r>
        <w:br w:type="page"/>
      </w:r>
    </w:p>
    <w:p w14:paraId="08E8405A" w14:textId="64B446F9" w:rsidR="00CC58F1" w:rsidRDefault="00E02073" w:rsidP="00EF2B02">
      <w:r>
        <w:lastRenderedPageBreak/>
        <w:t>Poslední příklad je podobný na předcházející, ale tentokrát psali studenti tři testy.</w:t>
      </w:r>
    </w:p>
    <w:p w14:paraId="264FB455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FF"/>
          <w:sz w:val="21"/>
          <w:szCs w:val="21"/>
        </w:rPr>
        <w:t>using</w:t>
      </w:r>
      <w:r w:rsidRPr="008A03C6">
        <w:rPr>
          <w:rFonts w:ascii="Consolas" w:hAnsi="Consolas"/>
          <w:noProof/>
          <w:color w:val="000000"/>
          <w:sz w:val="21"/>
          <w:szCs w:val="21"/>
        </w:rPr>
        <w:t> System;</w:t>
      </w:r>
    </w:p>
    <w:p w14:paraId="5AC5E9C8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75A693BE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FF"/>
          <w:sz w:val="21"/>
          <w:szCs w:val="21"/>
        </w:rPr>
        <w:t>namespace</w:t>
      </w:r>
      <w:r w:rsidRPr="008A03C6">
        <w:rPr>
          <w:rFonts w:ascii="Consolas" w:hAnsi="Consolas"/>
          <w:noProof/>
          <w:color w:val="000000"/>
          <w:sz w:val="21"/>
          <w:szCs w:val="21"/>
        </w:rPr>
        <w:t> MujDruhyProjekt</w:t>
      </w:r>
    </w:p>
    <w:p w14:paraId="127EC40E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24341372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8A03C6">
        <w:rPr>
          <w:rFonts w:ascii="Consolas" w:hAnsi="Consolas"/>
          <w:noProof/>
          <w:color w:val="0000FF"/>
          <w:sz w:val="21"/>
          <w:szCs w:val="21"/>
        </w:rPr>
        <w:t>class</w:t>
      </w:r>
      <w:r w:rsidRPr="008A03C6">
        <w:rPr>
          <w:rFonts w:ascii="Consolas" w:hAnsi="Consolas"/>
          <w:noProof/>
          <w:color w:val="000000"/>
          <w:sz w:val="21"/>
          <w:szCs w:val="21"/>
        </w:rPr>
        <w:t> Program</w:t>
      </w:r>
    </w:p>
    <w:p w14:paraId="7CDAC564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{</w:t>
      </w:r>
    </w:p>
    <w:p w14:paraId="6FD38A61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8A03C6">
        <w:rPr>
          <w:rFonts w:ascii="Consolas" w:hAnsi="Consolas"/>
          <w:noProof/>
          <w:color w:val="0000FF"/>
          <w:sz w:val="21"/>
          <w:szCs w:val="21"/>
        </w:rPr>
        <w:t>static</w:t>
      </w:r>
      <w:r w:rsidRPr="008A03C6">
        <w:rPr>
          <w:rFonts w:ascii="Consolas" w:hAnsi="Consolas"/>
          <w:noProof/>
          <w:color w:val="000000"/>
          <w:sz w:val="21"/>
          <w:szCs w:val="21"/>
        </w:rPr>
        <w:t> </w:t>
      </w:r>
      <w:r w:rsidRPr="008A03C6">
        <w:rPr>
          <w:rFonts w:ascii="Consolas" w:hAnsi="Consolas"/>
          <w:noProof/>
          <w:color w:val="0000FF"/>
          <w:sz w:val="21"/>
          <w:szCs w:val="21"/>
        </w:rPr>
        <w:t>void</w:t>
      </w:r>
      <w:r w:rsidRPr="008A03C6">
        <w:rPr>
          <w:rFonts w:ascii="Consolas" w:hAnsi="Consolas"/>
          <w:noProof/>
          <w:color w:val="000000"/>
          <w:sz w:val="21"/>
          <w:szCs w:val="21"/>
        </w:rPr>
        <w:t> Main(</w:t>
      </w:r>
      <w:r w:rsidRPr="008A03C6">
        <w:rPr>
          <w:rFonts w:ascii="Consolas" w:hAnsi="Consolas"/>
          <w:noProof/>
          <w:color w:val="0000FF"/>
          <w:sz w:val="21"/>
          <w:szCs w:val="21"/>
        </w:rPr>
        <w:t>string</w:t>
      </w:r>
      <w:r w:rsidRPr="008A03C6">
        <w:rPr>
          <w:rFonts w:ascii="Consolas" w:hAnsi="Consolas"/>
          <w:noProof/>
          <w:color w:val="000000"/>
          <w:sz w:val="21"/>
          <w:szCs w:val="21"/>
        </w:rPr>
        <w:t>[] args)</w:t>
      </w:r>
    </w:p>
    <w:p w14:paraId="2170B196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{</w:t>
      </w:r>
    </w:p>
    <w:p w14:paraId="36BD6081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8A03C6">
        <w:rPr>
          <w:rFonts w:ascii="Consolas" w:hAnsi="Consolas"/>
          <w:noProof/>
          <w:color w:val="0000FF"/>
          <w:sz w:val="21"/>
          <w:szCs w:val="21"/>
        </w:rPr>
        <w:t>double</w:t>
      </w:r>
      <w:r w:rsidRPr="008A03C6">
        <w:rPr>
          <w:rFonts w:ascii="Consolas" w:hAnsi="Consolas"/>
          <w:noProof/>
          <w:color w:val="000000"/>
          <w:sz w:val="21"/>
          <w:szCs w:val="21"/>
        </w:rPr>
        <w:t> t1 =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30.0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1A2BF754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8A03C6">
        <w:rPr>
          <w:rFonts w:ascii="Consolas" w:hAnsi="Consolas"/>
          <w:noProof/>
          <w:color w:val="0000FF"/>
          <w:sz w:val="21"/>
          <w:szCs w:val="21"/>
        </w:rPr>
        <w:t>double</w:t>
      </w:r>
      <w:r w:rsidRPr="008A03C6">
        <w:rPr>
          <w:rFonts w:ascii="Consolas" w:hAnsi="Consolas"/>
          <w:noProof/>
          <w:color w:val="000000"/>
          <w:sz w:val="21"/>
          <w:szCs w:val="21"/>
        </w:rPr>
        <w:t> t2 =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40.0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23BC096A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8A03C6">
        <w:rPr>
          <w:rFonts w:ascii="Consolas" w:hAnsi="Consolas"/>
          <w:noProof/>
          <w:color w:val="0000FF"/>
          <w:sz w:val="21"/>
          <w:szCs w:val="21"/>
        </w:rPr>
        <w:t>double</w:t>
      </w:r>
      <w:r w:rsidRPr="008A03C6">
        <w:rPr>
          <w:rFonts w:ascii="Consolas" w:hAnsi="Consolas"/>
          <w:noProof/>
          <w:color w:val="000000"/>
          <w:sz w:val="21"/>
          <w:szCs w:val="21"/>
        </w:rPr>
        <w:t> t3 =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70.0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7FC1EE50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4DE065DA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8A03C6">
        <w:rPr>
          <w:rFonts w:ascii="Consolas" w:hAnsi="Consolas"/>
          <w:noProof/>
          <w:color w:val="A31515"/>
          <w:sz w:val="21"/>
          <w:szCs w:val="21"/>
        </w:rPr>
        <w:t>$"test1: {t1}, test2: {t2}, test3: {t3}"</w:t>
      </w:r>
      <w:r w:rsidRPr="008A03C6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34B04086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8A03C6">
        <w:rPr>
          <w:rFonts w:ascii="Consolas" w:hAnsi="Consolas"/>
          <w:noProof/>
          <w:color w:val="0000FF"/>
          <w:sz w:val="21"/>
          <w:szCs w:val="21"/>
        </w:rPr>
        <w:t>bool</w:t>
      </w:r>
      <w:r w:rsidRPr="008A03C6">
        <w:rPr>
          <w:rFonts w:ascii="Consolas" w:hAnsi="Consolas"/>
          <w:noProof/>
          <w:color w:val="000000"/>
          <w:sz w:val="21"/>
          <w:szCs w:val="21"/>
        </w:rPr>
        <w:t> vysledek;</w:t>
      </w:r>
    </w:p>
    <w:p w14:paraId="68A836D5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184C87A3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vysledek = (t1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|| (t2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|| (t3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4AFC2E2A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4783D2B4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8A03C6">
        <w:rPr>
          <w:rFonts w:ascii="Consolas" w:hAnsi="Consolas"/>
          <w:noProof/>
          <w:color w:val="A31515"/>
          <w:sz w:val="21"/>
          <w:szCs w:val="21"/>
        </w:rPr>
        <w:t>$"Splnil alespon jeden test ze tri: {vysledek}"</w:t>
      </w:r>
      <w:r w:rsidRPr="008A03C6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27372E3D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0AF5B4C1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vysledek = (t1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&amp;&amp; (t2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&amp;&amp; (t3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0F23F462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716303C7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8A03C6">
        <w:rPr>
          <w:rFonts w:ascii="Consolas" w:hAnsi="Consolas"/>
          <w:noProof/>
          <w:color w:val="A31515"/>
          <w:sz w:val="21"/>
          <w:szCs w:val="21"/>
        </w:rPr>
        <w:t>$"Splnil vsechny tri testy: {vysledek}"</w:t>
      </w:r>
      <w:r w:rsidRPr="008A03C6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7E94E1A0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30A0AC8A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vysledek =    ((t1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&amp;&amp; (t2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)) </w:t>
      </w:r>
    </w:p>
    <w:p w14:paraId="1F07F5E3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           || ((t1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&amp;&amp; (t3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)) </w:t>
      </w:r>
    </w:p>
    <w:p w14:paraId="0F70D172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           || ((t2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&amp;&amp; (t3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));</w:t>
      </w:r>
    </w:p>
    <w:p w14:paraId="761FBCEE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3A9FF158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8A03C6">
        <w:rPr>
          <w:rFonts w:ascii="Consolas" w:hAnsi="Consolas"/>
          <w:noProof/>
          <w:color w:val="A31515"/>
          <w:sz w:val="21"/>
          <w:szCs w:val="21"/>
        </w:rPr>
        <w:t>$"Splnil alespon dva testy ze tri: {vysledek}"</w:t>
      </w:r>
      <w:r w:rsidRPr="008A03C6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24FA929D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}</w:t>
      </w:r>
    </w:p>
    <w:p w14:paraId="3BD75C1D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}</w:t>
      </w:r>
    </w:p>
    <w:p w14:paraId="4FF59E86" w14:textId="77777777" w:rsidR="008A03C6" w:rsidRPr="008A03C6" w:rsidRDefault="008A03C6" w:rsidP="008A03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6935D753" w14:textId="547B63A9" w:rsidR="00E02073" w:rsidRDefault="00E02073" w:rsidP="00EF2B02"/>
    <w:p w14:paraId="78EC6D56" w14:textId="77777777" w:rsidR="00562AF0" w:rsidRDefault="00562AF0">
      <w:pPr>
        <w:spacing w:after="0" w:line="240" w:lineRule="auto"/>
        <w:jc w:val="left"/>
      </w:pPr>
      <w:r>
        <w:br w:type="page"/>
      </w:r>
    </w:p>
    <w:p w14:paraId="1CAB1F24" w14:textId="556403A3" w:rsidR="005476B8" w:rsidRDefault="005476B8" w:rsidP="00EF2B02">
      <w:r>
        <w:lastRenderedPageBreak/>
        <w:t xml:space="preserve">První výraz vrátí </w:t>
      </w:r>
      <w:proofErr w:type="spellStart"/>
      <w:r w:rsidR="00331D1D" w:rsidRPr="005476B8">
        <w:rPr>
          <w:i/>
          <w:iCs/>
        </w:rPr>
        <w:t>true</w:t>
      </w:r>
      <w:proofErr w:type="spellEnd"/>
      <w:r w:rsidR="00331D1D" w:rsidRPr="005476B8">
        <w:rPr>
          <w:i/>
          <w:iCs/>
        </w:rPr>
        <w:t>,</w:t>
      </w:r>
      <w:r>
        <w:t xml:space="preserve"> </w:t>
      </w:r>
      <w:r w:rsidR="00331D1D">
        <w:t>pokud student splnil alespoň jeden ze tří testů za více než 45 bodů:</w:t>
      </w:r>
    </w:p>
    <w:p w14:paraId="1CEBA52F" w14:textId="281E087C" w:rsidR="00331D1D" w:rsidRPr="005476B8" w:rsidRDefault="00331D1D" w:rsidP="00331D1D">
      <w:pPr>
        <w:shd w:val="clear" w:color="auto" w:fill="E7E6E6" w:themeFill="background2"/>
      </w:pPr>
      <w:r w:rsidRPr="008A03C6">
        <w:rPr>
          <w:rFonts w:ascii="Consolas" w:hAnsi="Consolas"/>
          <w:noProof/>
          <w:color w:val="000000"/>
          <w:sz w:val="21"/>
          <w:szCs w:val="21"/>
        </w:rPr>
        <w:t>vysledek = (t1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|| (t2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|| (t3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3074BA14" w14:textId="6CEAC8C6" w:rsidR="00331D1D" w:rsidRDefault="00BB2EC6" w:rsidP="00EF2B02">
      <w:r>
        <w:t>d</w:t>
      </w:r>
      <w:r w:rsidR="00331D1D">
        <w:t xml:space="preserve">ruhý výraz </w:t>
      </w:r>
      <w:proofErr w:type="spellStart"/>
      <w:r>
        <w:t>vratí</w:t>
      </w:r>
      <w:proofErr w:type="spellEnd"/>
      <w:r>
        <w:t xml:space="preserve"> </w:t>
      </w:r>
      <w:proofErr w:type="spellStart"/>
      <w:r>
        <w:t>true</w:t>
      </w:r>
      <w:proofErr w:type="spellEnd"/>
      <w:r>
        <w:t>, pokud student splnil všechny tři testy, každý za více než 45 bodů:</w:t>
      </w:r>
    </w:p>
    <w:p w14:paraId="6502C941" w14:textId="77777777" w:rsidR="00BB2EC6" w:rsidRPr="008A03C6" w:rsidRDefault="00BB2EC6" w:rsidP="00BB2EC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vysledek = (t1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&amp;&amp; (t2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&amp;&amp; (t3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731F36D4" w14:textId="36EFB016" w:rsidR="00BB2EC6" w:rsidRDefault="00BB2EC6" w:rsidP="00EF2B02"/>
    <w:p w14:paraId="2442FDEE" w14:textId="72E20DC6" w:rsidR="00BB2EC6" w:rsidRDefault="00BB2EC6" w:rsidP="00EF2B02">
      <w:r>
        <w:t xml:space="preserve">poslední </w:t>
      </w:r>
      <w:r w:rsidR="00D96274">
        <w:t xml:space="preserve">výraz vrátí </w:t>
      </w:r>
      <w:proofErr w:type="spellStart"/>
      <w:r w:rsidR="00D96274">
        <w:t>true</w:t>
      </w:r>
      <w:proofErr w:type="spellEnd"/>
      <w:r w:rsidR="00D96274">
        <w:t>, pokud student splnil alespoň dva ze tří testů za více než 45 bodů</w:t>
      </w:r>
      <w:r w:rsidR="00385317">
        <w:t>, testujeme tedy všechny tři varianty:</w:t>
      </w:r>
    </w:p>
    <w:p w14:paraId="37DEC829" w14:textId="77777777" w:rsidR="00385317" w:rsidRPr="008A03C6" w:rsidRDefault="00385317" w:rsidP="0038531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vysledek =    ((t1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&amp;&amp; (t2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)) </w:t>
      </w:r>
    </w:p>
    <w:p w14:paraId="78B1A7EE" w14:textId="54A2EF0F" w:rsidR="00385317" w:rsidRPr="008A03C6" w:rsidRDefault="00385317" w:rsidP="0038531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|| ((t1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&amp;&amp; (t3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)) </w:t>
      </w:r>
    </w:p>
    <w:p w14:paraId="528449E6" w14:textId="053566DC" w:rsidR="00385317" w:rsidRPr="008A03C6" w:rsidRDefault="00385317" w:rsidP="0038531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8A03C6">
        <w:rPr>
          <w:rFonts w:ascii="Consolas" w:hAnsi="Consolas"/>
          <w:noProof/>
          <w:color w:val="000000"/>
          <w:sz w:val="21"/>
          <w:szCs w:val="21"/>
        </w:rPr>
        <w:t>           || ((t2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 &amp;&amp; (t3 &gt; </w:t>
      </w:r>
      <w:r w:rsidRPr="008A03C6">
        <w:rPr>
          <w:rFonts w:ascii="Consolas" w:hAnsi="Consolas"/>
          <w:noProof/>
          <w:color w:val="098658"/>
          <w:sz w:val="21"/>
          <w:szCs w:val="21"/>
        </w:rPr>
        <w:t>45.0</w:t>
      </w:r>
      <w:r w:rsidRPr="008A03C6">
        <w:rPr>
          <w:rFonts w:ascii="Consolas" w:hAnsi="Consolas"/>
          <w:noProof/>
          <w:color w:val="000000"/>
          <w:sz w:val="21"/>
          <w:szCs w:val="21"/>
        </w:rPr>
        <w:t>));</w:t>
      </w:r>
    </w:p>
    <w:p w14:paraId="6B056A4B" w14:textId="77777777" w:rsidR="00CC7A5F" w:rsidRDefault="00CC7A5F" w:rsidP="00EF2B02"/>
    <w:p w14:paraId="3F5EB2FC" w14:textId="77777777" w:rsidR="00CC7A5F" w:rsidRDefault="00CC7A5F" w:rsidP="00EF2B02"/>
    <w:p w14:paraId="3E539923" w14:textId="77777777" w:rsidR="00CC7A5F" w:rsidRDefault="00CC7A5F" w:rsidP="00EF2B02"/>
    <w:p w14:paraId="2CB1F102" w14:textId="77777777" w:rsidR="00CC7A5F" w:rsidRDefault="00CC7A5F" w:rsidP="00EF2B02"/>
    <w:p w14:paraId="2792BBE6" w14:textId="5998D567" w:rsidR="003F7B34" w:rsidRPr="003F7B34" w:rsidRDefault="00AA17A4" w:rsidP="003F7B34">
      <w:pPr>
        <w:pStyle w:val="Nadpis"/>
        <w:rPr>
          <w:sz w:val="32"/>
          <w:szCs w:val="32"/>
        </w:rPr>
      </w:pPr>
      <w:bookmarkStart w:id="36" w:name="_Toc37577735"/>
      <w:bookmarkStart w:id="37" w:name="_Toc88120446"/>
      <w:bookmarkStart w:id="38" w:name="_Toc88120683"/>
      <w:bookmarkStart w:id="39" w:name="_Toc88120895"/>
      <w:bookmarkStart w:id="40" w:name="_Toc88120999"/>
      <w:bookmarkStart w:id="41" w:name="_Toc88121042"/>
      <w:bookmarkStart w:id="42" w:name="_Toc88121179"/>
      <w:bookmarkStart w:id="43" w:name="_Toc88121553"/>
      <w:bookmarkStart w:id="44" w:name="_Toc88121610"/>
      <w:bookmarkStart w:id="45" w:name="_Toc88121748"/>
      <w:bookmarkStart w:id="46" w:name="_Toc88122014"/>
      <w:bookmarkStart w:id="47" w:name="_Toc88124619"/>
      <w:bookmarkStart w:id="48" w:name="_Toc88124656"/>
      <w:bookmarkStart w:id="49" w:name="_Toc88124806"/>
      <w:bookmarkStart w:id="50" w:name="_Toc88125789"/>
      <w:bookmarkStart w:id="51" w:name="_Toc88126309"/>
      <w:bookmarkStart w:id="52" w:name="_Toc88126460"/>
      <w:bookmarkStart w:id="53" w:name="_Toc88126527"/>
      <w:bookmarkStart w:id="54" w:name="_Toc88126556"/>
      <w:bookmarkStart w:id="55" w:name="_Toc88126772"/>
      <w:bookmarkStart w:id="56" w:name="_Toc88126862"/>
      <w:bookmarkStart w:id="57" w:name="_Toc88127103"/>
      <w:bookmarkStart w:id="58" w:name="_Toc88127146"/>
      <w:bookmarkStart w:id="59" w:name="_Toc88128511"/>
      <w:bookmarkStart w:id="60" w:name="_Toc107634153"/>
      <w:bookmarkStart w:id="61" w:name="_Toc107635188"/>
      <w:bookmarkStart w:id="62" w:name="_Toc107635228"/>
      <w:bookmarkStart w:id="63" w:name="_Toc107635245"/>
      <w:bookmarkStart w:id="64" w:name="_Toc60864823"/>
      <w:bookmarkEnd w:id="28"/>
      <w:bookmarkEnd w:id="29"/>
      <w:bookmarkEnd w:id="30"/>
      <w:bookmarkEnd w:id="31"/>
      <w:r w:rsidRPr="001079A3">
        <w:rPr>
          <w:sz w:val="32"/>
          <w:szCs w:val="32"/>
        </w:rPr>
        <w:lastRenderedPageBreak/>
        <w:t>Seznam použité literatury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41475681" w14:textId="433F38E7" w:rsidR="003F7B34" w:rsidRDefault="003F7B34" w:rsidP="003F7B34">
      <w:pPr>
        <w:pStyle w:val="Odstavecseseznamem"/>
        <w:numPr>
          <w:ilvl w:val="0"/>
          <w:numId w:val="30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proofErr w:type="gramStart"/>
      <w:r>
        <w:t>operators</w:t>
      </w:r>
      <w:proofErr w:type="spellEnd"/>
      <w:r>
        <w:t xml:space="preserve"> - C#</w:t>
      </w:r>
      <w:proofErr w:type="gramEnd"/>
      <w:r>
        <w:t xml:space="preserve"> reference | Microsoft </w:t>
      </w:r>
      <w:proofErr w:type="spellStart"/>
      <w:r>
        <w:t>Docs</w:t>
      </w:r>
      <w:proofErr w:type="spellEnd"/>
      <w:r>
        <w:t>. [online]. Copyright © Microsoft 2020 [cit. 03.01.2021]. Dostupné z: https://docs.microsoft.com/en-us/dotnet/csharp/language-reference/operators/boolean-logical-operators</w:t>
      </w:r>
    </w:p>
    <w:p w14:paraId="7D6284B5" w14:textId="430210B2" w:rsidR="009F0E07" w:rsidRDefault="004A4B45" w:rsidP="00582805">
      <w:pPr>
        <w:pStyle w:val="Odstavecseseznamem"/>
        <w:numPr>
          <w:ilvl w:val="0"/>
          <w:numId w:val="30"/>
        </w:numPr>
      </w:pPr>
      <w:r>
        <w:t xml:space="preserve">Trojúhelník </w:t>
      </w:r>
      <w:r w:rsidR="009F0E07" w:rsidRPr="009F0E07">
        <w:t>— Matematika.cz [online]. Copyright © 2006 [cit.</w:t>
      </w:r>
      <w:r w:rsidR="00952B6E">
        <w:t xml:space="preserve"> </w:t>
      </w:r>
      <w:r w:rsidR="00952B6E" w:rsidRPr="009F0E07">
        <w:t>02.</w:t>
      </w:r>
      <w:r w:rsidR="00952B6E">
        <w:t>10</w:t>
      </w:r>
      <w:r w:rsidR="00952B6E" w:rsidRPr="009F0E07">
        <w:t>.202</w:t>
      </w:r>
      <w:r w:rsidR="00952B6E">
        <w:t>0</w:t>
      </w:r>
      <w:r w:rsidR="009F0E07" w:rsidRPr="009F0E07">
        <w:t xml:space="preserve">]. Dostupné z: </w:t>
      </w:r>
      <w:r w:rsidRPr="004A4B45">
        <w:t>https://matematika.cz/popis-trojuhelniku</w:t>
      </w:r>
    </w:p>
    <w:p w14:paraId="1F3D450B" w14:textId="77777777" w:rsidR="005F27B3" w:rsidRPr="00BD25B2" w:rsidRDefault="005F27B3" w:rsidP="00BD25B2"/>
    <w:p w14:paraId="564CDD7B" w14:textId="77777777" w:rsidR="00BD25B2" w:rsidRPr="00BD25B2" w:rsidRDefault="00BD25B2" w:rsidP="00BD25B2"/>
    <w:p w14:paraId="4546A906" w14:textId="77777777" w:rsidR="009F0EB6" w:rsidRPr="009F0EB6" w:rsidRDefault="009F0EB6" w:rsidP="009F0EB6"/>
    <w:p w14:paraId="03355A7F" w14:textId="77777777" w:rsidR="00CC7A5F" w:rsidRPr="00CC7A5F" w:rsidRDefault="00CC7A5F" w:rsidP="00CC7A5F"/>
    <w:p w14:paraId="37954ACD" w14:textId="77777777" w:rsidR="00CC7A5F" w:rsidRPr="00CC7A5F" w:rsidRDefault="00CC7A5F" w:rsidP="00CC7A5F"/>
    <w:p w14:paraId="776D6DC1" w14:textId="77777777" w:rsidR="00CC7A5F" w:rsidRPr="00CC7A5F" w:rsidRDefault="00CC7A5F" w:rsidP="00CC7A5F"/>
    <w:sectPr w:rsidR="00CC7A5F" w:rsidRPr="00CC7A5F" w:rsidSect="001A3BE5">
      <w:headerReference w:type="default" r:id="rId15"/>
      <w:footerReference w:type="default" r:id="rId16"/>
      <w:type w:val="continuous"/>
      <w:pgSz w:w="12240" w:h="15840"/>
      <w:pgMar w:top="1440" w:right="1440" w:bottom="1440" w:left="144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043CD" w14:textId="77777777" w:rsidR="00C26DFA" w:rsidRDefault="00C26DFA">
      <w:r>
        <w:separator/>
      </w:r>
    </w:p>
    <w:p w14:paraId="4126009D" w14:textId="77777777" w:rsidR="00C26DFA" w:rsidRDefault="00C26DFA"/>
  </w:endnote>
  <w:endnote w:type="continuationSeparator" w:id="0">
    <w:p w14:paraId="1419306D" w14:textId="77777777" w:rsidR="00C26DFA" w:rsidRDefault="00C26DFA">
      <w:r>
        <w:continuationSeparator/>
      </w:r>
    </w:p>
    <w:p w14:paraId="25638D02" w14:textId="77777777" w:rsidR="00C26DFA" w:rsidRDefault="00C26D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7E262" w14:textId="77777777" w:rsidR="00647542" w:rsidRDefault="00647542">
    <w:pPr>
      <w:pStyle w:val="Zpat"/>
    </w:pPr>
    <w:r>
      <w:rPr>
        <w:noProof/>
      </w:rPr>
      <w:drawing>
        <wp:inline distT="0" distB="0" distL="0" distR="0" wp14:anchorId="7CBB02B7" wp14:editId="2D642410">
          <wp:extent cx="5580380" cy="1237615"/>
          <wp:effectExtent l="0" t="0" r="1270" b="635"/>
          <wp:docPr id="12" name="Obrázek 12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8FD9E" w14:textId="77777777" w:rsidR="00647542" w:rsidRDefault="00647542">
    <w:pPr>
      <w:pStyle w:val="Zpat"/>
      <w:rPr>
        <w:b/>
        <w:noProof/>
        <w:sz w:val="22"/>
        <w:szCs w:val="22"/>
      </w:rPr>
    </w:pPr>
    <w:r w:rsidRPr="00DB7F03">
      <w:rPr>
        <w:b/>
        <w:noProof/>
        <w:sz w:val="22"/>
        <w:szCs w:val="22"/>
      </w:rPr>
      <w:t>Strategický projekt UTB ve Zlíně, reg. č. CZ.02.2.69/0.0/0.0/16_015/0002204</w:t>
    </w:r>
  </w:p>
  <w:p w14:paraId="3AD67449" w14:textId="77777777" w:rsidR="00647542" w:rsidRDefault="00647542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AD9FA" w14:textId="77777777" w:rsidR="00647542" w:rsidRDefault="00647542">
    <w:r>
      <w:rPr>
        <w:noProof/>
      </w:rPr>
      <w:drawing>
        <wp:inline distT="0" distB="0" distL="0" distR="0" wp14:anchorId="2A65D0AC" wp14:editId="1F032C94">
          <wp:extent cx="5580380" cy="1237615"/>
          <wp:effectExtent l="0" t="0" r="1270" b="635"/>
          <wp:docPr id="6" name="Obrázek 6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F9938" w14:textId="77777777" w:rsidR="00C26DFA" w:rsidRDefault="00C26DFA">
      <w:r>
        <w:separator/>
      </w:r>
    </w:p>
    <w:p w14:paraId="32D5E0D2" w14:textId="77777777" w:rsidR="00C26DFA" w:rsidRDefault="00C26DFA"/>
  </w:footnote>
  <w:footnote w:type="continuationSeparator" w:id="0">
    <w:p w14:paraId="7DC437BE" w14:textId="77777777" w:rsidR="00C26DFA" w:rsidRDefault="00C26DFA">
      <w:r>
        <w:continuationSeparator/>
      </w:r>
    </w:p>
    <w:p w14:paraId="6B9B824F" w14:textId="77777777" w:rsidR="00C26DFA" w:rsidRDefault="00C26D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AEF56" w14:textId="77777777" w:rsidR="00647542" w:rsidRPr="003E2B7E" w:rsidRDefault="00647542" w:rsidP="003879AD">
    <w:pPr>
      <w:pStyle w:val="Zhlav"/>
      <w:spacing w:after="0" w:line="240" w:lineRule="auto"/>
      <w:jc w:val="center"/>
      <w:rPr>
        <w:noProof/>
      </w:rPr>
    </w:pPr>
    <w:r>
      <w:rPr>
        <w:noProof/>
      </w:rPr>
      <w:drawing>
        <wp:inline distT="0" distB="0" distL="0" distR="0" wp14:anchorId="75C83DC5" wp14:editId="1DF6A51B">
          <wp:extent cx="5580380" cy="1237897"/>
          <wp:effectExtent l="0" t="0" r="1270" b="635"/>
          <wp:docPr id="13" name="Obrázek 13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8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B45F0A"/>
      </w:rPr>
      <w:id w:val="1259181609"/>
      <w:docPartObj>
        <w:docPartGallery w:val="Page Numbers (Top of Page)"/>
        <w:docPartUnique/>
      </w:docPartObj>
    </w:sdtPr>
    <w:sdtContent>
      <w:p w14:paraId="6B8DC135" w14:textId="4C96A654" w:rsidR="00A66758" w:rsidRPr="00A66758" w:rsidRDefault="00A66758" w:rsidP="00A66758">
        <w:pPr>
          <w:pStyle w:val="Zhlav"/>
          <w:ind w:left="-1843" w:right="-568"/>
          <w:jc w:val="right"/>
          <w:rPr>
            <w:color w:val="B45F0A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237DB088" wp14:editId="27EA08B5">
                  <wp:simplePos x="0" y="0"/>
                  <wp:positionH relativeFrom="column">
                    <wp:posOffset>-1013460</wp:posOffset>
                  </wp:positionH>
                  <wp:positionV relativeFrom="paragraph">
                    <wp:posOffset>284480</wp:posOffset>
                  </wp:positionV>
                  <wp:extent cx="7049135" cy="0"/>
                  <wp:effectExtent l="0" t="0" r="0" b="0"/>
                  <wp:wrapNone/>
                  <wp:docPr id="62" name="Přímá spojnice 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491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3C3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591CE896" id="Přímá spojnice 6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79.8pt,22.4pt" to="475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" strokecolor="#c3c3b9" strokeweight="1pt">
                  <v:stroke joinstyle="miter"/>
                </v:lin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585CBD2D" wp14:editId="78D254BD">
              <wp:simplePos x="0" y="0"/>
              <wp:positionH relativeFrom="column">
                <wp:posOffset>-1000760</wp:posOffset>
              </wp:positionH>
              <wp:positionV relativeFrom="page">
                <wp:posOffset>153035</wp:posOffset>
              </wp:positionV>
              <wp:extent cx="622935" cy="616585"/>
              <wp:effectExtent l="0" t="0" r="5715" b="0"/>
              <wp:wrapThrough wrapText="bothSides">
                <wp:wrapPolygon edited="0">
                  <wp:start x="0" y="0"/>
                  <wp:lineTo x="0" y="20688"/>
                  <wp:lineTo x="21138" y="20688"/>
                  <wp:lineTo x="21138" y="0"/>
                  <wp:lineTo x="0" y="0"/>
                </wp:wrapPolygon>
              </wp:wrapThrough>
              <wp:docPr id="10" name="Obrázek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ázek 3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grayscl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698" t="1443" r="9322" b="341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2935" cy="61658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proofErr w:type="spellStart"/>
        <w:r>
          <w:rPr>
            <w:b/>
            <w:color w:val="C3C3B9"/>
          </w:rPr>
          <w:t>Booleanovské</w:t>
        </w:r>
        <w:proofErr w:type="spellEnd"/>
        <w:r>
          <w:rPr>
            <w:b/>
            <w:color w:val="C3C3B9"/>
          </w:rPr>
          <w:t xml:space="preserve"> výrazy      </w:t>
        </w:r>
        <w:r>
          <w:rPr>
            <w:color w:val="B45F0A"/>
          </w:rPr>
          <w:t xml:space="preserve"> </w:t>
        </w:r>
        <w:r>
          <w:rPr>
            <w:b/>
            <w:color w:val="B45F0A"/>
          </w:rPr>
          <w:fldChar w:fldCharType="begin"/>
        </w:r>
        <w:r>
          <w:rPr>
            <w:b/>
            <w:color w:val="B45F0A"/>
          </w:rPr>
          <w:instrText>PAGE   \* MERGEFORMAT</w:instrText>
        </w:r>
        <w:r>
          <w:rPr>
            <w:b/>
            <w:color w:val="B45F0A"/>
          </w:rPr>
          <w:fldChar w:fldCharType="separate"/>
        </w:r>
        <w:r>
          <w:rPr>
            <w:b/>
            <w:color w:val="B45F0A"/>
          </w:rPr>
          <w:t>4</w:t>
        </w:r>
        <w:r>
          <w:rPr>
            <w:b/>
            <w:color w:val="B45F0A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2A4C2A"/>
    <w:multiLevelType w:val="multilevel"/>
    <w:tmpl w:val="FAD0B4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F8E1E959"/>
    <w:multiLevelType w:val="multilevel"/>
    <w:tmpl w:val="A350B5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3F86CD0"/>
    <w:multiLevelType w:val="hybridMultilevel"/>
    <w:tmpl w:val="8814CB2E"/>
    <w:lvl w:ilvl="0" w:tplc="2BF014F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7A1AE3"/>
    <w:multiLevelType w:val="multilevel"/>
    <w:tmpl w:val="5C6E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5605"/>
    <w:multiLevelType w:val="hybridMultilevel"/>
    <w:tmpl w:val="32D0B9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59C"/>
    <w:multiLevelType w:val="multilevel"/>
    <w:tmpl w:val="2542B3D2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08165FD"/>
    <w:multiLevelType w:val="multilevel"/>
    <w:tmpl w:val="C8A4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C4215"/>
    <w:multiLevelType w:val="multilevel"/>
    <w:tmpl w:val="CB2A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347B9"/>
    <w:multiLevelType w:val="hybridMultilevel"/>
    <w:tmpl w:val="705031D4"/>
    <w:lvl w:ilvl="0" w:tplc="C54211E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02EC3"/>
    <w:multiLevelType w:val="hybridMultilevel"/>
    <w:tmpl w:val="4FCE1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B1785"/>
    <w:multiLevelType w:val="hybridMultilevel"/>
    <w:tmpl w:val="FBAED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A3E21"/>
    <w:multiLevelType w:val="hybridMultilevel"/>
    <w:tmpl w:val="74AEB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775718"/>
    <w:multiLevelType w:val="multilevel"/>
    <w:tmpl w:val="E324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CC3177"/>
    <w:multiLevelType w:val="hybridMultilevel"/>
    <w:tmpl w:val="9DDC9B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7566"/>
    <w:multiLevelType w:val="hybridMultilevel"/>
    <w:tmpl w:val="41DAD6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31B2F"/>
    <w:multiLevelType w:val="hybridMultilevel"/>
    <w:tmpl w:val="23AAA6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D664D"/>
    <w:multiLevelType w:val="hybridMultilevel"/>
    <w:tmpl w:val="CAA010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D3E12"/>
    <w:multiLevelType w:val="multilevel"/>
    <w:tmpl w:val="E110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301A8"/>
    <w:multiLevelType w:val="hybridMultilevel"/>
    <w:tmpl w:val="8DA0C4F8"/>
    <w:lvl w:ilvl="0" w:tplc="30D2363C">
      <w:start w:val="1"/>
      <w:numFmt w:val="decimal"/>
      <w:lvlText w:val="#%1"/>
      <w:lvlJc w:val="left"/>
      <w:pPr>
        <w:ind w:left="720" w:hanging="360"/>
      </w:pPr>
      <w:rPr>
        <w:rFonts w:ascii="Consolas" w:hAnsi="Consolas" w:hint="default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86614"/>
    <w:multiLevelType w:val="multilevel"/>
    <w:tmpl w:val="CCB003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576F0BB4"/>
    <w:multiLevelType w:val="multilevel"/>
    <w:tmpl w:val="2F6A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A958F2"/>
    <w:multiLevelType w:val="multilevel"/>
    <w:tmpl w:val="1A36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83900"/>
    <w:multiLevelType w:val="multilevel"/>
    <w:tmpl w:val="D0FA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463265"/>
    <w:multiLevelType w:val="multilevel"/>
    <w:tmpl w:val="F104C1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6F8639A5"/>
    <w:multiLevelType w:val="hybridMultilevel"/>
    <w:tmpl w:val="09405A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2127F"/>
    <w:multiLevelType w:val="multilevel"/>
    <w:tmpl w:val="5EF2E1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612EAC"/>
    <w:multiLevelType w:val="hybridMultilevel"/>
    <w:tmpl w:val="80FE0DA6"/>
    <w:lvl w:ilvl="0" w:tplc="30D2363C">
      <w:start w:val="1"/>
      <w:numFmt w:val="decimal"/>
      <w:lvlText w:val="#%1"/>
      <w:lvlJc w:val="left"/>
      <w:pPr>
        <w:ind w:left="720" w:hanging="360"/>
      </w:pPr>
      <w:rPr>
        <w:rFonts w:ascii="Consolas" w:hAnsi="Consolas" w:hint="default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5"/>
  </w:num>
  <w:num w:numId="3">
    <w:abstractNumId w:val="12"/>
  </w:num>
  <w:num w:numId="4">
    <w:abstractNumId w:val="27"/>
  </w:num>
  <w:num w:numId="5">
    <w:abstractNumId w:val="26"/>
  </w:num>
  <w:num w:numId="6">
    <w:abstractNumId w:val="2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8">
    <w:abstractNumId w:val="14"/>
  </w:num>
  <w:num w:numId="9">
    <w:abstractNumId w:val="24"/>
  </w:num>
  <w:num w:numId="10">
    <w:abstractNumId w:val="1"/>
  </w:num>
  <w:num w:numId="11">
    <w:abstractNumId w:val="9"/>
  </w:num>
  <w:num w:numId="12">
    <w:abstractNumId w:val="17"/>
  </w:num>
  <w:num w:numId="13">
    <w:abstractNumId w:val="11"/>
  </w:num>
  <w:num w:numId="14">
    <w:abstractNumId w:val="10"/>
  </w:num>
  <w:num w:numId="15">
    <w:abstractNumId w:val="25"/>
  </w:num>
  <w:num w:numId="16">
    <w:abstractNumId w:val="16"/>
  </w:num>
  <w:num w:numId="17">
    <w:abstractNumId w:val="4"/>
  </w:num>
  <w:num w:numId="18">
    <w:abstractNumId w:val="7"/>
  </w:num>
  <w:num w:numId="19">
    <w:abstractNumId w:val="6"/>
  </w:num>
  <w:num w:numId="20">
    <w:abstractNumId w:val="3"/>
  </w:num>
  <w:num w:numId="21">
    <w:abstractNumId w:val="22"/>
  </w:num>
  <w:num w:numId="22">
    <w:abstractNumId w:val="2"/>
  </w:num>
  <w:num w:numId="23">
    <w:abstractNumId w:val="28"/>
  </w:num>
  <w:num w:numId="24">
    <w:abstractNumId w:val="19"/>
  </w:num>
  <w:num w:numId="25">
    <w:abstractNumId w:val="18"/>
  </w:num>
  <w:num w:numId="26">
    <w:abstractNumId w:val="23"/>
  </w:num>
  <w:num w:numId="27">
    <w:abstractNumId w:val="13"/>
  </w:num>
  <w:num w:numId="28">
    <w:abstractNumId w:val="21"/>
  </w:num>
  <w:num w:numId="29">
    <w:abstractNumId w:val="15"/>
  </w:num>
  <w:num w:numId="30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2291">
      <o:colormru v:ext="edit" colors="#b45f0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42"/>
    <w:rsid w:val="0000479C"/>
    <w:rsid w:val="0000537C"/>
    <w:rsid w:val="000076C8"/>
    <w:rsid w:val="000100EE"/>
    <w:rsid w:val="0001084B"/>
    <w:rsid w:val="00012CA9"/>
    <w:rsid w:val="00013085"/>
    <w:rsid w:val="0001355F"/>
    <w:rsid w:val="00014918"/>
    <w:rsid w:val="00017010"/>
    <w:rsid w:val="00020BA8"/>
    <w:rsid w:val="000213C8"/>
    <w:rsid w:val="00021F8C"/>
    <w:rsid w:val="000222D2"/>
    <w:rsid w:val="00023491"/>
    <w:rsid w:val="0002565F"/>
    <w:rsid w:val="00027B58"/>
    <w:rsid w:val="00027BC2"/>
    <w:rsid w:val="000322E5"/>
    <w:rsid w:val="000326D1"/>
    <w:rsid w:val="00041817"/>
    <w:rsid w:val="000466E5"/>
    <w:rsid w:val="0005015F"/>
    <w:rsid w:val="00050E72"/>
    <w:rsid w:val="0005116A"/>
    <w:rsid w:val="0005495A"/>
    <w:rsid w:val="00055BDE"/>
    <w:rsid w:val="00057D2B"/>
    <w:rsid w:val="00060326"/>
    <w:rsid w:val="000629AA"/>
    <w:rsid w:val="000648C7"/>
    <w:rsid w:val="000666E5"/>
    <w:rsid w:val="00066A06"/>
    <w:rsid w:val="000707B4"/>
    <w:rsid w:val="00072ECB"/>
    <w:rsid w:val="000732DB"/>
    <w:rsid w:val="000739D0"/>
    <w:rsid w:val="00075145"/>
    <w:rsid w:val="00077B9B"/>
    <w:rsid w:val="00080064"/>
    <w:rsid w:val="000823C8"/>
    <w:rsid w:val="00082AD3"/>
    <w:rsid w:val="00083AAA"/>
    <w:rsid w:val="00084E96"/>
    <w:rsid w:val="00086FBF"/>
    <w:rsid w:val="0009373F"/>
    <w:rsid w:val="00096E33"/>
    <w:rsid w:val="00096E6F"/>
    <w:rsid w:val="000A0B45"/>
    <w:rsid w:val="000A1BA4"/>
    <w:rsid w:val="000A3F9E"/>
    <w:rsid w:val="000A7CE5"/>
    <w:rsid w:val="000B2F57"/>
    <w:rsid w:val="000B4BAB"/>
    <w:rsid w:val="000C115D"/>
    <w:rsid w:val="000C3034"/>
    <w:rsid w:val="000C4572"/>
    <w:rsid w:val="000C5446"/>
    <w:rsid w:val="000C7307"/>
    <w:rsid w:val="000D03B5"/>
    <w:rsid w:val="000D0ABD"/>
    <w:rsid w:val="000D23D0"/>
    <w:rsid w:val="000D40B6"/>
    <w:rsid w:val="000D43F1"/>
    <w:rsid w:val="000E3457"/>
    <w:rsid w:val="000E3523"/>
    <w:rsid w:val="000E7D50"/>
    <w:rsid w:val="000F053E"/>
    <w:rsid w:val="000F0E7D"/>
    <w:rsid w:val="000F6419"/>
    <w:rsid w:val="000F6971"/>
    <w:rsid w:val="000F7CAE"/>
    <w:rsid w:val="001004F3"/>
    <w:rsid w:val="00101A63"/>
    <w:rsid w:val="001079A3"/>
    <w:rsid w:val="001079E7"/>
    <w:rsid w:val="00110AEA"/>
    <w:rsid w:val="00110F84"/>
    <w:rsid w:val="00113F32"/>
    <w:rsid w:val="00114810"/>
    <w:rsid w:val="00114BA3"/>
    <w:rsid w:val="0012002E"/>
    <w:rsid w:val="00120C74"/>
    <w:rsid w:val="001226DF"/>
    <w:rsid w:val="00124C9B"/>
    <w:rsid w:val="001252E1"/>
    <w:rsid w:val="00126502"/>
    <w:rsid w:val="001277AB"/>
    <w:rsid w:val="00127A5B"/>
    <w:rsid w:val="001312E6"/>
    <w:rsid w:val="00133137"/>
    <w:rsid w:val="00133C23"/>
    <w:rsid w:val="00134FF6"/>
    <w:rsid w:val="001351C3"/>
    <w:rsid w:val="0014094B"/>
    <w:rsid w:val="001411D1"/>
    <w:rsid w:val="001418A8"/>
    <w:rsid w:val="00142497"/>
    <w:rsid w:val="001438D5"/>
    <w:rsid w:val="00145200"/>
    <w:rsid w:val="00146549"/>
    <w:rsid w:val="001477F1"/>
    <w:rsid w:val="0015160F"/>
    <w:rsid w:val="00152B9B"/>
    <w:rsid w:val="0015744C"/>
    <w:rsid w:val="0016205E"/>
    <w:rsid w:val="00163045"/>
    <w:rsid w:val="001630C5"/>
    <w:rsid w:val="0017036A"/>
    <w:rsid w:val="001731EE"/>
    <w:rsid w:val="0017496C"/>
    <w:rsid w:val="00177CF6"/>
    <w:rsid w:val="00180109"/>
    <w:rsid w:val="00180B17"/>
    <w:rsid w:val="001822A7"/>
    <w:rsid w:val="0018305E"/>
    <w:rsid w:val="001848AC"/>
    <w:rsid w:val="001853A0"/>
    <w:rsid w:val="00186573"/>
    <w:rsid w:val="00187983"/>
    <w:rsid w:val="001910F7"/>
    <w:rsid w:val="00191CAE"/>
    <w:rsid w:val="00193C7B"/>
    <w:rsid w:val="00193EEC"/>
    <w:rsid w:val="00194986"/>
    <w:rsid w:val="00195EF3"/>
    <w:rsid w:val="001972B9"/>
    <w:rsid w:val="001A074B"/>
    <w:rsid w:val="001A13C9"/>
    <w:rsid w:val="001A1CD5"/>
    <w:rsid w:val="001A2915"/>
    <w:rsid w:val="001A2C53"/>
    <w:rsid w:val="001A3BE5"/>
    <w:rsid w:val="001A4906"/>
    <w:rsid w:val="001A6259"/>
    <w:rsid w:val="001A7483"/>
    <w:rsid w:val="001B1609"/>
    <w:rsid w:val="001B2C38"/>
    <w:rsid w:val="001B2C7F"/>
    <w:rsid w:val="001B61E1"/>
    <w:rsid w:val="001C3573"/>
    <w:rsid w:val="001C5B1A"/>
    <w:rsid w:val="001C5CCD"/>
    <w:rsid w:val="001C5DBE"/>
    <w:rsid w:val="001C65A3"/>
    <w:rsid w:val="001C7655"/>
    <w:rsid w:val="001D05EE"/>
    <w:rsid w:val="001D15DE"/>
    <w:rsid w:val="001D2716"/>
    <w:rsid w:val="001D3419"/>
    <w:rsid w:val="001D35DC"/>
    <w:rsid w:val="001D361B"/>
    <w:rsid w:val="001D4454"/>
    <w:rsid w:val="001D47F7"/>
    <w:rsid w:val="001D7B2D"/>
    <w:rsid w:val="001E2E0B"/>
    <w:rsid w:val="001E31D6"/>
    <w:rsid w:val="001E4B17"/>
    <w:rsid w:val="001E5349"/>
    <w:rsid w:val="001E7A4A"/>
    <w:rsid w:val="001F1C2F"/>
    <w:rsid w:val="001F25E0"/>
    <w:rsid w:val="001F2EC1"/>
    <w:rsid w:val="001F607F"/>
    <w:rsid w:val="001F6B98"/>
    <w:rsid w:val="001F6D5A"/>
    <w:rsid w:val="001F7860"/>
    <w:rsid w:val="00205F66"/>
    <w:rsid w:val="00206C2B"/>
    <w:rsid w:val="00210077"/>
    <w:rsid w:val="00211A65"/>
    <w:rsid w:val="00211FB5"/>
    <w:rsid w:val="002141D5"/>
    <w:rsid w:val="002150FD"/>
    <w:rsid w:val="00216D48"/>
    <w:rsid w:val="002202B9"/>
    <w:rsid w:val="0022101F"/>
    <w:rsid w:val="002231D6"/>
    <w:rsid w:val="00223961"/>
    <w:rsid w:val="00223AA7"/>
    <w:rsid w:val="00227BE2"/>
    <w:rsid w:val="002337CC"/>
    <w:rsid w:val="00235D51"/>
    <w:rsid w:val="0024084F"/>
    <w:rsid w:val="00241463"/>
    <w:rsid w:val="002444D0"/>
    <w:rsid w:val="00244CA7"/>
    <w:rsid w:val="0024505B"/>
    <w:rsid w:val="00246029"/>
    <w:rsid w:val="00246458"/>
    <w:rsid w:val="0025077F"/>
    <w:rsid w:val="00252CB3"/>
    <w:rsid w:val="00253F7E"/>
    <w:rsid w:val="00254314"/>
    <w:rsid w:val="00255057"/>
    <w:rsid w:val="0025570E"/>
    <w:rsid w:val="002561EC"/>
    <w:rsid w:val="002611B6"/>
    <w:rsid w:val="00263127"/>
    <w:rsid w:val="00264837"/>
    <w:rsid w:val="002650B0"/>
    <w:rsid w:val="00270CCF"/>
    <w:rsid w:val="00271786"/>
    <w:rsid w:val="0027502F"/>
    <w:rsid w:val="0027518B"/>
    <w:rsid w:val="0027545C"/>
    <w:rsid w:val="00275819"/>
    <w:rsid w:val="002765DB"/>
    <w:rsid w:val="00276B60"/>
    <w:rsid w:val="00277EC0"/>
    <w:rsid w:val="00286572"/>
    <w:rsid w:val="002869B2"/>
    <w:rsid w:val="0029179E"/>
    <w:rsid w:val="0029781A"/>
    <w:rsid w:val="002A311B"/>
    <w:rsid w:val="002A4082"/>
    <w:rsid w:val="002A78B1"/>
    <w:rsid w:val="002B01C6"/>
    <w:rsid w:val="002B0636"/>
    <w:rsid w:val="002B1788"/>
    <w:rsid w:val="002B2D17"/>
    <w:rsid w:val="002B380D"/>
    <w:rsid w:val="002B3C73"/>
    <w:rsid w:val="002B529D"/>
    <w:rsid w:val="002C3273"/>
    <w:rsid w:val="002C3283"/>
    <w:rsid w:val="002C34BB"/>
    <w:rsid w:val="002C34E2"/>
    <w:rsid w:val="002D284C"/>
    <w:rsid w:val="002D70E5"/>
    <w:rsid w:val="002D7FB6"/>
    <w:rsid w:val="002E4B23"/>
    <w:rsid w:val="002E5295"/>
    <w:rsid w:val="002E560C"/>
    <w:rsid w:val="002F2FEA"/>
    <w:rsid w:val="002F3BBB"/>
    <w:rsid w:val="002F58F1"/>
    <w:rsid w:val="002F6563"/>
    <w:rsid w:val="00300DA3"/>
    <w:rsid w:val="00304BD0"/>
    <w:rsid w:val="00311091"/>
    <w:rsid w:val="00312115"/>
    <w:rsid w:val="00312893"/>
    <w:rsid w:val="0031314E"/>
    <w:rsid w:val="00320C53"/>
    <w:rsid w:val="003219C0"/>
    <w:rsid w:val="003245FD"/>
    <w:rsid w:val="00325510"/>
    <w:rsid w:val="00327475"/>
    <w:rsid w:val="00327F5C"/>
    <w:rsid w:val="00330035"/>
    <w:rsid w:val="003303FD"/>
    <w:rsid w:val="00331342"/>
    <w:rsid w:val="00331D1D"/>
    <w:rsid w:val="00331DC7"/>
    <w:rsid w:val="003334BD"/>
    <w:rsid w:val="00337FFC"/>
    <w:rsid w:val="0034055B"/>
    <w:rsid w:val="00340743"/>
    <w:rsid w:val="00342A35"/>
    <w:rsid w:val="00343D4B"/>
    <w:rsid w:val="003466AC"/>
    <w:rsid w:val="0034697A"/>
    <w:rsid w:val="00353182"/>
    <w:rsid w:val="00354918"/>
    <w:rsid w:val="00360802"/>
    <w:rsid w:val="00363B9E"/>
    <w:rsid w:val="00364261"/>
    <w:rsid w:val="003655DA"/>
    <w:rsid w:val="00374F43"/>
    <w:rsid w:val="003759CD"/>
    <w:rsid w:val="00375AE8"/>
    <w:rsid w:val="00381967"/>
    <w:rsid w:val="0038297E"/>
    <w:rsid w:val="00385317"/>
    <w:rsid w:val="003879AD"/>
    <w:rsid w:val="00387C0C"/>
    <w:rsid w:val="00390C59"/>
    <w:rsid w:val="0039150B"/>
    <w:rsid w:val="0039217B"/>
    <w:rsid w:val="003933BE"/>
    <w:rsid w:val="00394C3E"/>
    <w:rsid w:val="003958DD"/>
    <w:rsid w:val="00395EC8"/>
    <w:rsid w:val="003967DC"/>
    <w:rsid w:val="003A06C5"/>
    <w:rsid w:val="003A07C2"/>
    <w:rsid w:val="003A26D4"/>
    <w:rsid w:val="003A4E19"/>
    <w:rsid w:val="003A4EA8"/>
    <w:rsid w:val="003A76E2"/>
    <w:rsid w:val="003A7F6A"/>
    <w:rsid w:val="003B1830"/>
    <w:rsid w:val="003B45DD"/>
    <w:rsid w:val="003C0263"/>
    <w:rsid w:val="003C21C5"/>
    <w:rsid w:val="003C26BD"/>
    <w:rsid w:val="003C2C37"/>
    <w:rsid w:val="003C34E0"/>
    <w:rsid w:val="003C51CF"/>
    <w:rsid w:val="003D128F"/>
    <w:rsid w:val="003D23DF"/>
    <w:rsid w:val="003D3A4D"/>
    <w:rsid w:val="003D678A"/>
    <w:rsid w:val="003E2B7E"/>
    <w:rsid w:val="003E3CB2"/>
    <w:rsid w:val="003E475B"/>
    <w:rsid w:val="003E48EC"/>
    <w:rsid w:val="003E4935"/>
    <w:rsid w:val="003E5AB9"/>
    <w:rsid w:val="003E6F66"/>
    <w:rsid w:val="003E7AA2"/>
    <w:rsid w:val="003F01C9"/>
    <w:rsid w:val="003F1349"/>
    <w:rsid w:val="003F2DA9"/>
    <w:rsid w:val="003F3BFA"/>
    <w:rsid w:val="003F401E"/>
    <w:rsid w:val="003F49D1"/>
    <w:rsid w:val="003F7B34"/>
    <w:rsid w:val="004038C8"/>
    <w:rsid w:val="0040492B"/>
    <w:rsid w:val="004112C4"/>
    <w:rsid w:val="00412A29"/>
    <w:rsid w:val="00414F28"/>
    <w:rsid w:val="00420C26"/>
    <w:rsid w:val="00422E74"/>
    <w:rsid w:val="00424AE9"/>
    <w:rsid w:val="00426EAF"/>
    <w:rsid w:val="00427810"/>
    <w:rsid w:val="004310BE"/>
    <w:rsid w:val="0043334D"/>
    <w:rsid w:val="0043385E"/>
    <w:rsid w:val="00434315"/>
    <w:rsid w:val="004358CD"/>
    <w:rsid w:val="00436469"/>
    <w:rsid w:val="004367A2"/>
    <w:rsid w:val="00436883"/>
    <w:rsid w:val="00437D2A"/>
    <w:rsid w:val="00440238"/>
    <w:rsid w:val="004406FC"/>
    <w:rsid w:val="00440A3E"/>
    <w:rsid w:val="00442023"/>
    <w:rsid w:val="00444ED0"/>
    <w:rsid w:val="0044527D"/>
    <w:rsid w:val="004461F4"/>
    <w:rsid w:val="00447405"/>
    <w:rsid w:val="00455818"/>
    <w:rsid w:val="00455885"/>
    <w:rsid w:val="00463800"/>
    <w:rsid w:val="0046389C"/>
    <w:rsid w:val="00463AB7"/>
    <w:rsid w:val="00463E44"/>
    <w:rsid w:val="00463ED1"/>
    <w:rsid w:val="00464281"/>
    <w:rsid w:val="004654D0"/>
    <w:rsid w:val="00466127"/>
    <w:rsid w:val="00467452"/>
    <w:rsid w:val="00474987"/>
    <w:rsid w:val="00475472"/>
    <w:rsid w:val="00475478"/>
    <w:rsid w:val="004754C4"/>
    <w:rsid w:val="00476A22"/>
    <w:rsid w:val="00477125"/>
    <w:rsid w:val="00481344"/>
    <w:rsid w:val="00483D21"/>
    <w:rsid w:val="00484BED"/>
    <w:rsid w:val="004907AF"/>
    <w:rsid w:val="00490B46"/>
    <w:rsid w:val="004940C7"/>
    <w:rsid w:val="004A4B45"/>
    <w:rsid w:val="004B39BB"/>
    <w:rsid w:val="004B65D2"/>
    <w:rsid w:val="004C12C6"/>
    <w:rsid w:val="004C1C54"/>
    <w:rsid w:val="004C74E4"/>
    <w:rsid w:val="004C7656"/>
    <w:rsid w:val="004C7CDE"/>
    <w:rsid w:val="004D02BF"/>
    <w:rsid w:val="004D08FA"/>
    <w:rsid w:val="004D0B51"/>
    <w:rsid w:val="004D230A"/>
    <w:rsid w:val="004D3C02"/>
    <w:rsid w:val="004D461D"/>
    <w:rsid w:val="004D5950"/>
    <w:rsid w:val="004D59E2"/>
    <w:rsid w:val="004E20DC"/>
    <w:rsid w:val="004E2BA1"/>
    <w:rsid w:val="004E2E0B"/>
    <w:rsid w:val="004E55C0"/>
    <w:rsid w:val="004E566B"/>
    <w:rsid w:val="004E5F10"/>
    <w:rsid w:val="004E6678"/>
    <w:rsid w:val="004E68CB"/>
    <w:rsid w:val="004F49F1"/>
    <w:rsid w:val="004F5FBA"/>
    <w:rsid w:val="004F7466"/>
    <w:rsid w:val="00500103"/>
    <w:rsid w:val="005001E9"/>
    <w:rsid w:val="00506206"/>
    <w:rsid w:val="00506419"/>
    <w:rsid w:val="00507061"/>
    <w:rsid w:val="005117B6"/>
    <w:rsid w:val="00513F22"/>
    <w:rsid w:val="00521C83"/>
    <w:rsid w:val="005221E0"/>
    <w:rsid w:val="00524D41"/>
    <w:rsid w:val="0052672A"/>
    <w:rsid w:val="0053017E"/>
    <w:rsid w:val="0053265C"/>
    <w:rsid w:val="005329E8"/>
    <w:rsid w:val="00533741"/>
    <w:rsid w:val="00534AB9"/>
    <w:rsid w:val="005364A8"/>
    <w:rsid w:val="005400A2"/>
    <w:rsid w:val="00542700"/>
    <w:rsid w:val="005454B8"/>
    <w:rsid w:val="005458E7"/>
    <w:rsid w:val="005476B8"/>
    <w:rsid w:val="00547951"/>
    <w:rsid w:val="00550A5D"/>
    <w:rsid w:val="00550BA7"/>
    <w:rsid w:val="00551227"/>
    <w:rsid w:val="00553493"/>
    <w:rsid w:val="00553AE1"/>
    <w:rsid w:val="0056023E"/>
    <w:rsid w:val="00560D2B"/>
    <w:rsid w:val="00562AF0"/>
    <w:rsid w:val="00563A79"/>
    <w:rsid w:val="00563F84"/>
    <w:rsid w:val="00565370"/>
    <w:rsid w:val="00565914"/>
    <w:rsid w:val="00567F0E"/>
    <w:rsid w:val="00572EF3"/>
    <w:rsid w:val="00577FC5"/>
    <w:rsid w:val="00582805"/>
    <w:rsid w:val="005838C1"/>
    <w:rsid w:val="00583EF6"/>
    <w:rsid w:val="00587D92"/>
    <w:rsid w:val="00590D6A"/>
    <w:rsid w:val="00592864"/>
    <w:rsid w:val="00593027"/>
    <w:rsid w:val="00596B7E"/>
    <w:rsid w:val="00596D60"/>
    <w:rsid w:val="005A2381"/>
    <w:rsid w:val="005A44DC"/>
    <w:rsid w:val="005A4D28"/>
    <w:rsid w:val="005A5930"/>
    <w:rsid w:val="005A6106"/>
    <w:rsid w:val="005A6EC3"/>
    <w:rsid w:val="005B000F"/>
    <w:rsid w:val="005B2B88"/>
    <w:rsid w:val="005C0F6A"/>
    <w:rsid w:val="005C2AD8"/>
    <w:rsid w:val="005C48A0"/>
    <w:rsid w:val="005C4D98"/>
    <w:rsid w:val="005C53AD"/>
    <w:rsid w:val="005D1A78"/>
    <w:rsid w:val="005D1E19"/>
    <w:rsid w:val="005D23B2"/>
    <w:rsid w:val="005D26F1"/>
    <w:rsid w:val="005D3F66"/>
    <w:rsid w:val="005E2FF8"/>
    <w:rsid w:val="005E5308"/>
    <w:rsid w:val="005E5D45"/>
    <w:rsid w:val="005E6210"/>
    <w:rsid w:val="005E6652"/>
    <w:rsid w:val="005E715F"/>
    <w:rsid w:val="005E79AF"/>
    <w:rsid w:val="005F27B3"/>
    <w:rsid w:val="005F6DA4"/>
    <w:rsid w:val="00601F29"/>
    <w:rsid w:val="00602E1B"/>
    <w:rsid w:val="006030F2"/>
    <w:rsid w:val="00607A40"/>
    <w:rsid w:val="006102A0"/>
    <w:rsid w:val="00610E14"/>
    <w:rsid w:val="006112BA"/>
    <w:rsid w:val="00611307"/>
    <w:rsid w:val="00612E34"/>
    <w:rsid w:val="00616658"/>
    <w:rsid w:val="00616922"/>
    <w:rsid w:val="0062150A"/>
    <w:rsid w:val="006222DA"/>
    <w:rsid w:val="006223C0"/>
    <w:rsid w:val="006240E6"/>
    <w:rsid w:val="00624E36"/>
    <w:rsid w:val="00626C20"/>
    <w:rsid w:val="00627965"/>
    <w:rsid w:val="00631AE8"/>
    <w:rsid w:val="00635C89"/>
    <w:rsid w:val="00636D34"/>
    <w:rsid w:val="00636FEE"/>
    <w:rsid w:val="00640E8E"/>
    <w:rsid w:val="006435E6"/>
    <w:rsid w:val="00643E3D"/>
    <w:rsid w:val="00644503"/>
    <w:rsid w:val="00647529"/>
    <w:rsid w:val="00647542"/>
    <w:rsid w:val="00647B24"/>
    <w:rsid w:val="00652624"/>
    <w:rsid w:val="006536A1"/>
    <w:rsid w:val="006537E7"/>
    <w:rsid w:val="006538A2"/>
    <w:rsid w:val="00655418"/>
    <w:rsid w:val="00657BE1"/>
    <w:rsid w:val="0066114B"/>
    <w:rsid w:val="006673AD"/>
    <w:rsid w:val="00671EAD"/>
    <w:rsid w:val="006722D6"/>
    <w:rsid w:val="00674732"/>
    <w:rsid w:val="00674C96"/>
    <w:rsid w:val="00675032"/>
    <w:rsid w:val="00675EA6"/>
    <w:rsid w:val="00676BF1"/>
    <w:rsid w:val="00685EA2"/>
    <w:rsid w:val="006863F6"/>
    <w:rsid w:val="00686983"/>
    <w:rsid w:val="00686B5E"/>
    <w:rsid w:val="00690178"/>
    <w:rsid w:val="0069142A"/>
    <w:rsid w:val="0069304E"/>
    <w:rsid w:val="00697EB4"/>
    <w:rsid w:val="006A028F"/>
    <w:rsid w:val="006A370D"/>
    <w:rsid w:val="006A4954"/>
    <w:rsid w:val="006A5556"/>
    <w:rsid w:val="006A777C"/>
    <w:rsid w:val="006B399A"/>
    <w:rsid w:val="006B421B"/>
    <w:rsid w:val="006B52FB"/>
    <w:rsid w:val="006B5A49"/>
    <w:rsid w:val="006B7A0C"/>
    <w:rsid w:val="006C2BD1"/>
    <w:rsid w:val="006C388C"/>
    <w:rsid w:val="006C5FF4"/>
    <w:rsid w:val="006C605C"/>
    <w:rsid w:val="006C6EA2"/>
    <w:rsid w:val="006C72B4"/>
    <w:rsid w:val="006D1F22"/>
    <w:rsid w:val="006D5C39"/>
    <w:rsid w:val="006D6190"/>
    <w:rsid w:val="006E038C"/>
    <w:rsid w:val="006E13DF"/>
    <w:rsid w:val="006E289A"/>
    <w:rsid w:val="006E36CD"/>
    <w:rsid w:val="006F37FE"/>
    <w:rsid w:val="006F3881"/>
    <w:rsid w:val="006F520C"/>
    <w:rsid w:val="006F5525"/>
    <w:rsid w:val="006F56F8"/>
    <w:rsid w:val="006F77F9"/>
    <w:rsid w:val="006F7BFD"/>
    <w:rsid w:val="00705E84"/>
    <w:rsid w:val="007105C6"/>
    <w:rsid w:val="00714223"/>
    <w:rsid w:val="0071612E"/>
    <w:rsid w:val="0071627C"/>
    <w:rsid w:val="00717BB0"/>
    <w:rsid w:val="007212D4"/>
    <w:rsid w:val="007218B4"/>
    <w:rsid w:val="007224C7"/>
    <w:rsid w:val="007225C6"/>
    <w:rsid w:val="00724575"/>
    <w:rsid w:val="007246BA"/>
    <w:rsid w:val="00732154"/>
    <w:rsid w:val="00734250"/>
    <w:rsid w:val="0073644F"/>
    <w:rsid w:val="00740AFC"/>
    <w:rsid w:val="007428C1"/>
    <w:rsid w:val="00744E4E"/>
    <w:rsid w:val="00745A6E"/>
    <w:rsid w:val="00747F64"/>
    <w:rsid w:val="00750677"/>
    <w:rsid w:val="00752403"/>
    <w:rsid w:val="00755D29"/>
    <w:rsid w:val="00756056"/>
    <w:rsid w:val="0076088F"/>
    <w:rsid w:val="007615E4"/>
    <w:rsid w:val="00762B23"/>
    <w:rsid w:val="00763B38"/>
    <w:rsid w:val="007664AB"/>
    <w:rsid w:val="0077134A"/>
    <w:rsid w:val="007716FB"/>
    <w:rsid w:val="00772C05"/>
    <w:rsid w:val="0077304E"/>
    <w:rsid w:val="007741A7"/>
    <w:rsid w:val="0077453C"/>
    <w:rsid w:val="00775860"/>
    <w:rsid w:val="00776A9A"/>
    <w:rsid w:val="0078163F"/>
    <w:rsid w:val="00781E63"/>
    <w:rsid w:val="007837B0"/>
    <w:rsid w:val="0078412C"/>
    <w:rsid w:val="00784A0B"/>
    <w:rsid w:val="007876DA"/>
    <w:rsid w:val="0079250C"/>
    <w:rsid w:val="0079346C"/>
    <w:rsid w:val="00793AFE"/>
    <w:rsid w:val="007A076C"/>
    <w:rsid w:val="007A14D0"/>
    <w:rsid w:val="007A1FA1"/>
    <w:rsid w:val="007A6B08"/>
    <w:rsid w:val="007A7406"/>
    <w:rsid w:val="007A7ACE"/>
    <w:rsid w:val="007B1249"/>
    <w:rsid w:val="007B7D4C"/>
    <w:rsid w:val="007C25E2"/>
    <w:rsid w:val="007C369D"/>
    <w:rsid w:val="007C3CFD"/>
    <w:rsid w:val="007C6FBC"/>
    <w:rsid w:val="007C7796"/>
    <w:rsid w:val="007D067D"/>
    <w:rsid w:val="007D0971"/>
    <w:rsid w:val="007D24EE"/>
    <w:rsid w:val="007D7EA9"/>
    <w:rsid w:val="007E071C"/>
    <w:rsid w:val="007E1081"/>
    <w:rsid w:val="007E1246"/>
    <w:rsid w:val="007E2128"/>
    <w:rsid w:val="007E25F0"/>
    <w:rsid w:val="007E3EBD"/>
    <w:rsid w:val="007E511F"/>
    <w:rsid w:val="007E799F"/>
    <w:rsid w:val="007F1FB7"/>
    <w:rsid w:val="007F2726"/>
    <w:rsid w:val="007F54C8"/>
    <w:rsid w:val="007F65BE"/>
    <w:rsid w:val="00801564"/>
    <w:rsid w:val="00805368"/>
    <w:rsid w:val="00810B2B"/>
    <w:rsid w:val="00811378"/>
    <w:rsid w:val="0081362F"/>
    <w:rsid w:val="0081452C"/>
    <w:rsid w:val="00820CD9"/>
    <w:rsid w:val="008246FC"/>
    <w:rsid w:val="0083002F"/>
    <w:rsid w:val="0083207E"/>
    <w:rsid w:val="0083312D"/>
    <w:rsid w:val="00834573"/>
    <w:rsid w:val="00837137"/>
    <w:rsid w:val="008413C9"/>
    <w:rsid w:val="00841545"/>
    <w:rsid w:val="00841D86"/>
    <w:rsid w:val="0084308D"/>
    <w:rsid w:val="00845D0B"/>
    <w:rsid w:val="00846921"/>
    <w:rsid w:val="00850807"/>
    <w:rsid w:val="008528B0"/>
    <w:rsid w:val="00853B68"/>
    <w:rsid w:val="00854C87"/>
    <w:rsid w:val="00855B3B"/>
    <w:rsid w:val="00864819"/>
    <w:rsid w:val="0086721A"/>
    <w:rsid w:val="00870260"/>
    <w:rsid w:val="00873FDF"/>
    <w:rsid w:val="00874743"/>
    <w:rsid w:val="00874F7B"/>
    <w:rsid w:val="00875C34"/>
    <w:rsid w:val="00876B76"/>
    <w:rsid w:val="00877B0A"/>
    <w:rsid w:val="00883213"/>
    <w:rsid w:val="00883B3E"/>
    <w:rsid w:val="00884E90"/>
    <w:rsid w:val="00886AA0"/>
    <w:rsid w:val="0089038F"/>
    <w:rsid w:val="00890711"/>
    <w:rsid w:val="008936F2"/>
    <w:rsid w:val="00893838"/>
    <w:rsid w:val="008940E3"/>
    <w:rsid w:val="00894D65"/>
    <w:rsid w:val="008978BA"/>
    <w:rsid w:val="008A03C6"/>
    <w:rsid w:val="008A0B62"/>
    <w:rsid w:val="008A133B"/>
    <w:rsid w:val="008A380B"/>
    <w:rsid w:val="008A581E"/>
    <w:rsid w:val="008B0369"/>
    <w:rsid w:val="008B252B"/>
    <w:rsid w:val="008B2A63"/>
    <w:rsid w:val="008B31E7"/>
    <w:rsid w:val="008B377B"/>
    <w:rsid w:val="008C16BC"/>
    <w:rsid w:val="008C3FAA"/>
    <w:rsid w:val="008C4443"/>
    <w:rsid w:val="008C6030"/>
    <w:rsid w:val="008C7C57"/>
    <w:rsid w:val="008D0FE5"/>
    <w:rsid w:val="008D2714"/>
    <w:rsid w:val="008D5149"/>
    <w:rsid w:val="008D61C7"/>
    <w:rsid w:val="008E099A"/>
    <w:rsid w:val="008E351A"/>
    <w:rsid w:val="008E6DE3"/>
    <w:rsid w:val="008F193E"/>
    <w:rsid w:val="008F4A91"/>
    <w:rsid w:val="008F6EBF"/>
    <w:rsid w:val="009005D3"/>
    <w:rsid w:val="0090081C"/>
    <w:rsid w:val="00900C25"/>
    <w:rsid w:val="00911AEA"/>
    <w:rsid w:val="0091209F"/>
    <w:rsid w:val="00913ECD"/>
    <w:rsid w:val="00915764"/>
    <w:rsid w:val="0091669C"/>
    <w:rsid w:val="00916803"/>
    <w:rsid w:val="00916A35"/>
    <w:rsid w:val="009217AA"/>
    <w:rsid w:val="00922AE7"/>
    <w:rsid w:val="00924779"/>
    <w:rsid w:val="00934B47"/>
    <w:rsid w:val="009353EE"/>
    <w:rsid w:val="00937F6C"/>
    <w:rsid w:val="00940D67"/>
    <w:rsid w:val="00940EA5"/>
    <w:rsid w:val="00941BFF"/>
    <w:rsid w:val="0094207E"/>
    <w:rsid w:val="0094532B"/>
    <w:rsid w:val="00945504"/>
    <w:rsid w:val="00952B6E"/>
    <w:rsid w:val="009573A5"/>
    <w:rsid w:val="00960150"/>
    <w:rsid w:val="00960AD0"/>
    <w:rsid w:val="009613A2"/>
    <w:rsid w:val="00962158"/>
    <w:rsid w:val="009629C7"/>
    <w:rsid w:val="00963739"/>
    <w:rsid w:val="00964520"/>
    <w:rsid w:val="00965536"/>
    <w:rsid w:val="009675D0"/>
    <w:rsid w:val="0097053C"/>
    <w:rsid w:val="00973EDA"/>
    <w:rsid w:val="00974234"/>
    <w:rsid w:val="00975358"/>
    <w:rsid w:val="00984B25"/>
    <w:rsid w:val="00985A32"/>
    <w:rsid w:val="00986182"/>
    <w:rsid w:val="00993F8C"/>
    <w:rsid w:val="009947DD"/>
    <w:rsid w:val="00995BE4"/>
    <w:rsid w:val="00995C70"/>
    <w:rsid w:val="00996999"/>
    <w:rsid w:val="009979FB"/>
    <w:rsid w:val="00997F7F"/>
    <w:rsid w:val="009A2985"/>
    <w:rsid w:val="009A37BA"/>
    <w:rsid w:val="009A3E5A"/>
    <w:rsid w:val="009A5D7A"/>
    <w:rsid w:val="009B0502"/>
    <w:rsid w:val="009B06CC"/>
    <w:rsid w:val="009B4410"/>
    <w:rsid w:val="009B622B"/>
    <w:rsid w:val="009C0378"/>
    <w:rsid w:val="009C03B5"/>
    <w:rsid w:val="009C0E76"/>
    <w:rsid w:val="009C1282"/>
    <w:rsid w:val="009C1EB6"/>
    <w:rsid w:val="009C2B77"/>
    <w:rsid w:val="009C2DEE"/>
    <w:rsid w:val="009C3601"/>
    <w:rsid w:val="009C378E"/>
    <w:rsid w:val="009C5297"/>
    <w:rsid w:val="009C5B99"/>
    <w:rsid w:val="009C6DF6"/>
    <w:rsid w:val="009C7CCE"/>
    <w:rsid w:val="009D2C5F"/>
    <w:rsid w:val="009D4BDA"/>
    <w:rsid w:val="009D79EA"/>
    <w:rsid w:val="009E2E0F"/>
    <w:rsid w:val="009E3BAA"/>
    <w:rsid w:val="009E5C83"/>
    <w:rsid w:val="009E66FA"/>
    <w:rsid w:val="009F0D1E"/>
    <w:rsid w:val="009F0E07"/>
    <w:rsid w:val="009F0EB6"/>
    <w:rsid w:val="009F209E"/>
    <w:rsid w:val="009F2302"/>
    <w:rsid w:val="009F2321"/>
    <w:rsid w:val="009F44D8"/>
    <w:rsid w:val="009F5A33"/>
    <w:rsid w:val="009F5C79"/>
    <w:rsid w:val="00A0075C"/>
    <w:rsid w:val="00A01D18"/>
    <w:rsid w:val="00A047D1"/>
    <w:rsid w:val="00A0488E"/>
    <w:rsid w:val="00A05C4E"/>
    <w:rsid w:val="00A07048"/>
    <w:rsid w:val="00A07D29"/>
    <w:rsid w:val="00A1091A"/>
    <w:rsid w:val="00A1645E"/>
    <w:rsid w:val="00A17D28"/>
    <w:rsid w:val="00A17E33"/>
    <w:rsid w:val="00A236AD"/>
    <w:rsid w:val="00A23C71"/>
    <w:rsid w:val="00A24851"/>
    <w:rsid w:val="00A31BDB"/>
    <w:rsid w:val="00A31CAA"/>
    <w:rsid w:val="00A32397"/>
    <w:rsid w:val="00A32F75"/>
    <w:rsid w:val="00A33F39"/>
    <w:rsid w:val="00A34AC6"/>
    <w:rsid w:val="00A369ED"/>
    <w:rsid w:val="00A37E6D"/>
    <w:rsid w:val="00A446EE"/>
    <w:rsid w:val="00A51BC0"/>
    <w:rsid w:val="00A5309C"/>
    <w:rsid w:val="00A62FDB"/>
    <w:rsid w:val="00A66758"/>
    <w:rsid w:val="00A669D3"/>
    <w:rsid w:val="00A67C9D"/>
    <w:rsid w:val="00A75BDE"/>
    <w:rsid w:val="00A81CB2"/>
    <w:rsid w:val="00A82D6F"/>
    <w:rsid w:val="00A85080"/>
    <w:rsid w:val="00A879AE"/>
    <w:rsid w:val="00A87D4A"/>
    <w:rsid w:val="00A90B15"/>
    <w:rsid w:val="00A91EDB"/>
    <w:rsid w:val="00A924E0"/>
    <w:rsid w:val="00A94BA5"/>
    <w:rsid w:val="00A952F6"/>
    <w:rsid w:val="00A9672B"/>
    <w:rsid w:val="00AA17A4"/>
    <w:rsid w:val="00AA662B"/>
    <w:rsid w:val="00AA687B"/>
    <w:rsid w:val="00AB05F5"/>
    <w:rsid w:val="00AB44CE"/>
    <w:rsid w:val="00AB5207"/>
    <w:rsid w:val="00AB52FE"/>
    <w:rsid w:val="00AC0197"/>
    <w:rsid w:val="00AC0885"/>
    <w:rsid w:val="00AC6699"/>
    <w:rsid w:val="00AD068F"/>
    <w:rsid w:val="00AD124B"/>
    <w:rsid w:val="00AD282E"/>
    <w:rsid w:val="00AD33F8"/>
    <w:rsid w:val="00AD3591"/>
    <w:rsid w:val="00AD55A2"/>
    <w:rsid w:val="00AE0921"/>
    <w:rsid w:val="00AE5DAF"/>
    <w:rsid w:val="00AE60A8"/>
    <w:rsid w:val="00AE690A"/>
    <w:rsid w:val="00AF2E25"/>
    <w:rsid w:val="00B04323"/>
    <w:rsid w:val="00B044E9"/>
    <w:rsid w:val="00B04C1F"/>
    <w:rsid w:val="00B06D87"/>
    <w:rsid w:val="00B104F3"/>
    <w:rsid w:val="00B10ECE"/>
    <w:rsid w:val="00B110E1"/>
    <w:rsid w:val="00B1169B"/>
    <w:rsid w:val="00B12B7F"/>
    <w:rsid w:val="00B241A2"/>
    <w:rsid w:val="00B24DCE"/>
    <w:rsid w:val="00B259B5"/>
    <w:rsid w:val="00B25FDB"/>
    <w:rsid w:val="00B27DC8"/>
    <w:rsid w:val="00B35E92"/>
    <w:rsid w:val="00B37DDA"/>
    <w:rsid w:val="00B37E5C"/>
    <w:rsid w:val="00B40698"/>
    <w:rsid w:val="00B417BE"/>
    <w:rsid w:val="00B4261E"/>
    <w:rsid w:val="00B44185"/>
    <w:rsid w:val="00B45A12"/>
    <w:rsid w:val="00B475B3"/>
    <w:rsid w:val="00B50C83"/>
    <w:rsid w:val="00B50D33"/>
    <w:rsid w:val="00B51705"/>
    <w:rsid w:val="00B5651D"/>
    <w:rsid w:val="00B567C2"/>
    <w:rsid w:val="00B6042D"/>
    <w:rsid w:val="00B671E3"/>
    <w:rsid w:val="00B747CE"/>
    <w:rsid w:val="00B8099D"/>
    <w:rsid w:val="00B860F2"/>
    <w:rsid w:val="00B87282"/>
    <w:rsid w:val="00B87EAC"/>
    <w:rsid w:val="00B904A6"/>
    <w:rsid w:val="00B9409C"/>
    <w:rsid w:val="00B944E0"/>
    <w:rsid w:val="00B9476D"/>
    <w:rsid w:val="00B94A89"/>
    <w:rsid w:val="00B95C67"/>
    <w:rsid w:val="00B97034"/>
    <w:rsid w:val="00B97C3D"/>
    <w:rsid w:val="00B97F2C"/>
    <w:rsid w:val="00BA7715"/>
    <w:rsid w:val="00BB0936"/>
    <w:rsid w:val="00BB0EA4"/>
    <w:rsid w:val="00BB2EC6"/>
    <w:rsid w:val="00BB5A0D"/>
    <w:rsid w:val="00BB6B71"/>
    <w:rsid w:val="00BB75E9"/>
    <w:rsid w:val="00BB77A6"/>
    <w:rsid w:val="00BC3E2D"/>
    <w:rsid w:val="00BC6282"/>
    <w:rsid w:val="00BC6C97"/>
    <w:rsid w:val="00BD0AEE"/>
    <w:rsid w:val="00BD0D8D"/>
    <w:rsid w:val="00BD13EF"/>
    <w:rsid w:val="00BD25B2"/>
    <w:rsid w:val="00BD2ABB"/>
    <w:rsid w:val="00BD3D4B"/>
    <w:rsid w:val="00BE215A"/>
    <w:rsid w:val="00BE73F3"/>
    <w:rsid w:val="00BF1C0D"/>
    <w:rsid w:val="00BF2F5D"/>
    <w:rsid w:val="00BF3E8D"/>
    <w:rsid w:val="00BF55F9"/>
    <w:rsid w:val="00C02021"/>
    <w:rsid w:val="00C03239"/>
    <w:rsid w:val="00C03482"/>
    <w:rsid w:val="00C03B74"/>
    <w:rsid w:val="00C112B9"/>
    <w:rsid w:val="00C11791"/>
    <w:rsid w:val="00C15967"/>
    <w:rsid w:val="00C16557"/>
    <w:rsid w:val="00C1676B"/>
    <w:rsid w:val="00C17D83"/>
    <w:rsid w:val="00C22AB6"/>
    <w:rsid w:val="00C2379E"/>
    <w:rsid w:val="00C237E3"/>
    <w:rsid w:val="00C26DFA"/>
    <w:rsid w:val="00C31CE3"/>
    <w:rsid w:val="00C33FD7"/>
    <w:rsid w:val="00C35456"/>
    <w:rsid w:val="00C35C14"/>
    <w:rsid w:val="00C36106"/>
    <w:rsid w:val="00C50AAE"/>
    <w:rsid w:val="00C54329"/>
    <w:rsid w:val="00C5545F"/>
    <w:rsid w:val="00C55CCD"/>
    <w:rsid w:val="00C560DC"/>
    <w:rsid w:val="00C56F98"/>
    <w:rsid w:val="00C60D2B"/>
    <w:rsid w:val="00C61C21"/>
    <w:rsid w:val="00C62A56"/>
    <w:rsid w:val="00C62CB4"/>
    <w:rsid w:val="00C6357E"/>
    <w:rsid w:val="00C63D79"/>
    <w:rsid w:val="00C67EF5"/>
    <w:rsid w:val="00C70685"/>
    <w:rsid w:val="00C73AF8"/>
    <w:rsid w:val="00C752DF"/>
    <w:rsid w:val="00C76F2A"/>
    <w:rsid w:val="00C849B2"/>
    <w:rsid w:val="00C87D15"/>
    <w:rsid w:val="00C91B62"/>
    <w:rsid w:val="00C927BC"/>
    <w:rsid w:val="00C92927"/>
    <w:rsid w:val="00C92AB7"/>
    <w:rsid w:val="00C9316A"/>
    <w:rsid w:val="00C943C7"/>
    <w:rsid w:val="00C94954"/>
    <w:rsid w:val="00C9571C"/>
    <w:rsid w:val="00C96DAC"/>
    <w:rsid w:val="00CA0363"/>
    <w:rsid w:val="00CA1800"/>
    <w:rsid w:val="00CA2601"/>
    <w:rsid w:val="00CA3397"/>
    <w:rsid w:val="00CA4791"/>
    <w:rsid w:val="00CA7E38"/>
    <w:rsid w:val="00CB1E2E"/>
    <w:rsid w:val="00CB2894"/>
    <w:rsid w:val="00CB3250"/>
    <w:rsid w:val="00CB762F"/>
    <w:rsid w:val="00CB789E"/>
    <w:rsid w:val="00CC3C56"/>
    <w:rsid w:val="00CC5581"/>
    <w:rsid w:val="00CC58F1"/>
    <w:rsid w:val="00CC5C25"/>
    <w:rsid w:val="00CC734E"/>
    <w:rsid w:val="00CC7A5F"/>
    <w:rsid w:val="00CC7D33"/>
    <w:rsid w:val="00CD0795"/>
    <w:rsid w:val="00CD1440"/>
    <w:rsid w:val="00CD228E"/>
    <w:rsid w:val="00CD39AE"/>
    <w:rsid w:val="00CD416E"/>
    <w:rsid w:val="00CD554F"/>
    <w:rsid w:val="00CD5939"/>
    <w:rsid w:val="00CE0C01"/>
    <w:rsid w:val="00CE0FDA"/>
    <w:rsid w:val="00CE1818"/>
    <w:rsid w:val="00CE4336"/>
    <w:rsid w:val="00CE5C7D"/>
    <w:rsid w:val="00CE7CAF"/>
    <w:rsid w:val="00CF0026"/>
    <w:rsid w:val="00CF12DA"/>
    <w:rsid w:val="00CF213E"/>
    <w:rsid w:val="00CF2BDC"/>
    <w:rsid w:val="00D00229"/>
    <w:rsid w:val="00D01B7A"/>
    <w:rsid w:val="00D01F42"/>
    <w:rsid w:val="00D02FEB"/>
    <w:rsid w:val="00D0405C"/>
    <w:rsid w:val="00D06857"/>
    <w:rsid w:val="00D07031"/>
    <w:rsid w:val="00D07F12"/>
    <w:rsid w:val="00D12C76"/>
    <w:rsid w:val="00D137CF"/>
    <w:rsid w:val="00D14615"/>
    <w:rsid w:val="00D16030"/>
    <w:rsid w:val="00D176B3"/>
    <w:rsid w:val="00D17B6D"/>
    <w:rsid w:val="00D17D07"/>
    <w:rsid w:val="00D204AA"/>
    <w:rsid w:val="00D229EC"/>
    <w:rsid w:val="00D22F0E"/>
    <w:rsid w:val="00D2353C"/>
    <w:rsid w:val="00D23D02"/>
    <w:rsid w:val="00D250DA"/>
    <w:rsid w:val="00D27BE9"/>
    <w:rsid w:val="00D27C7E"/>
    <w:rsid w:val="00D33F8C"/>
    <w:rsid w:val="00D34A13"/>
    <w:rsid w:val="00D35216"/>
    <w:rsid w:val="00D3528E"/>
    <w:rsid w:val="00D375A4"/>
    <w:rsid w:val="00D4021A"/>
    <w:rsid w:val="00D423CC"/>
    <w:rsid w:val="00D450CD"/>
    <w:rsid w:val="00D46C18"/>
    <w:rsid w:val="00D477DB"/>
    <w:rsid w:val="00D47C4B"/>
    <w:rsid w:val="00D5240C"/>
    <w:rsid w:val="00D52920"/>
    <w:rsid w:val="00D5439C"/>
    <w:rsid w:val="00D54AD1"/>
    <w:rsid w:val="00D55490"/>
    <w:rsid w:val="00D5640E"/>
    <w:rsid w:val="00D60019"/>
    <w:rsid w:val="00D61F12"/>
    <w:rsid w:val="00D6310C"/>
    <w:rsid w:val="00D66441"/>
    <w:rsid w:val="00D66A7D"/>
    <w:rsid w:val="00D749A8"/>
    <w:rsid w:val="00D7584F"/>
    <w:rsid w:val="00D75AFC"/>
    <w:rsid w:val="00D75D8E"/>
    <w:rsid w:val="00D7794E"/>
    <w:rsid w:val="00D809E2"/>
    <w:rsid w:val="00D86143"/>
    <w:rsid w:val="00D869D6"/>
    <w:rsid w:val="00D879FE"/>
    <w:rsid w:val="00D9386E"/>
    <w:rsid w:val="00D94287"/>
    <w:rsid w:val="00D9511D"/>
    <w:rsid w:val="00D96274"/>
    <w:rsid w:val="00D9739B"/>
    <w:rsid w:val="00D97716"/>
    <w:rsid w:val="00DA0280"/>
    <w:rsid w:val="00DA1B7E"/>
    <w:rsid w:val="00DA353D"/>
    <w:rsid w:val="00DA43EF"/>
    <w:rsid w:val="00DA4B59"/>
    <w:rsid w:val="00DA5469"/>
    <w:rsid w:val="00DA5AA3"/>
    <w:rsid w:val="00DA6396"/>
    <w:rsid w:val="00DA6C01"/>
    <w:rsid w:val="00DA74E5"/>
    <w:rsid w:val="00DB33FE"/>
    <w:rsid w:val="00DB42E6"/>
    <w:rsid w:val="00DB4820"/>
    <w:rsid w:val="00DB5C5F"/>
    <w:rsid w:val="00DB7C3A"/>
    <w:rsid w:val="00DB7E1B"/>
    <w:rsid w:val="00DB7F03"/>
    <w:rsid w:val="00DB7FB1"/>
    <w:rsid w:val="00DC11B5"/>
    <w:rsid w:val="00DC1B89"/>
    <w:rsid w:val="00DC22E6"/>
    <w:rsid w:val="00DC374E"/>
    <w:rsid w:val="00DC3CF2"/>
    <w:rsid w:val="00DC6CA7"/>
    <w:rsid w:val="00DD1783"/>
    <w:rsid w:val="00DD2A2B"/>
    <w:rsid w:val="00DD31E4"/>
    <w:rsid w:val="00DD3F8B"/>
    <w:rsid w:val="00DD4334"/>
    <w:rsid w:val="00DD449A"/>
    <w:rsid w:val="00DD455E"/>
    <w:rsid w:val="00DD4EBE"/>
    <w:rsid w:val="00DE3770"/>
    <w:rsid w:val="00DE6771"/>
    <w:rsid w:val="00DE6A50"/>
    <w:rsid w:val="00DE7050"/>
    <w:rsid w:val="00DE750C"/>
    <w:rsid w:val="00DF2F9A"/>
    <w:rsid w:val="00DF4DA6"/>
    <w:rsid w:val="00DF762B"/>
    <w:rsid w:val="00E01A3C"/>
    <w:rsid w:val="00E02073"/>
    <w:rsid w:val="00E021CE"/>
    <w:rsid w:val="00E02638"/>
    <w:rsid w:val="00E027EF"/>
    <w:rsid w:val="00E02841"/>
    <w:rsid w:val="00E03E89"/>
    <w:rsid w:val="00E04CC0"/>
    <w:rsid w:val="00E0515E"/>
    <w:rsid w:val="00E05620"/>
    <w:rsid w:val="00E10146"/>
    <w:rsid w:val="00E12C11"/>
    <w:rsid w:val="00E13134"/>
    <w:rsid w:val="00E13474"/>
    <w:rsid w:val="00E13640"/>
    <w:rsid w:val="00E1440B"/>
    <w:rsid w:val="00E15A35"/>
    <w:rsid w:val="00E16276"/>
    <w:rsid w:val="00E17C15"/>
    <w:rsid w:val="00E20E28"/>
    <w:rsid w:val="00E21717"/>
    <w:rsid w:val="00E22886"/>
    <w:rsid w:val="00E23198"/>
    <w:rsid w:val="00E26474"/>
    <w:rsid w:val="00E27300"/>
    <w:rsid w:val="00E2763F"/>
    <w:rsid w:val="00E3004D"/>
    <w:rsid w:val="00E3076B"/>
    <w:rsid w:val="00E32528"/>
    <w:rsid w:val="00E32DA0"/>
    <w:rsid w:val="00E332D1"/>
    <w:rsid w:val="00E36727"/>
    <w:rsid w:val="00E36DA4"/>
    <w:rsid w:val="00E414C9"/>
    <w:rsid w:val="00E421B9"/>
    <w:rsid w:val="00E42867"/>
    <w:rsid w:val="00E42B7F"/>
    <w:rsid w:val="00E457D4"/>
    <w:rsid w:val="00E4596D"/>
    <w:rsid w:val="00E46AF5"/>
    <w:rsid w:val="00E50CDB"/>
    <w:rsid w:val="00E53101"/>
    <w:rsid w:val="00E53E5E"/>
    <w:rsid w:val="00E547CD"/>
    <w:rsid w:val="00E55AA4"/>
    <w:rsid w:val="00E56183"/>
    <w:rsid w:val="00E56408"/>
    <w:rsid w:val="00E62170"/>
    <w:rsid w:val="00E63E75"/>
    <w:rsid w:val="00E6528A"/>
    <w:rsid w:val="00E65651"/>
    <w:rsid w:val="00E66CA2"/>
    <w:rsid w:val="00E7142A"/>
    <w:rsid w:val="00E73184"/>
    <w:rsid w:val="00E745A6"/>
    <w:rsid w:val="00E7575C"/>
    <w:rsid w:val="00E773FD"/>
    <w:rsid w:val="00E77C6B"/>
    <w:rsid w:val="00E801F4"/>
    <w:rsid w:val="00E803E7"/>
    <w:rsid w:val="00E80F8D"/>
    <w:rsid w:val="00E83143"/>
    <w:rsid w:val="00E84C4C"/>
    <w:rsid w:val="00E852AD"/>
    <w:rsid w:val="00E8696F"/>
    <w:rsid w:val="00E921C8"/>
    <w:rsid w:val="00E92CF7"/>
    <w:rsid w:val="00E94526"/>
    <w:rsid w:val="00E94864"/>
    <w:rsid w:val="00E94E94"/>
    <w:rsid w:val="00E975B8"/>
    <w:rsid w:val="00EA061C"/>
    <w:rsid w:val="00EA1B8C"/>
    <w:rsid w:val="00EA1F25"/>
    <w:rsid w:val="00EA3D5F"/>
    <w:rsid w:val="00EA47A8"/>
    <w:rsid w:val="00EA53CC"/>
    <w:rsid w:val="00EA6742"/>
    <w:rsid w:val="00EA7F6A"/>
    <w:rsid w:val="00EB07E0"/>
    <w:rsid w:val="00EB0A6A"/>
    <w:rsid w:val="00EB4441"/>
    <w:rsid w:val="00EB54D3"/>
    <w:rsid w:val="00EC0814"/>
    <w:rsid w:val="00EC0D73"/>
    <w:rsid w:val="00EC2C08"/>
    <w:rsid w:val="00ED0999"/>
    <w:rsid w:val="00ED24FD"/>
    <w:rsid w:val="00ED27AA"/>
    <w:rsid w:val="00ED2D2F"/>
    <w:rsid w:val="00ED5320"/>
    <w:rsid w:val="00ED5E65"/>
    <w:rsid w:val="00ED7051"/>
    <w:rsid w:val="00EE01D2"/>
    <w:rsid w:val="00EE0426"/>
    <w:rsid w:val="00EE2F73"/>
    <w:rsid w:val="00EE4410"/>
    <w:rsid w:val="00EE4739"/>
    <w:rsid w:val="00EE4BEC"/>
    <w:rsid w:val="00EE4FA2"/>
    <w:rsid w:val="00EF2B02"/>
    <w:rsid w:val="00EF669F"/>
    <w:rsid w:val="00EF74F2"/>
    <w:rsid w:val="00F005B6"/>
    <w:rsid w:val="00F019C9"/>
    <w:rsid w:val="00F05C85"/>
    <w:rsid w:val="00F05CA4"/>
    <w:rsid w:val="00F118C6"/>
    <w:rsid w:val="00F12FF5"/>
    <w:rsid w:val="00F13CA5"/>
    <w:rsid w:val="00F14436"/>
    <w:rsid w:val="00F154AC"/>
    <w:rsid w:val="00F1695A"/>
    <w:rsid w:val="00F17BA1"/>
    <w:rsid w:val="00F20A18"/>
    <w:rsid w:val="00F21237"/>
    <w:rsid w:val="00F248F0"/>
    <w:rsid w:val="00F24982"/>
    <w:rsid w:val="00F24EA6"/>
    <w:rsid w:val="00F2680F"/>
    <w:rsid w:val="00F32DBB"/>
    <w:rsid w:val="00F3328D"/>
    <w:rsid w:val="00F35568"/>
    <w:rsid w:val="00F36652"/>
    <w:rsid w:val="00F36DD3"/>
    <w:rsid w:val="00F44CA8"/>
    <w:rsid w:val="00F45DFC"/>
    <w:rsid w:val="00F460CC"/>
    <w:rsid w:val="00F5105A"/>
    <w:rsid w:val="00F5353F"/>
    <w:rsid w:val="00F53B98"/>
    <w:rsid w:val="00F54AD1"/>
    <w:rsid w:val="00F54D50"/>
    <w:rsid w:val="00F55D01"/>
    <w:rsid w:val="00F56D14"/>
    <w:rsid w:val="00F60AF1"/>
    <w:rsid w:val="00F61C44"/>
    <w:rsid w:val="00F63087"/>
    <w:rsid w:val="00F63640"/>
    <w:rsid w:val="00F64736"/>
    <w:rsid w:val="00F654AA"/>
    <w:rsid w:val="00F66562"/>
    <w:rsid w:val="00F81F05"/>
    <w:rsid w:val="00F821B1"/>
    <w:rsid w:val="00F94448"/>
    <w:rsid w:val="00F948A8"/>
    <w:rsid w:val="00F95B6A"/>
    <w:rsid w:val="00FA0ED5"/>
    <w:rsid w:val="00FA12A8"/>
    <w:rsid w:val="00FA1779"/>
    <w:rsid w:val="00FA64B9"/>
    <w:rsid w:val="00FA723C"/>
    <w:rsid w:val="00FA74BF"/>
    <w:rsid w:val="00FA7509"/>
    <w:rsid w:val="00FA762D"/>
    <w:rsid w:val="00FB168E"/>
    <w:rsid w:val="00FB1D9D"/>
    <w:rsid w:val="00FB24AC"/>
    <w:rsid w:val="00FB73B0"/>
    <w:rsid w:val="00FB7FF2"/>
    <w:rsid w:val="00FC164E"/>
    <w:rsid w:val="00FC2583"/>
    <w:rsid w:val="00FC272D"/>
    <w:rsid w:val="00FC31EF"/>
    <w:rsid w:val="00FC3BBE"/>
    <w:rsid w:val="00FC5355"/>
    <w:rsid w:val="00FD2F9F"/>
    <w:rsid w:val="00FD4429"/>
    <w:rsid w:val="00FD51D4"/>
    <w:rsid w:val="00FD5BBB"/>
    <w:rsid w:val="00FD6FAD"/>
    <w:rsid w:val="00FE19AF"/>
    <w:rsid w:val="00FE2188"/>
    <w:rsid w:val="00FE3451"/>
    <w:rsid w:val="00FE3453"/>
    <w:rsid w:val="00FE3C91"/>
    <w:rsid w:val="00FE7523"/>
    <w:rsid w:val="00FF0E1F"/>
    <w:rsid w:val="00FF16BB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1">
      <o:colormru v:ext="edit" colors="#b45f0a"/>
    </o:shapedefaults>
    <o:shapelayout v:ext="edit">
      <o:idmap v:ext="edit" data="1"/>
    </o:shapelayout>
  </w:shapeDefaults>
  <w:decimalSymbol w:val=","/>
  <w:listSeparator w:val=";"/>
  <w14:docId w14:val="2E928626"/>
  <w15:docId w15:val="{FF41C770-3C71-4D93-AA4C-133096C0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imes New Roman" w:hAnsi="Trebuchet MS" w:cs="Times New Roman"/>
        <w:sz w:val="24"/>
        <w:szCs w:val="24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047D1"/>
    <w:pPr>
      <w:spacing w:after="120" w:line="360" w:lineRule="auto"/>
      <w:jc w:val="both"/>
    </w:pPr>
  </w:style>
  <w:style w:type="paragraph" w:styleId="Nadpis1">
    <w:name w:val="heading 1"/>
    <w:basedOn w:val="Normln"/>
    <w:next w:val="Normln"/>
    <w:qFormat/>
    <w:rsid w:val="00014918"/>
    <w:pPr>
      <w:keepNext/>
      <w:pageBreakBefore/>
      <w:numPr>
        <w:numId w:val="2"/>
      </w:numPr>
      <w:tabs>
        <w:tab w:val="left" w:pos="567"/>
      </w:tabs>
      <w:jc w:val="left"/>
      <w:outlineLvl w:val="0"/>
    </w:pPr>
    <w:rPr>
      <w:b/>
      <w:bCs/>
      <w:caps/>
      <w:kern w:val="28"/>
      <w:sz w:val="32"/>
      <w:szCs w:val="28"/>
    </w:rPr>
  </w:style>
  <w:style w:type="paragraph" w:styleId="Nadpis2">
    <w:name w:val="heading 2"/>
    <w:basedOn w:val="Normln"/>
    <w:next w:val="Normln"/>
    <w:qFormat/>
    <w:rsid w:val="007E1246"/>
    <w:pPr>
      <w:keepNext/>
      <w:numPr>
        <w:ilvl w:val="1"/>
        <w:numId w:val="2"/>
      </w:numPr>
      <w:tabs>
        <w:tab w:val="left" w:pos="851"/>
      </w:tabs>
      <w:spacing w:before="240"/>
      <w:jc w:val="left"/>
      <w:outlineLvl w:val="1"/>
    </w:pPr>
    <w:rPr>
      <w:b/>
      <w:bCs/>
      <w:szCs w:val="28"/>
    </w:rPr>
  </w:style>
  <w:style w:type="paragraph" w:styleId="Nadpis3">
    <w:name w:val="heading 3"/>
    <w:basedOn w:val="Normln"/>
    <w:next w:val="Normln"/>
    <w:qFormat/>
    <w:rsid w:val="007E1246"/>
    <w:pPr>
      <w:keepNext/>
      <w:numPr>
        <w:ilvl w:val="2"/>
        <w:numId w:val="2"/>
      </w:numPr>
      <w:tabs>
        <w:tab w:val="left" w:pos="1134"/>
      </w:tabs>
      <w:spacing w:before="240"/>
      <w:jc w:val="left"/>
      <w:outlineLvl w:val="2"/>
    </w:pPr>
    <w:rPr>
      <w:b/>
      <w:bCs/>
      <w:sz w:val="20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2"/>
      </w:numPr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pPr>
      <w:numPr>
        <w:ilvl w:val="4"/>
        <w:numId w:val="2"/>
      </w:num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pPr>
      <w:numPr>
        <w:ilvl w:val="6"/>
        <w:numId w:val="2"/>
      </w:num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uiPriority w:val="39"/>
    <w:pPr>
      <w:widowControl w:val="0"/>
      <w:numPr>
        <w:numId w:val="3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link w:val="TitulekChar"/>
    <w:qFormat/>
    <w:rsid w:val="00420C26"/>
    <w:pPr>
      <w:ind w:left="0"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uiPriority w:val="99"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rsid w:val="005221E0"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basedOn w:val="Standardnpsmoodstavce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1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basedOn w:val="Standardnpsmoodstavce"/>
    <w:qFormat/>
    <w:rPr>
      <w:b/>
      <w:bCs/>
    </w:rPr>
  </w:style>
  <w:style w:type="character" w:customStyle="1" w:styleId="Zvraznn1">
    <w:name w:val="Zvýraznění1"/>
    <w:basedOn w:val="Standardnpsmoodstavce"/>
    <w:qFormat/>
    <w:rPr>
      <w:i/>
      <w:iCs/>
    </w:rPr>
  </w:style>
  <w:style w:type="paragraph" w:styleId="Zkladntextodsazen">
    <w:name w:val="Body Text Indent"/>
    <w:basedOn w:val="Normln"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basedOn w:val="Standardnpsmoodstav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link w:val="TextkomenteChar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4"/>
      </w:numPr>
      <w:ind w:left="1804"/>
    </w:pPr>
  </w:style>
  <w:style w:type="paragraph" w:customStyle="1" w:styleId="Rozvrendokumentu">
    <w:name w:val="Rozvržení dokumentu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Pokraovnseznamu">
    <w:name w:val="List Continue"/>
    <w:basedOn w:val="Normln"/>
    <w:pPr>
      <w:ind w:left="283"/>
    </w:pPr>
  </w:style>
  <w:style w:type="paragraph" w:styleId="Zkladntext2">
    <w:name w:val="Body Text 2"/>
    <w:basedOn w:val="Normln"/>
  </w:style>
  <w:style w:type="character" w:customStyle="1" w:styleId="Pokec">
    <w:name w:val="Pokec"/>
    <w:basedOn w:val="Standardnpsmoodstavce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pPr>
      <w:jc w:val="left"/>
    </w:pPr>
    <w:rPr>
      <w:sz w:val="20"/>
    </w:rPr>
  </w:style>
  <w:style w:type="paragraph" w:styleId="Pedmtkomente">
    <w:name w:val="annotation subject"/>
    <w:basedOn w:val="Textkomente"/>
    <w:next w:val="Textkomente"/>
    <w:link w:val="PedmtkomenteChar"/>
    <w:rsid w:val="00A94BA5"/>
    <w:pPr>
      <w:spacing w:line="240" w:lineRule="auto"/>
    </w:pPr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A94BA5"/>
  </w:style>
  <w:style w:type="character" w:customStyle="1" w:styleId="PedmtkomenteChar">
    <w:name w:val="Předmět komentáře Char"/>
    <w:basedOn w:val="TextkomenteChar"/>
    <w:link w:val="Pedmtkomente"/>
    <w:rsid w:val="00A94BA5"/>
    <w:rPr>
      <w:b/>
      <w:bCs/>
    </w:rPr>
  </w:style>
  <w:style w:type="paragraph" w:styleId="Textbubliny">
    <w:name w:val="Balloon Text"/>
    <w:basedOn w:val="Normln"/>
    <w:link w:val="TextbublinyChar"/>
    <w:rsid w:val="00A94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rsid w:val="00A94BA5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qFormat/>
    <w:rsid w:val="00E457D4"/>
    <w:pPr>
      <w:ind w:left="720"/>
      <w:contextualSpacing/>
    </w:pPr>
  </w:style>
  <w:style w:type="character" w:customStyle="1" w:styleId="ZpatChar">
    <w:name w:val="Zápatí Char"/>
    <w:basedOn w:val="Standardnpsmoodstavce"/>
    <w:link w:val="Zpat"/>
    <w:uiPriority w:val="99"/>
    <w:rsid w:val="009629C7"/>
    <w:rPr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9629C7"/>
    <w:rPr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07048"/>
    <w:rPr>
      <w:color w:val="808080"/>
    </w:rPr>
  </w:style>
  <w:style w:type="table" w:styleId="Mkatabulky">
    <w:name w:val="Table Grid"/>
    <w:basedOn w:val="Normlntabulka"/>
    <w:rsid w:val="00B11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ekChar">
    <w:name w:val="Titulek Char"/>
    <w:aliases w:val="Obrázek Char"/>
    <w:basedOn w:val="Standardnpsmoodstavce"/>
    <w:link w:val="Titulek"/>
    <w:rsid w:val="00420C26"/>
  </w:style>
  <w:style w:type="paragraph" w:styleId="Nadpisobsahu">
    <w:name w:val="TOC Heading"/>
    <w:basedOn w:val="Nadpis1"/>
    <w:next w:val="Normln"/>
    <w:uiPriority w:val="39"/>
    <w:unhideWhenUsed/>
    <w:qFormat/>
    <w:rsid w:val="004654D0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Cs w:val="32"/>
    </w:rPr>
  </w:style>
  <w:style w:type="paragraph" w:customStyle="1" w:styleId="alt1">
    <w:name w:val="alt1"/>
    <w:basedOn w:val="Normln"/>
    <w:rsid w:val="006863F6"/>
    <w:pPr>
      <w:pBdr>
        <w:left w:val="single" w:sz="18" w:space="0" w:color="6CE26C"/>
      </w:pBdr>
      <w:shd w:val="clear" w:color="auto" w:fill="FFFFFF"/>
      <w:spacing w:after="0" w:line="210" w:lineRule="atLeast"/>
      <w:jc w:val="left"/>
    </w:pPr>
    <w:rPr>
      <w:rFonts w:ascii="Times New Roman" w:hAnsi="Times New Roman"/>
      <w:color w:val="5C5C5C"/>
    </w:rPr>
  </w:style>
  <w:style w:type="character" w:customStyle="1" w:styleId="tag2">
    <w:name w:val="tag2"/>
    <w:basedOn w:val="Standardnpsmoodstavce"/>
    <w:rsid w:val="006863F6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Standardnpsmoodstavce"/>
    <w:rsid w:val="006863F6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Standardnpsmoodstavce"/>
    <w:rsid w:val="006863F6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Standardnpsmoodstavce"/>
    <w:rsid w:val="006863F6"/>
    <w:rPr>
      <w:color w:val="0000FF"/>
      <w:bdr w:val="none" w:sz="0" w:space="0" w:color="auto" w:frame="1"/>
    </w:rPr>
  </w:style>
  <w:style w:type="character" w:styleId="KdHTML">
    <w:name w:val="HTML Code"/>
    <w:basedOn w:val="Standardnpsmoodstavce"/>
    <w:uiPriority w:val="99"/>
    <w:semiHidden/>
    <w:unhideWhenUsed/>
    <w:rsid w:val="00E2763F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Standardnpsmoodstavce"/>
    <w:rsid w:val="00FE3C91"/>
  </w:style>
  <w:style w:type="character" w:customStyle="1" w:styleId="pl-e">
    <w:name w:val="pl-e"/>
    <w:basedOn w:val="Standardnpsmoodstavce"/>
    <w:rsid w:val="00FE3C91"/>
  </w:style>
  <w:style w:type="character" w:customStyle="1" w:styleId="pl-s">
    <w:name w:val="pl-s"/>
    <w:basedOn w:val="Standardnpsmoodstavce"/>
    <w:rsid w:val="00FE3C91"/>
  </w:style>
  <w:style w:type="character" w:customStyle="1" w:styleId="pl-pds">
    <w:name w:val="pl-pds"/>
    <w:basedOn w:val="Standardnpsmoodstavce"/>
    <w:rsid w:val="00FE3C91"/>
  </w:style>
  <w:style w:type="paragraph" w:customStyle="1" w:styleId="Compact">
    <w:name w:val="Compact"/>
    <w:basedOn w:val="Normln"/>
    <w:qFormat/>
    <w:rsid w:val="00340743"/>
    <w:pPr>
      <w:spacing w:before="36" w:after="36" w:line="240" w:lineRule="auto"/>
      <w:jc w:val="left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BodyTextChar">
    <w:name w:val="Body Text Char"/>
    <w:basedOn w:val="Standardnpsmoodstavce"/>
    <w:link w:val="ImageCaption"/>
    <w:locked/>
    <w:rsid w:val="00340743"/>
    <w:rPr>
      <w:i/>
    </w:rPr>
  </w:style>
  <w:style w:type="paragraph" w:customStyle="1" w:styleId="ImageCaption">
    <w:name w:val="Image Caption"/>
    <w:basedOn w:val="Normln"/>
    <w:link w:val="BodyTextChar"/>
    <w:rsid w:val="00340743"/>
    <w:pPr>
      <w:spacing w:line="240" w:lineRule="auto"/>
      <w:jc w:val="left"/>
    </w:pPr>
    <w:rPr>
      <w:i/>
    </w:rPr>
  </w:style>
  <w:style w:type="character" w:customStyle="1" w:styleId="VerbatimChar">
    <w:name w:val="Verbatim Char"/>
    <w:basedOn w:val="BodyTextChar"/>
    <w:link w:val="SourceCode"/>
    <w:locked/>
    <w:rsid w:val="00340743"/>
    <w:rPr>
      <w:rFonts w:ascii="Consolas" w:hAnsi="Consolas"/>
      <w:i/>
      <w:sz w:val="22"/>
    </w:rPr>
  </w:style>
  <w:style w:type="paragraph" w:customStyle="1" w:styleId="SourceCode">
    <w:name w:val="Source Code"/>
    <w:basedOn w:val="Normln"/>
    <w:link w:val="VerbatimChar"/>
    <w:rsid w:val="00340743"/>
    <w:pPr>
      <w:wordWrap w:val="0"/>
      <w:spacing w:before="180" w:after="180" w:line="240" w:lineRule="auto"/>
      <w:jc w:val="left"/>
    </w:pPr>
    <w:rPr>
      <w:rFonts w:ascii="Consolas" w:hAnsi="Consolas"/>
      <w:i/>
      <w:sz w:val="22"/>
    </w:rPr>
  </w:style>
  <w:style w:type="character" w:customStyle="1" w:styleId="Link">
    <w:name w:val="Link"/>
    <w:basedOn w:val="BodyTextChar"/>
    <w:rsid w:val="00340743"/>
    <w:rPr>
      <w:i/>
      <w:color w:val="5B9BD5" w:themeColor="accent1"/>
    </w:rPr>
  </w:style>
  <w:style w:type="character" w:customStyle="1" w:styleId="KeywordTok">
    <w:name w:val="KeywordTok"/>
    <w:basedOn w:val="VerbatimChar"/>
    <w:rsid w:val="00340743"/>
    <w:rPr>
      <w:rFonts w:ascii="Consolas" w:hAnsi="Consolas"/>
      <w:b/>
      <w:bCs w:val="0"/>
      <w:i/>
      <w:color w:val="007020"/>
      <w:sz w:val="22"/>
    </w:rPr>
  </w:style>
  <w:style w:type="character" w:customStyle="1" w:styleId="DataTypeTok">
    <w:name w:val="DataTypeTok"/>
    <w:basedOn w:val="VerbatimChar"/>
    <w:rsid w:val="00340743"/>
    <w:rPr>
      <w:rFonts w:ascii="Consolas" w:hAnsi="Consolas"/>
      <w:i/>
      <w:color w:val="902000"/>
      <w:sz w:val="22"/>
    </w:rPr>
  </w:style>
  <w:style w:type="character" w:customStyle="1" w:styleId="CommentTok">
    <w:name w:val="CommentTok"/>
    <w:basedOn w:val="VerbatimChar"/>
    <w:rsid w:val="00340743"/>
    <w:rPr>
      <w:rFonts w:ascii="Consolas" w:hAnsi="Consolas"/>
      <w:i w:val="0"/>
      <w:color w:val="60A0B0"/>
      <w:sz w:val="22"/>
    </w:rPr>
  </w:style>
  <w:style w:type="character" w:customStyle="1" w:styleId="FunctionTok">
    <w:name w:val="FunctionTok"/>
    <w:basedOn w:val="VerbatimChar"/>
    <w:rsid w:val="00340743"/>
    <w:rPr>
      <w:rFonts w:ascii="Consolas" w:hAnsi="Consolas"/>
      <w:i/>
      <w:color w:val="06287E"/>
      <w:sz w:val="22"/>
    </w:rPr>
  </w:style>
  <w:style w:type="character" w:customStyle="1" w:styleId="NormalTok">
    <w:name w:val="NormalTok"/>
    <w:basedOn w:val="VerbatimChar"/>
    <w:rsid w:val="00340743"/>
    <w:rPr>
      <w:rFonts w:ascii="Consolas" w:hAnsi="Consolas"/>
      <w:i/>
      <w:sz w:val="22"/>
    </w:rPr>
  </w:style>
  <w:style w:type="character" w:customStyle="1" w:styleId="StringTok">
    <w:name w:val="StringTok"/>
    <w:basedOn w:val="VerbatimChar"/>
    <w:rsid w:val="00C54329"/>
    <w:rPr>
      <w:rFonts w:ascii="Consolas" w:hAnsi="Consolas"/>
      <w:i w:val="0"/>
      <w:color w:val="4070A0"/>
      <w:sz w:val="22"/>
    </w:rPr>
  </w:style>
  <w:style w:type="character" w:customStyle="1" w:styleId="OtherTok">
    <w:name w:val="OtherTok"/>
    <w:basedOn w:val="VerbatimChar"/>
    <w:rsid w:val="00C54329"/>
    <w:rPr>
      <w:rFonts w:ascii="Consolas" w:hAnsi="Consolas"/>
      <w:i w:val="0"/>
      <w:color w:val="007020"/>
      <w:sz w:val="22"/>
    </w:rPr>
  </w:style>
  <w:style w:type="paragraph" w:styleId="Normlnweb">
    <w:name w:val="Normal (Web)"/>
    <w:basedOn w:val="Normln"/>
    <w:uiPriority w:val="99"/>
    <w:unhideWhenUsed/>
    <w:rsid w:val="00D06857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styleId="FormtovanvHTML">
    <w:name w:val="HTML Preformatted"/>
    <w:basedOn w:val="Normln"/>
    <w:link w:val="FormtovanvHTMLChar"/>
    <w:uiPriority w:val="99"/>
    <w:unhideWhenUsed/>
    <w:rsid w:val="00D06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6857"/>
    <w:rPr>
      <w:rFonts w:ascii="Courier New" w:hAnsi="Courier New" w:cs="Courier New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BD25B2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ED24FD"/>
    <w:pPr>
      <w:jc w:val="both"/>
    </w:pPr>
  </w:style>
  <w:style w:type="paragraph" w:styleId="Textvysvtlivek">
    <w:name w:val="endnote text"/>
    <w:basedOn w:val="Normln"/>
    <w:link w:val="TextvysvtlivekChar"/>
    <w:semiHidden/>
    <w:unhideWhenUsed/>
    <w:rsid w:val="00FD5BBB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semiHidden/>
    <w:rsid w:val="00FD5BBB"/>
    <w:rPr>
      <w:sz w:val="20"/>
      <w:szCs w:val="20"/>
    </w:rPr>
  </w:style>
  <w:style w:type="character" w:styleId="Odkaznavysvtlivky">
    <w:name w:val="endnote reference"/>
    <w:basedOn w:val="Standardnpsmoodstavce"/>
    <w:semiHidden/>
    <w:unhideWhenUsed/>
    <w:rsid w:val="00FD5BBB"/>
    <w:rPr>
      <w:vertAlign w:val="superscript"/>
    </w:rPr>
  </w:style>
  <w:style w:type="paragraph" w:styleId="Podnadpis">
    <w:name w:val="Subtitle"/>
    <w:basedOn w:val="Normln"/>
    <w:next w:val="Normln"/>
    <w:link w:val="PodnadpisChar"/>
    <w:qFormat/>
    <w:rsid w:val="00685EA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rsid w:val="00685EA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83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0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3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74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4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2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0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8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52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9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ral\AppData\Local\Packages\microsoft.windowscommunicationsapps_8wekyb3d8bbwe\LocalState\Files\S0\3\sablona-studijni-materialy%5b2305843009213881552%5d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1015B20-346E-4B2A-951D-0998A88DA67A}">
  <we:reference id="wa104382008" version="1.1.0.0" store="cs-CZ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EFD4898-6114-444A-B02D-75A74AF4D954}">
  <we:reference id="wa200000011" version="1.0.1.0" store="cs-CZ" storeType="OMEX"/>
  <we:alternateReferences>
    <we:reference id="wa200000011" version="1.0.1.0" store="WA200000011" storeType="OMEX"/>
  </we:alternateReferences>
  <we:properties>
    <we:property name="language" value="&quot;Cs&quot;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E8BE0F9241ED4083F743BB03EE1D68" ma:contentTypeVersion="2" ma:contentTypeDescription="Vytvoří nový dokument" ma:contentTypeScope="" ma:versionID="82c6b27d64d19767bc2bf87c959a1423">
  <xsd:schema xmlns:xsd="http://www.w3.org/2001/XMLSchema" xmlns:xs="http://www.w3.org/2001/XMLSchema" xmlns:p="http://schemas.microsoft.com/office/2006/metadata/properties" xmlns:ns2="34a0577a-2fcf-4f5f-aec4-f2eae0fecbd1" targetNamespace="http://schemas.microsoft.com/office/2006/metadata/properties" ma:root="true" ma:fieldsID="705a280cb99df2e0bb524bcf5dce08f9" ns2:_="">
    <xsd:import namespace="34a0577a-2fcf-4f5f-aec4-f2eae0fec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0577a-2fcf-4f5f-aec4-f2eae0fec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7CE27-D84D-4812-8182-64D26259D0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223D13-37DD-4982-97C9-859D5361B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051905-B4C4-4F7A-9E55-79FBDCE73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a0577a-2fcf-4f5f-aec4-f2eae0fec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D8C748-A9F3-41BC-9123-CD174449E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sablona-studijni-materialy[2305843009213881552]</Template>
  <TotalTime>183</TotalTime>
  <Pages>13</Pages>
  <Words>1231</Words>
  <Characters>6990</Characters>
  <Application>Microsoft Office Word</Application>
  <DocSecurity>0</DocSecurity>
  <Lines>58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Pepa</vt:lpstr>
      <vt:lpstr>Šablona -- Diplomová práce (uni)</vt:lpstr>
    </vt:vector>
  </TitlesOfParts>
  <Company>FHS UTB ve Zlíně</Company>
  <LinksUpToDate>false</LinksUpToDate>
  <CharactersWithSpaces>8205</CharactersWithSpaces>
  <SharedDoc>false</SharedDoc>
  <HLinks>
    <vt:vector size="126" baseType="variant">
      <vt:variant>
        <vt:i4>1966143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_Toc117787187</vt:lpwstr>
      </vt:variant>
      <vt:variant>
        <vt:i4>1966143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_Toc117787186</vt:lpwstr>
      </vt:variant>
      <vt:variant>
        <vt:i4>1966143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_Toc117787185</vt:lpwstr>
      </vt:variant>
      <vt:variant>
        <vt:i4>1966143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_Toc117787184</vt:lpwstr>
      </vt:variant>
      <vt:variant>
        <vt:i4>1966143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_Toc117787183</vt:lpwstr>
      </vt:variant>
      <vt:variant>
        <vt:i4>1966143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_Toc117787182</vt:lpwstr>
      </vt:variant>
      <vt:variant>
        <vt:i4>1966143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_Toc117787181</vt:lpwstr>
      </vt:variant>
      <vt:variant>
        <vt:i4>1966143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_Toc117787180</vt:lpwstr>
      </vt:variant>
      <vt:variant>
        <vt:i4>1114175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_Toc117787179</vt:lpwstr>
      </vt:variant>
      <vt:variant>
        <vt:i4>1114175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_Toc117787178</vt:lpwstr>
      </vt:variant>
      <vt:variant>
        <vt:i4>1114175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_Toc117787177</vt:lpwstr>
      </vt:variant>
      <vt:variant>
        <vt:i4>1114175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_Toc117787176</vt:lpwstr>
      </vt:variant>
      <vt:variant>
        <vt:i4>1114175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_Toc117787175</vt:lpwstr>
      </vt:variant>
      <vt:variant>
        <vt:i4>1114175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_Toc117787174</vt:lpwstr>
      </vt:variant>
      <vt:variant>
        <vt:i4>1114175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_Toc117787173</vt:lpwstr>
      </vt:variant>
      <vt:variant>
        <vt:i4>1114175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_Toc117787172</vt:lpwstr>
      </vt:variant>
      <vt:variant>
        <vt:i4>1114175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_Toc117787171</vt:lpwstr>
      </vt:variant>
      <vt:variant>
        <vt:i4>1114175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_Toc117787170</vt:lpwstr>
      </vt:variant>
      <vt:variant>
        <vt:i4>1048639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_Toc117787169</vt:lpwstr>
      </vt:variant>
      <vt:variant>
        <vt:i4>1048639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_Toc117787168</vt:lpwstr>
      </vt:variant>
      <vt:variant>
        <vt:i4>1048639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_Toc117787167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Pepa</dc:title>
  <dc:creator>ekral</dc:creator>
  <cp:lastModifiedBy>Erik Král</cp:lastModifiedBy>
  <cp:revision>177</cp:revision>
  <cp:lastPrinted>2020-12-30T14:55:00Z</cp:lastPrinted>
  <dcterms:created xsi:type="dcterms:W3CDTF">2021-01-01T20:05:00Z</dcterms:created>
  <dcterms:modified xsi:type="dcterms:W3CDTF">2021-01-06T21:34:00Z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0x010100FAE8BE0F9241ED4083F743BB03EE1D68</vt:lpwstr>
  </property>
</Properties>
</file>