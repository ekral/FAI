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11C71" w14:textId="77777777" w:rsidR="00E42867" w:rsidRPr="001079A3" w:rsidRDefault="00E42867">
      <w:pPr>
        <w:rPr>
          <w:rFonts w:asciiTheme="minorHAnsi" w:hAnsiTheme="minorHAnsi"/>
          <w:color w:val="FFFFFF" w:themeColor="background1"/>
        </w:rPr>
      </w:pPr>
    </w:p>
    <w:p w14:paraId="11DD0B39" w14:textId="77777777" w:rsidR="00E42867" w:rsidRPr="001079A3" w:rsidRDefault="00E42867">
      <w:pPr>
        <w:rPr>
          <w:rFonts w:asciiTheme="minorHAnsi" w:hAnsiTheme="minorHAnsi"/>
          <w:color w:val="FFFFFF" w:themeColor="background1"/>
        </w:rPr>
      </w:pPr>
    </w:p>
    <w:p w14:paraId="680439F5" w14:textId="77777777" w:rsidR="003879AD" w:rsidRPr="001079A3" w:rsidRDefault="003879AD" w:rsidP="0052672A">
      <w:pPr>
        <w:jc w:val="center"/>
        <w:rPr>
          <w:rFonts w:cs="Arial Narrow"/>
          <w:b/>
          <w:bCs/>
          <w:sz w:val="56"/>
          <w:szCs w:val="56"/>
        </w:rPr>
      </w:pPr>
      <w:bookmarkStart w:id="0" w:name="Nazev"/>
    </w:p>
    <w:p w14:paraId="05306B50" w14:textId="77777777" w:rsidR="003C21C5" w:rsidRPr="001079A3" w:rsidRDefault="003C21C5" w:rsidP="0052672A">
      <w:pPr>
        <w:jc w:val="center"/>
        <w:rPr>
          <w:rFonts w:cs="Arial Narrow"/>
          <w:b/>
          <w:bCs/>
          <w:sz w:val="56"/>
          <w:szCs w:val="56"/>
        </w:rPr>
      </w:pPr>
    </w:p>
    <w:bookmarkEnd w:id="0"/>
    <w:p w14:paraId="23EAC205" w14:textId="77777777" w:rsidR="006B323B" w:rsidRDefault="006B323B" w:rsidP="0052672A">
      <w:pPr>
        <w:jc w:val="center"/>
        <w:rPr>
          <w:rFonts w:cs="Arial Narrow"/>
          <w:b/>
          <w:bCs/>
          <w:sz w:val="48"/>
          <w:szCs w:val="48"/>
        </w:rPr>
      </w:pPr>
      <w:r>
        <w:rPr>
          <w:rFonts w:cs="Arial Narrow"/>
          <w:b/>
          <w:bCs/>
          <w:sz w:val="48"/>
          <w:szCs w:val="48"/>
        </w:rPr>
        <w:t>Základy programování a algoritmizace</w:t>
      </w:r>
    </w:p>
    <w:p w14:paraId="16CA55B1" w14:textId="42006335" w:rsidR="000B00A9" w:rsidRPr="006B323B" w:rsidRDefault="000B00A9" w:rsidP="0052672A">
      <w:pPr>
        <w:jc w:val="center"/>
        <w:rPr>
          <w:rFonts w:cs="Arial Narrow"/>
          <w:b/>
          <w:bCs/>
          <w:sz w:val="44"/>
          <w:szCs w:val="44"/>
        </w:rPr>
      </w:pPr>
      <w:r w:rsidRPr="006B323B">
        <w:rPr>
          <w:rFonts w:cs="Arial Narrow"/>
          <w:b/>
          <w:bCs/>
          <w:sz w:val="44"/>
          <w:szCs w:val="44"/>
        </w:rPr>
        <w:t>Aritmetické výrazy</w:t>
      </w:r>
    </w:p>
    <w:p w14:paraId="41FAACCD" w14:textId="77777777" w:rsidR="006E36CD" w:rsidRPr="001079A3" w:rsidRDefault="006E36CD" w:rsidP="0052672A">
      <w:pPr>
        <w:jc w:val="center"/>
        <w:rPr>
          <w:rFonts w:cs="Arial Narrow"/>
          <w:b/>
          <w:bCs/>
          <w:color w:val="FFFFFF" w:themeColor="background1"/>
          <w:sz w:val="40"/>
          <w:szCs w:val="40"/>
        </w:rPr>
      </w:pPr>
    </w:p>
    <w:p w14:paraId="48C3FE34" w14:textId="77777777" w:rsidR="009353EE" w:rsidRPr="001079A3" w:rsidRDefault="00D01F42" w:rsidP="006E36CD">
      <w:pPr>
        <w:jc w:val="center"/>
        <w:rPr>
          <w:rFonts w:cs="Arial Narrow"/>
          <w:b/>
          <w:bCs/>
          <w:noProof/>
          <w:sz w:val="40"/>
          <w:szCs w:val="32"/>
        </w:rPr>
      </w:pPr>
      <w:r w:rsidRPr="001079A3">
        <w:rPr>
          <w:rFonts w:cs="Arial Narrow"/>
          <w:b/>
          <w:bCs/>
          <w:noProof/>
          <w:sz w:val="40"/>
          <w:szCs w:val="32"/>
        </w:rPr>
        <w:t>Erik Král</w:t>
      </w:r>
    </w:p>
    <w:p w14:paraId="56E1EB31" w14:textId="77777777" w:rsidR="009353EE" w:rsidRPr="001079A3" w:rsidRDefault="000D23D0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  <w:r w:rsidRPr="001079A3">
        <w:rPr>
          <w:rFonts w:asciiTheme="minorHAnsi" w:hAnsiTheme="minorHAnsi"/>
          <w:noProof/>
        </w:rPr>
        <w:drawing>
          <wp:anchor distT="0" distB="0" distL="114300" distR="114300" simplePos="0" relativeHeight="251669504" behindDoc="1" locked="0" layoutInCell="1" allowOverlap="1" wp14:anchorId="7EA58C8A" wp14:editId="1DBF7753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2876400" cy="2847600"/>
            <wp:effectExtent l="0" t="0" r="635" b="0"/>
            <wp:wrapNone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UT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400" cy="28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8A792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4B114DAD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71DDC42E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63BC0CD9" w14:textId="77777777" w:rsidR="00BC6C97" w:rsidRPr="001079A3" w:rsidRDefault="00BC6C97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4045CFA7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513C05F2" w14:textId="77777777" w:rsidR="000D23D0" w:rsidRPr="001079A3" w:rsidRDefault="000D23D0" w:rsidP="00475472">
      <w:pPr>
        <w:jc w:val="center"/>
        <w:rPr>
          <w:rFonts w:cs="Arial Narrow"/>
          <w:b/>
          <w:bCs/>
          <w:sz w:val="32"/>
          <w:szCs w:val="32"/>
        </w:rPr>
      </w:pPr>
    </w:p>
    <w:p w14:paraId="06BCEB4F" w14:textId="3107DCA2" w:rsidR="009353EE" w:rsidRPr="001079A3" w:rsidRDefault="00D62627" w:rsidP="00475472">
      <w:pPr>
        <w:jc w:val="center"/>
        <w:rPr>
          <w:rFonts w:cs="Arial Narrow"/>
          <w:b/>
          <w:bCs/>
          <w:sz w:val="32"/>
          <w:szCs w:val="32"/>
        </w:rPr>
      </w:pPr>
      <w:r>
        <w:rPr>
          <w:rFonts w:cs="Arial Narrow"/>
          <w:b/>
          <w:bCs/>
          <w:sz w:val="32"/>
          <w:szCs w:val="32"/>
        </w:rPr>
        <w:t>2020</w:t>
      </w:r>
    </w:p>
    <w:p w14:paraId="5E57E061" w14:textId="77777777" w:rsidR="00C97A18" w:rsidRDefault="00C97A18">
      <w:pPr>
        <w:spacing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2C87871" w14:textId="3F273638" w:rsidR="00AA17A4" w:rsidRPr="001079A3" w:rsidRDefault="002B3C73" w:rsidP="00B5651D">
      <w:pPr>
        <w:rPr>
          <w:b/>
          <w:sz w:val="28"/>
          <w:szCs w:val="28"/>
        </w:rPr>
      </w:pPr>
      <w:r w:rsidRPr="001079A3">
        <w:rPr>
          <w:b/>
          <w:sz w:val="28"/>
          <w:szCs w:val="28"/>
        </w:rPr>
        <w:lastRenderedPageBreak/>
        <w:t>Informace o autorech</w:t>
      </w:r>
      <w:r w:rsidR="00596B7E" w:rsidRPr="001079A3">
        <w:rPr>
          <w:b/>
          <w:sz w:val="28"/>
          <w:szCs w:val="28"/>
        </w:rPr>
        <w:t>:</w:t>
      </w:r>
    </w:p>
    <w:p w14:paraId="4FC1440B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Ing. et Ing. Erik Král, Ph.D.</w:t>
      </w:r>
    </w:p>
    <w:p w14:paraId="445C2E4A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Univerzita Tomáše Bati ve Zlíně</w:t>
      </w:r>
    </w:p>
    <w:p w14:paraId="1F68B3FD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Fakulta aplikované informatiky</w:t>
      </w:r>
    </w:p>
    <w:p w14:paraId="0ECDA1FE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Nad Stráněmi 4511</w:t>
      </w:r>
    </w:p>
    <w:p w14:paraId="01CC3FC7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760 05 Zlín</w:t>
      </w:r>
    </w:p>
    <w:p w14:paraId="13B7791B" w14:textId="77777777" w:rsidR="008A133B" w:rsidRPr="001079A3" w:rsidRDefault="00D01F42" w:rsidP="00D01F42">
      <w:pPr>
        <w:spacing w:line="240" w:lineRule="auto"/>
        <w:rPr>
          <w:rStyle w:val="Pokec"/>
          <w:rFonts w:ascii="Times New Roman" w:hAnsi="Times New Roman"/>
          <w:bCs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 w:rsidRPr="001079A3">
        <w:rPr>
          <w:rFonts w:ascii="Times New Roman" w:hAnsi="Times New Roman"/>
          <w:bCs/>
        </w:rPr>
        <w:t>ekral@utb.cz</w:t>
      </w:r>
      <w:r w:rsidR="00AA17A4" w:rsidRPr="001079A3">
        <w:rPr>
          <w:rFonts w:asciiTheme="minorHAnsi" w:hAnsiTheme="minorHAnsi"/>
        </w:rPr>
        <w:br w:type="page"/>
      </w:r>
    </w:p>
    <w:p w14:paraId="00ADC30D" w14:textId="77777777" w:rsidR="00AA17A4" w:rsidRPr="001079A3" w:rsidRDefault="00AA17A4" w:rsidP="0017496C">
      <w:pPr>
        <w:pStyle w:val="Nadpis"/>
        <w:rPr>
          <w:sz w:val="32"/>
          <w:szCs w:val="32"/>
        </w:rPr>
      </w:pPr>
      <w:bookmarkStart w:id="1" w:name="_Toc37577729"/>
      <w:bookmarkStart w:id="2" w:name="_Toc88120440"/>
      <w:bookmarkStart w:id="3" w:name="_Toc88120677"/>
      <w:bookmarkStart w:id="4" w:name="_Toc88120889"/>
      <w:bookmarkStart w:id="5" w:name="_Toc88120993"/>
      <w:bookmarkStart w:id="6" w:name="_Toc88121036"/>
      <w:bookmarkStart w:id="7" w:name="_Toc88121173"/>
      <w:bookmarkStart w:id="8" w:name="_Toc88121547"/>
      <w:bookmarkStart w:id="9" w:name="_Toc88121604"/>
      <w:bookmarkStart w:id="10" w:name="_Toc88121742"/>
      <w:bookmarkStart w:id="11" w:name="_Toc88122008"/>
      <w:bookmarkStart w:id="12" w:name="_Toc88124611"/>
      <w:bookmarkStart w:id="13" w:name="_Toc88124648"/>
      <w:bookmarkStart w:id="14" w:name="_Toc88124798"/>
      <w:bookmarkStart w:id="15" w:name="_Toc88125781"/>
      <w:bookmarkStart w:id="16" w:name="_Toc88126301"/>
      <w:bookmarkStart w:id="17" w:name="_Toc88126452"/>
      <w:bookmarkStart w:id="18" w:name="_Toc88126519"/>
      <w:bookmarkStart w:id="19" w:name="_Toc88126548"/>
      <w:bookmarkStart w:id="20" w:name="_Toc88126764"/>
      <w:bookmarkStart w:id="21" w:name="_Toc88126854"/>
      <w:bookmarkStart w:id="22" w:name="_Toc88127095"/>
      <w:bookmarkStart w:id="23" w:name="_Toc88127138"/>
      <w:bookmarkStart w:id="24" w:name="_Toc88128503"/>
      <w:bookmarkStart w:id="25" w:name="_Toc107634140"/>
      <w:bookmarkStart w:id="26" w:name="_Toc107635157"/>
      <w:bookmarkStart w:id="27" w:name="_Toc60861601"/>
      <w:r w:rsidRPr="001079A3">
        <w:rPr>
          <w:sz w:val="32"/>
          <w:szCs w:val="32"/>
        </w:rPr>
        <w:lastRenderedPageBreak/>
        <w:t>OBSAH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5FB36508" w14:textId="77777777" w:rsidR="00E001D9" w:rsidRDefault="001E2E0B">
      <w:pPr>
        <w:pStyle w:val="Obsah2"/>
      </w:pPr>
      <w:r w:rsidRPr="001079A3">
        <w:rPr>
          <w:rFonts w:asciiTheme="minorHAnsi" w:hAnsiTheme="minorHAnsi"/>
          <w:bCs/>
          <w:szCs w:val="36"/>
        </w:rPr>
        <w:fldChar w:fldCharType="begin"/>
      </w:r>
      <w:r w:rsidRPr="001079A3">
        <w:rPr>
          <w:rFonts w:asciiTheme="minorHAnsi" w:hAnsiTheme="minorHAnsi"/>
          <w:bCs/>
          <w:szCs w:val="36"/>
        </w:rPr>
        <w:instrText xml:space="preserve"> = </w:instrText>
      </w:r>
      <w:r w:rsidRPr="001079A3">
        <w:rPr>
          <w:rFonts w:asciiTheme="minorHAnsi" w:hAnsiTheme="minorHAnsi"/>
          <w:bCs/>
          <w:szCs w:val="36"/>
        </w:rPr>
        <w:fldChar w:fldCharType="end"/>
      </w:r>
      <w:r w:rsidR="00AA17A4" w:rsidRPr="001079A3">
        <w:rPr>
          <w:rFonts w:asciiTheme="minorHAnsi" w:hAnsiTheme="minorHAnsi"/>
          <w:bCs/>
          <w:szCs w:val="36"/>
        </w:rPr>
        <w:fldChar w:fldCharType="begin"/>
      </w:r>
      <w:r w:rsidR="00AA17A4" w:rsidRPr="001079A3">
        <w:rPr>
          <w:rFonts w:asciiTheme="minorHAnsi" w:hAnsiTheme="minorHAnsi"/>
          <w:bCs/>
          <w:szCs w:val="36"/>
        </w:rPr>
        <w:instrText xml:space="preserve"> TOC \h \z \t "Nadpis 1;2;Nadpis 2;3;Nadpis 3;4;Nadpis 4;5;Nadpis;2;Část;1" </w:instrText>
      </w:r>
      <w:r w:rsidR="00AA17A4" w:rsidRPr="001079A3">
        <w:rPr>
          <w:rFonts w:asciiTheme="minorHAnsi" w:hAnsiTheme="minorHAnsi"/>
          <w:bCs/>
          <w:szCs w:val="36"/>
        </w:rPr>
        <w:fldChar w:fldCharType="separate"/>
      </w:r>
    </w:p>
    <w:p w14:paraId="0037CE89" w14:textId="4118D809" w:rsidR="00E001D9" w:rsidRDefault="00E001D9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0861601" w:history="1">
        <w:r w:rsidRPr="007D7207">
          <w:rPr>
            <w:rStyle w:val="Hypertextovodkaz"/>
          </w:rPr>
          <w:t>OBSAH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_Toc60861601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7FAFD16" w14:textId="43B5E00B" w:rsidR="00E001D9" w:rsidRDefault="00693DAA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0861602" w:history="1">
        <w:r w:rsidR="00E001D9" w:rsidRPr="007D7207">
          <w:rPr>
            <w:rStyle w:val="Hypertextovodkaz"/>
          </w:rPr>
          <w:t>1</w:t>
        </w:r>
        <w:r w:rsidR="00E001D9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E001D9" w:rsidRPr="007D7207">
          <w:rPr>
            <w:rStyle w:val="Hypertextovodkaz"/>
          </w:rPr>
          <w:t>Úvod</w:t>
        </w:r>
        <w:r w:rsidR="00E001D9">
          <w:rPr>
            <w:webHidden/>
          </w:rPr>
          <w:tab/>
        </w:r>
        <w:r w:rsidR="00E001D9">
          <w:rPr>
            <w:webHidden/>
          </w:rPr>
          <w:fldChar w:fldCharType="begin"/>
        </w:r>
        <w:r w:rsidR="00E001D9">
          <w:rPr>
            <w:webHidden/>
          </w:rPr>
          <w:instrText xml:space="preserve"> PAGEREF _Toc60861602 \h </w:instrText>
        </w:r>
        <w:r w:rsidR="00E001D9">
          <w:rPr>
            <w:webHidden/>
          </w:rPr>
        </w:r>
        <w:r w:rsidR="00E001D9">
          <w:rPr>
            <w:webHidden/>
          </w:rPr>
          <w:fldChar w:fldCharType="separate"/>
        </w:r>
        <w:r w:rsidR="00E001D9">
          <w:rPr>
            <w:webHidden/>
          </w:rPr>
          <w:t>4</w:t>
        </w:r>
        <w:r w:rsidR="00E001D9">
          <w:rPr>
            <w:webHidden/>
          </w:rPr>
          <w:fldChar w:fldCharType="end"/>
        </w:r>
      </w:hyperlink>
    </w:p>
    <w:p w14:paraId="72CC3259" w14:textId="3EC34F89" w:rsidR="00E001D9" w:rsidRDefault="00693DAA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0861603" w:history="1">
        <w:r w:rsidR="00E001D9" w:rsidRPr="007D7207">
          <w:rPr>
            <w:rStyle w:val="Hypertextovodkaz"/>
          </w:rPr>
          <w:t>1.1</w:t>
        </w:r>
        <w:r w:rsidR="00E001D9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E001D9" w:rsidRPr="007D7207">
          <w:rPr>
            <w:rStyle w:val="Hypertextovodkaz"/>
          </w:rPr>
          <w:t>Aritmetické výrazy</w:t>
        </w:r>
        <w:r w:rsidR="00E001D9">
          <w:rPr>
            <w:webHidden/>
          </w:rPr>
          <w:tab/>
        </w:r>
        <w:r w:rsidR="00E001D9">
          <w:rPr>
            <w:webHidden/>
          </w:rPr>
          <w:fldChar w:fldCharType="begin"/>
        </w:r>
        <w:r w:rsidR="00E001D9">
          <w:rPr>
            <w:webHidden/>
          </w:rPr>
          <w:instrText xml:space="preserve"> PAGEREF _Toc60861603 \h </w:instrText>
        </w:r>
        <w:r w:rsidR="00E001D9">
          <w:rPr>
            <w:webHidden/>
          </w:rPr>
        </w:r>
        <w:r w:rsidR="00E001D9">
          <w:rPr>
            <w:webHidden/>
          </w:rPr>
          <w:fldChar w:fldCharType="separate"/>
        </w:r>
        <w:r w:rsidR="00E001D9">
          <w:rPr>
            <w:webHidden/>
          </w:rPr>
          <w:t>4</w:t>
        </w:r>
        <w:r w:rsidR="00E001D9">
          <w:rPr>
            <w:webHidden/>
          </w:rPr>
          <w:fldChar w:fldCharType="end"/>
        </w:r>
      </w:hyperlink>
    </w:p>
    <w:p w14:paraId="1EB46437" w14:textId="70578797" w:rsidR="00E001D9" w:rsidRDefault="00693DAA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0861604" w:history="1">
        <w:r w:rsidR="00E001D9" w:rsidRPr="007D7207">
          <w:rPr>
            <w:rStyle w:val="Hypertextovodkaz"/>
          </w:rPr>
          <w:t>1.2</w:t>
        </w:r>
        <w:r w:rsidR="00E001D9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E001D9" w:rsidRPr="007D7207">
          <w:rPr>
            <w:rStyle w:val="Hypertextovodkaz"/>
          </w:rPr>
          <w:t>Řešené příklady</w:t>
        </w:r>
        <w:r w:rsidR="00E001D9">
          <w:rPr>
            <w:webHidden/>
          </w:rPr>
          <w:tab/>
        </w:r>
        <w:r w:rsidR="00E001D9">
          <w:rPr>
            <w:webHidden/>
          </w:rPr>
          <w:fldChar w:fldCharType="begin"/>
        </w:r>
        <w:r w:rsidR="00E001D9">
          <w:rPr>
            <w:webHidden/>
          </w:rPr>
          <w:instrText xml:space="preserve"> PAGEREF _Toc60861604 \h </w:instrText>
        </w:r>
        <w:r w:rsidR="00E001D9">
          <w:rPr>
            <w:webHidden/>
          </w:rPr>
        </w:r>
        <w:r w:rsidR="00E001D9">
          <w:rPr>
            <w:webHidden/>
          </w:rPr>
          <w:fldChar w:fldCharType="separate"/>
        </w:r>
        <w:r w:rsidR="00E001D9">
          <w:rPr>
            <w:webHidden/>
          </w:rPr>
          <w:t>8</w:t>
        </w:r>
        <w:r w:rsidR="00E001D9">
          <w:rPr>
            <w:webHidden/>
          </w:rPr>
          <w:fldChar w:fldCharType="end"/>
        </w:r>
      </w:hyperlink>
    </w:p>
    <w:p w14:paraId="09754A68" w14:textId="16F82B8D" w:rsidR="00E001D9" w:rsidRDefault="00693DAA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0861605" w:history="1">
        <w:r w:rsidR="00E001D9" w:rsidRPr="007D7207">
          <w:rPr>
            <w:rStyle w:val="Hypertextovodkaz"/>
          </w:rPr>
          <w:t>Seznam použité literatury</w:t>
        </w:r>
        <w:r w:rsidR="00E001D9">
          <w:rPr>
            <w:webHidden/>
          </w:rPr>
          <w:tab/>
        </w:r>
        <w:r w:rsidR="00E001D9">
          <w:rPr>
            <w:webHidden/>
          </w:rPr>
          <w:fldChar w:fldCharType="begin"/>
        </w:r>
        <w:r w:rsidR="00E001D9">
          <w:rPr>
            <w:webHidden/>
          </w:rPr>
          <w:instrText xml:space="preserve"> PAGEREF _Toc60861605 \h </w:instrText>
        </w:r>
        <w:r w:rsidR="00E001D9">
          <w:rPr>
            <w:webHidden/>
          </w:rPr>
        </w:r>
        <w:r w:rsidR="00E001D9">
          <w:rPr>
            <w:webHidden/>
          </w:rPr>
          <w:fldChar w:fldCharType="separate"/>
        </w:r>
        <w:r w:rsidR="00E001D9">
          <w:rPr>
            <w:webHidden/>
          </w:rPr>
          <w:t>13</w:t>
        </w:r>
        <w:r w:rsidR="00E001D9">
          <w:rPr>
            <w:webHidden/>
          </w:rPr>
          <w:fldChar w:fldCharType="end"/>
        </w:r>
      </w:hyperlink>
    </w:p>
    <w:p w14:paraId="7CD504C6" w14:textId="77777777" w:rsidR="00434315" w:rsidRPr="001079A3" w:rsidRDefault="00AA17A4" w:rsidP="00EE0426">
      <w:pPr>
        <w:pStyle w:val="Obsah2"/>
        <w:ind w:left="0" w:firstLine="0"/>
      </w:pPr>
      <w:r w:rsidRPr="001079A3">
        <w:rPr>
          <w:rFonts w:asciiTheme="minorHAnsi" w:hAnsiTheme="minorHAnsi"/>
          <w:bCs/>
          <w:szCs w:val="36"/>
        </w:rPr>
        <w:fldChar w:fldCharType="end"/>
      </w:r>
    </w:p>
    <w:p w14:paraId="13250CE1" w14:textId="77777777" w:rsidR="00AA17A4" w:rsidRPr="001079A3" w:rsidRDefault="00434315" w:rsidP="00434315">
      <w:pPr>
        <w:tabs>
          <w:tab w:val="center" w:pos="4394"/>
        </w:tabs>
        <w:sectPr w:rsidR="00AA17A4" w:rsidRPr="001079A3" w:rsidSect="003E2B7E"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701" w:right="1134" w:bottom="1134" w:left="1134" w:header="0" w:footer="0" w:gutter="851"/>
          <w:pgNumType w:start="1"/>
          <w:cols w:space="720"/>
          <w:titlePg/>
          <w:docGrid w:linePitch="326"/>
        </w:sectPr>
      </w:pPr>
      <w:r w:rsidRPr="001079A3">
        <w:tab/>
      </w:r>
    </w:p>
    <w:p w14:paraId="0F6BCB6A" w14:textId="16CA25E6" w:rsidR="009B06CC" w:rsidRPr="001079A3" w:rsidRDefault="005E5D45" w:rsidP="00055BDE">
      <w:pPr>
        <w:pStyle w:val="Nadpis1"/>
      </w:pPr>
      <w:bookmarkStart w:id="28" w:name="_Toc60861602"/>
      <w:bookmarkStart w:id="29" w:name="_Toc107634143"/>
      <w:bookmarkStart w:id="30" w:name="_Toc107635178"/>
      <w:bookmarkStart w:id="31" w:name="_Toc107635218"/>
      <w:bookmarkStart w:id="32" w:name="_Toc107635235"/>
      <w:r>
        <w:lastRenderedPageBreak/>
        <w:t>Úvod</w:t>
      </w:r>
      <w:bookmarkEnd w:id="28"/>
    </w:p>
    <w:p w14:paraId="1610D3D6" w14:textId="2DD873BB" w:rsidR="00E332D1" w:rsidRDefault="00A952F6" w:rsidP="00627965">
      <w:r>
        <w:t xml:space="preserve">V tomto materiálu se seznámíme </w:t>
      </w:r>
      <w:r w:rsidR="00CC7A5F">
        <w:t>s </w:t>
      </w:r>
      <w:proofErr w:type="spellStart"/>
      <w:r w:rsidR="00CC7A5F">
        <w:t>aritmetickýmy</w:t>
      </w:r>
      <w:proofErr w:type="spellEnd"/>
      <w:r w:rsidR="00CC7A5F">
        <w:t xml:space="preserve"> výrazy a projdeme si i příklady na procvičení</w:t>
      </w:r>
      <w:r w:rsidR="00163045">
        <w:t>.</w:t>
      </w:r>
      <w:bookmarkStart w:id="33" w:name="_GoBack"/>
      <w:bookmarkEnd w:id="33"/>
    </w:p>
    <w:p w14:paraId="690121B8" w14:textId="12B08137" w:rsidR="005E5D45" w:rsidRDefault="00524D41" w:rsidP="005E5D45">
      <w:pPr>
        <w:pStyle w:val="Nadpis2"/>
      </w:pPr>
      <w:bookmarkStart w:id="34" w:name="_Toc60861603"/>
      <w:r>
        <w:t>Aritmetické v</w:t>
      </w:r>
      <w:r w:rsidR="00D12C76">
        <w:t>ýrazy</w:t>
      </w:r>
      <w:bookmarkEnd w:id="34"/>
    </w:p>
    <w:p w14:paraId="5E5774A1" w14:textId="59EEFD33" w:rsidR="001C3573" w:rsidRDefault="001C3573" w:rsidP="001C3573">
      <w:r w:rsidRPr="001C3573">
        <w:t>Výrazy se skládají z operandů a operátorů. Operátory ve výrazu určují</w:t>
      </w:r>
      <w:r>
        <w:t xml:space="preserve">, </w:t>
      </w:r>
      <w:r w:rsidRPr="001C3573">
        <w:t>která operace se aplikuje na operandy.</w:t>
      </w:r>
      <w:r>
        <w:t xml:space="preserve"> </w:t>
      </w:r>
      <w:r w:rsidRPr="001C3573">
        <w:t>Operandy mohou být například proměnné nebo konstanty.</w:t>
      </w:r>
    </w:p>
    <w:p w14:paraId="1849F917" w14:textId="77777777" w:rsidR="00E773FD" w:rsidRDefault="00F2680F" w:rsidP="001C3573">
      <w:r>
        <w:t>V</w:t>
      </w:r>
      <w:r w:rsidR="00E773FD">
        <w:t> </w:t>
      </w:r>
      <w:r>
        <w:t>následující</w:t>
      </w:r>
      <w:r w:rsidR="00E773FD">
        <w:t>ch</w:t>
      </w:r>
      <w:r>
        <w:t xml:space="preserve"> příklad</w:t>
      </w:r>
      <w:r w:rsidR="00E773FD">
        <w:t>ech probereme aritmetické operátory. Nejprve si</w:t>
      </w:r>
      <w:r>
        <w:t xml:space="preserve"> definujeme tři proměnné </w:t>
      </w:r>
      <w:r w:rsidRPr="00E773FD">
        <w:rPr>
          <w:i/>
          <w:iCs/>
        </w:rPr>
        <w:t>x</w:t>
      </w:r>
      <w:r>
        <w:t xml:space="preserve">, </w:t>
      </w:r>
      <w:r w:rsidRPr="00E773FD">
        <w:rPr>
          <w:i/>
          <w:iCs/>
        </w:rPr>
        <w:t>y</w:t>
      </w:r>
      <w:r>
        <w:t xml:space="preserve"> a </w:t>
      </w:r>
      <w:r w:rsidRPr="00E773FD">
        <w:rPr>
          <w:i/>
          <w:iCs/>
        </w:rPr>
        <w:t>z</w:t>
      </w:r>
      <w:r w:rsidR="00801564">
        <w:t xml:space="preserve">. </w:t>
      </w:r>
    </w:p>
    <w:p w14:paraId="785ED0F8" w14:textId="77777777" w:rsidR="002C34E2" w:rsidRPr="002C34E2" w:rsidRDefault="002C34E2" w:rsidP="002C34E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C34E2">
        <w:rPr>
          <w:rFonts w:ascii="Consolas" w:hAnsi="Consolas"/>
          <w:color w:val="0000FF"/>
          <w:sz w:val="21"/>
          <w:szCs w:val="21"/>
        </w:rPr>
        <w:t>double</w:t>
      </w:r>
      <w:r w:rsidRPr="002C34E2">
        <w:rPr>
          <w:rFonts w:ascii="Consolas" w:hAnsi="Consolas"/>
          <w:color w:val="000000"/>
          <w:sz w:val="21"/>
          <w:szCs w:val="21"/>
        </w:rPr>
        <w:t> x = </w:t>
      </w:r>
      <w:r w:rsidRPr="002C34E2">
        <w:rPr>
          <w:rFonts w:ascii="Consolas" w:hAnsi="Consolas"/>
          <w:color w:val="098658"/>
          <w:sz w:val="21"/>
          <w:szCs w:val="21"/>
        </w:rPr>
        <w:t>2.0</w:t>
      </w:r>
      <w:r w:rsidRPr="002C34E2">
        <w:rPr>
          <w:rFonts w:ascii="Consolas" w:hAnsi="Consolas"/>
          <w:color w:val="000000"/>
          <w:sz w:val="21"/>
          <w:szCs w:val="21"/>
        </w:rPr>
        <w:t>;</w:t>
      </w:r>
    </w:p>
    <w:p w14:paraId="6883A7B6" w14:textId="77777777" w:rsidR="002C34E2" w:rsidRPr="002C34E2" w:rsidRDefault="002C34E2" w:rsidP="002C34E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C34E2">
        <w:rPr>
          <w:rFonts w:ascii="Consolas" w:hAnsi="Consolas"/>
          <w:color w:val="0000FF"/>
          <w:sz w:val="21"/>
          <w:szCs w:val="21"/>
        </w:rPr>
        <w:t>double</w:t>
      </w:r>
      <w:r w:rsidRPr="002C34E2">
        <w:rPr>
          <w:rFonts w:ascii="Consolas" w:hAnsi="Consolas"/>
          <w:color w:val="000000"/>
          <w:sz w:val="21"/>
          <w:szCs w:val="21"/>
        </w:rPr>
        <w:t> y = </w:t>
      </w:r>
      <w:r w:rsidRPr="002C34E2">
        <w:rPr>
          <w:rFonts w:ascii="Consolas" w:hAnsi="Consolas"/>
          <w:color w:val="098658"/>
          <w:sz w:val="21"/>
          <w:szCs w:val="21"/>
        </w:rPr>
        <w:t>3.0</w:t>
      </w:r>
      <w:r w:rsidRPr="002C34E2">
        <w:rPr>
          <w:rFonts w:ascii="Consolas" w:hAnsi="Consolas"/>
          <w:color w:val="000000"/>
          <w:sz w:val="21"/>
          <w:szCs w:val="21"/>
        </w:rPr>
        <w:t>;</w:t>
      </w:r>
    </w:p>
    <w:p w14:paraId="1DC5E76E" w14:textId="77777777" w:rsidR="002C34E2" w:rsidRPr="002C34E2" w:rsidRDefault="002C34E2" w:rsidP="002C34E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C34E2">
        <w:rPr>
          <w:rFonts w:ascii="Consolas" w:hAnsi="Consolas"/>
          <w:color w:val="0000FF"/>
          <w:sz w:val="21"/>
          <w:szCs w:val="21"/>
        </w:rPr>
        <w:t>double</w:t>
      </w:r>
      <w:r w:rsidRPr="002C34E2">
        <w:rPr>
          <w:rFonts w:ascii="Consolas" w:hAnsi="Consolas"/>
          <w:color w:val="000000"/>
          <w:sz w:val="21"/>
          <w:szCs w:val="21"/>
        </w:rPr>
        <w:t> z = </w:t>
      </w:r>
      <w:r w:rsidRPr="002C34E2">
        <w:rPr>
          <w:rFonts w:ascii="Consolas" w:hAnsi="Consolas"/>
          <w:color w:val="098658"/>
          <w:sz w:val="21"/>
          <w:szCs w:val="21"/>
        </w:rPr>
        <w:t>0.0</w:t>
      </w:r>
      <w:r w:rsidRPr="002C34E2">
        <w:rPr>
          <w:rFonts w:ascii="Consolas" w:hAnsi="Consolas"/>
          <w:color w:val="000000"/>
          <w:sz w:val="21"/>
          <w:szCs w:val="21"/>
        </w:rPr>
        <w:t>;</w:t>
      </w:r>
    </w:p>
    <w:p w14:paraId="4F06A5CC" w14:textId="77777777" w:rsidR="00E773FD" w:rsidRDefault="00E773FD" w:rsidP="001C3573"/>
    <w:p w14:paraId="40746738" w14:textId="34E92050" w:rsidR="003303FD" w:rsidRDefault="00801564" w:rsidP="001C3573">
      <w:r>
        <w:t xml:space="preserve">Proměnné </w:t>
      </w:r>
      <w:r w:rsidRPr="00E773FD">
        <w:rPr>
          <w:i/>
          <w:iCs/>
        </w:rPr>
        <w:t>x</w:t>
      </w:r>
      <w:r>
        <w:t xml:space="preserve"> a </w:t>
      </w:r>
      <w:r w:rsidRPr="00E773FD">
        <w:rPr>
          <w:i/>
          <w:iCs/>
        </w:rPr>
        <w:t>y</w:t>
      </w:r>
      <w:r>
        <w:t xml:space="preserve"> potom použijeme jako operandy binárního operátoru sčítání. Jak už z názv</w:t>
      </w:r>
      <w:r w:rsidR="00E773FD">
        <w:t>u</w:t>
      </w:r>
      <w:r>
        <w:t xml:space="preserve"> vyplývá, binární operátor je takový operátor, který vyžaduje dva operandy.</w:t>
      </w:r>
    </w:p>
    <w:p w14:paraId="61F8A25B" w14:textId="77777777" w:rsidR="003303FD" w:rsidRPr="003303FD" w:rsidRDefault="003303FD" w:rsidP="003303F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303FD">
        <w:rPr>
          <w:rFonts w:ascii="Consolas" w:hAnsi="Consolas"/>
          <w:color w:val="000000"/>
          <w:sz w:val="21"/>
          <w:szCs w:val="21"/>
        </w:rPr>
        <w:t>z = x + y;</w:t>
      </w:r>
    </w:p>
    <w:p w14:paraId="45373042" w14:textId="77777777" w:rsidR="00193CE9" w:rsidRDefault="00193CE9" w:rsidP="001C3573"/>
    <w:p w14:paraId="656BF63B" w14:textId="785DE56B" w:rsidR="001C3573" w:rsidRDefault="002B1788" w:rsidP="001C3573">
      <w:r>
        <w:t>Dalšími binární aritmetickými operátory jsou</w:t>
      </w:r>
      <w:r w:rsidR="00DA5AA3">
        <w:t xml:space="preserve"> rozdíl, součin a podíl:</w:t>
      </w:r>
    </w:p>
    <w:p w14:paraId="048D9503" w14:textId="77777777" w:rsidR="00D94287" w:rsidRPr="00D94287" w:rsidRDefault="00D94287" w:rsidP="00D9428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94287">
        <w:rPr>
          <w:rFonts w:ascii="Consolas" w:hAnsi="Consolas"/>
          <w:noProof/>
          <w:color w:val="000000"/>
          <w:sz w:val="21"/>
          <w:szCs w:val="21"/>
        </w:rPr>
        <w:t>z = x - y; </w:t>
      </w:r>
      <w:r w:rsidRPr="00D94287">
        <w:rPr>
          <w:rFonts w:ascii="Consolas" w:hAnsi="Consolas"/>
          <w:noProof/>
          <w:color w:val="008000"/>
          <w:sz w:val="21"/>
          <w:szCs w:val="21"/>
        </w:rPr>
        <w:t>// rozdil</w:t>
      </w:r>
    </w:p>
    <w:p w14:paraId="469A379B" w14:textId="77777777" w:rsidR="00D94287" w:rsidRPr="00D94287" w:rsidRDefault="00D94287" w:rsidP="00D9428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94287">
        <w:rPr>
          <w:rFonts w:ascii="Consolas" w:hAnsi="Consolas"/>
          <w:noProof/>
          <w:color w:val="000000"/>
          <w:sz w:val="21"/>
          <w:szCs w:val="21"/>
        </w:rPr>
        <w:t>z = x * y; </w:t>
      </w:r>
      <w:r w:rsidRPr="00D94287">
        <w:rPr>
          <w:rFonts w:ascii="Consolas" w:hAnsi="Consolas"/>
          <w:noProof/>
          <w:color w:val="008000"/>
          <w:sz w:val="21"/>
          <w:szCs w:val="21"/>
        </w:rPr>
        <w:t>// soucin</w:t>
      </w:r>
    </w:p>
    <w:p w14:paraId="255412E5" w14:textId="77777777" w:rsidR="00D94287" w:rsidRPr="00D94287" w:rsidRDefault="00D94287" w:rsidP="00D9428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D94287">
        <w:rPr>
          <w:rFonts w:ascii="Consolas" w:hAnsi="Consolas"/>
          <w:noProof/>
          <w:color w:val="000000"/>
          <w:sz w:val="21"/>
          <w:szCs w:val="21"/>
        </w:rPr>
        <w:t>z = x / y; </w:t>
      </w:r>
      <w:r w:rsidRPr="00D94287">
        <w:rPr>
          <w:rFonts w:ascii="Consolas" w:hAnsi="Consolas"/>
          <w:noProof/>
          <w:color w:val="008000"/>
          <w:sz w:val="21"/>
          <w:szCs w:val="21"/>
        </w:rPr>
        <w:t>// podil</w:t>
      </w:r>
    </w:p>
    <w:p w14:paraId="7ABAC0A7" w14:textId="2B76C414" w:rsidR="00017010" w:rsidRDefault="00017010" w:rsidP="001C3573"/>
    <w:p w14:paraId="3B648DD1" w14:textId="79E3187F" w:rsidR="0027502F" w:rsidRDefault="002D284C" w:rsidP="001C3573">
      <w:r>
        <w:t>Kromě binárních operátorů máme i unární operátory, kdy operand je jen jeden. Příklad</w:t>
      </w:r>
      <w:r w:rsidR="0027502F">
        <w:t>em je operátor vracející zápornou hodnotu:</w:t>
      </w:r>
    </w:p>
    <w:p w14:paraId="010402E8" w14:textId="77777777" w:rsidR="003967DC" w:rsidRPr="003967DC" w:rsidRDefault="003967DC" w:rsidP="003967D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967DC">
        <w:rPr>
          <w:rFonts w:ascii="Consolas" w:hAnsi="Consolas"/>
          <w:color w:val="000000"/>
          <w:sz w:val="21"/>
          <w:szCs w:val="21"/>
        </w:rPr>
        <w:t>z = -x; </w:t>
      </w:r>
    </w:p>
    <w:p w14:paraId="182FB2C8" w14:textId="79C1C6EA" w:rsidR="0027502F" w:rsidRDefault="0027502F" w:rsidP="001C3573"/>
    <w:p w14:paraId="19F8FA58" w14:textId="008660FF" w:rsidR="006B399A" w:rsidRDefault="006B399A" w:rsidP="001C3573">
      <w:r>
        <w:lastRenderedPageBreak/>
        <w:t xml:space="preserve">Dalšími unárními operátory je operátor inkrementace a dekrementace, ten může být použití jako prefixový, tedy před názvem proměnné, tak postfixový, tedy za názvem proměnné. </w:t>
      </w:r>
      <w:r w:rsidR="00B97F2C">
        <w:t>Prefixová varianta inkrementace a dekrementace vypadá následovně</w:t>
      </w:r>
      <w:r w:rsidR="001F607F">
        <w:t xml:space="preserve">, kdy první příklad zvýší hodnotu proměnné o </w:t>
      </w:r>
      <w:r w:rsidR="001F607F" w:rsidRPr="001F607F">
        <w:rPr>
          <w:i/>
          <w:iCs/>
        </w:rPr>
        <w:t>1</w:t>
      </w:r>
      <w:r w:rsidR="001F607F">
        <w:t xml:space="preserve"> a druhý příklad tuto hodnotu o </w:t>
      </w:r>
      <w:r w:rsidR="001F607F" w:rsidRPr="001F607F">
        <w:rPr>
          <w:i/>
          <w:iCs/>
        </w:rPr>
        <w:t>1</w:t>
      </w:r>
      <w:r w:rsidR="001F607F">
        <w:t xml:space="preserve"> sníží.</w:t>
      </w:r>
    </w:p>
    <w:p w14:paraId="5A7846CB" w14:textId="77777777" w:rsidR="006A370D" w:rsidRPr="006A370D" w:rsidRDefault="006A370D" w:rsidP="006A370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A370D">
        <w:rPr>
          <w:rFonts w:ascii="Consolas" w:hAnsi="Consolas"/>
          <w:color w:val="000000"/>
          <w:sz w:val="21"/>
          <w:szCs w:val="21"/>
        </w:rPr>
        <w:t>++z;</w:t>
      </w:r>
    </w:p>
    <w:p w14:paraId="5340CD49" w14:textId="77777777" w:rsidR="006A370D" w:rsidRPr="006A370D" w:rsidRDefault="006A370D" w:rsidP="006A370D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A370D">
        <w:rPr>
          <w:rFonts w:ascii="Consolas" w:hAnsi="Consolas"/>
          <w:color w:val="000000"/>
          <w:sz w:val="21"/>
          <w:szCs w:val="21"/>
        </w:rPr>
        <w:t>--z; </w:t>
      </w:r>
    </w:p>
    <w:p w14:paraId="3A1ED7B5" w14:textId="3E43C578" w:rsidR="00B97F2C" w:rsidRDefault="00B97F2C" w:rsidP="001C3573"/>
    <w:p w14:paraId="48FB543A" w14:textId="038AABF6" w:rsidR="00CE69F4" w:rsidRDefault="00CE69F4" w:rsidP="001C3573">
      <w:r>
        <w:t>Postfixová varianta vypadá následovně:</w:t>
      </w:r>
    </w:p>
    <w:p w14:paraId="3A194B85" w14:textId="4FF61C0C" w:rsidR="00CE69F4" w:rsidRPr="006A370D" w:rsidRDefault="00CE69F4" w:rsidP="00CE69F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A370D">
        <w:rPr>
          <w:rFonts w:ascii="Consolas" w:hAnsi="Consolas"/>
          <w:color w:val="000000"/>
          <w:sz w:val="21"/>
          <w:szCs w:val="21"/>
        </w:rPr>
        <w:t>z++;</w:t>
      </w:r>
    </w:p>
    <w:p w14:paraId="7773038E" w14:textId="3D3E02E9" w:rsidR="00CE69F4" w:rsidRPr="006A370D" w:rsidRDefault="00CE69F4" w:rsidP="00CE69F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A370D">
        <w:rPr>
          <w:rFonts w:ascii="Consolas" w:hAnsi="Consolas"/>
          <w:color w:val="000000"/>
          <w:sz w:val="21"/>
          <w:szCs w:val="21"/>
        </w:rPr>
        <w:t>z--; </w:t>
      </w:r>
    </w:p>
    <w:p w14:paraId="79F3B60F" w14:textId="0F0283CF" w:rsidR="00CE69F4" w:rsidRDefault="00CE69F4" w:rsidP="001C3573"/>
    <w:p w14:paraId="6687F9C1" w14:textId="22E0CA2F" w:rsidR="00EC7279" w:rsidRDefault="00CE69F4" w:rsidP="001C3573">
      <w:r>
        <w:t xml:space="preserve">Rozdíl je v v pořadí vyhodnocení výrazu a provedení </w:t>
      </w:r>
      <w:r w:rsidR="00EC7279">
        <w:t>operace. V případě postfixové variant</w:t>
      </w:r>
      <w:r w:rsidR="00C112BD">
        <w:t xml:space="preserve">y nejprve získáme hodnotu a teprve potom se provede </w:t>
      </w:r>
      <w:proofErr w:type="spellStart"/>
      <w:r w:rsidR="00C112BD">
        <w:t>inkremetace</w:t>
      </w:r>
      <w:proofErr w:type="spellEnd"/>
      <w:r w:rsidR="00C112BD">
        <w:t xml:space="preserve">. U postfixové varianty se nejprve </w:t>
      </w:r>
      <w:r w:rsidR="006A62BE">
        <w:t>hodnota zvýší a potom ji získáme. Například v následujícím kódu</w:t>
      </w:r>
      <w:r w:rsidR="008740AA">
        <w:t xml:space="preserve"> bude mít na konci programu proměnná </w:t>
      </w:r>
      <w:r w:rsidR="008740AA" w:rsidRPr="008740AA">
        <w:rPr>
          <w:i/>
          <w:iCs/>
        </w:rPr>
        <w:t>y</w:t>
      </w:r>
      <w:r w:rsidR="008740AA">
        <w:t xml:space="preserve"> hodnotu 0 a proměnná x hodnotu 1.</w:t>
      </w:r>
    </w:p>
    <w:p w14:paraId="4F69F003" w14:textId="77777777" w:rsidR="00B8239A" w:rsidRPr="00B8239A" w:rsidRDefault="00B8239A" w:rsidP="00B8239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8239A">
        <w:rPr>
          <w:rFonts w:ascii="Consolas" w:hAnsi="Consolas"/>
          <w:noProof/>
          <w:color w:val="0000FF"/>
          <w:sz w:val="21"/>
          <w:szCs w:val="21"/>
        </w:rPr>
        <w:t>static</w:t>
      </w:r>
      <w:r w:rsidRPr="00B8239A">
        <w:rPr>
          <w:rFonts w:ascii="Consolas" w:hAnsi="Consolas"/>
          <w:noProof/>
          <w:color w:val="000000"/>
          <w:sz w:val="21"/>
          <w:szCs w:val="21"/>
        </w:rPr>
        <w:t> </w:t>
      </w:r>
      <w:r w:rsidRPr="00B8239A">
        <w:rPr>
          <w:rFonts w:ascii="Consolas" w:hAnsi="Consolas"/>
          <w:noProof/>
          <w:color w:val="0000FF"/>
          <w:sz w:val="21"/>
          <w:szCs w:val="21"/>
        </w:rPr>
        <w:t>void</w:t>
      </w:r>
      <w:r w:rsidRPr="00B8239A">
        <w:rPr>
          <w:rFonts w:ascii="Consolas" w:hAnsi="Consolas"/>
          <w:noProof/>
          <w:color w:val="000000"/>
          <w:sz w:val="21"/>
          <w:szCs w:val="21"/>
        </w:rPr>
        <w:t> Main(</w:t>
      </w:r>
      <w:r w:rsidRPr="00B8239A">
        <w:rPr>
          <w:rFonts w:ascii="Consolas" w:hAnsi="Consolas"/>
          <w:noProof/>
          <w:color w:val="0000FF"/>
          <w:sz w:val="21"/>
          <w:szCs w:val="21"/>
        </w:rPr>
        <w:t>string</w:t>
      </w:r>
      <w:r w:rsidRPr="00B8239A">
        <w:rPr>
          <w:rFonts w:ascii="Consolas" w:hAnsi="Consolas"/>
          <w:noProof/>
          <w:color w:val="000000"/>
          <w:sz w:val="21"/>
          <w:szCs w:val="21"/>
        </w:rPr>
        <w:t>[] args)</w:t>
      </w:r>
    </w:p>
    <w:p w14:paraId="2E297F07" w14:textId="77777777" w:rsidR="00B8239A" w:rsidRPr="00B8239A" w:rsidRDefault="00B8239A" w:rsidP="00B8239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8239A">
        <w:rPr>
          <w:rFonts w:ascii="Consolas" w:hAnsi="Consolas"/>
          <w:noProof/>
          <w:color w:val="000000"/>
          <w:sz w:val="21"/>
          <w:szCs w:val="21"/>
        </w:rPr>
        <w:t>{</w:t>
      </w:r>
    </w:p>
    <w:p w14:paraId="08FB0484" w14:textId="77777777" w:rsidR="00B8239A" w:rsidRPr="00B8239A" w:rsidRDefault="00B8239A" w:rsidP="00B8239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8239A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B8239A">
        <w:rPr>
          <w:rFonts w:ascii="Consolas" w:hAnsi="Consolas"/>
          <w:noProof/>
          <w:color w:val="0000FF"/>
          <w:sz w:val="21"/>
          <w:szCs w:val="21"/>
        </w:rPr>
        <w:t>int</w:t>
      </w:r>
      <w:r w:rsidRPr="00B8239A">
        <w:rPr>
          <w:rFonts w:ascii="Consolas" w:hAnsi="Consolas"/>
          <w:noProof/>
          <w:color w:val="000000"/>
          <w:sz w:val="21"/>
          <w:szCs w:val="21"/>
        </w:rPr>
        <w:t> x = </w:t>
      </w:r>
      <w:r w:rsidRPr="00B8239A">
        <w:rPr>
          <w:rFonts w:ascii="Consolas" w:hAnsi="Consolas"/>
          <w:noProof/>
          <w:color w:val="098658"/>
          <w:sz w:val="21"/>
          <w:szCs w:val="21"/>
        </w:rPr>
        <w:t>0</w:t>
      </w:r>
      <w:r w:rsidRPr="00B8239A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20E8EEAF" w14:textId="77777777" w:rsidR="00B8239A" w:rsidRPr="00B8239A" w:rsidRDefault="00B8239A" w:rsidP="00B8239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8239A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B8239A">
        <w:rPr>
          <w:rFonts w:ascii="Consolas" w:hAnsi="Consolas"/>
          <w:noProof/>
          <w:color w:val="0000FF"/>
          <w:sz w:val="21"/>
          <w:szCs w:val="21"/>
        </w:rPr>
        <w:t>int</w:t>
      </w:r>
      <w:r w:rsidRPr="00B8239A">
        <w:rPr>
          <w:rFonts w:ascii="Consolas" w:hAnsi="Consolas"/>
          <w:noProof/>
          <w:color w:val="000000"/>
          <w:sz w:val="21"/>
          <w:szCs w:val="21"/>
        </w:rPr>
        <w:t> y = x++;</w:t>
      </w:r>
    </w:p>
    <w:p w14:paraId="231961EE" w14:textId="77777777" w:rsidR="00B8239A" w:rsidRPr="00B8239A" w:rsidRDefault="00B8239A" w:rsidP="00B8239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1FCE9D56" w14:textId="77777777" w:rsidR="00B8239A" w:rsidRPr="00B8239A" w:rsidRDefault="00B8239A" w:rsidP="00B8239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8239A">
        <w:rPr>
          <w:rFonts w:ascii="Consolas" w:hAnsi="Consolas"/>
          <w:noProof/>
          <w:color w:val="000000"/>
          <w:sz w:val="21"/>
          <w:szCs w:val="21"/>
        </w:rPr>
        <w:t>    Console.WriteLine(</w:t>
      </w:r>
      <w:r w:rsidRPr="00B8239A">
        <w:rPr>
          <w:rFonts w:ascii="Consolas" w:hAnsi="Consolas"/>
          <w:noProof/>
          <w:color w:val="A31515"/>
          <w:sz w:val="21"/>
          <w:szCs w:val="21"/>
        </w:rPr>
        <w:t>$"{x} {y}"</w:t>
      </w:r>
      <w:r w:rsidRPr="00B8239A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5476B6B8" w14:textId="77777777" w:rsidR="00B8239A" w:rsidRPr="00B8239A" w:rsidRDefault="00B8239A" w:rsidP="00B8239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8239A">
        <w:rPr>
          <w:rFonts w:ascii="Consolas" w:hAnsi="Consolas"/>
          <w:noProof/>
          <w:color w:val="000000"/>
          <w:sz w:val="21"/>
          <w:szCs w:val="21"/>
        </w:rPr>
        <w:t>}</w:t>
      </w:r>
    </w:p>
    <w:p w14:paraId="24B932E9" w14:textId="77777777" w:rsidR="00C505C6" w:rsidRPr="00B8239A" w:rsidRDefault="00C505C6" w:rsidP="001C3573">
      <w:pPr>
        <w:rPr>
          <w:lang w:val="en-US"/>
        </w:rPr>
      </w:pPr>
    </w:p>
    <w:p w14:paraId="15745AE8" w14:textId="0695144D" w:rsidR="006A5556" w:rsidRDefault="00E3004D" w:rsidP="001C3573">
      <w:r>
        <w:t xml:space="preserve">V programech často využíváme matematické operace jako je </w:t>
      </w:r>
      <w:r w:rsidR="004D08FA">
        <w:t xml:space="preserve">například mocnina, odmocnina </w:t>
      </w:r>
      <w:r w:rsidR="006A5556">
        <w:t>anebo</w:t>
      </w:r>
      <w:r w:rsidR="004D08FA">
        <w:t xml:space="preserve"> konstanta π.</w:t>
      </w:r>
      <w:r w:rsidR="006A5556">
        <w:t xml:space="preserve"> Tyto operace a konstanty najdeme jako statické metody ve statické třídě </w:t>
      </w:r>
      <w:proofErr w:type="spellStart"/>
      <w:r w:rsidR="006A5556" w:rsidRPr="006A5556">
        <w:rPr>
          <w:i/>
          <w:iCs/>
        </w:rPr>
        <w:t>Math</w:t>
      </w:r>
      <w:proofErr w:type="spellEnd"/>
      <w:r w:rsidR="006A5556">
        <w:t>.</w:t>
      </w:r>
    </w:p>
    <w:p w14:paraId="3C4D8B8D" w14:textId="77777777" w:rsidR="00C029C7" w:rsidRDefault="00C029C7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0388127" w14:textId="06B3D70C" w:rsidR="00873FDF" w:rsidRDefault="00AB52FE" w:rsidP="001C3573">
      <w:r>
        <w:rPr>
          <w:lang w:val="en-US"/>
        </w:rPr>
        <w:lastRenderedPageBreak/>
        <w:t>N</w:t>
      </w:r>
      <w:proofErr w:type="spellStart"/>
      <w:r>
        <w:t>ásledující</w:t>
      </w:r>
      <w:proofErr w:type="spellEnd"/>
      <w:r>
        <w:t xml:space="preserve"> příklad spočítá mocninu x</w:t>
      </w:r>
      <w:r w:rsidR="00E36DA4" w:rsidRPr="00E36DA4">
        <w:rPr>
          <w:vertAlign w:val="superscript"/>
        </w:rPr>
        <w:t>100</w:t>
      </w:r>
      <w:r w:rsidR="00E36DA4">
        <w:t xml:space="preserve"> a druhou odmocninu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 w:rsidR="00CA0363">
        <w:t xml:space="preserve"> </w:t>
      </w:r>
      <w:r w:rsidR="005E2FF8">
        <w:t xml:space="preserve">. Tyto operace jsou nadefinovány pouze pro typ </w:t>
      </w:r>
      <w:r w:rsidR="005E2FF8" w:rsidRPr="005E2FF8">
        <w:rPr>
          <w:i/>
          <w:iCs/>
        </w:rPr>
        <w:t>double</w:t>
      </w:r>
      <w:r w:rsidR="005E2FF8">
        <w:t>.</w:t>
      </w:r>
    </w:p>
    <w:p w14:paraId="2260E8F9" w14:textId="77777777" w:rsidR="00CA0363" w:rsidRPr="00CA0363" w:rsidRDefault="00CA0363" w:rsidP="00CA036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CA0363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CA0363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CA0363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CA0363">
        <w:rPr>
          <w:rFonts w:ascii="Consolas" w:hAnsi="Consolas"/>
          <w:color w:val="000000"/>
          <w:sz w:val="21"/>
          <w:szCs w:val="21"/>
        </w:rPr>
        <w:t>;</w:t>
      </w:r>
    </w:p>
    <w:p w14:paraId="7AD66781" w14:textId="77777777" w:rsidR="00CA0363" w:rsidRPr="00CA0363" w:rsidRDefault="00CA0363" w:rsidP="00CA036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0E4DB1E8" w14:textId="77777777" w:rsidR="00CA0363" w:rsidRPr="00CA0363" w:rsidRDefault="00CA0363" w:rsidP="00CA036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A0363">
        <w:rPr>
          <w:rFonts w:ascii="Consolas" w:hAnsi="Consolas"/>
          <w:color w:val="0000FF"/>
          <w:sz w:val="21"/>
          <w:szCs w:val="21"/>
        </w:rPr>
        <w:t>double</w:t>
      </w:r>
      <w:r w:rsidRPr="00CA0363">
        <w:rPr>
          <w:rFonts w:ascii="Consolas" w:hAnsi="Consolas"/>
          <w:color w:val="000000"/>
          <w:sz w:val="21"/>
          <w:szCs w:val="21"/>
        </w:rPr>
        <w:t> x = </w:t>
      </w:r>
      <w:r w:rsidRPr="00CA0363">
        <w:rPr>
          <w:rFonts w:ascii="Consolas" w:hAnsi="Consolas"/>
          <w:color w:val="098658"/>
          <w:sz w:val="21"/>
          <w:szCs w:val="21"/>
        </w:rPr>
        <w:t>2.0</w:t>
      </w:r>
      <w:r w:rsidRPr="00CA0363">
        <w:rPr>
          <w:rFonts w:ascii="Consolas" w:hAnsi="Consolas"/>
          <w:color w:val="000000"/>
          <w:sz w:val="21"/>
          <w:szCs w:val="21"/>
        </w:rPr>
        <w:t>;</w:t>
      </w:r>
    </w:p>
    <w:p w14:paraId="55AED670" w14:textId="77777777" w:rsidR="00CA0363" w:rsidRPr="00CA0363" w:rsidRDefault="00CA0363" w:rsidP="00CA036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A0363">
        <w:rPr>
          <w:rFonts w:ascii="Consolas" w:hAnsi="Consolas"/>
          <w:color w:val="0000FF"/>
          <w:sz w:val="21"/>
          <w:szCs w:val="21"/>
        </w:rPr>
        <w:t>double</w:t>
      </w:r>
      <w:r w:rsidRPr="00CA0363">
        <w:rPr>
          <w:rFonts w:ascii="Consolas" w:hAnsi="Consolas"/>
          <w:color w:val="000000"/>
          <w:sz w:val="21"/>
          <w:szCs w:val="21"/>
        </w:rPr>
        <w:t> z = </w:t>
      </w:r>
      <w:r w:rsidRPr="00CA0363">
        <w:rPr>
          <w:rFonts w:ascii="Consolas" w:hAnsi="Consolas"/>
          <w:color w:val="098658"/>
          <w:sz w:val="21"/>
          <w:szCs w:val="21"/>
        </w:rPr>
        <w:t>0.0</w:t>
      </w:r>
      <w:r w:rsidRPr="00CA0363">
        <w:rPr>
          <w:rFonts w:ascii="Consolas" w:hAnsi="Consolas"/>
          <w:color w:val="000000"/>
          <w:sz w:val="21"/>
          <w:szCs w:val="21"/>
        </w:rPr>
        <w:t>;</w:t>
      </w:r>
    </w:p>
    <w:p w14:paraId="2F6579A1" w14:textId="77777777" w:rsidR="00CA0363" w:rsidRPr="00CA0363" w:rsidRDefault="00CA0363" w:rsidP="00CA036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62F7E164" w14:textId="77777777" w:rsidR="00CA0363" w:rsidRPr="00CA0363" w:rsidRDefault="00CA0363" w:rsidP="00CA036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A0363">
        <w:rPr>
          <w:rFonts w:ascii="Consolas" w:hAnsi="Consolas"/>
          <w:color w:val="000000"/>
          <w:sz w:val="21"/>
          <w:szCs w:val="21"/>
        </w:rPr>
        <w:t>z = </w:t>
      </w:r>
      <w:proofErr w:type="spellStart"/>
      <w:r w:rsidRPr="00CA0363">
        <w:rPr>
          <w:rFonts w:ascii="Consolas" w:hAnsi="Consolas"/>
          <w:color w:val="000000"/>
          <w:sz w:val="21"/>
          <w:szCs w:val="21"/>
        </w:rPr>
        <w:t>Math.Pow</w:t>
      </w:r>
      <w:proofErr w:type="spellEnd"/>
      <w:r w:rsidRPr="00CA0363">
        <w:rPr>
          <w:rFonts w:ascii="Consolas" w:hAnsi="Consolas"/>
          <w:color w:val="000000"/>
          <w:sz w:val="21"/>
          <w:szCs w:val="21"/>
        </w:rPr>
        <w:t>(x, </w:t>
      </w:r>
      <w:r w:rsidRPr="00CA0363">
        <w:rPr>
          <w:rFonts w:ascii="Consolas" w:hAnsi="Consolas"/>
          <w:color w:val="098658"/>
          <w:sz w:val="21"/>
          <w:szCs w:val="21"/>
        </w:rPr>
        <w:t>100.0</w:t>
      </w:r>
      <w:r w:rsidRPr="00CA0363">
        <w:rPr>
          <w:rFonts w:ascii="Consolas" w:hAnsi="Consolas"/>
          <w:color w:val="000000"/>
          <w:sz w:val="21"/>
          <w:szCs w:val="21"/>
        </w:rPr>
        <w:t>); </w:t>
      </w:r>
    </w:p>
    <w:p w14:paraId="5A8E933E" w14:textId="77777777" w:rsidR="00CA0363" w:rsidRPr="00CA0363" w:rsidRDefault="00CA0363" w:rsidP="00CA036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A0363">
        <w:rPr>
          <w:rFonts w:ascii="Consolas" w:hAnsi="Consolas"/>
          <w:color w:val="000000"/>
          <w:sz w:val="21"/>
          <w:szCs w:val="21"/>
        </w:rPr>
        <w:t>z = </w:t>
      </w:r>
      <w:proofErr w:type="spellStart"/>
      <w:r w:rsidRPr="00CA0363">
        <w:rPr>
          <w:rFonts w:ascii="Consolas" w:hAnsi="Consolas"/>
          <w:color w:val="000000"/>
          <w:sz w:val="21"/>
          <w:szCs w:val="21"/>
        </w:rPr>
        <w:t>Math.Sqrt</w:t>
      </w:r>
      <w:proofErr w:type="spellEnd"/>
      <w:r w:rsidRPr="00CA0363">
        <w:rPr>
          <w:rFonts w:ascii="Consolas" w:hAnsi="Consolas"/>
          <w:color w:val="000000"/>
          <w:sz w:val="21"/>
          <w:szCs w:val="21"/>
        </w:rPr>
        <w:t>(</w:t>
      </w:r>
      <w:r w:rsidRPr="00CA0363">
        <w:rPr>
          <w:rFonts w:ascii="Consolas" w:hAnsi="Consolas"/>
          <w:color w:val="098658"/>
          <w:sz w:val="21"/>
          <w:szCs w:val="21"/>
        </w:rPr>
        <w:t>9.0</w:t>
      </w:r>
      <w:r w:rsidRPr="00CA0363">
        <w:rPr>
          <w:rFonts w:ascii="Consolas" w:hAnsi="Consolas"/>
          <w:color w:val="000000"/>
          <w:sz w:val="21"/>
          <w:szCs w:val="21"/>
        </w:rPr>
        <w:t>); </w:t>
      </w:r>
    </w:p>
    <w:p w14:paraId="72EB1F72" w14:textId="51AD03A4" w:rsidR="00CA0363" w:rsidRDefault="00CA0363" w:rsidP="001C3573"/>
    <w:p w14:paraId="7571992B" w14:textId="373206CB" w:rsidR="00CA0363" w:rsidRDefault="00CA0363" w:rsidP="001C3573">
      <w:r>
        <w:t xml:space="preserve">Pro </w:t>
      </w:r>
      <w:r w:rsidRPr="005E2FF8">
        <w:rPr>
          <w:b/>
          <w:bCs/>
        </w:rPr>
        <w:t>druhou mocninu</w:t>
      </w:r>
      <w:r>
        <w:t xml:space="preserve"> je ale vhodnější </w:t>
      </w:r>
      <w:proofErr w:type="spellStart"/>
      <w:r>
        <w:t>použí</w:t>
      </w:r>
      <w:proofErr w:type="spellEnd"/>
      <w:r>
        <w:t xml:space="preserve"> operátor součinu</w:t>
      </w:r>
      <w:r w:rsidR="005E2FF8">
        <w:t>:</w:t>
      </w:r>
    </w:p>
    <w:p w14:paraId="0DDF6112" w14:textId="77777777" w:rsidR="00D97716" w:rsidRPr="00D97716" w:rsidRDefault="00D97716" w:rsidP="00D9771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97716">
        <w:rPr>
          <w:rFonts w:ascii="Consolas" w:hAnsi="Consolas"/>
          <w:color w:val="000000"/>
          <w:sz w:val="21"/>
          <w:szCs w:val="21"/>
        </w:rPr>
        <w:t>z = x * x;</w:t>
      </w:r>
    </w:p>
    <w:p w14:paraId="0F31CC8F" w14:textId="0928001C" w:rsidR="00CA0363" w:rsidRDefault="00CA0363" w:rsidP="001C3573">
      <w:pPr>
        <w:rPr>
          <w:lang w:val="en-US"/>
        </w:rPr>
      </w:pPr>
    </w:p>
    <w:p w14:paraId="5E98D7B6" w14:textId="1EA020EC" w:rsidR="00D97716" w:rsidRDefault="00FA7509" w:rsidP="001C3573">
      <w:r>
        <w:rPr>
          <w:lang w:val="en-US"/>
        </w:rPr>
        <w:t>N</w:t>
      </w:r>
      <w:proofErr w:type="spellStart"/>
      <w:r>
        <w:t>ásledující</w:t>
      </w:r>
      <w:proofErr w:type="spellEnd"/>
      <w:r>
        <w:t xml:space="preserve"> příklad potom vypíše na terminál hodnotu konstanty π:</w:t>
      </w:r>
    </w:p>
    <w:p w14:paraId="20E4AA21" w14:textId="77777777" w:rsidR="00937F6C" w:rsidRPr="00937F6C" w:rsidRDefault="00937F6C" w:rsidP="00937F6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937F6C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937F6C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937F6C">
        <w:rPr>
          <w:rFonts w:ascii="Consolas" w:hAnsi="Consolas"/>
          <w:color w:val="000000"/>
          <w:sz w:val="21"/>
          <w:szCs w:val="21"/>
        </w:rPr>
        <w:t>Math.PI</w:t>
      </w:r>
      <w:proofErr w:type="spellEnd"/>
      <w:r w:rsidRPr="00937F6C">
        <w:rPr>
          <w:rFonts w:ascii="Consolas" w:hAnsi="Consolas"/>
          <w:color w:val="000000"/>
          <w:sz w:val="21"/>
          <w:szCs w:val="21"/>
        </w:rPr>
        <w:t>);</w:t>
      </w:r>
    </w:p>
    <w:p w14:paraId="001BB197" w14:textId="60E2FEBE" w:rsidR="00FA7509" w:rsidRDefault="00FA7509" w:rsidP="001C3573"/>
    <w:p w14:paraId="7F53B029" w14:textId="3B584520" w:rsidR="006538A2" w:rsidRPr="005F27B3" w:rsidRDefault="006538A2" w:rsidP="001C3573">
      <w:r w:rsidRPr="006538A2">
        <w:t xml:space="preserve">Určování priorit operátorů </w:t>
      </w:r>
      <w:r w:rsidR="007C59EA">
        <w:t xml:space="preserve">můžeme </w:t>
      </w:r>
      <w:r w:rsidRPr="006538A2">
        <w:t>pomocí kulatých závorek ()</w:t>
      </w:r>
      <w:r w:rsidR="008F6EBF">
        <w:t>.</w:t>
      </w:r>
      <w:r w:rsidR="008C3FAA">
        <w:t xml:space="preserve"> P</w:t>
      </w:r>
      <w:r w:rsidR="008F6EBF">
        <w:t>rioritu operátorů najdete v dokumentaci jazyka C</w:t>
      </w:r>
      <w:r w:rsidR="008F6EBF">
        <w:rPr>
          <w:lang w:val="en-US"/>
        </w:rPr>
        <w:t>#</w:t>
      </w:r>
      <w:r w:rsidR="000100EE">
        <w:rPr>
          <w:lang w:val="en-US"/>
        </w:rPr>
        <w:t xml:space="preserve"> [1]</w:t>
      </w:r>
      <w:r w:rsidR="008C3FAA">
        <w:rPr>
          <w:lang w:val="en-US"/>
        </w:rPr>
        <w:t>.</w:t>
      </w:r>
    </w:p>
    <w:p w14:paraId="193EE560" w14:textId="77777777" w:rsidR="008F6EBF" w:rsidRPr="008F6EBF" w:rsidRDefault="008F6EBF" w:rsidP="008F6EBF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8F6EBF">
        <w:rPr>
          <w:rFonts w:ascii="Consolas" w:hAnsi="Consolas"/>
          <w:color w:val="000000"/>
          <w:sz w:val="21"/>
          <w:szCs w:val="21"/>
        </w:rPr>
        <w:t>z = x * (y + </w:t>
      </w:r>
      <w:r w:rsidRPr="008F6EBF">
        <w:rPr>
          <w:rFonts w:ascii="Consolas" w:hAnsi="Consolas"/>
          <w:color w:val="098658"/>
          <w:sz w:val="21"/>
          <w:szCs w:val="21"/>
        </w:rPr>
        <w:t>3.0</w:t>
      </w:r>
      <w:r w:rsidRPr="008F6EBF">
        <w:rPr>
          <w:rFonts w:ascii="Consolas" w:hAnsi="Consolas"/>
          <w:color w:val="000000"/>
          <w:sz w:val="21"/>
          <w:szCs w:val="21"/>
        </w:rPr>
        <w:t>);</w:t>
      </w:r>
    </w:p>
    <w:p w14:paraId="3503E577" w14:textId="77777777" w:rsidR="006538A2" w:rsidRDefault="006538A2" w:rsidP="001C3573"/>
    <w:p w14:paraId="4DA0BB34" w14:textId="77777777" w:rsidR="00C029C7" w:rsidRDefault="00C029C7">
      <w:pPr>
        <w:spacing w:after="0" w:line="240" w:lineRule="auto"/>
        <w:jc w:val="left"/>
      </w:pPr>
      <w:r>
        <w:br w:type="page"/>
      </w:r>
    </w:p>
    <w:p w14:paraId="7F5DA476" w14:textId="05EF6FCD" w:rsidR="00937F6C" w:rsidRDefault="00CE5C7D" w:rsidP="001C3573">
      <w:r>
        <w:lastRenderedPageBreak/>
        <w:t xml:space="preserve">Dále můžeme použít zápis </w:t>
      </w:r>
      <w:proofErr w:type="spellStart"/>
      <w:r>
        <w:t>compound</w:t>
      </w:r>
      <w:proofErr w:type="spellEnd"/>
      <w:r>
        <w:t xml:space="preserve"> </w:t>
      </w:r>
      <w:proofErr w:type="spellStart"/>
      <w:r>
        <w:t>assignement</w:t>
      </w:r>
      <w:proofErr w:type="spellEnd"/>
      <w: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slo</w:t>
      </w:r>
      <w:r>
        <w:t>žené</w:t>
      </w:r>
      <w:proofErr w:type="spellEnd"/>
      <w:r>
        <w:t xml:space="preserve"> </w:t>
      </w:r>
      <w:proofErr w:type="spellStart"/>
      <w:r>
        <w:t>přířazení</w:t>
      </w:r>
      <w:proofErr w:type="spellEnd"/>
      <w:r>
        <w:t>), kdy následující výraz</w:t>
      </w:r>
      <w:r w:rsidR="00E1440B">
        <w:t>y:</w:t>
      </w:r>
    </w:p>
    <w:p w14:paraId="0DBF4268" w14:textId="77777777" w:rsidR="00647529" w:rsidRPr="00647529" w:rsidRDefault="00647529" w:rsidP="0064752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647529">
        <w:rPr>
          <w:rFonts w:ascii="Consolas" w:hAnsi="Consolas"/>
          <w:noProof/>
          <w:color w:val="0000FF"/>
          <w:sz w:val="21"/>
          <w:szCs w:val="21"/>
        </w:rPr>
        <w:t>double</w:t>
      </w:r>
      <w:r w:rsidRPr="00647529">
        <w:rPr>
          <w:rFonts w:ascii="Consolas" w:hAnsi="Consolas"/>
          <w:noProof/>
          <w:color w:val="000000"/>
          <w:sz w:val="21"/>
          <w:szCs w:val="21"/>
        </w:rPr>
        <w:t> a = </w:t>
      </w:r>
      <w:r w:rsidRPr="00647529">
        <w:rPr>
          <w:rFonts w:ascii="Consolas" w:hAnsi="Consolas"/>
          <w:noProof/>
          <w:color w:val="098658"/>
          <w:sz w:val="21"/>
          <w:szCs w:val="21"/>
        </w:rPr>
        <w:t>1.0</w:t>
      </w:r>
      <w:r w:rsidRPr="00647529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7D633697" w14:textId="77777777" w:rsidR="00647529" w:rsidRPr="00647529" w:rsidRDefault="00647529" w:rsidP="0064752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62324281" w14:textId="77777777" w:rsidR="00647529" w:rsidRPr="00647529" w:rsidRDefault="00647529" w:rsidP="0064752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647529">
        <w:rPr>
          <w:rFonts w:ascii="Consolas" w:hAnsi="Consolas"/>
          <w:noProof/>
          <w:color w:val="000000"/>
          <w:sz w:val="21"/>
          <w:szCs w:val="21"/>
        </w:rPr>
        <w:t>a = a + </w:t>
      </w:r>
      <w:r w:rsidRPr="00647529">
        <w:rPr>
          <w:rFonts w:ascii="Consolas" w:hAnsi="Consolas"/>
          <w:noProof/>
          <w:color w:val="098658"/>
          <w:sz w:val="21"/>
          <w:szCs w:val="21"/>
        </w:rPr>
        <w:t>2.0</w:t>
      </w:r>
      <w:r w:rsidRPr="00647529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3D2E2E3F" w14:textId="77777777" w:rsidR="00647529" w:rsidRPr="00647529" w:rsidRDefault="00647529" w:rsidP="0064752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647529">
        <w:rPr>
          <w:rFonts w:ascii="Consolas" w:hAnsi="Consolas"/>
          <w:noProof/>
          <w:color w:val="000000"/>
          <w:sz w:val="21"/>
          <w:szCs w:val="21"/>
        </w:rPr>
        <w:t>a = a - </w:t>
      </w:r>
      <w:r w:rsidRPr="00647529">
        <w:rPr>
          <w:rFonts w:ascii="Consolas" w:hAnsi="Consolas"/>
          <w:noProof/>
          <w:color w:val="098658"/>
          <w:sz w:val="21"/>
          <w:szCs w:val="21"/>
        </w:rPr>
        <w:t>2.0</w:t>
      </w:r>
      <w:r w:rsidRPr="00647529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2FB1097E" w14:textId="77777777" w:rsidR="00647529" w:rsidRPr="00647529" w:rsidRDefault="00647529" w:rsidP="0064752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647529">
        <w:rPr>
          <w:rFonts w:ascii="Consolas" w:hAnsi="Consolas"/>
          <w:noProof/>
          <w:color w:val="000000"/>
          <w:sz w:val="21"/>
          <w:szCs w:val="21"/>
        </w:rPr>
        <w:t>a = a * </w:t>
      </w:r>
      <w:r w:rsidRPr="00647529">
        <w:rPr>
          <w:rFonts w:ascii="Consolas" w:hAnsi="Consolas"/>
          <w:noProof/>
          <w:color w:val="098658"/>
          <w:sz w:val="21"/>
          <w:szCs w:val="21"/>
        </w:rPr>
        <w:t>2.0</w:t>
      </w:r>
      <w:r w:rsidRPr="00647529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35C6021D" w14:textId="77777777" w:rsidR="00647529" w:rsidRPr="00647529" w:rsidRDefault="00647529" w:rsidP="0064752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647529">
        <w:rPr>
          <w:rFonts w:ascii="Consolas" w:hAnsi="Consolas"/>
          <w:noProof/>
          <w:color w:val="000000"/>
          <w:sz w:val="21"/>
          <w:szCs w:val="21"/>
        </w:rPr>
        <w:t>a = a / </w:t>
      </w:r>
      <w:r w:rsidRPr="00647529">
        <w:rPr>
          <w:rFonts w:ascii="Consolas" w:hAnsi="Consolas"/>
          <w:noProof/>
          <w:color w:val="098658"/>
          <w:sz w:val="21"/>
          <w:szCs w:val="21"/>
        </w:rPr>
        <w:t>2.0</w:t>
      </w:r>
      <w:r w:rsidRPr="00647529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4DB4B3DB" w14:textId="32E32AB9" w:rsidR="00E1440B" w:rsidRDefault="00E1440B" w:rsidP="001C3573">
      <w:pPr>
        <w:rPr>
          <w:lang w:val="en-US"/>
        </w:rPr>
      </w:pPr>
    </w:p>
    <w:p w14:paraId="4FEACD41" w14:textId="42D7082A" w:rsidR="00647529" w:rsidRDefault="00647529" w:rsidP="001C3573">
      <w:r>
        <w:t>můžeme zapsat zkráceně:</w:t>
      </w:r>
    </w:p>
    <w:p w14:paraId="04FDF689" w14:textId="77777777" w:rsidR="00583EF6" w:rsidRPr="00583EF6" w:rsidRDefault="00583EF6" w:rsidP="00583EF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83EF6">
        <w:rPr>
          <w:rFonts w:ascii="Consolas" w:hAnsi="Consolas"/>
          <w:noProof/>
          <w:color w:val="000000"/>
          <w:sz w:val="21"/>
          <w:szCs w:val="21"/>
        </w:rPr>
        <w:t>a = a + </w:t>
      </w:r>
      <w:r w:rsidRPr="00583EF6">
        <w:rPr>
          <w:rFonts w:ascii="Consolas" w:hAnsi="Consolas"/>
          <w:noProof/>
          <w:color w:val="098658"/>
          <w:sz w:val="21"/>
          <w:szCs w:val="21"/>
        </w:rPr>
        <w:t>2.0</w:t>
      </w:r>
      <w:r w:rsidRPr="00583EF6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1DE79E6B" w14:textId="77777777" w:rsidR="00583EF6" w:rsidRPr="00583EF6" w:rsidRDefault="00583EF6" w:rsidP="00583EF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83EF6">
        <w:rPr>
          <w:rFonts w:ascii="Consolas" w:hAnsi="Consolas"/>
          <w:noProof/>
          <w:color w:val="000000"/>
          <w:sz w:val="21"/>
          <w:szCs w:val="21"/>
        </w:rPr>
        <w:t>a = a - </w:t>
      </w:r>
      <w:r w:rsidRPr="00583EF6">
        <w:rPr>
          <w:rFonts w:ascii="Consolas" w:hAnsi="Consolas"/>
          <w:noProof/>
          <w:color w:val="098658"/>
          <w:sz w:val="21"/>
          <w:szCs w:val="21"/>
        </w:rPr>
        <w:t>2.0</w:t>
      </w:r>
      <w:r w:rsidRPr="00583EF6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59B52EA2" w14:textId="77777777" w:rsidR="00583EF6" w:rsidRPr="00583EF6" w:rsidRDefault="00583EF6" w:rsidP="00583EF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83EF6">
        <w:rPr>
          <w:rFonts w:ascii="Consolas" w:hAnsi="Consolas"/>
          <w:noProof/>
          <w:color w:val="000000"/>
          <w:sz w:val="21"/>
          <w:szCs w:val="21"/>
        </w:rPr>
        <w:t>a = a * </w:t>
      </w:r>
      <w:r w:rsidRPr="00583EF6">
        <w:rPr>
          <w:rFonts w:ascii="Consolas" w:hAnsi="Consolas"/>
          <w:noProof/>
          <w:color w:val="098658"/>
          <w:sz w:val="21"/>
          <w:szCs w:val="21"/>
        </w:rPr>
        <w:t>2.0</w:t>
      </w:r>
      <w:r w:rsidRPr="00583EF6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16CAECCC" w14:textId="77777777" w:rsidR="00583EF6" w:rsidRPr="00583EF6" w:rsidRDefault="00583EF6" w:rsidP="00583EF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583EF6">
        <w:rPr>
          <w:rFonts w:ascii="Consolas" w:hAnsi="Consolas"/>
          <w:noProof/>
          <w:color w:val="000000"/>
          <w:sz w:val="21"/>
          <w:szCs w:val="21"/>
        </w:rPr>
        <w:t>a = a / </w:t>
      </w:r>
      <w:r w:rsidRPr="00583EF6">
        <w:rPr>
          <w:rFonts w:ascii="Consolas" w:hAnsi="Consolas"/>
          <w:noProof/>
          <w:color w:val="098658"/>
          <w:sz w:val="21"/>
          <w:szCs w:val="21"/>
        </w:rPr>
        <w:t>2.0</w:t>
      </w:r>
      <w:r w:rsidRPr="00583EF6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4E610A8C" w14:textId="77777777" w:rsidR="00647529" w:rsidRPr="00647529" w:rsidRDefault="00647529" w:rsidP="001C3573"/>
    <w:p w14:paraId="3C962800" w14:textId="77777777" w:rsidR="00E047D0" w:rsidRDefault="00E047D0">
      <w:pPr>
        <w:spacing w:after="0" w:line="240" w:lineRule="auto"/>
        <w:jc w:val="left"/>
        <w:rPr>
          <w:b/>
          <w:bCs/>
          <w:szCs w:val="28"/>
        </w:rPr>
      </w:pPr>
      <w:r>
        <w:br w:type="page"/>
      </w:r>
    </w:p>
    <w:p w14:paraId="47B4174A" w14:textId="47F27C44" w:rsidR="00524D41" w:rsidRDefault="00524D41" w:rsidP="00524D41">
      <w:pPr>
        <w:pStyle w:val="Nadpis2"/>
      </w:pPr>
      <w:bookmarkStart w:id="35" w:name="_Toc60861604"/>
      <w:r>
        <w:lastRenderedPageBreak/>
        <w:t>Řešené příklady</w:t>
      </w:r>
      <w:bookmarkEnd w:id="35"/>
    </w:p>
    <w:p w14:paraId="6BB2DAC8" w14:textId="1859CA57" w:rsidR="00084E96" w:rsidRDefault="00AD282E" w:rsidP="001C3573">
      <w:r>
        <w:t xml:space="preserve">Nyní si </w:t>
      </w:r>
      <w:r w:rsidR="00084E96">
        <w:t xml:space="preserve">vše probereme na příkladech. První příklad </w:t>
      </w:r>
      <w:r w:rsidR="00734250">
        <w:t xml:space="preserve">spočítá a vypíše na konzoli </w:t>
      </w:r>
      <w:r w:rsidR="00734250" w:rsidRPr="00B10ECE">
        <w:rPr>
          <w:b/>
          <w:bCs/>
        </w:rPr>
        <w:t>obvod a obsah čtverce</w:t>
      </w:r>
      <w:r w:rsidR="00734250">
        <w:t xml:space="preserve"> definovaného délkou strany v proměnné </w:t>
      </w:r>
      <w:r w:rsidR="00734250" w:rsidRPr="00734250">
        <w:rPr>
          <w:i/>
          <w:iCs/>
        </w:rPr>
        <w:t>n</w:t>
      </w:r>
      <w:r w:rsidR="00734250">
        <w:t>.</w:t>
      </w:r>
    </w:p>
    <w:p w14:paraId="782D2B31" w14:textId="77777777" w:rsidR="00734250" w:rsidRPr="00734250" w:rsidRDefault="00734250" w:rsidP="007342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734250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73425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734250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734250">
        <w:rPr>
          <w:rFonts w:ascii="Consolas" w:hAnsi="Consolas"/>
          <w:color w:val="000000"/>
          <w:sz w:val="21"/>
          <w:szCs w:val="21"/>
        </w:rPr>
        <w:t>;</w:t>
      </w:r>
    </w:p>
    <w:p w14:paraId="77DEE10C" w14:textId="77777777" w:rsidR="00734250" w:rsidRPr="00734250" w:rsidRDefault="00734250" w:rsidP="007342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3C6C7914" w14:textId="77777777" w:rsidR="00734250" w:rsidRPr="00734250" w:rsidRDefault="00734250" w:rsidP="007342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734250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73425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734250">
        <w:rPr>
          <w:rFonts w:ascii="Consolas" w:hAnsi="Consolas"/>
          <w:color w:val="000000"/>
          <w:sz w:val="21"/>
          <w:szCs w:val="21"/>
        </w:rPr>
        <w:t>MujPrvniProjekt</w:t>
      </w:r>
      <w:proofErr w:type="spellEnd"/>
    </w:p>
    <w:p w14:paraId="286DC783" w14:textId="77777777" w:rsidR="00734250" w:rsidRPr="00734250" w:rsidRDefault="00734250" w:rsidP="007342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34250">
        <w:rPr>
          <w:rFonts w:ascii="Consolas" w:hAnsi="Consolas"/>
          <w:color w:val="000000"/>
          <w:sz w:val="21"/>
          <w:szCs w:val="21"/>
        </w:rPr>
        <w:t>{</w:t>
      </w:r>
    </w:p>
    <w:p w14:paraId="168BBEDD" w14:textId="77777777" w:rsidR="00734250" w:rsidRPr="00734250" w:rsidRDefault="00734250" w:rsidP="007342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3425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734250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734250">
        <w:rPr>
          <w:rFonts w:ascii="Consolas" w:hAnsi="Consolas"/>
          <w:color w:val="000000"/>
          <w:sz w:val="21"/>
          <w:szCs w:val="21"/>
        </w:rPr>
        <w:t> Program</w:t>
      </w:r>
    </w:p>
    <w:p w14:paraId="0A25E8B3" w14:textId="77777777" w:rsidR="00734250" w:rsidRPr="00734250" w:rsidRDefault="00734250" w:rsidP="007342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34250">
        <w:rPr>
          <w:rFonts w:ascii="Consolas" w:hAnsi="Consolas"/>
          <w:color w:val="000000"/>
          <w:sz w:val="21"/>
          <w:szCs w:val="21"/>
        </w:rPr>
        <w:t>    {</w:t>
      </w:r>
    </w:p>
    <w:p w14:paraId="6B5CC848" w14:textId="77777777" w:rsidR="00734250" w:rsidRPr="00734250" w:rsidRDefault="00734250" w:rsidP="007342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34250">
        <w:rPr>
          <w:rFonts w:ascii="Consolas" w:hAnsi="Consolas"/>
          <w:color w:val="000000"/>
          <w:sz w:val="21"/>
          <w:szCs w:val="21"/>
        </w:rPr>
        <w:t>        </w:t>
      </w:r>
      <w:r w:rsidRPr="00734250">
        <w:rPr>
          <w:rFonts w:ascii="Consolas" w:hAnsi="Consolas"/>
          <w:color w:val="0000FF"/>
          <w:sz w:val="21"/>
          <w:szCs w:val="21"/>
        </w:rPr>
        <w:t>static</w:t>
      </w:r>
      <w:r w:rsidRPr="0073425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734250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73425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734250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734250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 w:rsidRPr="00734250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734250">
        <w:rPr>
          <w:rFonts w:ascii="Consolas" w:hAnsi="Consolas"/>
          <w:color w:val="000000"/>
          <w:sz w:val="21"/>
          <w:szCs w:val="21"/>
        </w:rPr>
        <w:t>[</w:t>
      </w:r>
      <w:proofErr w:type="gramEnd"/>
      <w:r w:rsidRPr="00734250">
        <w:rPr>
          <w:rFonts w:ascii="Consolas" w:hAnsi="Consolas"/>
          <w:color w:val="000000"/>
          <w:sz w:val="21"/>
          <w:szCs w:val="21"/>
        </w:rPr>
        <w:t>] </w:t>
      </w:r>
      <w:proofErr w:type="spellStart"/>
      <w:r w:rsidRPr="00734250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734250">
        <w:rPr>
          <w:rFonts w:ascii="Consolas" w:hAnsi="Consolas"/>
          <w:color w:val="000000"/>
          <w:sz w:val="21"/>
          <w:szCs w:val="21"/>
        </w:rPr>
        <w:t>)</w:t>
      </w:r>
    </w:p>
    <w:p w14:paraId="617C6744" w14:textId="77777777" w:rsidR="00734250" w:rsidRPr="00734250" w:rsidRDefault="00734250" w:rsidP="007342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34250">
        <w:rPr>
          <w:rFonts w:ascii="Consolas" w:hAnsi="Consolas"/>
          <w:color w:val="000000"/>
          <w:sz w:val="21"/>
          <w:szCs w:val="21"/>
        </w:rPr>
        <w:t>        {</w:t>
      </w:r>
    </w:p>
    <w:p w14:paraId="7C92984E" w14:textId="77777777" w:rsidR="00734250" w:rsidRPr="00734250" w:rsidRDefault="00734250" w:rsidP="007342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34250">
        <w:rPr>
          <w:rFonts w:ascii="Consolas" w:hAnsi="Consolas"/>
          <w:color w:val="000000"/>
          <w:sz w:val="21"/>
          <w:szCs w:val="21"/>
        </w:rPr>
        <w:t>            </w:t>
      </w:r>
      <w:r w:rsidRPr="00734250">
        <w:rPr>
          <w:rFonts w:ascii="Consolas" w:hAnsi="Consolas"/>
          <w:color w:val="0000FF"/>
          <w:sz w:val="21"/>
          <w:szCs w:val="21"/>
        </w:rPr>
        <w:t>double</w:t>
      </w:r>
      <w:r w:rsidRPr="00734250">
        <w:rPr>
          <w:rFonts w:ascii="Consolas" w:hAnsi="Consolas"/>
          <w:color w:val="000000"/>
          <w:sz w:val="21"/>
          <w:szCs w:val="21"/>
        </w:rPr>
        <w:t> n = </w:t>
      </w:r>
      <w:r w:rsidRPr="00734250">
        <w:rPr>
          <w:rFonts w:ascii="Consolas" w:hAnsi="Consolas"/>
          <w:color w:val="098658"/>
          <w:sz w:val="21"/>
          <w:szCs w:val="21"/>
        </w:rPr>
        <w:t>3.0</w:t>
      </w:r>
      <w:r w:rsidRPr="00734250">
        <w:rPr>
          <w:rFonts w:ascii="Consolas" w:hAnsi="Consolas"/>
          <w:color w:val="000000"/>
          <w:sz w:val="21"/>
          <w:szCs w:val="21"/>
        </w:rPr>
        <w:t>;</w:t>
      </w:r>
    </w:p>
    <w:p w14:paraId="1EE9EB2A" w14:textId="77777777" w:rsidR="00734250" w:rsidRPr="00734250" w:rsidRDefault="00734250" w:rsidP="007342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34250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734250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734250">
        <w:rPr>
          <w:rFonts w:ascii="Consolas" w:hAnsi="Consolas"/>
          <w:color w:val="000000"/>
          <w:sz w:val="21"/>
          <w:szCs w:val="21"/>
        </w:rPr>
        <w:t>(</w:t>
      </w:r>
      <w:r w:rsidRPr="00734250">
        <w:rPr>
          <w:rFonts w:ascii="Consolas" w:hAnsi="Consolas"/>
          <w:color w:val="A31515"/>
          <w:sz w:val="21"/>
          <w:szCs w:val="21"/>
        </w:rPr>
        <w:t>$"</w:t>
      </w:r>
      <w:proofErr w:type="spellStart"/>
      <w:r w:rsidRPr="00734250">
        <w:rPr>
          <w:rFonts w:ascii="Consolas" w:hAnsi="Consolas"/>
          <w:color w:val="A31515"/>
          <w:sz w:val="21"/>
          <w:szCs w:val="21"/>
        </w:rPr>
        <w:t>Delka</w:t>
      </w:r>
      <w:proofErr w:type="spellEnd"/>
      <w:r w:rsidRPr="00734250">
        <w:rPr>
          <w:rFonts w:ascii="Consolas" w:hAnsi="Consolas"/>
          <w:color w:val="A31515"/>
          <w:sz w:val="21"/>
          <w:szCs w:val="21"/>
        </w:rPr>
        <w:t> strany je {n}"</w:t>
      </w:r>
      <w:r w:rsidRPr="00734250">
        <w:rPr>
          <w:rFonts w:ascii="Consolas" w:hAnsi="Consolas"/>
          <w:color w:val="000000"/>
          <w:sz w:val="21"/>
          <w:szCs w:val="21"/>
        </w:rPr>
        <w:t>);</w:t>
      </w:r>
    </w:p>
    <w:p w14:paraId="0EEF636E" w14:textId="77777777" w:rsidR="00734250" w:rsidRPr="00734250" w:rsidRDefault="00734250" w:rsidP="007342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34250">
        <w:rPr>
          <w:rFonts w:ascii="Consolas" w:hAnsi="Consolas"/>
          <w:color w:val="000000"/>
          <w:sz w:val="21"/>
          <w:szCs w:val="21"/>
        </w:rPr>
        <w:t>            </w:t>
      </w:r>
    </w:p>
    <w:p w14:paraId="10C63D25" w14:textId="77777777" w:rsidR="00734250" w:rsidRPr="00734250" w:rsidRDefault="00734250" w:rsidP="007342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34250">
        <w:rPr>
          <w:rFonts w:ascii="Consolas" w:hAnsi="Consolas"/>
          <w:color w:val="000000"/>
          <w:sz w:val="21"/>
          <w:szCs w:val="21"/>
        </w:rPr>
        <w:t>            </w:t>
      </w:r>
      <w:r w:rsidRPr="00734250">
        <w:rPr>
          <w:rFonts w:ascii="Consolas" w:hAnsi="Consolas"/>
          <w:color w:val="0000FF"/>
          <w:sz w:val="21"/>
          <w:szCs w:val="21"/>
        </w:rPr>
        <w:t>double</w:t>
      </w:r>
      <w:r w:rsidRPr="00734250">
        <w:rPr>
          <w:rFonts w:ascii="Consolas" w:hAnsi="Consolas"/>
          <w:color w:val="000000"/>
          <w:sz w:val="21"/>
          <w:szCs w:val="21"/>
        </w:rPr>
        <w:t> obvod = </w:t>
      </w:r>
      <w:r w:rsidRPr="00734250">
        <w:rPr>
          <w:rFonts w:ascii="Consolas" w:hAnsi="Consolas"/>
          <w:color w:val="098658"/>
          <w:sz w:val="21"/>
          <w:szCs w:val="21"/>
        </w:rPr>
        <w:t>4</w:t>
      </w:r>
      <w:r w:rsidRPr="00734250">
        <w:rPr>
          <w:rFonts w:ascii="Consolas" w:hAnsi="Consolas"/>
          <w:color w:val="000000"/>
          <w:sz w:val="21"/>
          <w:szCs w:val="21"/>
        </w:rPr>
        <w:t> * n;</w:t>
      </w:r>
    </w:p>
    <w:p w14:paraId="2024612D" w14:textId="77777777" w:rsidR="00734250" w:rsidRPr="00734250" w:rsidRDefault="00734250" w:rsidP="007342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34250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734250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734250">
        <w:rPr>
          <w:rFonts w:ascii="Consolas" w:hAnsi="Consolas"/>
          <w:color w:val="000000"/>
          <w:sz w:val="21"/>
          <w:szCs w:val="21"/>
        </w:rPr>
        <w:t>(</w:t>
      </w:r>
      <w:r w:rsidRPr="00734250">
        <w:rPr>
          <w:rFonts w:ascii="Consolas" w:hAnsi="Consolas"/>
          <w:color w:val="A31515"/>
          <w:sz w:val="21"/>
          <w:szCs w:val="21"/>
        </w:rPr>
        <w:t>$"Obvod je {obvod}"</w:t>
      </w:r>
      <w:r w:rsidRPr="00734250">
        <w:rPr>
          <w:rFonts w:ascii="Consolas" w:hAnsi="Consolas"/>
          <w:color w:val="000000"/>
          <w:sz w:val="21"/>
          <w:szCs w:val="21"/>
        </w:rPr>
        <w:t>);</w:t>
      </w:r>
    </w:p>
    <w:p w14:paraId="2EB0BFAF" w14:textId="77777777" w:rsidR="00734250" w:rsidRPr="00734250" w:rsidRDefault="00734250" w:rsidP="007342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4DB6693A" w14:textId="77777777" w:rsidR="00734250" w:rsidRPr="00734250" w:rsidRDefault="00734250" w:rsidP="007342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34250">
        <w:rPr>
          <w:rFonts w:ascii="Consolas" w:hAnsi="Consolas"/>
          <w:color w:val="000000"/>
          <w:sz w:val="21"/>
          <w:szCs w:val="21"/>
        </w:rPr>
        <w:t>            </w:t>
      </w:r>
      <w:r w:rsidRPr="00734250">
        <w:rPr>
          <w:rFonts w:ascii="Consolas" w:hAnsi="Consolas"/>
          <w:color w:val="0000FF"/>
          <w:sz w:val="21"/>
          <w:szCs w:val="21"/>
        </w:rPr>
        <w:t>double</w:t>
      </w:r>
      <w:r w:rsidRPr="00734250">
        <w:rPr>
          <w:rFonts w:ascii="Consolas" w:hAnsi="Consolas"/>
          <w:color w:val="000000"/>
          <w:sz w:val="21"/>
          <w:szCs w:val="21"/>
        </w:rPr>
        <w:t> obsah = n * n;</w:t>
      </w:r>
    </w:p>
    <w:p w14:paraId="69EFA8F0" w14:textId="77777777" w:rsidR="00734250" w:rsidRPr="00734250" w:rsidRDefault="00734250" w:rsidP="007342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34250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734250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734250">
        <w:rPr>
          <w:rFonts w:ascii="Consolas" w:hAnsi="Consolas"/>
          <w:color w:val="000000"/>
          <w:sz w:val="21"/>
          <w:szCs w:val="21"/>
        </w:rPr>
        <w:t>(</w:t>
      </w:r>
      <w:r w:rsidRPr="00734250">
        <w:rPr>
          <w:rFonts w:ascii="Consolas" w:hAnsi="Consolas"/>
          <w:color w:val="A31515"/>
          <w:sz w:val="21"/>
          <w:szCs w:val="21"/>
        </w:rPr>
        <w:t>$"Obsah je {obsah}"</w:t>
      </w:r>
      <w:r w:rsidRPr="00734250">
        <w:rPr>
          <w:rFonts w:ascii="Consolas" w:hAnsi="Consolas"/>
          <w:color w:val="000000"/>
          <w:sz w:val="21"/>
          <w:szCs w:val="21"/>
        </w:rPr>
        <w:t>);</w:t>
      </w:r>
    </w:p>
    <w:p w14:paraId="2A30FB58" w14:textId="77777777" w:rsidR="00734250" w:rsidRPr="00734250" w:rsidRDefault="00734250" w:rsidP="007342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34250">
        <w:rPr>
          <w:rFonts w:ascii="Consolas" w:hAnsi="Consolas"/>
          <w:color w:val="000000"/>
          <w:sz w:val="21"/>
          <w:szCs w:val="21"/>
        </w:rPr>
        <w:t>        }</w:t>
      </w:r>
    </w:p>
    <w:p w14:paraId="342737FC" w14:textId="77777777" w:rsidR="00734250" w:rsidRPr="00734250" w:rsidRDefault="00734250" w:rsidP="007342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34250">
        <w:rPr>
          <w:rFonts w:ascii="Consolas" w:hAnsi="Consolas"/>
          <w:color w:val="000000"/>
          <w:sz w:val="21"/>
          <w:szCs w:val="21"/>
        </w:rPr>
        <w:t>    }</w:t>
      </w:r>
    </w:p>
    <w:p w14:paraId="5F9B904B" w14:textId="77777777" w:rsidR="00734250" w:rsidRPr="00734250" w:rsidRDefault="00734250" w:rsidP="0073425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34250">
        <w:rPr>
          <w:rFonts w:ascii="Consolas" w:hAnsi="Consolas"/>
          <w:color w:val="000000"/>
          <w:sz w:val="21"/>
          <w:szCs w:val="21"/>
        </w:rPr>
        <w:t>}</w:t>
      </w:r>
    </w:p>
    <w:p w14:paraId="0EE98251" w14:textId="54344635" w:rsidR="00734250" w:rsidRDefault="00734250" w:rsidP="001C3573"/>
    <w:p w14:paraId="31818516" w14:textId="284E467B" w:rsidR="00DD2A2B" w:rsidRDefault="00DD2A2B" w:rsidP="001C3573">
      <w:r>
        <w:t xml:space="preserve">Obvod čtverce určíme jako čtyřnásobek </w:t>
      </w:r>
      <w:r w:rsidR="001D47F7">
        <w:t>délky strany:</w:t>
      </w:r>
    </w:p>
    <w:p w14:paraId="2BFE2D07" w14:textId="4BC662AF" w:rsidR="001D47F7" w:rsidRDefault="001D47F7" w:rsidP="001D47F7">
      <w:pPr>
        <w:shd w:val="clear" w:color="auto" w:fill="E7E6E6" w:themeFill="background2"/>
      </w:pPr>
      <w:r w:rsidRPr="00734250">
        <w:rPr>
          <w:rFonts w:ascii="Consolas" w:hAnsi="Consolas"/>
          <w:color w:val="0000FF"/>
          <w:sz w:val="21"/>
          <w:szCs w:val="21"/>
        </w:rPr>
        <w:t>double</w:t>
      </w:r>
      <w:r w:rsidRPr="00734250">
        <w:rPr>
          <w:rFonts w:ascii="Consolas" w:hAnsi="Consolas"/>
          <w:color w:val="000000"/>
          <w:sz w:val="21"/>
          <w:szCs w:val="21"/>
        </w:rPr>
        <w:t> obvod = </w:t>
      </w:r>
      <w:r w:rsidRPr="00734250">
        <w:rPr>
          <w:rFonts w:ascii="Consolas" w:hAnsi="Consolas"/>
          <w:color w:val="098658"/>
          <w:sz w:val="21"/>
          <w:szCs w:val="21"/>
        </w:rPr>
        <w:t>4</w:t>
      </w:r>
      <w:r w:rsidRPr="00734250">
        <w:rPr>
          <w:rFonts w:ascii="Consolas" w:hAnsi="Consolas"/>
          <w:color w:val="000000"/>
          <w:sz w:val="21"/>
          <w:szCs w:val="21"/>
        </w:rPr>
        <w:t> * n;</w:t>
      </w:r>
    </w:p>
    <w:p w14:paraId="14C4BBF4" w14:textId="77777777" w:rsidR="001D47F7" w:rsidRDefault="001D47F7" w:rsidP="001C3573"/>
    <w:p w14:paraId="747647C7" w14:textId="2F69CCE4" w:rsidR="003958DD" w:rsidRDefault="003958DD" w:rsidP="001C3573">
      <w:r>
        <w:t xml:space="preserve">Všimněte si, že pro výpočet druhé </w:t>
      </w:r>
      <w:proofErr w:type="spellStart"/>
      <w:r>
        <w:t>odmociny</w:t>
      </w:r>
      <w:proofErr w:type="spellEnd"/>
      <w:r>
        <w:t xml:space="preserve"> </w:t>
      </w:r>
      <w:r w:rsidR="00DD2A2B">
        <w:t xml:space="preserve">pro obsah čtverce </w:t>
      </w:r>
      <w:r>
        <w:t>byl použit operátor součinu:</w:t>
      </w:r>
    </w:p>
    <w:p w14:paraId="4D1D215D" w14:textId="7195C68C" w:rsidR="003958DD" w:rsidRDefault="003958DD" w:rsidP="00DD2A2B">
      <w:pPr>
        <w:shd w:val="clear" w:color="auto" w:fill="E7E6E6" w:themeFill="background2"/>
      </w:pPr>
      <w:r w:rsidRPr="00734250">
        <w:rPr>
          <w:rFonts w:ascii="Consolas" w:hAnsi="Consolas"/>
          <w:color w:val="0000FF"/>
          <w:sz w:val="21"/>
          <w:szCs w:val="21"/>
        </w:rPr>
        <w:t>double</w:t>
      </w:r>
      <w:r w:rsidRPr="00734250">
        <w:rPr>
          <w:rFonts w:ascii="Consolas" w:hAnsi="Consolas"/>
          <w:color w:val="000000"/>
          <w:sz w:val="21"/>
          <w:szCs w:val="21"/>
        </w:rPr>
        <w:t> obsah = n * n;</w:t>
      </w:r>
    </w:p>
    <w:p w14:paraId="79432A14" w14:textId="3A7F84C4" w:rsidR="003958DD" w:rsidRDefault="003958DD" w:rsidP="001C3573"/>
    <w:p w14:paraId="491522A0" w14:textId="57CD4455" w:rsidR="00B10ECE" w:rsidRDefault="00B10ECE" w:rsidP="001C3573">
      <w:r>
        <w:lastRenderedPageBreak/>
        <w:t>Druhý příklad</w:t>
      </w:r>
      <w:r w:rsidR="00A81CB2">
        <w:t xml:space="preserve"> spočítá a vypíše </w:t>
      </w:r>
      <w:r w:rsidR="00A81CB2" w:rsidRPr="00B104F3">
        <w:rPr>
          <w:b/>
          <w:bCs/>
        </w:rPr>
        <w:t>obvod a obsah kruhu</w:t>
      </w:r>
      <w:r w:rsidR="00A81CB2">
        <w:t xml:space="preserve"> definovaného poloměrem v proměnné </w:t>
      </w:r>
      <w:r w:rsidR="00A81CB2" w:rsidRPr="00A81CB2">
        <w:rPr>
          <w:i/>
          <w:iCs/>
        </w:rPr>
        <w:t>r</w:t>
      </w:r>
      <w:r w:rsidR="00A81CB2" w:rsidRPr="00B104F3">
        <w:t>.</w:t>
      </w:r>
      <w:r w:rsidR="00B104F3">
        <w:t xml:space="preserve"> Příklad demonstruje použití konstanty </w:t>
      </w:r>
      <w:proofErr w:type="spellStart"/>
      <w:r w:rsidR="00B104F3" w:rsidRPr="00B104F3">
        <w:rPr>
          <w:i/>
          <w:iCs/>
        </w:rPr>
        <w:t>Math.PI</w:t>
      </w:r>
      <w:proofErr w:type="spellEnd"/>
      <w:r w:rsidR="00B104F3">
        <w:t>.</w:t>
      </w:r>
    </w:p>
    <w:p w14:paraId="2CCF84D6" w14:textId="77777777" w:rsidR="00CD228E" w:rsidRPr="00CD228E" w:rsidRDefault="00CD228E" w:rsidP="00AC019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CD228E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CD228E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CD228E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CD228E">
        <w:rPr>
          <w:rFonts w:ascii="Consolas" w:hAnsi="Consolas"/>
          <w:color w:val="000000"/>
          <w:sz w:val="21"/>
          <w:szCs w:val="21"/>
        </w:rPr>
        <w:t>;</w:t>
      </w:r>
    </w:p>
    <w:p w14:paraId="3027D325" w14:textId="77777777" w:rsidR="00CD228E" w:rsidRPr="00CD228E" w:rsidRDefault="00CD228E" w:rsidP="00AC019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02DBFE46" w14:textId="77777777" w:rsidR="00CD228E" w:rsidRPr="00CD228E" w:rsidRDefault="00CD228E" w:rsidP="00AC019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CD228E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CD228E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CD228E">
        <w:rPr>
          <w:rFonts w:ascii="Consolas" w:hAnsi="Consolas"/>
          <w:color w:val="000000"/>
          <w:sz w:val="21"/>
          <w:szCs w:val="21"/>
        </w:rPr>
        <w:t>MujPrvniProjekt</w:t>
      </w:r>
      <w:proofErr w:type="spellEnd"/>
    </w:p>
    <w:p w14:paraId="4CB67003" w14:textId="77777777" w:rsidR="00CD228E" w:rsidRPr="00CD228E" w:rsidRDefault="00CD228E" w:rsidP="00AC019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D228E">
        <w:rPr>
          <w:rFonts w:ascii="Consolas" w:hAnsi="Consolas"/>
          <w:color w:val="000000"/>
          <w:sz w:val="21"/>
          <w:szCs w:val="21"/>
        </w:rPr>
        <w:t>{</w:t>
      </w:r>
    </w:p>
    <w:p w14:paraId="0DF3FFDB" w14:textId="77777777" w:rsidR="00CD228E" w:rsidRPr="00CD228E" w:rsidRDefault="00CD228E" w:rsidP="00AC019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D228E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CD228E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CD228E">
        <w:rPr>
          <w:rFonts w:ascii="Consolas" w:hAnsi="Consolas"/>
          <w:color w:val="000000"/>
          <w:sz w:val="21"/>
          <w:szCs w:val="21"/>
        </w:rPr>
        <w:t> Program</w:t>
      </w:r>
    </w:p>
    <w:p w14:paraId="64AB3A17" w14:textId="77777777" w:rsidR="00CD228E" w:rsidRPr="00CD228E" w:rsidRDefault="00CD228E" w:rsidP="00AC019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D228E">
        <w:rPr>
          <w:rFonts w:ascii="Consolas" w:hAnsi="Consolas"/>
          <w:color w:val="000000"/>
          <w:sz w:val="21"/>
          <w:szCs w:val="21"/>
        </w:rPr>
        <w:t>    {</w:t>
      </w:r>
    </w:p>
    <w:p w14:paraId="17E073C7" w14:textId="77777777" w:rsidR="00CD228E" w:rsidRPr="00CD228E" w:rsidRDefault="00CD228E" w:rsidP="00AC019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D228E">
        <w:rPr>
          <w:rFonts w:ascii="Consolas" w:hAnsi="Consolas"/>
          <w:color w:val="000000"/>
          <w:sz w:val="21"/>
          <w:szCs w:val="21"/>
        </w:rPr>
        <w:t>        </w:t>
      </w:r>
      <w:r w:rsidRPr="00CD228E">
        <w:rPr>
          <w:rFonts w:ascii="Consolas" w:hAnsi="Consolas"/>
          <w:color w:val="0000FF"/>
          <w:sz w:val="21"/>
          <w:szCs w:val="21"/>
        </w:rPr>
        <w:t>static</w:t>
      </w:r>
      <w:r w:rsidRPr="00CD228E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CD228E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CD228E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CD228E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CD228E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 w:rsidRPr="00CD228E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CD228E">
        <w:rPr>
          <w:rFonts w:ascii="Consolas" w:hAnsi="Consolas"/>
          <w:color w:val="000000"/>
          <w:sz w:val="21"/>
          <w:szCs w:val="21"/>
        </w:rPr>
        <w:t>[</w:t>
      </w:r>
      <w:proofErr w:type="gramEnd"/>
      <w:r w:rsidRPr="00CD228E">
        <w:rPr>
          <w:rFonts w:ascii="Consolas" w:hAnsi="Consolas"/>
          <w:color w:val="000000"/>
          <w:sz w:val="21"/>
          <w:szCs w:val="21"/>
        </w:rPr>
        <w:t>] </w:t>
      </w:r>
      <w:proofErr w:type="spellStart"/>
      <w:r w:rsidRPr="00CD228E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CD228E">
        <w:rPr>
          <w:rFonts w:ascii="Consolas" w:hAnsi="Consolas"/>
          <w:color w:val="000000"/>
          <w:sz w:val="21"/>
          <w:szCs w:val="21"/>
        </w:rPr>
        <w:t>)</w:t>
      </w:r>
    </w:p>
    <w:p w14:paraId="18C65098" w14:textId="77777777" w:rsidR="00CD228E" w:rsidRPr="00CD228E" w:rsidRDefault="00CD228E" w:rsidP="00AC019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D228E">
        <w:rPr>
          <w:rFonts w:ascii="Consolas" w:hAnsi="Consolas"/>
          <w:color w:val="000000"/>
          <w:sz w:val="21"/>
          <w:szCs w:val="21"/>
        </w:rPr>
        <w:t>        {</w:t>
      </w:r>
    </w:p>
    <w:p w14:paraId="0B0E8CA5" w14:textId="77777777" w:rsidR="00CD228E" w:rsidRPr="00CD228E" w:rsidRDefault="00CD228E" w:rsidP="00AC019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D228E">
        <w:rPr>
          <w:rFonts w:ascii="Consolas" w:hAnsi="Consolas"/>
          <w:color w:val="000000"/>
          <w:sz w:val="21"/>
          <w:szCs w:val="21"/>
        </w:rPr>
        <w:t>            </w:t>
      </w:r>
      <w:r w:rsidRPr="00CD228E">
        <w:rPr>
          <w:rFonts w:ascii="Consolas" w:hAnsi="Consolas"/>
          <w:color w:val="0000FF"/>
          <w:sz w:val="21"/>
          <w:szCs w:val="21"/>
        </w:rPr>
        <w:t>double</w:t>
      </w:r>
      <w:r w:rsidRPr="00CD228E">
        <w:rPr>
          <w:rFonts w:ascii="Consolas" w:hAnsi="Consolas"/>
          <w:color w:val="000000"/>
          <w:sz w:val="21"/>
          <w:szCs w:val="21"/>
        </w:rPr>
        <w:t> r = </w:t>
      </w:r>
      <w:r w:rsidRPr="00CD228E">
        <w:rPr>
          <w:rFonts w:ascii="Consolas" w:hAnsi="Consolas"/>
          <w:color w:val="098658"/>
          <w:sz w:val="21"/>
          <w:szCs w:val="21"/>
        </w:rPr>
        <w:t>3.0</w:t>
      </w:r>
      <w:r w:rsidRPr="00CD228E">
        <w:rPr>
          <w:rFonts w:ascii="Consolas" w:hAnsi="Consolas"/>
          <w:color w:val="000000"/>
          <w:sz w:val="21"/>
          <w:szCs w:val="21"/>
        </w:rPr>
        <w:t>;</w:t>
      </w:r>
    </w:p>
    <w:p w14:paraId="48365CF9" w14:textId="77777777" w:rsidR="00CD228E" w:rsidRPr="00CD228E" w:rsidRDefault="00CD228E" w:rsidP="00AC019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D228E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CD228E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CD228E">
        <w:rPr>
          <w:rFonts w:ascii="Consolas" w:hAnsi="Consolas"/>
          <w:color w:val="000000"/>
          <w:sz w:val="21"/>
          <w:szCs w:val="21"/>
        </w:rPr>
        <w:t>(</w:t>
      </w:r>
      <w:r w:rsidRPr="00CD228E">
        <w:rPr>
          <w:rFonts w:ascii="Consolas" w:hAnsi="Consolas"/>
          <w:color w:val="A31515"/>
          <w:sz w:val="21"/>
          <w:szCs w:val="21"/>
        </w:rPr>
        <w:t>$"</w:t>
      </w:r>
      <w:proofErr w:type="spellStart"/>
      <w:r w:rsidRPr="00CD228E">
        <w:rPr>
          <w:rFonts w:ascii="Consolas" w:hAnsi="Consolas"/>
          <w:color w:val="A31515"/>
          <w:sz w:val="21"/>
          <w:szCs w:val="21"/>
        </w:rPr>
        <w:t>Polomer</w:t>
      </w:r>
      <w:proofErr w:type="spellEnd"/>
      <w:r w:rsidRPr="00CD228E">
        <w:rPr>
          <w:rFonts w:ascii="Consolas" w:hAnsi="Consolas"/>
          <w:color w:val="A31515"/>
          <w:sz w:val="21"/>
          <w:szCs w:val="21"/>
        </w:rPr>
        <w:t> kruhu je {r}"</w:t>
      </w:r>
      <w:r w:rsidRPr="00CD228E">
        <w:rPr>
          <w:rFonts w:ascii="Consolas" w:hAnsi="Consolas"/>
          <w:color w:val="000000"/>
          <w:sz w:val="21"/>
          <w:szCs w:val="21"/>
        </w:rPr>
        <w:t>);</w:t>
      </w:r>
    </w:p>
    <w:p w14:paraId="68999DC9" w14:textId="77777777" w:rsidR="00CD228E" w:rsidRPr="00CD228E" w:rsidRDefault="00CD228E" w:rsidP="00AC019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D228E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CD228E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CD228E">
        <w:rPr>
          <w:rFonts w:ascii="Consolas" w:hAnsi="Consolas"/>
          <w:color w:val="000000"/>
          <w:sz w:val="21"/>
          <w:szCs w:val="21"/>
        </w:rPr>
        <w:t>(</w:t>
      </w:r>
      <w:r w:rsidRPr="00CD228E">
        <w:rPr>
          <w:rFonts w:ascii="Consolas" w:hAnsi="Consolas"/>
          <w:color w:val="A31515"/>
          <w:sz w:val="21"/>
          <w:szCs w:val="21"/>
        </w:rPr>
        <w:t>$"Hodnota </w:t>
      </w:r>
      <w:proofErr w:type="spellStart"/>
      <w:r w:rsidRPr="00CD228E">
        <w:rPr>
          <w:rFonts w:ascii="Consolas" w:hAnsi="Consolas"/>
          <w:color w:val="A31515"/>
          <w:sz w:val="21"/>
          <w:szCs w:val="21"/>
        </w:rPr>
        <w:t>Pi</w:t>
      </w:r>
      <w:proofErr w:type="spellEnd"/>
      <w:r w:rsidRPr="00CD228E">
        <w:rPr>
          <w:rFonts w:ascii="Consolas" w:hAnsi="Consolas"/>
          <w:color w:val="A31515"/>
          <w:sz w:val="21"/>
          <w:szCs w:val="21"/>
        </w:rPr>
        <w:t> je {</w:t>
      </w:r>
      <w:proofErr w:type="spellStart"/>
      <w:r w:rsidRPr="00CD228E">
        <w:rPr>
          <w:rFonts w:ascii="Consolas" w:hAnsi="Consolas"/>
          <w:color w:val="A31515"/>
          <w:sz w:val="21"/>
          <w:szCs w:val="21"/>
        </w:rPr>
        <w:t>Math.PI</w:t>
      </w:r>
      <w:proofErr w:type="spellEnd"/>
      <w:r w:rsidRPr="00CD228E">
        <w:rPr>
          <w:rFonts w:ascii="Consolas" w:hAnsi="Consolas"/>
          <w:color w:val="A31515"/>
          <w:sz w:val="21"/>
          <w:szCs w:val="21"/>
        </w:rPr>
        <w:t>}"</w:t>
      </w:r>
      <w:r w:rsidRPr="00CD228E">
        <w:rPr>
          <w:rFonts w:ascii="Consolas" w:hAnsi="Consolas"/>
          <w:color w:val="000000"/>
          <w:sz w:val="21"/>
          <w:szCs w:val="21"/>
        </w:rPr>
        <w:t>);</w:t>
      </w:r>
    </w:p>
    <w:p w14:paraId="68472659" w14:textId="77777777" w:rsidR="00CD228E" w:rsidRPr="00CD228E" w:rsidRDefault="00CD228E" w:rsidP="00AC019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0C97079E" w14:textId="77777777" w:rsidR="00CD228E" w:rsidRPr="00CD228E" w:rsidRDefault="00CD228E" w:rsidP="00AC019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D228E">
        <w:rPr>
          <w:rFonts w:ascii="Consolas" w:hAnsi="Consolas"/>
          <w:color w:val="000000"/>
          <w:sz w:val="21"/>
          <w:szCs w:val="21"/>
        </w:rPr>
        <w:t>            </w:t>
      </w:r>
      <w:r w:rsidRPr="00CD228E">
        <w:rPr>
          <w:rFonts w:ascii="Consolas" w:hAnsi="Consolas"/>
          <w:color w:val="0000FF"/>
          <w:sz w:val="21"/>
          <w:szCs w:val="21"/>
        </w:rPr>
        <w:t>double</w:t>
      </w:r>
      <w:r w:rsidRPr="00CD228E">
        <w:rPr>
          <w:rFonts w:ascii="Consolas" w:hAnsi="Consolas"/>
          <w:color w:val="000000"/>
          <w:sz w:val="21"/>
          <w:szCs w:val="21"/>
        </w:rPr>
        <w:t> obvod = </w:t>
      </w:r>
      <w:r w:rsidRPr="00CD228E">
        <w:rPr>
          <w:rFonts w:ascii="Consolas" w:hAnsi="Consolas"/>
          <w:color w:val="098658"/>
          <w:sz w:val="21"/>
          <w:szCs w:val="21"/>
        </w:rPr>
        <w:t>2</w:t>
      </w:r>
      <w:r w:rsidRPr="00CD228E">
        <w:rPr>
          <w:rFonts w:ascii="Consolas" w:hAnsi="Consolas"/>
          <w:color w:val="000000"/>
          <w:sz w:val="21"/>
          <w:szCs w:val="21"/>
        </w:rPr>
        <w:t> * </w:t>
      </w:r>
      <w:proofErr w:type="spellStart"/>
      <w:r w:rsidRPr="00CD228E">
        <w:rPr>
          <w:rFonts w:ascii="Consolas" w:hAnsi="Consolas"/>
          <w:color w:val="000000"/>
          <w:sz w:val="21"/>
          <w:szCs w:val="21"/>
        </w:rPr>
        <w:t>Math.PI</w:t>
      </w:r>
      <w:proofErr w:type="spellEnd"/>
      <w:r w:rsidRPr="00CD228E">
        <w:rPr>
          <w:rFonts w:ascii="Consolas" w:hAnsi="Consolas"/>
          <w:color w:val="000000"/>
          <w:sz w:val="21"/>
          <w:szCs w:val="21"/>
        </w:rPr>
        <w:t> * r;</w:t>
      </w:r>
    </w:p>
    <w:p w14:paraId="190BDF5D" w14:textId="77777777" w:rsidR="00CD228E" w:rsidRPr="00CD228E" w:rsidRDefault="00CD228E" w:rsidP="00AC019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D228E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CD228E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CD228E">
        <w:rPr>
          <w:rFonts w:ascii="Consolas" w:hAnsi="Consolas"/>
          <w:color w:val="000000"/>
          <w:sz w:val="21"/>
          <w:szCs w:val="21"/>
        </w:rPr>
        <w:t>(</w:t>
      </w:r>
      <w:r w:rsidRPr="00CD228E">
        <w:rPr>
          <w:rFonts w:ascii="Consolas" w:hAnsi="Consolas"/>
          <w:color w:val="A31515"/>
          <w:sz w:val="21"/>
          <w:szCs w:val="21"/>
        </w:rPr>
        <w:t>$"Obvod je {obvod}"</w:t>
      </w:r>
      <w:r w:rsidRPr="00CD228E">
        <w:rPr>
          <w:rFonts w:ascii="Consolas" w:hAnsi="Consolas"/>
          <w:color w:val="000000"/>
          <w:sz w:val="21"/>
          <w:szCs w:val="21"/>
        </w:rPr>
        <w:t>);</w:t>
      </w:r>
    </w:p>
    <w:p w14:paraId="7784B7A4" w14:textId="77777777" w:rsidR="00CD228E" w:rsidRPr="00CD228E" w:rsidRDefault="00CD228E" w:rsidP="00AC019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39860C02" w14:textId="77777777" w:rsidR="00CD228E" w:rsidRPr="00CD228E" w:rsidRDefault="00CD228E" w:rsidP="00AC019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D228E">
        <w:rPr>
          <w:rFonts w:ascii="Consolas" w:hAnsi="Consolas"/>
          <w:color w:val="000000"/>
          <w:sz w:val="21"/>
          <w:szCs w:val="21"/>
        </w:rPr>
        <w:t>            </w:t>
      </w:r>
      <w:r w:rsidRPr="00CD228E">
        <w:rPr>
          <w:rFonts w:ascii="Consolas" w:hAnsi="Consolas"/>
          <w:color w:val="0000FF"/>
          <w:sz w:val="21"/>
          <w:szCs w:val="21"/>
        </w:rPr>
        <w:t>double</w:t>
      </w:r>
      <w:r w:rsidRPr="00CD228E">
        <w:rPr>
          <w:rFonts w:ascii="Consolas" w:hAnsi="Consolas"/>
          <w:color w:val="000000"/>
          <w:sz w:val="21"/>
          <w:szCs w:val="21"/>
        </w:rPr>
        <w:t> obsah = </w:t>
      </w:r>
      <w:proofErr w:type="spellStart"/>
      <w:r w:rsidRPr="00CD228E">
        <w:rPr>
          <w:rFonts w:ascii="Consolas" w:hAnsi="Consolas"/>
          <w:color w:val="000000"/>
          <w:sz w:val="21"/>
          <w:szCs w:val="21"/>
        </w:rPr>
        <w:t>Math.PI</w:t>
      </w:r>
      <w:proofErr w:type="spellEnd"/>
      <w:r w:rsidRPr="00CD228E">
        <w:rPr>
          <w:rFonts w:ascii="Consolas" w:hAnsi="Consolas"/>
          <w:color w:val="000000"/>
          <w:sz w:val="21"/>
          <w:szCs w:val="21"/>
        </w:rPr>
        <w:t> * r * r;</w:t>
      </w:r>
    </w:p>
    <w:p w14:paraId="66878543" w14:textId="77777777" w:rsidR="00CD228E" w:rsidRPr="00CD228E" w:rsidRDefault="00CD228E" w:rsidP="00AC019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D228E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CD228E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CD228E">
        <w:rPr>
          <w:rFonts w:ascii="Consolas" w:hAnsi="Consolas"/>
          <w:color w:val="000000"/>
          <w:sz w:val="21"/>
          <w:szCs w:val="21"/>
        </w:rPr>
        <w:t>(</w:t>
      </w:r>
      <w:r w:rsidRPr="00CD228E">
        <w:rPr>
          <w:rFonts w:ascii="Consolas" w:hAnsi="Consolas"/>
          <w:color w:val="A31515"/>
          <w:sz w:val="21"/>
          <w:szCs w:val="21"/>
        </w:rPr>
        <w:t>$"Obsah je {obsah}"</w:t>
      </w:r>
      <w:r w:rsidRPr="00CD228E">
        <w:rPr>
          <w:rFonts w:ascii="Consolas" w:hAnsi="Consolas"/>
          <w:color w:val="000000"/>
          <w:sz w:val="21"/>
          <w:szCs w:val="21"/>
        </w:rPr>
        <w:t>);</w:t>
      </w:r>
    </w:p>
    <w:p w14:paraId="781041B0" w14:textId="77777777" w:rsidR="00CD228E" w:rsidRPr="00CD228E" w:rsidRDefault="00CD228E" w:rsidP="00AC019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22B501CA" w14:textId="77777777" w:rsidR="00CD228E" w:rsidRPr="00CD228E" w:rsidRDefault="00CD228E" w:rsidP="00AC019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D228E">
        <w:rPr>
          <w:rFonts w:ascii="Consolas" w:hAnsi="Consolas"/>
          <w:color w:val="000000"/>
          <w:sz w:val="21"/>
          <w:szCs w:val="21"/>
        </w:rPr>
        <w:t>        }</w:t>
      </w:r>
    </w:p>
    <w:p w14:paraId="151257CF" w14:textId="77777777" w:rsidR="00CD228E" w:rsidRPr="00CD228E" w:rsidRDefault="00CD228E" w:rsidP="00AC019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D228E">
        <w:rPr>
          <w:rFonts w:ascii="Consolas" w:hAnsi="Consolas"/>
          <w:color w:val="000000"/>
          <w:sz w:val="21"/>
          <w:szCs w:val="21"/>
        </w:rPr>
        <w:t>    }</w:t>
      </w:r>
    </w:p>
    <w:p w14:paraId="7BBF673A" w14:textId="77777777" w:rsidR="00CD228E" w:rsidRPr="00CD228E" w:rsidRDefault="00CD228E" w:rsidP="00AC0197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D228E">
        <w:rPr>
          <w:rFonts w:ascii="Consolas" w:hAnsi="Consolas"/>
          <w:color w:val="000000"/>
          <w:sz w:val="21"/>
          <w:szCs w:val="21"/>
        </w:rPr>
        <w:t>}</w:t>
      </w:r>
    </w:p>
    <w:p w14:paraId="55B9B590" w14:textId="2AB0AAD9" w:rsidR="00B10ECE" w:rsidRDefault="00B10ECE" w:rsidP="001C3573"/>
    <w:p w14:paraId="56971714" w14:textId="1396FBE0" w:rsidR="00CD228E" w:rsidRDefault="00CD228E" w:rsidP="001C3573">
      <w:r>
        <w:t>Obvod kruhu je vypočítán pomocí tohoto příkazu:</w:t>
      </w:r>
    </w:p>
    <w:p w14:paraId="22496F35" w14:textId="78A0CFD0" w:rsidR="00CD228E" w:rsidRDefault="00CD228E" w:rsidP="00D23D02">
      <w:pPr>
        <w:shd w:val="clear" w:color="auto" w:fill="E7E6E6" w:themeFill="background2"/>
        <w:rPr>
          <w:rFonts w:ascii="Consolas" w:hAnsi="Consolas"/>
          <w:color w:val="000000"/>
          <w:sz w:val="21"/>
          <w:szCs w:val="21"/>
        </w:rPr>
      </w:pPr>
      <w:r w:rsidRPr="00CD228E">
        <w:rPr>
          <w:rFonts w:ascii="Consolas" w:hAnsi="Consolas"/>
          <w:color w:val="0000FF"/>
          <w:sz w:val="21"/>
          <w:szCs w:val="21"/>
        </w:rPr>
        <w:t>double</w:t>
      </w:r>
      <w:r w:rsidRPr="00CD228E">
        <w:rPr>
          <w:rFonts w:ascii="Consolas" w:hAnsi="Consolas"/>
          <w:color w:val="000000"/>
          <w:sz w:val="21"/>
          <w:szCs w:val="21"/>
        </w:rPr>
        <w:t> obvod = </w:t>
      </w:r>
      <w:r w:rsidRPr="00CD228E">
        <w:rPr>
          <w:rFonts w:ascii="Consolas" w:hAnsi="Consolas"/>
          <w:color w:val="098658"/>
          <w:sz w:val="21"/>
          <w:szCs w:val="21"/>
        </w:rPr>
        <w:t>2</w:t>
      </w:r>
      <w:r w:rsidRPr="00CD228E">
        <w:rPr>
          <w:rFonts w:ascii="Consolas" w:hAnsi="Consolas"/>
          <w:color w:val="000000"/>
          <w:sz w:val="21"/>
          <w:szCs w:val="21"/>
        </w:rPr>
        <w:t> * </w:t>
      </w:r>
      <w:proofErr w:type="spellStart"/>
      <w:r w:rsidRPr="00CD228E">
        <w:rPr>
          <w:rFonts w:ascii="Consolas" w:hAnsi="Consolas"/>
          <w:color w:val="000000"/>
          <w:sz w:val="21"/>
          <w:szCs w:val="21"/>
        </w:rPr>
        <w:t>Math.PI</w:t>
      </w:r>
      <w:proofErr w:type="spellEnd"/>
      <w:r w:rsidRPr="00CD228E">
        <w:rPr>
          <w:rFonts w:ascii="Consolas" w:hAnsi="Consolas"/>
          <w:color w:val="000000"/>
          <w:sz w:val="21"/>
          <w:szCs w:val="21"/>
        </w:rPr>
        <w:t> * r;</w:t>
      </w:r>
    </w:p>
    <w:p w14:paraId="4B0D1121" w14:textId="77777777" w:rsidR="00D23D02" w:rsidRDefault="00D23D02" w:rsidP="00EF2B02"/>
    <w:p w14:paraId="66D133A1" w14:textId="1ADC7D49" w:rsidR="00D23D02" w:rsidRDefault="00D23D02" w:rsidP="00D23D02">
      <w:pPr>
        <w:rPr>
          <w:noProof/>
        </w:rPr>
      </w:pPr>
      <w:r>
        <w:rPr>
          <w:noProof/>
        </w:rPr>
        <w:t xml:space="preserve">A obsah kruhu je potom určen tímto příkazem. Opět si všimněte výpočtu druhé odmocniny </w:t>
      </w:r>
      <w:r w:rsidRPr="00CD228E">
        <w:rPr>
          <w:rFonts w:ascii="Consolas" w:hAnsi="Consolas"/>
          <w:noProof/>
          <w:color w:val="000000"/>
          <w:sz w:val="21"/>
          <w:szCs w:val="21"/>
        </w:rPr>
        <w:t>r * r</w:t>
      </w:r>
      <w:r>
        <w:rPr>
          <w:rFonts w:ascii="Consolas" w:hAnsi="Consolas"/>
          <w:noProof/>
          <w:color w:val="000000"/>
          <w:sz w:val="21"/>
          <w:szCs w:val="21"/>
        </w:rPr>
        <w:t xml:space="preserve"> :</w:t>
      </w:r>
    </w:p>
    <w:p w14:paraId="5A82F488" w14:textId="7158870C" w:rsidR="00D23D02" w:rsidRPr="00D23D02" w:rsidRDefault="00D23D02" w:rsidP="00D23D02">
      <w:pPr>
        <w:shd w:val="clear" w:color="auto" w:fill="E7E6E6" w:themeFill="background2"/>
        <w:rPr>
          <w:rFonts w:ascii="Consolas" w:hAnsi="Consolas"/>
          <w:color w:val="000000"/>
          <w:sz w:val="21"/>
          <w:szCs w:val="21"/>
        </w:rPr>
      </w:pPr>
      <w:r w:rsidRPr="00CD228E">
        <w:rPr>
          <w:rFonts w:ascii="Consolas" w:hAnsi="Consolas"/>
          <w:color w:val="0000FF"/>
          <w:sz w:val="21"/>
          <w:szCs w:val="21"/>
        </w:rPr>
        <w:t>double</w:t>
      </w:r>
      <w:r w:rsidRPr="00CD228E">
        <w:rPr>
          <w:rFonts w:ascii="Consolas" w:hAnsi="Consolas"/>
          <w:color w:val="000000"/>
          <w:sz w:val="21"/>
          <w:szCs w:val="21"/>
        </w:rPr>
        <w:t> obsah = </w:t>
      </w:r>
      <w:proofErr w:type="spellStart"/>
      <w:r w:rsidRPr="00CD228E">
        <w:rPr>
          <w:rFonts w:ascii="Consolas" w:hAnsi="Consolas"/>
          <w:color w:val="000000"/>
          <w:sz w:val="21"/>
          <w:szCs w:val="21"/>
        </w:rPr>
        <w:t>Math.PI</w:t>
      </w:r>
      <w:proofErr w:type="spellEnd"/>
      <w:r w:rsidRPr="00CD228E">
        <w:rPr>
          <w:rFonts w:ascii="Consolas" w:hAnsi="Consolas"/>
          <w:color w:val="000000"/>
          <w:sz w:val="21"/>
          <w:szCs w:val="21"/>
        </w:rPr>
        <w:t> * r * r;</w:t>
      </w:r>
    </w:p>
    <w:p w14:paraId="31F243ED" w14:textId="3156ACFB" w:rsidR="00D23D02" w:rsidRDefault="00D23D02" w:rsidP="00EF2B02"/>
    <w:p w14:paraId="32D76C1F" w14:textId="51724481" w:rsidR="000100EE" w:rsidRDefault="00E53101" w:rsidP="00EF2B02">
      <w:r>
        <w:lastRenderedPageBreak/>
        <w:t xml:space="preserve">Další příklad </w:t>
      </w:r>
      <w:proofErr w:type="spellStart"/>
      <w:r>
        <w:t>spočíta</w:t>
      </w:r>
      <w:proofErr w:type="spellEnd"/>
      <w:r>
        <w:t xml:space="preserve"> a vypíše hodnotu BMI</w:t>
      </w:r>
      <w:r w:rsidR="00582805">
        <w:t xml:space="preserve"> (Index tělesné </w:t>
      </w:r>
      <w:r w:rsidR="00F95B6A">
        <w:t>hmotnosti)</w:t>
      </w:r>
      <w:r w:rsidR="00E03E89">
        <w:t xml:space="preserve"> </w:t>
      </w:r>
      <w:r w:rsidR="00E03E89">
        <w:rPr>
          <w:lang w:val="en-US"/>
        </w:rPr>
        <w:t>[2]</w:t>
      </w:r>
      <w:r>
        <w:t xml:space="preserve"> dle výšky v metrech </w:t>
      </w:r>
      <w:r w:rsidR="00F95B6A">
        <w:t xml:space="preserve">a </w:t>
      </w:r>
      <w:proofErr w:type="spellStart"/>
      <w:r w:rsidR="00F95B6A">
        <w:t>hmostnosti</w:t>
      </w:r>
      <w:proofErr w:type="spellEnd"/>
      <w:r w:rsidR="00F95B6A">
        <w:t xml:space="preserve"> v kilogramech.</w:t>
      </w:r>
    </w:p>
    <w:p w14:paraId="367DB84C" w14:textId="77777777" w:rsidR="00F95B6A" w:rsidRPr="00F95B6A" w:rsidRDefault="00F95B6A" w:rsidP="00F95B6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95B6A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F95B6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95B6A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F95B6A">
        <w:rPr>
          <w:rFonts w:ascii="Consolas" w:hAnsi="Consolas"/>
          <w:color w:val="000000"/>
          <w:sz w:val="21"/>
          <w:szCs w:val="21"/>
        </w:rPr>
        <w:t>;</w:t>
      </w:r>
    </w:p>
    <w:p w14:paraId="10141873" w14:textId="77777777" w:rsidR="00F95B6A" w:rsidRPr="00F95B6A" w:rsidRDefault="00F95B6A" w:rsidP="00F95B6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6DFAA946" w14:textId="77777777" w:rsidR="00F95B6A" w:rsidRPr="00F95B6A" w:rsidRDefault="00F95B6A" w:rsidP="00F95B6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95B6A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F95B6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95B6A">
        <w:rPr>
          <w:rFonts w:ascii="Consolas" w:hAnsi="Consolas"/>
          <w:color w:val="000000"/>
          <w:sz w:val="21"/>
          <w:szCs w:val="21"/>
        </w:rPr>
        <w:t>MujPrvniProjekt</w:t>
      </w:r>
      <w:proofErr w:type="spellEnd"/>
    </w:p>
    <w:p w14:paraId="443CD6CB" w14:textId="77777777" w:rsidR="00F95B6A" w:rsidRPr="00F95B6A" w:rsidRDefault="00F95B6A" w:rsidP="00F95B6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95B6A">
        <w:rPr>
          <w:rFonts w:ascii="Consolas" w:hAnsi="Consolas"/>
          <w:color w:val="000000"/>
          <w:sz w:val="21"/>
          <w:szCs w:val="21"/>
        </w:rPr>
        <w:t>{</w:t>
      </w:r>
    </w:p>
    <w:p w14:paraId="6D090708" w14:textId="77777777" w:rsidR="00F95B6A" w:rsidRPr="00F95B6A" w:rsidRDefault="00F95B6A" w:rsidP="00F95B6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95B6A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95B6A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F95B6A">
        <w:rPr>
          <w:rFonts w:ascii="Consolas" w:hAnsi="Consolas"/>
          <w:color w:val="000000"/>
          <w:sz w:val="21"/>
          <w:szCs w:val="21"/>
        </w:rPr>
        <w:t> Program</w:t>
      </w:r>
    </w:p>
    <w:p w14:paraId="0E5F9D38" w14:textId="77777777" w:rsidR="00F95B6A" w:rsidRPr="00F95B6A" w:rsidRDefault="00F95B6A" w:rsidP="00F95B6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95B6A">
        <w:rPr>
          <w:rFonts w:ascii="Consolas" w:hAnsi="Consolas"/>
          <w:color w:val="000000"/>
          <w:sz w:val="21"/>
          <w:szCs w:val="21"/>
        </w:rPr>
        <w:t>    { </w:t>
      </w:r>
    </w:p>
    <w:p w14:paraId="051F229F" w14:textId="77777777" w:rsidR="00F95B6A" w:rsidRPr="00F95B6A" w:rsidRDefault="00F95B6A" w:rsidP="00F95B6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95B6A">
        <w:rPr>
          <w:rFonts w:ascii="Consolas" w:hAnsi="Consolas"/>
          <w:color w:val="000000"/>
          <w:sz w:val="21"/>
          <w:szCs w:val="21"/>
        </w:rPr>
        <w:t>        </w:t>
      </w:r>
      <w:r w:rsidRPr="00F95B6A">
        <w:rPr>
          <w:rFonts w:ascii="Consolas" w:hAnsi="Consolas"/>
          <w:color w:val="0000FF"/>
          <w:sz w:val="21"/>
          <w:szCs w:val="21"/>
        </w:rPr>
        <w:t>static</w:t>
      </w:r>
      <w:r w:rsidRPr="00F95B6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95B6A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F95B6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95B6A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F95B6A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 w:rsidRPr="00F95B6A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F95B6A">
        <w:rPr>
          <w:rFonts w:ascii="Consolas" w:hAnsi="Consolas"/>
          <w:color w:val="000000"/>
          <w:sz w:val="21"/>
          <w:szCs w:val="21"/>
        </w:rPr>
        <w:t>[</w:t>
      </w:r>
      <w:proofErr w:type="gramEnd"/>
      <w:r w:rsidRPr="00F95B6A">
        <w:rPr>
          <w:rFonts w:ascii="Consolas" w:hAnsi="Consolas"/>
          <w:color w:val="000000"/>
          <w:sz w:val="21"/>
          <w:szCs w:val="21"/>
        </w:rPr>
        <w:t>] </w:t>
      </w:r>
      <w:proofErr w:type="spellStart"/>
      <w:r w:rsidRPr="00F95B6A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F95B6A">
        <w:rPr>
          <w:rFonts w:ascii="Consolas" w:hAnsi="Consolas"/>
          <w:color w:val="000000"/>
          <w:sz w:val="21"/>
          <w:szCs w:val="21"/>
        </w:rPr>
        <w:t>)</w:t>
      </w:r>
    </w:p>
    <w:p w14:paraId="167FE6DC" w14:textId="77777777" w:rsidR="00F95B6A" w:rsidRPr="00F95B6A" w:rsidRDefault="00F95B6A" w:rsidP="00F95B6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95B6A">
        <w:rPr>
          <w:rFonts w:ascii="Consolas" w:hAnsi="Consolas"/>
          <w:color w:val="000000"/>
          <w:sz w:val="21"/>
          <w:szCs w:val="21"/>
        </w:rPr>
        <w:t>        {</w:t>
      </w:r>
    </w:p>
    <w:p w14:paraId="43C84922" w14:textId="77777777" w:rsidR="00F95B6A" w:rsidRPr="00F95B6A" w:rsidRDefault="00F95B6A" w:rsidP="00F95B6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95B6A">
        <w:rPr>
          <w:rFonts w:ascii="Consolas" w:hAnsi="Consolas"/>
          <w:color w:val="000000"/>
          <w:sz w:val="21"/>
          <w:szCs w:val="21"/>
        </w:rPr>
        <w:t>            </w:t>
      </w:r>
      <w:r w:rsidRPr="00F95B6A">
        <w:rPr>
          <w:rFonts w:ascii="Consolas" w:hAnsi="Consolas"/>
          <w:color w:val="0000FF"/>
          <w:sz w:val="21"/>
          <w:szCs w:val="21"/>
        </w:rPr>
        <w:t>double</w:t>
      </w:r>
      <w:r w:rsidRPr="00F95B6A">
        <w:rPr>
          <w:rFonts w:ascii="Consolas" w:hAnsi="Consolas"/>
          <w:color w:val="000000"/>
          <w:sz w:val="21"/>
          <w:szCs w:val="21"/>
        </w:rPr>
        <w:t> hmotnost = </w:t>
      </w:r>
      <w:r w:rsidRPr="00F95B6A">
        <w:rPr>
          <w:rFonts w:ascii="Consolas" w:hAnsi="Consolas"/>
          <w:color w:val="098658"/>
          <w:sz w:val="21"/>
          <w:szCs w:val="21"/>
        </w:rPr>
        <w:t>85</w:t>
      </w:r>
      <w:r w:rsidRPr="00F95B6A">
        <w:rPr>
          <w:rFonts w:ascii="Consolas" w:hAnsi="Consolas"/>
          <w:color w:val="000000"/>
          <w:sz w:val="21"/>
          <w:szCs w:val="21"/>
        </w:rPr>
        <w:t>;</w:t>
      </w:r>
    </w:p>
    <w:p w14:paraId="75AA7491" w14:textId="77777777" w:rsidR="00F95B6A" w:rsidRPr="00F95B6A" w:rsidRDefault="00F95B6A" w:rsidP="00F95B6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95B6A">
        <w:rPr>
          <w:rFonts w:ascii="Consolas" w:hAnsi="Consolas"/>
          <w:color w:val="000000"/>
          <w:sz w:val="21"/>
          <w:szCs w:val="21"/>
        </w:rPr>
        <w:t>            </w:t>
      </w:r>
      <w:r w:rsidRPr="00F95B6A">
        <w:rPr>
          <w:rFonts w:ascii="Consolas" w:hAnsi="Consolas"/>
          <w:color w:val="0000FF"/>
          <w:sz w:val="21"/>
          <w:szCs w:val="21"/>
        </w:rPr>
        <w:t>double</w:t>
      </w:r>
      <w:r w:rsidRPr="00F95B6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95B6A">
        <w:rPr>
          <w:rFonts w:ascii="Consolas" w:hAnsi="Consolas"/>
          <w:color w:val="000000"/>
          <w:sz w:val="21"/>
          <w:szCs w:val="21"/>
        </w:rPr>
        <w:t>vyska</w:t>
      </w:r>
      <w:proofErr w:type="spellEnd"/>
      <w:r w:rsidRPr="00F95B6A">
        <w:rPr>
          <w:rFonts w:ascii="Consolas" w:hAnsi="Consolas"/>
          <w:color w:val="000000"/>
          <w:sz w:val="21"/>
          <w:szCs w:val="21"/>
        </w:rPr>
        <w:t> = </w:t>
      </w:r>
      <w:r w:rsidRPr="00F95B6A">
        <w:rPr>
          <w:rFonts w:ascii="Consolas" w:hAnsi="Consolas"/>
          <w:color w:val="098658"/>
          <w:sz w:val="21"/>
          <w:szCs w:val="21"/>
        </w:rPr>
        <w:t>1.78</w:t>
      </w:r>
      <w:r w:rsidRPr="00F95B6A">
        <w:rPr>
          <w:rFonts w:ascii="Consolas" w:hAnsi="Consolas"/>
          <w:color w:val="000000"/>
          <w:sz w:val="21"/>
          <w:szCs w:val="21"/>
        </w:rPr>
        <w:t>;</w:t>
      </w:r>
    </w:p>
    <w:p w14:paraId="2746C900" w14:textId="77777777" w:rsidR="00F95B6A" w:rsidRPr="00F95B6A" w:rsidRDefault="00F95B6A" w:rsidP="00F95B6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6199D53F" w14:textId="77777777" w:rsidR="00F95B6A" w:rsidRPr="00F95B6A" w:rsidRDefault="00F95B6A" w:rsidP="00F95B6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95B6A">
        <w:rPr>
          <w:rFonts w:ascii="Consolas" w:hAnsi="Consolas"/>
          <w:color w:val="000000"/>
          <w:sz w:val="21"/>
          <w:szCs w:val="21"/>
        </w:rPr>
        <w:t>            Console.WriteLine(</w:t>
      </w:r>
      <w:r w:rsidRPr="00F95B6A">
        <w:rPr>
          <w:rFonts w:ascii="Consolas" w:hAnsi="Consolas"/>
          <w:color w:val="A31515"/>
          <w:sz w:val="21"/>
          <w:szCs w:val="21"/>
        </w:rPr>
        <w:t>$"hmotnost {hmotnost}kg a vyska {vyska}m"</w:t>
      </w:r>
      <w:r w:rsidRPr="00F95B6A">
        <w:rPr>
          <w:rFonts w:ascii="Consolas" w:hAnsi="Consolas"/>
          <w:color w:val="000000"/>
          <w:sz w:val="21"/>
          <w:szCs w:val="21"/>
        </w:rPr>
        <w:t>);</w:t>
      </w:r>
    </w:p>
    <w:p w14:paraId="6596C054" w14:textId="77777777" w:rsidR="00F95B6A" w:rsidRPr="00F95B6A" w:rsidRDefault="00F95B6A" w:rsidP="00F95B6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95B6A">
        <w:rPr>
          <w:rFonts w:ascii="Consolas" w:hAnsi="Consolas"/>
          <w:color w:val="000000"/>
          <w:sz w:val="21"/>
          <w:szCs w:val="21"/>
        </w:rPr>
        <w:t>            </w:t>
      </w:r>
    </w:p>
    <w:p w14:paraId="635D4CAD" w14:textId="77777777" w:rsidR="00F95B6A" w:rsidRPr="00F95B6A" w:rsidRDefault="00F95B6A" w:rsidP="00F95B6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95B6A">
        <w:rPr>
          <w:rFonts w:ascii="Consolas" w:hAnsi="Consolas"/>
          <w:color w:val="000000"/>
          <w:sz w:val="21"/>
          <w:szCs w:val="21"/>
        </w:rPr>
        <w:t>            </w:t>
      </w:r>
      <w:r w:rsidRPr="00F95B6A">
        <w:rPr>
          <w:rFonts w:ascii="Consolas" w:hAnsi="Consolas"/>
          <w:color w:val="0000FF"/>
          <w:sz w:val="21"/>
          <w:szCs w:val="21"/>
        </w:rPr>
        <w:t>double</w:t>
      </w:r>
      <w:r w:rsidRPr="00F95B6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95B6A">
        <w:rPr>
          <w:rFonts w:ascii="Consolas" w:hAnsi="Consolas"/>
          <w:color w:val="000000"/>
          <w:sz w:val="21"/>
          <w:szCs w:val="21"/>
        </w:rPr>
        <w:t>bmi</w:t>
      </w:r>
      <w:proofErr w:type="spellEnd"/>
      <w:r w:rsidRPr="00F95B6A">
        <w:rPr>
          <w:rFonts w:ascii="Consolas" w:hAnsi="Consolas"/>
          <w:color w:val="000000"/>
          <w:sz w:val="21"/>
          <w:szCs w:val="21"/>
        </w:rPr>
        <w:t> = hmotnost / (</w:t>
      </w:r>
      <w:proofErr w:type="spellStart"/>
      <w:r w:rsidRPr="00F95B6A">
        <w:rPr>
          <w:rFonts w:ascii="Consolas" w:hAnsi="Consolas"/>
          <w:color w:val="000000"/>
          <w:sz w:val="21"/>
          <w:szCs w:val="21"/>
        </w:rPr>
        <w:t>vyska</w:t>
      </w:r>
      <w:proofErr w:type="spellEnd"/>
      <w:r w:rsidRPr="00F95B6A">
        <w:rPr>
          <w:rFonts w:ascii="Consolas" w:hAnsi="Consolas"/>
          <w:color w:val="000000"/>
          <w:sz w:val="21"/>
          <w:szCs w:val="21"/>
        </w:rPr>
        <w:t> * </w:t>
      </w:r>
      <w:proofErr w:type="spellStart"/>
      <w:r w:rsidRPr="00F95B6A">
        <w:rPr>
          <w:rFonts w:ascii="Consolas" w:hAnsi="Consolas"/>
          <w:color w:val="000000"/>
          <w:sz w:val="21"/>
          <w:szCs w:val="21"/>
        </w:rPr>
        <w:t>vyska</w:t>
      </w:r>
      <w:proofErr w:type="spellEnd"/>
      <w:r w:rsidRPr="00F95B6A">
        <w:rPr>
          <w:rFonts w:ascii="Consolas" w:hAnsi="Consolas"/>
          <w:color w:val="000000"/>
          <w:sz w:val="21"/>
          <w:szCs w:val="21"/>
        </w:rPr>
        <w:t>);</w:t>
      </w:r>
    </w:p>
    <w:p w14:paraId="0D5373D9" w14:textId="77777777" w:rsidR="00F95B6A" w:rsidRPr="00F95B6A" w:rsidRDefault="00F95B6A" w:rsidP="00F95B6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55900DFE" w14:textId="77777777" w:rsidR="00F95B6A" w:rsidRPr="00F95B6A" w:rsidRDefault="00F95B6A" w:rsidP="00F95B6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95B6A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F95B6A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F95B6A">
        <w:rPr>
          <w:rFonts w:ascii="Consolas" w:hAnsi="Consolas"/>
          <w:color w:val="000000"/>
          <w:sz w:val="21"/>
          <w:szCs w:val="21"/>
        </w:rPr>
        <w:t>(</w:t>
      </w:r>
      <w:r w:rsidRPr="00F95B6A">
        <w:rPr>
          <w:rFonts w:ascii="Consolas" w:hAnsi="Consolas"/>
          <w:color w:val="A31515"/>
          <w:sz w:val="21"/>
          <w:szCs w:val="21"/>
        </w:rPr>
        <w:t>$"</w:t>
      </w:r>
      <w:proofErr w:type="spellStart"/>
      <w:r w:rsidRPr="00F95B6A">
        <w:rPr>
          <w:rFonts w:ascii="Consolas" w:hAnsi="Consolas"/>
          <w:color w:val="A31515"/>
          <w:sz w:val="21"/>
          <w:szCs w:val="21"/>
        </w:rPr>
        <w:t>bmi</w:t>
      </w:r>
      <w:proofErr w:type="spellEnd"/>
      <w:r w:rsidRPr="00F95B6A">
        <w:rPr>
          <w:rFonts w:ascii="Consolas" w:hAnsi="Consolas"/>
          <w:color w:val="A31515"/>
          <w:sz w:val="21"/>
          <w:szCs w:val="21"/>
        </w:rPr>
        <w:t> je {</w:t>
      </w:r>
      <w:proofErr w:type="spellStart"/>
      <w:r w:rsidRPr="00F95B6A">
        <w:rPr>
          <w:rFonts w:ascii="Consolas" w:hAnsi="Consolas"/>
          <w:color w:val="A31515"/>
          <w:sz w:val="21"/>
          <w:szCs w:val="21"/>
        </w:rPr>
        <w:t>bmi</w:t>
      </w:r>
      <w:proofErr w:type="spellEnd"/>
      <w:r w:rsidRPr="00F95B6A">
        <w:rPr>
          <w:rFonts w:ascii="Consolas" w:hAnsi="Consolas"/>
          <w:color w:val="A31515"/>
          <w:sz w:val="21"/>
          <w:szCs w:val="21"/>
        </w:rPr>
        <w:t>}"</w:t>
      </w:r>
      <w:r w:rsidRPr="00F95B6A">
        <w:rPr>
          <w:rFonts w:ascii="Consolas" w:hAnsi="Consolas"/>
          <w:color w:val="000000"/>
          <w:sz w:val="21"/>
          <w:szCs w:val="21"/>
        </w:rPr>
        <w:t>);</w:t>
      </w:r>
    </w:p>
    <w:p w14:paraId="1275B207" w14:textId="77777777" w:rsidR="00F95B6A" w:rsidRPr="00F95B6A" w:rsidRDefault="00F95B6A" w:rsidP="00F95B6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95B6A">
        <w:rPr>
          <w:rFonts w:ascii="Consolas" w:hAnsi="Consolas"/>
          <w:color w:val="000000"/>
          <w:sz w:val="21"/>
          <w:szCs w:val="21"/>
        </w:rPr>
        <w:t>        }</w:t>
      </w:r>
    </w:p>
    <w:p w14:paraId="483B6779" w14:textId="77777777" w:rsidR="00F95B6A" w:rsidRPr="00F95B6A" w:rsidRDefault="00F95B6A" w:rsidP="00F95B6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95B6A">
        <w:rPr>
          <w:rFonts w:ascii="Consolas" w:hAnsi="Consolas"/>
          <w:color w:val="000000"/>
          <w:sz w:val="21"/>
          <w:szCs w:val="21"/>
        </w:rPr>
        <w:t>    }</w:t>
      </w:r>
    </w:p>
    <w:p w14:paraId="29FD57E3" w14:textId="77777777" w:rsidR="00F95B6A" w:rsidRPr="00F95B6A" w:rsidRDefault="00F95B6A" w:rsidP="00F95B6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95B6A">
        <w:rPr>
          <w:rFonts w:ascii="Consolas" w:hAnsi="Consolas"/>
          <w:color w:val="000000"/>
          <w:sz w:val="21"/>
          <w:szCs w:val="21"/>
        </w:rPr>
        <w:t>}</w:t>
      </w:r>
    </w:p>
    <w:p w14:paraId="55BF047A" w14:textId="2A2AA9C3" w:rsidR="00F95B6A" w:rsidRDefault="00F95B6A" w:rsidP="00EF2B02"/>
    <w:p w14:paraId="41BF60C0" w14:textId="2493F5D9" w:rsidR="00A9672B" w:rsidRDefault="00A9672B" w:rsidP="00EF2B02">
      <w:r>
        <w:t>Všimněte si využití kulatých závorek pro prioritu operátorů:</w:t>
      </w:r>
    </w:p>
    <w:p w14:paraId="5B4B5D0C" w14:textId="753D7FAE" w:rsidR="00A9672B" w:rsidRDefault="00A9672B" w:rsidP="000F053E">
      <w:pPr>
        <w:shd w:val="clear" w:color="auto" w:fill="E7E6E6" w:themeFill="background2"/>
      </w:pPr>
      <w:r w:rsidRPr="00F95B6A">
        <w:rPr>
          <w:rFonts w:ascii="Consolas" w:hAnsi="Consolas"/>
          <w:color w:val="0000FF"/>
          <w:sz w:val="21"/>
          <w:szCs w:val="21"/>
        </w:rPr>
        <w:t>double</w:t>
      </w:r>
      <w:r w:rsidRPr="00F95B6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95B6A">
        <w:rPr>
          <w:rFonts w:ascii="Consolas" w:hAnsi="Consolas"/>
          <w:color w:val="000000"/>
          <w:sz w:val="21"/>
          <w:szCs w:val="21"/>
        </w:rPr>
        <w:t>bmi</w:t>
      </w:r>
      <w:proofErr w:type="spellEnd"/>
      <w:r w:rsidRPr="00F95B6A">
        <w:rPr>
          <w:rFonts w:ascii="Consolas" w:hAnsi="Consolas"/>
          <w:color w:val="000000"/>
          <w:sz w:val="21"/>
          <w:szCs w:val="21"/>
        </w:rPr>
        <w:t> = hmotnost / (</w:t>
      </w:r>
      <w:proofErr w:type="spellStart"/>
      <w:r w:rsidRPr="00F95B6A">
        <w:rPr>
          <w:rFonts w:ascii="Consolas" w:hAnsi="Consolas"/>
          <w:color w:val="000000"/>
          <w:sz w:val="21"/>
          <w:szCs w:val="21"/>
        </w:rPr>
        <w:t>vyska</w:t>
      </w:r>
      <w:proofErr w:type="spellEnd"/>
      <w:r w:rsidRPr="00F95B6A">
        <w:rPr>
          <w:rFonts w:ascii="Consolas" w:hAnsi="Consolas"/>
          <w:color w:val="000000"/>
          <w:sz w:val="21"/>
          <w:szCs w:val="21"/>
        </w:rPr>
        <w:t> * </w:t>
      </w:r>
      <w:proofErr w:type="spellStart"/>
      <w:r w:rsidRPr="00F95B6A">
        <w:rPr>
          <w:rFonts w:ascii="Consolas" w:hAnsi="Consolas"/>
          <w:color w:val="000000"/>
          <w:sz w:val="21"/>
          <w:szCs w:val="21"/>
        </w:rPr>
        <w:t>vyska</w:t>
      </w:r>
      <w:proofErr w:type="spellEnd"/>
      <w:r w:rsidRPr="00F95B6A">
        <w:rPr>
          <w:rFonts w:ascii="Consolas" w:hAnsi="Consolas"/>
          <w:color w:val="000000"/>
          <w:sz w:val="21"/>
          <w:szCs w:val="21"/>
        </w:rPr>
        <w:t>);</w:t>
      </w:r>
    </w:p>
    <w:p w14:paraId="54DBB3FB" w14:textId="4D79A617" w:rsidR="00AA687B" w:rsidRDefault="00AA687B" w:rsidP="00EF2B02"/>
    <w:p w14:paraId="751203DE" w14:textId="77777777" w:rsidR="000F4DA6" w:rsidRDefault="000F4DA6">
      <w:pPr>
        <w:spacing w:after="0" w:line="240" w:lineRule="auto"/>
        <w:jc w:val="left"/>
      </w:pPr>
      <w:r>
        <w:br w:type="page"/>
      </w:r>
    </w:p>
    <w:p w14:paraId="4EE5ACA0" w14:textId="132E5F7D" w:rsidR="00876B76" w:rsidRDefault="00876B76" w:rsidP="00EF2B02">
      <w:r>
        <w:lastRenderedPageBreak/>
        <w:t xml:space="preserve">Další příklad </w:t>
      </w:r>
      <w:r w:rsidR="001F1C2F">
        <w:t>určí obvod a obsah trojúhelník</w:t>
      </w:r>
      <w:r w:rsidR="009F0E07">
        <w:t>u</w:t>
      </w:r>
      <w:r w:rsidR="001F1C2F">
        <w:t xml:space="preserve"> zadaného délkami stran pomocí </w:t>
      </w:r>
      <w:proofErr w:type="spellStart"/>
      <w:r w:rsidR="001F1C2F">
        <w:t>Heronova</w:t>
      </w:r>
      <w:proofErr w:type="spellEnd"/>
      <w:r w:rsidR="001F1C2F">
        <w:t xml:space="preserve"> vzorce</w:t>
      </w:r>
      <w:r w:rsidR="009F0E07">
        <w:t xml:space="preserve"> </w:t>
      </w:r>
      <w:r w:rsidR="009F0E07">
        <w:rPr>
          <w:lang w:val="en-US"/>
        </w:rPr>
        <w:t>[3].</w:t>
      </w:r>
      <w:r w:rsidR="008A0B62">
        <w:rPr>
          <w:lang w:val="en-US"/>
        </w:rPr>
        <w:t xml:space="preserve"> Op</w:t>
      </w:r>
      <w:proofErr w:type="spellStart"/>
      <w:r w:rsidR="008A0B62">
        <w:t>ět</w:t>
      </w:r>
      <w:proofErr w:type="spellEnd"/>
      <w:r w:rsidR="008A0B62">
        <w:t xml:space="preserve"> si musíme dát pozor na prioritu operátorů a využijeme také metodu </w:t>
      </w:r>
      <w:proofErr w:type="spellStart"/>
      <w:r w:rsidR="008A0B62" w:rsidRPr="008A0B62">
        <w:rPr>
          <w:i/>
          <w:iCs/>
        </w:rPr>
        <w:t>Math.Sqrt</w:t>
      </w:r>
      <w:proofErr w:type="spellEnd"/>
      <w:r w:rsidR="008A0B62">
        <w:t xml:space="preserve"> pro druhou </w:t>
      </w:r>
      <w:proofErr w:type="spellStart"/>
      <w:r w:rsidR="008A0B62">
        <w:t>odmocinu</w:t>
      </w:r>
      <w:proofErr w:type="spellEnd"/>
      <w:r w:rsidR="008A0B62">
        <w:t>.</w:t>
      </w:r>
    </w:p>
    <w:p w14:paraId="384EF855" w14:textId="77777777" w:rsidR="0031314E" w:rsidRPr="0031314E" w:rsidRDefault="0031314E" w:rsidP="0031314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1314E">
        <w:rPr>
          <w:rFonts w:ascii="Consolas" w:hAnsi="Consolas"/>
          <w:noProof/>
          <w:color w:val="0000FF"/>
          <w:sz w:val="21"/>
          <w:szCs w:val="21"/>
        </w:rPr>
        <w:t>using</w:t>
      </w:r>
      <w:r w:rsidRPr="0031314E">
        <w:rPr>
          <w:rFonts w:ascii="Consolas" w:hAnsi="Consolas"/>
          <w:noProof/>
          <w:color w:val="000000"/>
          <w:sz w:val="21"/>
          <w:szCs w:val="21"/>
        </w:rPr>
        <w:t> System;</w:t>
      </w:r>
    </w:p>
    <w:p w14:paraId="4899B4B6" w14:textId="77777777" w:rsidR="0031314E" w:rsidRPr="0031314E" w:rsidRDefault="0031314E" w:rsidP="0031314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4BB6902B" w14:textId="77777777" w:rsidR="0031314E" w:rsidRPr="0031314E" w:rsidRDefault="0031314E" w:rsidP="0031314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1314E">
        <w:rPr>
          <w:rFonts w:ascii="Consolas" w:hAnsi="Consolas"/>
          <w:noProof/>
          <w:color w:val="0000FF"/>
          <w:sz w:val="21"/>
          <w:szCs w:val="21"/>
        </w:rPr>
        <w:t>namespace</w:t>
      </w:r>
      <w:r w:rsidRPr="0031314E">
        <w:rPr>
          <w:rFonts w:ascii="Consolas" w:hAnsi="Consolas"/>
          <w:noProof/>
          <w:color w:val="000000"/>
          <w:sz w:val="21"/>
          <w:szCs w:val="21"/>
        </w:rPr>
        <w:t> MujPrvniProjekt</w:t>
      </w:r>
    </w:p>
    <w:p w14:paraId="35C5AA99" w14:textId="77777777" w:rsidR="0031314E" w:rsidRPr="0031314E" w:rsidRDefault="0031314E" w:rsidP="0031314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1314E">
        <w:rPr>
          <w:rFonts w:ascii="Consolas" w:hAnsi="Consolas"/>
          <w:noProof/>
          <w:color w:val="000000"/>
          <w:sz w:val="21"/>
          <w:szCs w:val="21"/>
        </w:rPr>
        <w:t>{</w:t>
      </w:r>
    </w:p>
    <w:p w14:paraId="7B2E7569" w14:textId="77777777" w:rsidR="0031314E" w:rsidRPr="0031314E" w:rsidRDefault="0031314E" w:rsidP="0031314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1314E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31314E">
        <w:rPr>
          <w:rFonts w:ascii="Consolas" w:hAnsi="Consolas"/>
          <w:noProof/>
          <w:color w:val="0000FF"/>
          <w:sz w:val="21"/>
          <w:szCs w:val="21"/>
        </w:rPr>
        <w:t>class</w:t>
      </w:r>
      <w:r w:rsidRPr="0031314E">
        <w:rPr>
          <w:rFonts w:ascii="Consolas" w:hAnsi="Consolas"/>
          <w:noProof/>
          <w:color w:val="000000"/>
          <w:sz w:val="21"/>
          <w:szCs w:val="21"/>
        </w:rPr>
        <w:t> Program</w:t>
      </w:r>
    </w:p>
    <w:p w14:paraId="405B4870" w14:textId="77777777" w:rsidR="0031314E" w:rsidRPr="0031314E" w:rsidRDefault="0031314E" w:rsidP="0031314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1314E">
        <w:rPr>
          <w:rFonts w:ascii="Consolas" w:hAnsi="Consolas"/>
          <w:noProof/>
          <w:color w:val="000000"/>
          <w:sz w:val="21"/>
          <w:szCs w:val="21"/>
        </w:rPr>
        <w:t>    {</w:t>
      </w:r>
    </w:p>
    <w:p w14:paraId="08F6BDF1" w14:textId="77777777" w:rsidR="0031314E" w:rsidRPr="0031314E" w:rsidRDefault="0031314E" w:rsidP="0031314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1314E">
        <w:rPr>
          <w:rFonts w:ascii="Consolas" w:hAnsi="Consolas"/>
          <w:noProof/>
          <w:color w:val="000000"/>
          <w:sz w:val="21"/>
          <w:szCs w:val="21"/>
        </w:rPr>
        <w:t>        </w:t>
      </w:r>
      <w:r w:rsidRPr="0031314E">
        <w:rPr>
          <w:rFonts w:ascii="Consolas" w:hAnsi="Consolas"/>
          <w:noProof/>
          <w:color w:val="0000FF"/>
          <w:sz w:val="21"/>
          <w:szCs w:val="21"/>
        </w:rPr>
        <w:t>static</w:t>
      </w:r>
      <w:r w:rsidRPr="0031314E">
        <w:rPr>
          <w:rFonts w:ascii="Consolas" w:hAnsi="Consolas"/>
          <w:noProof/>
          <w:color w:val="000000"/>
          <w:sz w:val="21"/>
          <w:szCs w:val="21"/>
        </w:rPr>
        <w:t> </w:t>
      </w:r>
      <w:r w:rsidRPr="0031314E">
        <w:rPr>
          <w:rFonts w:ascii="Consolas" w:hAnsi="Consolas"/>
          <w:noProof/>
          <w:color w:val="0000FF"/>
          <w:sz w:val="21"/>
          <w:szCs w:val="21"/>
        </w:rPr>
        <w:t>void</w:t>
      </w:r>
      <w:r w:rsidRPr="0031314E">
        <w:rPr>
          <w:rFonts w:ascii="Consolas" w:hAnsi="Consolas"/>
          <w:noProof/>
          <w:color w:val="000000"/>
          <w:sz w:val="21"/>
          <w:szCs w:val="21"/>
        </w:rPr>
        <w:t> Main(</w:t>
      </w:r>
      <w:r w:rsidRPr="0031314E">
        <w:rPr>
          <w:rFonts w:ascii="Consolas" w:hAnsi="Consolas"/>
          <w:noProof/>
          <w:color w:val="0000FF"/>
          <w:sz w:val="21"/>
          <w:szCs w:val="21"/>
        </w:rPr>
        <w:t>string</w:t>
      </w:r>
      <w:r w:rsidRPr="0031314E">
        <w:rPr>
          <w:rFonts w:ascii="Consolas" w:hAnsi="Consolas"/>
          <w:noProof/>
          <w:color w:val="000000"/>
          <w:sz w:val="21"/>
          <w:szCs w:val="21"/>
        </w:rPr>
        <w:t>[] args)</w:t>
      </w:r>
    </w:p>
    <w:p w14:paraId="7CE18470" w14:textId="77777777" w:rsidR="0031314E" w:rsidRPr="0031314E" w:rsidRDefault="0031314E" w:rsidP="0031314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1314E">
        <w:rPr>
          <w:rFonts w:ascii="Consolas" w:hAnsi="Consolas"/>
          <w:noProof/>
          <w:color w:val="000000"/>
          <w:sz w:val="21"/>
          <w:szCs w:val="21"/>
        </w:rPr>
        <w:t>        {</w:t>
      </w:r>
    </w:p>
    <w:p w14:paraId="72A2BE3C" w14:textId="77777777" w:rsidR="0031314E" w:rsidRPr="0031314E" w:rsidRDefault="0031314E" w:rsidP="0031314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1314E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31314E">
        <w:rPr>
          <w:rFonts w:ascii="Consolas" w:hAnsi="Consolas"/>
          <w:noProof/>
          <w:color w:val="0000FF"/>
          <w:sz w:val="21"/>
          <w:szCs w:val="21"/>
        </w:rPr>
        <w:t>double</w:t>
      </w:r>
      <w:r w:rsidRPr="0031314E">
        <w:rPr>
          <w:rFonts w:ascii="Consolas" w:hAnsi="Consolas"/>
          <w:noProof/>
          <w:color w:val="000000"/>
          <w:sz w:val="21"/>
          <w:szCs w:val="21"/>
        </w:rPr>
        <w:t> a = </w:t>
      </w:r>
      <w:r w:rsidRPr="0031314E">
        <w:rPr>
          <w:rFonts w:ascii="Consolas" w:hAnsi="Consolas"/>
          <w:noProof/>
          <w:color w:val="098658"/>
          <w:sz w:val="21"/>
          <w:szCs w:val="21"/>
        </w:rPr>
        <w:t>3.0</w:t>
      </w:r>
      <w:r w:rsidRPr="0031314E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6869063F" w14:textId="77777777" w:rsidR="0031314E" w:rsidRPr="0031314E" w:rsidRDefault="0031314E" w:rsidP="0031314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1314E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31314E">
        <w:rPr>
          <w:rFonts w:ascii="Consolas" w:hAnsi="Consolas"/>
          <w:noProof/>
          <w:color w:val="0000FF"/>
          <w:sz w:val="21"/>
          <w:szCs w:val="21"/>
        </w:rPr>
        <w:t>double</w:t>
      </w:r>
      <w:r w:rsidRPr="0031314E">
        <w:rPr>
          <w:rFonts w:ascii="Consolas" w:hAnsi="Consolas"/>
          <w:noProof/>
          <w:color w:val="000000"/>
          <w:sz w:val="21"/>
          <w:szCs w:val="21"/>
        </w:rPr>
        <w:t> b = </w:t>
      </w:r>
      <w:r w:rsidRPr="0031314E">
        <w:rPr>
          <w:rFonts w:ascii="Consolas" w:hAnsi="Consolas"/>
          <w:noProof/>
          <w:color w:val="098658"/>
          <w:sz w:val="21"/>
          <w:szCs w:val="21"/>
        </w:rPr>
        <w:t>4.0</w:t>
      </w:r>
      <w:r w:rsidRPr="0031314E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202181DF" w14:textId="77777777" w:rsidR="0031314E" w:rsidRPr="0031314E" w:rsidRDefault="0031314E" w:rsidP="0031314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1314E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31314E">
        <w:rPr>
          <w:rFonts w:ascii="Consolas" w:hAnsi="Consolas"/>
          <w:noProof/>
          <w:color w:val="0000FF"/>
          <w:sz w:val="21"/>
          <w:szCs w:val="21"/>
        </w:rPr>
        <w:t>double</w:t>
      </w:r>
      <w:r w:rsidRPr="0031314E">
        <w:rPr>
          <w:rFonts w:ascii="Consolas" w:hAnsi="Consolas"/>
          <w:noProof/>
          <w:color w:val="000000"/>
          <w:sz w:val="21"/>
          <w:szCs w:val="21"/>
        </w:rPr>
        <w:t> c = </w:t>
      </w:r>
      <w:r w:rsidRPr="0031314E">
        <w:rPr>
          <w:rFonts w:ascii="Consolas" w:hAnsi="Consolas"/>
          <w:noProof/>
          <w:color w:val="098658"/>
          <w:sz w:val="21"/>
          <w:szCs w:val="21"/>
        </w:rPr>
        <w:t>5.0</w:t>
      </w:r>
      <w:r w:rsidRPr="0031314E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407FF977" w14:textId="77777777" w:rsidR="0031314E" w:rsidRPr="0031314E" w:rsidRDefault="0031314E" w:rsidP="0031314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08921F94" w14:textId="77777777" w:rsidR="0031314E" w:rsidRPr="0031314E" w:rsidRDefault="0031314E" w:rsidP="0031314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1314E">
        <w:rPr>
          <w:rFonts w:ascii="Consolas" w:hAnsi="Consolas"/>
          <w:noProof/>
          <w:color w:val="000000"/>
          <w:sz w:val="21"/>
          <w:szCs w:val="21"/>
        </w:rPr>
        <w:t>            Console.WriteLine(</w:t>
      </w:r>
      <w:r w:rsidRPr="0031314E">
        <w:rPr>
          <w:rFonts w:ascii="Consolas" w:hAnsi="Consolas"/>
          <w:noProof/>
          <w:color w:val="A31515"/>
          <w:sz w:val="21"/>
          <w:szCs w:val="21"/>
        </w:rPr>
        <w:t>$"Delka strany trojuhelnika je {a}, {b} a {c}"</w:t>
      </w:r>
      <w:r w:rsidRPr="0031314E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68D21FF8" w14:textId="77777777" w:rsidR="0031314E" w:rsidRPr="0031314E" w:rsidRDefault="0031314E" w:rsidP="0031314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1314E">
        <w:rPr>
          <w:rFonts w:ascii="Consolas" w:hAnsi="Consolas"/>
          <w:noProof/>
          <w:color w:val="000000"/>
          <w:sz w:val="21"/>
          <w:szCs w:val="21"/>
        </w:rPr>
        <w:t>            </w:t>
      </w:r>
    </w:p>
    <w:p w14:paraId="60215791" w14:textId="77777777" w:rsidR="0031314E" w:rsidRPr="0031314E" w:rsidRDefault="0031314E" w:rsidP="0031314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1314E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31314E">
        <w:rPr>
          <w:rFonts w:ascii="Consolas" w:hAnsi="Consolas"/>
          <w:noProof/>
          <w:color w:val="0000FF"/>
          <w:sz w:val="21"/>
          <w:szCs w:val="21"/>
        </w:rPr>
        <w:t>double</w:t>
      </w:r>
      <w:r w:rsidRPr="0031314E">
        <w:rPr>
          <w:rFonts w:ascii="Consolas" w:hAnsi="Consolas"/>
          <w:noProof/>
          <w:color w:val="000000"/>
          <w:sz w:val="21"/>
          <w:szCs w:val="21"/>
        </w:rPr>
        <w:t> obvod = a + b + c;</w:t>
      </w:r>
    </w:p>
    <w:p w14:paraId="7A2933C8" w14:textId="77777777" w:rsidR="0031314E" w:rsidRPr="0031314E" w:rsidRDefault="0031314E" w:rsidP="0031314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19B48542" w14:textId="77777777" w:rsidR="0031314E" w:rsidRPr="0031314E" w:rsidRDefault="0031314E" w:rsidP="0031314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1314E">
        <w:rPr>
          <w:rFonts w:ascii="Consolas" w:hAnsi="Consolas"/>
          <w:noProof/>
          <w:color w:val="000000"/>
          <w:sz w:val="21"/>
          <w:szCs w:val="21"/>
        </w:rPr>
        <w:t>            Console.WriteLine(</w:t>
      </w:r>
      <w:r w:rsidRPr="0031314E">
        <w:rPr>
          <w:rFonts w:ascii="Consolas" w:hAnsi="Consolas"/>
          <w:noProof/>
          <w:color w:val="A31515"/>
          <w:sz w:val="21"/>
          <w:szCs w:val="21"/>
        </w:rPr>
        <w:t>$"Obvod je {obvod}"</w:t>
      </w:r>
      <w:r w:rsidRPr="0031314E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3D68E35C" w14:textId="77777777" w:rsidR="0031314E" w:rsidRPr="0031314E" w:rsidRDefault="0031314E" w:rsidP="0031314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7BE7049A" w14:textId="77777777" w:rsidR="0031314E" w:rsidRPr="0031314E" w:rsidRDefault="0031314E" w:rsidP="0031314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1314E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31314E">
        <w:rPr>
          <w:rFonts w:ascii="Consolas" w:hAnsi="Consolas"/>
          <w:noProof/>
          <w:color w:val="0000FF"/>
          <w:sz w:val="21"/>
          <w:szCs w:val="21"/>
        </w:rPr>
        <w:t>double</w:t>
      </w:r>
      <w:r w:rsidRPr="0031314E">
        <w:rPr>
          <w:rFonts w:ascii="Consolas" w:hAnsi="Consolas"/>
          <w:noProof/>
          <w:color w:val="000000"/>
          <w:sz w:val="21"/>
          <w:szCs w:val="21"/>
        </w:rPr>
        <w:t> s = (a + b + c) / </w:t>
      </w:r>
      <w:r w:rsidRPr="0031314E">
        <w:rPr>
          <w:rFonts w:ascii="Consolas" w:hAnsi="Consolas"/>
          <w:noProof/>
          <w:color w:val="098658"/>
          <w:sz w:val="21"/>
          <w:szCs w:val="21"/>
        </w:rPr>
        <w:t>2</w:t>
      </w:r>
      <w:r w:rsidRPr="0031314E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68A89362" w14:textId="77777777" w:rsidR="0031314E" w:rsidRPr="0031314E" w:rsidRDefault="0031314E" w:rsidP="0031314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1314E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31314E">
        <w:rPr>
          <w:rFonts w:ascii="Consolas" w:hAnsi="Consolas"/>
          <w:noProof/>
          <w:color w:val="0000FF"/>
          <w:sz w:val="21"/>
          <w:szCs w:val="21"/>
        </w:rPr>
        <w:t>double</w:t>
      </w:r>
      <w:r w:rsidRPr="0031314E">
        <w:rPr>
          <w:rFonts w:ascii="Consolas" w:hAnsi="Consolas"/>
          <w:noProof/>
          <w:color w:val="000000"/>
          <w:sz w:val="21"/>
          <w:szCs w:val="21"/>
        </w:rPr>
        <w:t> obsah = Math.Sqrt(s * (s - a) * (s - b) * (s -c));</w:t>
      </w:r>
    </w:p>
    <w:p w14:paraId="262B1828" w14:textId="77777777" w:rsidR="0031314E" w:rsidRPr="0031314E" w:rsidRDefault="0031314E" w:rsidP="0031314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5E4A6C2E" w14:textId="77777777" w:rsidR="0031314E" w:rsidRPr="0031314E" w:rsidRDefault="0031314E" w:rsidP="0031314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1314E">
        <w:rPr>
          <w:rFonts w:ascii="Consolas" w:hAnsi="Consolas"/>
          <w:noProof/>
          <w:color w:val="000000"/>
          <w:sz w:val="21"/>
          <w:szCs w:val="21"/>
        </w:rPr>
        <w:t>            Console.WriteLine(</w:t>
      </w:r>
      <w:r w:rsidRPr="0031314E">
        <w:rPr>
          <w:rFonts w:ascii="Consolas" w:hAnsi="Consolas"/>
          <w:noProof/>
          <w:color w:val="A31515"/>
          <w:sz w:val="21"/>
          <w:szCs w:val="21"/>
        </w:rPr>
        <w:t>$"Obsah je {obsah}"</w:t>
      </w:r>
      <w:r w:rsidRPr="0031314E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6824FCA5" w14:textId="77777777" w:rsidR="0031314E" w:rsidRPr="0031314E" w:rsidRDefault="0031314E" w:rsidP="0031314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1314E">
        <w:rPr>
          <w:rFonts w:ascii="Consolas" w:hAnsi="Consolas"/>
          <w:noProof/>
          <w:color w:val="000000"/>
          <w:sz w:val="21"/>
          <w:szCs w:val="21"/>
        </w:rPr>
        <w:t>        }</w:t>
      </w:r>
    </w:p>
    <w:p w14:paraId="6DFD4145" w14:textId="77777777" w:rsidR="0031314E" w:rsidRPr="0031314E" w:rsidRDefault="0031314E" w:rsidP="0031314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1314E">
        <w:rPr>
          <w:rFonts w:ascii="Consolas" w:hAnsi="Consolas"/>
          <w:noProof/>
          <w:color w:val="000000"/>
          <w:sz w:val="21"/>
          <w:szCs w:val="21"/>
        </w:rPr>
        <w:t>    }</w:t>
      </w:r>
    </w:p>
    <w:p w14:paraId="27BDF385" w14:textId="77777777" w:rsidR="0031314E" w:rsidRPr="0031314E" w:rsidRDefault="0031314E" w:rsidP="0031314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31314E">
        <w:rPr>
          <w:rFonts w:ascii="Consolas" w:hAnsi="Consolas"/>
          <w:noProof/>
          <w:color w:val="000000"/>
          <w:sz w:val="21"/>
          <w:szCs w:val="21"/>
        </w:rPr>
        <w:t>}</w:t>
      </w:r>
    </w:p>
    <w:p w14:paraId="10AB8AC5" w14:textId="61E330CF" w:rsidR="008A0B62" w:rsidRDefault="008A0B62" w:rsidP="00EF2B02"/>
    <w:p w14:paraId="63D4648A" w14:textId="031B1E4A" w:rsidR="0031314E" w:rsidRDefault="0031314E" w:rsidP="00EF2B02">
      <w:r>
        <w:t xml:space="preserve">Při výpočtu obsahu program využívá metodu </w:t>
      </w:r>
      <w:proofErr w:type="spellStart"/>
      <w:r w:rsidRPr="0031314E">
        <w:rPr>
          <w:i/>
          <w:iCs/>
        </w:rPr>
        <w:t>Math.Sqrt</w:t>
      </w:r>
      <w:proofErr w:type="spellEnd"/>
      <w:r>
        <w:t xml:space="preserve"> pro výpočet druhé odmocniny:</w:t>
      </w:r>
    </w:p>
    <w:p w14:paraId="4265B677" w14:textId="06EEBE2B" w:rsidR="0031314E" w:rsidRPr="008A0B62" w:rsidRDefault="0031314E" w:rsidP="0031314E">
      <w:pPr>
        <w:shd w:val="clear" w:color="auto" w:fill="E7E6E6" w:themeFill="background2"/>
      </w:pPr>
      <w:r w:rsidRPr="0031314E">
        <w:rPr>
          <w:rFonts w:ascii="Consolas" w:hAnsi="Consolas"/>
          <w:noProof/>
          <w:color w:val="0000FF"/>
          <w:sz w:val="21"/>
          <w:szCs w:val="21"/>
        </w:rPr>
        <w:t>double</w:t>
      </w:r>
      <w:r w:rsidRPr="0031314E">
        <w:rPr>
          <w:rFonts w:ascii="Consolas" w:hAnsi="Consolas"/>
          <w:noProof/>
          <w:color w:val="000000"/>
          <w:sz w:val="21"/>
          <w:szCs w:val="21"/>
        </w:rPr>
        <w:t> obsah = Math.Sqrt(s * (s - a) * (s - b) * (s -c));</w:t>
      </w:r>
    </w:p>
    <w:p w14:paraId="3C50A5DF" w14:textId="4BB69D69" w:rsidR="0031314E" w:rsidRDefault="0031314E" w:rsidP="00EF2B02"/>
    <w:p w14:paraId="37C190D3" w14:textId="799EB87F" w:rsidR="009E5C83" w:rsidRDefault="009E5C83" w:rsidP="00EF2B02">
      <w:pPr>
        <w:rPr>
          <w:lang w:val="en-US"/>
        </w:rPr>
      </w:pPr>
      <w:r>
        <w:lastRenderedPageBreak/>
        <w:t>Posled</w:t>
      </w:r>
      <w:r w:rsidR="00297582">
        <w:t>n</w:t>
      </w:r>
      <w:r>
        <w:t xml:space="preserve">í příklad </w:t>
      </w:r>
      <w:proofErr w:type="spellStart"/>
      <w:r>
        <w:t>demostruje</w:t>
      </w:r>
      <w:proofErr w:type="spellEnd"/>
      <w:r>
        <w:t xml:space="preserve"> </w:t>
      </w:r>
      <w:proofErr w:type="spellStart"/>
      <w:r>
        <w:t>využítí</w:t>
      </w:r>
      <w:proofErr w:type="spellEnd"/>
      <w:r>
        <w:t xml:space="preserve"> metody </w:t>
      </w:r>
      <w:proofErr w:type="spellStart"/>
      <w:r w:rsidRPr="009E5C83">
        <w:rPr>
          <w:i/>
          <w:iCs/>
        </w:rPr>
        <w:t>Math.Pow</w:t>
      </w:r>
      <w:proofErr w:type="spellEnd"/>
      <w:r>
        <w:t xml:space="preserve"> pro výpočet mocniny čísla. </w:t>
      </w:r>
      <w:proofErr w:type="spellStart"/>
      <w:r>
        <w:t>Konrétně</w:t>
      </w:r>
      <w:proofErr w:type="spellEnd"/>
      <w:r>
        <w:t xml:space="preserve"> spočítá a vypíše výši pravidelné splátky dle zadané výš</w:t>
      </w:r>
      <w:r w:rsidR="00DE01A2">
        <w:t>i</w:t>
      </w:r>
      <w:r>
        <w:t xml:space="preserve"> dluhu, úrokové míře a délky splácení </w:t>
      </w:r>
      <w:r>
        <w:rPr>
          <w:lang w:val="en-US"/>
        </w:rPr>
        <w:t>[4].</w:t>
      </w:r>
    </w:p>
    <w:p w14:paraId="69623F6B" w14:textId="77777777" w:rsidR="00A07D29" w:rsidRPr="00A07D29" w:rsidRDefault="00A07D29" w:rsidP="00A07D2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A07D29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A07D29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A07D29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A07D29">
        <w:rPr>
          <w:rFonts w:ascii="Consolas" w:hAnsi="Consolas"/>
          <w:color w:val="000000"/>
          <w:sz w:val="21"/>
          <w:szCs w:val="21"/>
        </w:rPr>
        <w:t>;</w:t>
      </w:r>
    </w:p>
    <w:p w14:paraId="7927CACD" w14:textId="77777777" w:rsidR="00A07D29" w:rsidRPr="00A07D29" w:rsidRDefault="00A07D29" w:rsidP="00A07D2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069C2000" w14:textId="77777777" w:rsidR="00A07D29" w:rsidRPr="00A07D29" w:rsidRDefault="00A07D29" w:rsidP="00A07D2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A07D29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A07D29">
        <w:rPr>
          <w:rFonts w:ascii="Consolas" w:hAnsi="Consolas"/>
          <w:color w:val="000000"/>
          <w:sz w:val="21"/>
          <w:szCs w:val="21"/>
        </w:rPr>
        <w:t> ConsoleApp11</w:t>
      </w:r>
    </w:p>
    <w:p w14:paraId="2E84477D" w14:textId="77777777" w:rsidR="00A07D29" w:rsidRPr="00A07D29" w:rsidRDefault="00A07D29" w:rsidP="00A07D2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07D29">
        <w:rPr>
          <w:rFonts w:ascii="Consolas" w:hAnsi="Consolas"/>
          <w:color w:val="000000"/>
          <w:sz w:val="21"/>
          <w:szCs w:val="21"/>
        </w:rPr>
        <w:t>{</w:t>
      </w:r>
    </w:p>
    <w:p w14:paraId="23B755B0" w14:textId="77777777" w:rsidR="00A07D29" w:rsidRPr="00A07D29" w:rsidRDefault="00A07D29" w:rsidP="00A07D2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07D29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A07D29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A07D29">
        <w:rPr>
          <w:rFonts w:ascii="Consolas" w:hAnsi="Consolas"/>
          <w:color w:val="000000"/>
          <w:sz w:val="21"/>
          <w:szCs w:val="21"/>
        </w:rPr>
        <w:t> Program</w:t>
      </w:r>
    </w:p>
    <w:p w14:paraId="4B5EFB28" w14:textId="77777777" w:rsidR="00A07D29" w:rsidRPr="00A07D29" w:rsidRDefault="00A07D29" w:rsidP="00A07D2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07D29">
        <w:rPr>
          <w:rFonts w:ascii="Consolas" w:hAnsi="Consolas"/>
          <w:color w:val="000000"/>
          <w:sz w:val="21"/>
          <w:szCs w:val="21"/>
        </w:rPr>
        <w:t>    { </w:t>
      </w:r>
    </w:p>
    <w:p w14:paraId="15D60C8B" w14:textId="77777777" w:rsidR="00A07D29" w:rsidRPr="00A07D29" w:rsidRDefault="00A07D29" w:rsidP="00A07D2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07D29">
        <w:rPr>
          <w:rFonts w:ascii="Consolas" w:hAnsi="Consolas"/>
          <w:color w:val="000000"/>
          <w:sz w:val="21"/>
          <w:szCs w:val="21"/>
        </w:rPr>
        <w:t>        </w:t>
      </w:r>
      <w:r w:rsidRPr="00A07D29">
        <w:rPr>
          <w:rFonts w:ascii="Consolas" w:hAnsi="Consolas"/>
          <w:color w:val="0000FF"/>
          <w:sz w:val="21"/>
          <w:szCs w:val="21"/>
        </w:rPr>
        <w:t>static</w:t>
      </w:r>
      <w:r w:rsidRPr="00A07D29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A07D29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A07D29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A07D29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A07D29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 w:rsidRPr="00A07D29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A07D29">
        <w:rPr>
          <w:rFonts w:ascii="Consolas" w:hAnsi="Consolas"/>
          <w:color w:val="000000"/>
          <w:sz w:val="21"/>
          <w:szCs w:val="21"/>
        </w:rPr>
        <w:t>[</w:t>
      </w:r>
      <w:proofErr w:type="gramEnd"/>
      <w:r w:rsidRPr="00A07D29">
        <w:rPr>
          <w:rFonts w:ascii="Consolas" w:hAnsi="Consolas"/>
          <w:color w:val="000000"/>
          <w:sz w:val="21"/>
          <w:szCs w:val="21"/>
        </w:rPr>
        <w:t>] </w:t>
      </w:r>
      <w:proofErr w:type="spellStart"/>
      <w:r w:rsidRPr="00A07D29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A07D29">
        <w:rPr>
          <w:rFonts w:ascii="Consolas" w:hAnsi="Consolas"/>
          <w:color w:val="000000"/>
          <w:sz w:val="21"/>
          <w:szCs w:val="21"/>
        </w:rPr>
        <w:t>)</w:t>
      </w:r>
    </w:p>
    <w:p w14:paraId="4FABF042" w14:textId="77777777" w:rsidR="00A07D29" w:rsidRPr="00A07D29" w:rsidRDefault="00A07D29" w:rsidP="00A07D2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07D29">
        <w:rPr>
          <w:rFonts w:ascii="Consolas" w:hAnsi="Consolas"/>
          <w:color w:val="000000"/>
          <w:sz w:val="21"/>
          <w:szCs w:val="21"/>
        </w:rPr>
        <w:t>        {</w:t>
      </w:r>
    </w:p>
    <w:p w14:paraId="122D03EC" w14:textId="77777777" w:rsidR="00A07D29" w:rsidRPr="00A07D29" w:rsidRDefault="00A07D29" w:rsidP="00A07D2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07D29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A07D29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A07D29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A07D29">
        <w:rPr>
          <w:rFonts w:ascii="Consolas" w:hAnsi="Consolas"/>
          <w:color w:val="000000"/>
          <w:sz w:val="21"/>
          <w:szCs w:val="21"/>
        </w:rPr>
        <w:t>pocetLetSplaceni</w:t>
      </w:r>
      <w:proofErr w:type="spellEnd"/>
      <w:r w:rsidRPr="00A07D29">
        <w:rPr>
          <w:rFonts w:ascii="Consolas" w:hAnsi="Consolas"/>
          <w:color w:val="000000"/>
          <w:sz w:val="21"/>
          <w:szCs w:val="21"/>
        </w:rPr>
        <w:t> = </w:t>
      </w:r>
      <w:r w:rsidRPr="00A07D29">
        <w:rPr>
          <w:rFonts w:ascii="Consolas" w:hAnsi="Consolas"/>
          <w:color w:val="098658"/>
          <w:sz w:val="21"/>
          <w:szCs w:val="21"/>
        </w:rPr>
        <w:t>20</w:t>
      </w:r>
      <w:r w:rsidRPr="00A07D29">
        <w:rPr>
          <w:rFonts w:ascii="Consolas" w:hAnsi="Consolas"/>
          <w:color w:val="000000"/>
          <w:sz w:val="21"/>
          <w:szCs w:val="21"/>
        </w:rPr>
        <w:t>;</w:t>
      </w:r>
    </w:p>
    <w:p w14:paraId="63FC3672" w14:textId="77777777" w:rsidR="00A07D29" w:rsidRPr="00A07D29" w:rsidRDefault="00A07D29" w:rsidP="00A07D2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07D29">
        <w:rPr>
          <w:rFonts w:ascii="Consolas" w:hAnsi="Consolas"/>
          <w:color w:val="000000"/>
          <w:sz w:val="21"/>
          <w:szCs w:val="21"/>
        </w:rPr>
        <w:t>            </w:t>
      </w:r>
      <w:r w:rsidRPr="00A07D29">
        <w:rPr>
          <w:rFonts w:ascii="Consolas" w:hAnsi="Consolas"/>
          <w:color w:val="0000FF"/>
          <w:sz w:val="21"/>
          <w:szCs w:val="21"/>
        </w:rPr>
        <w:t>double</w:t>
      </w:r>
      <w:r w:rsidRPr="00A07D29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A07D29">
        <w:rPr>
          <w:rFonts w:ascii="Consolas" w:hAnsi="Consolas"/>
          <w:color w:val="000000"/>
          <w:sz w:val="21"/>
          <w:szCs w:val="21"/>
        </w:rPr>
        <w:t>rocniUrokProcenta</w:t>
      </w:r>
      <w:proofErr w:type="spellEnd"/>
      <w:r w:rsidRPr="00A07D29">
        <w:rPr>
          <w:rFonts w:ascii="Consolas" w:hAnsi="Consolas"/>
          <w:color w:val="000000"/>
          <w:sz w:val="21"/>
          <w:szCs w:val="21"/>
        </w:rPr>
        <w:t> = </w:t>
      </w:r>
      <w:r w:rsidRPr="00A07D29">
        <w:rPr>
          <w:rFonts w:ascii="Consolas" w:hAnsi="Consolas"/>
          <w:color w:val="098658"/>
          <w:sz w:val="21"/>
          <w:szCs w:val="21"/>
        </w:rPr>
        <w:t>2</w:t>
      </w:r>
      <w:r w:rsidRPr="00A07D29">
        <w:rPr>
          <w:rFonts w:ascii="Consolas" w:hAnsi="Consolas"/>
          <w:color w:val="000000"/>
          <w:sz w:val="21"/>
          <w:szCs w:val="21"/>
        </w:rPr>
        <w:t>;</w:t>
      </w:r>
    </w:p>
    <w:p w14:paraId="5DC198B7" w14:textId="77777777" w:rsidR="00A07D29" w:rsidRPr="00A07D29" w:rsidRDefault="00A07D29" w:rsidP="00A07D2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07D29">
        <w:rPr>
          <w:rFonts w:ascii="Consolas" w:hAnsi="Consolas"/>
          <w:color w:val="000000"/>
          <w:sz w:val="21"/>
          <w:szCs w:val="21"/>
        </w:rPr>
        <w:t>            </w:t>
      </w:r>
      <w:r w:rsidRPr="00A07D29">
        <w:rPr>
          <w:rFonts w:ascii="Consolas" w:hAnsi="Consolas"/>
          <w:color w:val="0000FF"/>
          <w:sz w:val="21"/>
          <w:szCs w:val="21"/>
        </w:rPr>
        <w:t>double</w:t>
      </w:r>
      <w:r w:rsidRPr="00A07D29">
        <w:rPr>
          <w:rFonts w:ascii="Consolas" w:hAnsi="Consolas"/>
          <w:color w:val="000000"/>
          <w:sz w:val="21"/>
          <w:szCs w:val="21"/>
        </w:rPr>
        <w:t> D = </w:t>
      </w:r>
      <w:r w:rsidRPr="00A07D29">
        <w:rPr>
          <w:rFonts w:ascii="Consolas" w:hAnsi="Consolas"/>
          <w:color w:val="098658"/>
          <w:sz w:val="21"/>
          <w:szCs w:val="21"/>
        </w:rPr>
        <w:t>1000000</w:t>
      </w:r>
      <w:r w:rsidRPr="00A07D29">
        <w:rPr>
          <w:rFonts w:ascii="Consolas" w:hAnsi="Consolas"/>
          <w:color w:val="000000"/>
          <w:sz w:val="21"/>
          <w:szCs w:val="21"/>
        </w:rPr>
        <w:t>; </w:t>
      </w:r>
      <w:r w:rsidRPr="00A07D29">
        <w:rPr>
          <w:rFonts w:ascii="Consolas" w:hAnsi="Consolas"/>
          <w:color w:val="008000"/>
          <w:sz w:val="21"/>
          <w:szCs w:val="21"/>
        </w:rPr>
        <w:t>// dluh</w:t>
      </w:r>
    </w:p>
    <w:p w14:paraId="527EB4E4" w14:textId="77777777" w:rsidR="00A07D29" w:rsidRPr="00A07D29" w:rsidRDefault="00A07D29" w:rsidP="00A07D2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07D29">
        <w:rPr>
          <w:rFonts w:ascii="Consolas" w:hAnsi="Consolas"/>
          <w:color w:val="000000"/>
          <w:sz w:val="21"/>
          <w:szCs w:val="21"/>
        </w:rPr>
        <w:t>            </w:t>
      </w:r>
    </w:p>
    <w:p w14:paraId="61EE7F38" w14:textId="77777777" w:rsidR="00A07D29" w:rsidRPr="00A07D29" w:rsidRDefault="00A07D29" w:rsidP="00A07D2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07D29">
        <w:rPr>
          <w:rFonts w:ascii="Consolas" w:hAnsi="Consolas"/>
          <w:color w:val="000000"/>
          <w:sz w:val="21"/>
          <w:szCs w:val="21"/>
        </w:rPr>
        <w:t>            </w:t>
      </w:r>
      <w:r w:rsidRPr="00A07D29">
        <w:rPr>
          <w:rFonts w:ascii="Consolas" w:hAnsi="Consolas"/>
          <w:color w:val="0000FF"/>
          <w:sz w:val="21"/>
          <w:szCs w:val="21"/>
        </w:rPr>
        <w:t>int</w:t>
      </w:r>
      <w:r w:rsidRPr="00A07D29">
        <w:rPr>
          <w:rFonts w:ascii="Consolas" w:hAnsi="Consolas"/>
          <w:color w:val="000000"/>
          <w:sz w:val="21"/>
          <w:szCs w:val="21"/>
        </w:rPr>
        <w:t> n = pocetLetSplaceni * </w:t>
      </w:r>
      <w:r w:rsidRPr="00A07D29">
        <w:rPr>
          <w:rFonts w:ascii="Consolas" w:hAnsi="Consolas"/>
          <w:color w:val="098658"/>
          <w:sz w:val="21"/>
          <w:szCs w:val="21"/>
        </w:rPr>
        <w:t>12</w:t>
      </w:r>
      <w:r w:rsidRPr="00A07D29">
        <w:rPr>
          <w:rFonts w:ascii="Consolas" w:hAnsi="Consolas"/>
          <w:color w:val="000000"/>
          <w:sz w:val="21"/>
          <w:szCs w:val="21"/>
        </w:rPr>
        <w:t>; </w:t>
      </w:r>
      <w:r w:rsidRPr="00A07D29">
        <w:rPr>
          <w:rFonts w:ascii="Consolas" w:hAnsi="Consolas"/>
          <w:color w:val="008000"/>
          <w:sz w:val="21"/>
          <w:szCs w:val="21"/>
        </w:rPr>
        <w:t>// pocet mesicu splaceni</w:t>
      </w:r>
    </w:p>
    <w:p w14:paraId="159372DE" w14:textId="77777777" w:rsidR="00A07D29" w:rsidRPr="00A07D29" w:rsidRDefault="00A07D29" w:rsidP="00A07D2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07D29">
        <w:rPr>
          <w:rFonts w:ascii="Consolas" w:hAnsi="Consolas"/>
          <w:color w:val="000000"/>
          <w:sz w:val="21"/>
          <w:szCs w:val="21"/>
        </w:rPr>
        <w:t>            </w:t>
      </w:r>
      <w:r w:rsidRPr="00A07D29">
        <w:rPr>
          <w:rFonts w:ascii="Consolas" w:hAnsi="Consolas"/>
          <w:color w:val="0000FF"/>
          <w:sz w:val="21"/>
          <w:szCs w:val="21"/>
        </w:rPr>
        <w:t>double</w:t>
      </w:r>
      <w:r w:rsidRPr="00A07D29">
        <w:rPr>
          <w:rFonts w:ascii="Consolas" w:hAnsi="Consolas"/>
          <w:color w:val="000000"/>
          <w:sz w:val="21"/>
          <w:szCs w:val="21"/>
        </w:rPr>
        <w:t> i = rocniUrokProcenta / (</w:t>
      </w:r>
      <w:r w:rsidRPr="00A07D29">
        <w:rPr>
          <w:rFonts w:ascii="Consolas" w:hAnsi="Consolas"/>
          <w:color w:val="098658"/>
          <w:sz w:val="21"/>
          <w:szCs w:val="21"/>
        </w:rPr>
        <w:t>12</w:t>
      </w:r>
      <w:r w:rsidRPr="00A07D29">
        <w:rPr>
          <w:rFonts w:ascii="Consolas" w:hAnsi="Consolas"/>
          <w:color w:val="000000"/>
          <w:sz w:val="21"/>
          <w:szCs w:val="21"/>
        </w:rPr>
        <w:t> * </w:t>
      </w:r>
      <w:r w:rsidRPr="00A07D29">
        <w:rPr>
          <w:rFonts w:ascii="Consolas" w:hAnsi="Consolas"/>
          <w:color w:val="098658"/>
          <w:sz w:val="21"/>
          <w:szCs w:val="21"/>
        </w:rPr>
        <w:t>100</w:t>
      </w:r>
      <w:r w:rsidRPr="00A07D29">
        <w:rPr>
          <w:rFonts w:ascii="Consolas" w:hAnsi="Consolas"/>
          <w:color w:val="000000"/>
          <w:sz w:val="21"/>
          <w:szCs w:val="21"/>
        </w:rPr>
        <w:t>); </w:t>
      </w:r>
      <w:r w:rsidRPr="00A07D29">
        <w:rPr>
          <w:rFonts w:ascii="Consolas" w:hAnsi="Consolas"/>
          <w:color w:val="008000"/>
          <w:sz w:val="21"/>
          <w:szCs w:val="21"/>
        </w:rPr>
        <w:t>// desetinne cislo</w:t>
      </w:r>
    </w:p>
    <w:p w14:paraId="54AA7B39" w14:textId="77777777" w:rsidR="00A07D29" w:rsidRPr="00A07D29" w:rsidRDefault="00A07D29" w:rsidP="00A07D2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2B462BF9" w14:textId="77777777" w:rsidR="00A07D29" w:rsidRPr="00A07D29" w:rsidRDefault="00A07D29" w:rsidP="00A07D2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07D29">
        <w:rPr>
          <w:rFonts w:ascii="Consolas" w:hAnsi="Consolas"/>
          <w:color w:val="000000"/>
          <w:sz w:val="21"/>
          <w:szCs w:val="21"/>
        </w:rPr>
        <w:t>            </w:t>
      </w:r>
      <w:r w:rsidRPr="00A07D29">
        <w:rPr>
          <w:rFonts w:ascii="Consolas" w:hAnsi="Consolas"/>
          <w:color w:val="0000FF"/>
          <w:sz w:val="21"/>
          <w:szCs w:val="21"/>
        </w:rPr>
        <w:t>double</w:t>
      </w:r>
      <w:r w:rsidRPr="00A07D29">
        <w:rPr>
          <w:rFonts w:ascii="Consolas" w:hAnsi="Consolas"/>
          <w:color w:val="000000"/>
          <w:sz w:val="21"/>
          <w:szCs w:val="21"/>
        </w:rPr>
        <w:t> v = </w:t>
      </w:r>
      <w:r w:rsidRPr="00A07D29">
        <w:rPr>
          <w:rFonts w:ascii="Consolas" w:hAnsi="Consolas"/>
          <w:color w:val="098658"/>
          <w:sz w:val="21"/>
          <w:szCs w:val="21"/>
        </w:rPr>
        <w:t>1</w:t>
      </w:r>
      <w:r w:rsidRPr="00A07D29">
        <w:rPr>
          <w:rFonts w:ascii="Consolas" w:hAnsi="Consolas"/>
          <w:color w:val="000000"/>
          <w:sz w:val="21"/>
          <w:szCs w:val="21"/>
        </w:rPr>
        <w:t> / (</w:t>
      </w:r>
      <w:r w:rsidRPr="00A07D29">
        <w:rPr>
          <w:rFonts w:ascii="Consolas" w:hAnsi="Consolas"/>
          <w:color w:val="098658"/>
          <w:sz w:val="21"/>
          <w:szCs w:val="21"/>
        </w:rPr>
        <w:t>1</w:t>
      </w:r>
      <w:r w:rsidRPr="00A07D29">
        <w:rPr>
          <w:rFonts w:ascii="Consolas" w:hAnsi="Consolas"/>
          <w:color w:val="000000"/>
          <w:sz w:val="21"/>
          <w:szCs w:val="21"/>
        </w:rPr>
        <w:t> + i);</w:t>
      </w:r>
    </w:p>
    <w:p w14:paraId="3E11C95F" w14:textId="77777777" w:rsidR="00A07D29" w:rsidRPr="00A07D29" w:rsidRDefault="00A07D29" w:rsidP="00A07D2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07D29">
        <w:rPr>
          <w:rFonts w:ascii="Consolas" w:hAnsi="Consolas"/>
          <w:color w:val="000000"/>
          <w:sz w:val="21"/>
          <w:szCs w:val="21"/>
        </w:rPr>
        <w:t>            </w:t>
      </w:r>
      <w:r w:rsidRPr="00A07D29">
        <w:rPr>
          <w:rFonts w:ascii="Consolas" w:hAnsi="Consolas"/>
          <w:color w:val="0000FF"/>
          <w:sz w:val="21"/>
          <w:szCs w:val="21"/>
        </w:rPr>
        <w:t>double</w:t>
      </w:r>
      <w:r w:rsidRPr="00A07D29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A07D29">
        <w:rPr>
          <w:rFonts w:ascii="Consolas" w:hAnsi="Consolas"/>
          <w:color w:val="000000"/>
          <w:sz w:val="21"/>
          <w:szCs w:val="21"/>
        </w:rPr>
        <w:t>splatka</w:t>
      </w:r>
      <w:proofErr w:type="spellEnd"/>
      <w:r w:rsidRPr="00A07D29">
        <w:rPr>
          <w:rFonts w:ascii="Consolas" w:hAnsi="Consolas"/>
          <w:color w:val="000000"/>
          <w:sz w:val="21"/>
          <w:szCs w:val="21"/>
        </w:rPr>
        <w:t> = (i * D) / (</w:t>
      </w:r>
      <w:r w:rsidRPr="00A07D29">
        <w:rPr>
          <w:rFonts w:ascii="Consolas" w:hAnsi="Consolas"/>
          <w:color w:val="098658"/>
          <w:sz w:val="21"/>
          <w:szCs w:val="21"/>
        </w:rPr>
        <w:t>1</w:t>
      </w:r>
      <w:r w:rsidRPr="00A07D29">
        <w:rPr>
          <w:rFonts w:ascii="Consolas" w:hAnsi="Consolas"/>
          <w:color w:val="000000"/>
          <w:sz w:val="21"/>
          <w:szCs w:val="21"/>
        </w:rPr>
        <w:t> - </w:t>
      </w:r>
      <w:proofErr w:type="spellStart"/>
      <w:r w:rsidRPr="00A07D29">
        <w:rPr>
          <w:rFonts w:ascii="Consolas" w:hAnsi="Consolas"/>
          <w:color w:val="000000"/>
          <w:sz w:val="21"/>
          <w:szCs w:val="21"/>
        </w:rPr>
        <w:t>Math.Pow</w:t>
      </w:r>
      <w:proofErr w:type="spellEnd"/>
      <w:r w:rsidRPr="00A07D29">
        <w:rPr>
          <w:rFonts w:ascii="Consolas" w:hAnsi="Consolas"/>
          <w:color w:val="000000"/>
          <w:sz w:val="21"/>
          <w:szCs w:val="21"/>
        </w:rPr>
        <w:t>(v, n));</w:t>
      </w:r>
    </w:p>
    <w:p w14:paraId="4B671A27" w14:textId="77777777" w:rsidR="00A07D29" w:rsidRPr="00A07D29" w:rsidRDefault="00A07D29" w:rsidP="00A07D2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4D631F70" w14:textId="77777777" w:rsidR="00A07D29" w:rsidRPr="00A07D29" w:rsidRDefault="00A07D29" w:rsidP="00A07D2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07D29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A07D29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A07D29">
        <w:rPr>
          <w:rFonts w:ascii="Consolas" w:hAnsi="Consolas"/>
          <w:color w:val="000000"/>
          <w:sz w:val="21"/>
          <w:szCs w:val="21"/>
        </w:rPr>
        <w:t>(</w:t>
      </w:r>
      <w:r w:rsidRPr="00A07D29">
        <w:rPr>
          <w:rFonts w:ascii="Consolas" w:hAnsi="Consolas"/>
          <w:color w:val="A31515"/>
          <w:sz w:val="21"/>
          <w:szCs w:val="21"/>
        </w:rPr>
        <w:t>$"</w:t>
      </w:r>
      <w:proofErr w:type="spellStart"/>
      <w:r w:rsidRPr="00A07D29">
        <w:rPr>
          <w:rFonts w:ascii="Consolas" w:hAnsi="Consolas"/>
          <w:color w:val="A31515"/>
          <w:sz w:val="21"/>
          <w:szCs w:val="21"/>
        </w:rPr>
        <w:t>Mesicni</w:t>
      </w:r>
      <w:proofErr w:type="spellEnd"/>
      <w:r w:rsidRPr="00A07D29">
        <w:rPr>
          <w:rFonts w:ascii="Consolas" w:hAnsi="Consolas"/>
          <w:color w:val="A31515"/>
          <w:sz w:val="21"/>
          <w:szCs w:val="21"/>
        </w:rPr>
        <w:t> </w:t>
      </w:r>
      <w:proofErr w:type="spellStart"/>
      <w:r w:rsidRPr="00A07D29">
        <w:rPr>
          <w:rFonts w:ascii="Consolas" w:hAnsi="Consolas"/>
          <w:color w:val="A31515"/>
          <w:sz w:val="21"/>
          <w:szCs w:val="21"/>
        </w:rPr>
        <w:t>splatka</w:t>
      </w:r>
      <w:proofErr w:type="spellEnd"/>
      <w:r w:rsidRPr="00A07D29">
        <w:rPr>
          <w:rFonts w:ascii="Consolas" w:hAnsi="Consolas"/>
          <w:color w:val="A31515"/>
          <w:sz w:val="21"/>
          <w:szCs w:val="21"/>
        </w:rPr>
        <w:t> bude {</w:t>
      </w:r>
      <w:proofErr w:type="gramStart"/>
      <w:r w:rsidRPr="00A07D29">
        <w:rPr>
          <w:rFonts w:ascii="Consolas" w:hAnsi="Consolas"/>
          <w:color w:val="A31515"/>
          <w:sz w:val="21"/>
          <w:szCs w:val="21"/>
        </w:rPr>
        <w:t>splatka:F</w:t>
      </w:r>
      <w:proofErr w:type="gramEnd"/>
      <w:r w:rsidRPr="00A07D29">
        <w:rPr>
          <w:rFonts w:ascii="Consolas" w:hAnsi="Consolas"/>
          <w:color w:val="A31515"/>
          <w:sz w:val="21"/>
          <w:szCs w:val="21"/>
        </w:rPr>
        <w:t>2} </w:t>
      </w:r>
      <w:proofErr w:type="spellStart"/>
      <w:r w:rsidRPr="00A07D29">
        <w:rPr>
          <w:rFonts w:ascii="Consolas" w:hAnsi="Consolas"/>
          <w:color w:val="A31515"/>
          <w:sz w:val="21"/>
          <w:szCs w:val="21"/>
        </w:rPr>
        <w:t>Kc</w:t>
      </w:r>
      <w:proofErr w:type="spellEnd"/>
      <w:r w:rsidRPr="00A07D29">
        <w:rPr>
          <w:rFonts w:ascii="Consolas" w:hAnsi="Consolas"/>
          <w:color w:val="A31515"/>
          <w:sz w:val="21"/>
          <w:szCs w:val="21"/>
        </w:rPr>
        <w:t>"</w:t>
      </w:r>
      <w:r w:rsidRPr="00A07D29">
        <w:rPr>
          <w:rFonts w:ascii="Consolas" w:hAnsi="Consolas"/>
          <w:color w:val="000000"/>
          <w:sz w:val="21"/>
          <w:szCs w:val="21"/>
        </w:rPr>
        <w:t>);</w:t>
      </w:r>
    </w:p>
    <w:p w14:paraId="6EB9DA49" w14:textId="77777777" w:rsidR="00A07D29" w:rsidRPr="00A07D29" w:rsidRDefault="00A07D29" w:rsidP="00A07D2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07D29">
        <w:rPr>
          <w:rFonts w:ascii="Consolas" w:hAnsi="Consolas"/>
          <w:color w:val="000000"/>
          <w:sz w:val="21"/>
          <w:szCs w:val="21"/>
        </w:rPr>
        <w:t>        }</w:t>
      </w:r>
    </w:p>
    <w:p w14:paraId="6AF8111D" w14:textId="77777777" w:rsidR="00A07D29" w:rsidRPr="00A07D29" w:rsidRDefault="00A07D29" w:rsidP="00A07D2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07D29">
        <w:rPr>
          <w:rFonts w:ascii="Consolas" w:hAnsi="Consolas"/>
          <w:color w:val="000000"/>
          <w:sz w:val="21"/>
          <w:szCs w:val="21"/>
        </w:rPr>
        <w:t>    }</w:t>
      </w:r>
    </w:p>
    <w:p w14:paraId="49B56345" w14:textId="77777777" w:rsidR="00A07D29" w:rsidRPr="00A07D29" w:rsidRDefault="00A07D29" w:rsidP="00A07D2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07D29">
        <w:rPr>
          <w:rFonts w:ascii="Consolas" w:hAnsi="Consolas"/>
          <w:color w:val="000000"/>
          <w:sz w:val="21"/>
          <w:szCs w:val="21"/>
        </w:rPr>
        <w:t>}</w:t>
      </w:r>
    </w:p>
    <w:p w14:paraId="0A041F22" w14:textId="65F63261" w:rsidR="009E5C83" w:rsidRDefault="009E5C83" w:rsidP="00EF2B02">
      <w:pPr>
        <w:rPr>
          <w:lang w:val="en-US"/>
        </w:rPr>
      </w:pPr>
    </w:p>
    <w:p w14:paraId="30F79565" w14:textId="74BA46F3" w:rsidR="00A07D29" w:rsidRDefault="00A07D29" w:rsidP="00EF2B02">
      <w:r>
        <w:rPr>
          <w:lang w:val="en-US"/>
        </w:rPr>
        <w:t xml:space="preserve">Na </w:t>
      </w:r>
      <w:proofErr w:type="spellStart"/>
      <w:r>
        <w:rPr>
          <w:lang w:val="en-US"/>
        </w:rPr>
        <w:t>tomto</w:t>
      </w:r>
      <w:proofErr w:type="spellEnd"/>
      <w:r>
        <w:rPr>
          <w:lang w:val="en-US"/>
        </w:rPr>
        <w:t xml:space="preserve"> </w:t>
      </w:r>
      <w:r>
        <w:t xml:space="preserve">řádku využívá program metodu </w:t>
      </w:r>
      <w:proofErr w:type="spellStart"/>
      <w:r w:rsidRPr="00A07D29">
        <w:rPr>
          <w:i/>
          <w:iCs/>
        </w:rPr>
        <w:t>Math.Pow</w:t>
      </w:r>
      <w:proofErr w:type="spellEnd"/>
      <w:r>
        <w:t>:</w:t>
      </w:r>
    </w:p>
    <w:p w14:paraId="2940D6FC" w14:textId="66D8EE81" w:rsidR="00A07D29" w:rsidRPr="00A07D29" w:rsidRDefault="00A07D29" w:rsidP="00A07D29">
      <w:pPr>
        <w:shd w:val="clear" w:color="auto" w:fill="E7E6E6" w:themeFill="background2"/>
      </w:pPr>
      <w:r w:rsidRPr="00A07D29">
        <w:rPr>
          <w:rFonts w:ascii="Consolas" w:hAnsi="Consolas"/>
          <w:color w:val="0000FF"/>
          <w:sz w:val="21"/>
          <w:szCs w:val="21"/>
        </w:rPr>
        <w:t>double</w:t>
      </w:r>
      <w:r w:rsidRPr="00A07D29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A07D29">
        <w:rPr>
          <w:rFonts w:ascii="Consolas" w:hAnsi="Consolas"/>
          <w:color w:val="000000"/>
          <w:sz w:val="21"/>
          <w:szCs w:val="21"/>
        </w:rPr>
        <w:t>splatka</w:t>
      </w:r>
      <w:proofErr w:type="spellEnd"/>
      <w:r w:rsidRPr="00A07D29">
        <w:rPr>
          <w:rFonts w:ascii="Consolas" w:hAnsi="Consolas"/>
          <w:color w:val="000000"/>
          <w:sz w:val="21"/>
          <w:szCs w:val="21"/>
        </w:rPr>
        <w:t> = (i * D) / (</w:t>
      </w:r>
      <w:r w:rsidRPr="00A07D29">
        <w:rPr>
          <w:rFonts w:ascii="Consolas" w:hAnsi="Consolas"/>
          <w:color w:val="098658"/>
          <w:sz w:val="21"/>
          <w:szCs w:val="21"/>
        </w:rPr>
        <w:t>1</w:t>
      </w:r>
      <w:r w:rsidRPr="00A07D29">
        <w:rPr>
          <w:rFonts w:ascii="Consolas" w:hAnsi="Consolas"/>
          <w:color w:val="000000"/>
          <w:sz w:val="21"/>
          <w:szCs w:val="21"/>
        </w:rPr>
        <w:t> - </w:t>
      </w:r>
      <w:proofErr w:type="spellStart"/>
      <w:r w:rsidRPr="00A07D29">
        <w:rPr>
          <w:rFonts w:ascii="Consolas" w:hAnsi="Consolas"/>
          <w:color w:val="000000"/>
          <w:sz w:val="21"/>
          <w:szCs w:val="21"/>
        </w:rPr>
        <w:t>Math.Pow</w:t>
      </w:r>
      <w:proofErr w:type="spellEnd"/>
      <w:r w:rsidRPr="00A07D29">
        <w:rPr>
          <w:rFonts w:ascii="Consolas" w:hAnsi="Consolas"/>
          <w:color w:val="000000"/>
          <w:sz w:val="21"/>
          <w:szCs w:val="21"/>
        </w:rPr>
        <w:t>(v, n));</w:t>
      </w:r>
    </w:p>
    <w:p w14:paraId="2BC4CB86" w14:textId="77777777" w:rsidR="00DE01A2" w:rsidRDefault="00DE01A2" w:rsidP="00EF2B02"/>
    <w:p w14:paraId="7B6FBD18" w14:textId="5918E98E" w:rsidR="00A07D29" w:rsidRDefault="00A07D29" w:rsidP="00EF2B02">
      <w:r>
        <w:t xml:space="preserve">A na tomto řádku používáme zápis </w:t>
      </w:r>
      <w:proofErr w:type="gramStart"/>
      <w:r w:rsidRPr="00A07D29">
        <w:rPr>
          <w:rFonts w:ascii="Consolas" w:hAnsi="Consolas"/>
          <w:color w:val="A31515"/>
          <w:sz w:val="21"/>
          <w:szCs w:val="21"/>
        </w:rPr>
        <w:t>splatka:F</w:t>
      </w:r>
      <w:proofErr w:type="gramEnd"/>
      <w:r w:rsidRPr="00A07D29">
        <w:rPr>
          <w:rFonts w:ascii="Consolas" w:hAnsi="Consolas"/>
          <w:color w:val="A31515"/>
          <w:sz w:val="21"/>
          <w:szCs w:val="21"/>
        </w:rPr>
        <w:t>2</w:t>
      </w:r>
      <w:r w:rsidRPr="00A07D29">
        <w:t xml:space="preserve"> </w:t>
      </w:r>
      <w:r>
        <w:t>který formátujeme výpis splátky na zobrazení dvou desetinných čísel.</w:t>
      </w:r>
    </w:p>
    <w:p w14:paraId="1D1E6A1E" w14:textId="77777777" w:rsidR="00A07D29" w:rsidRPr="00A07D29" w:rsidRDefault="00A07D29" w:rsidP="00A07D29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A07D29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A07D29">
        <w:rPr>
          <w:rFonts w:ascii="Consolas" w:hAnsi="Consolas"/>
          <w:color w:val="000000"/>
          <w:sz w:val="21"/>
          <w:szCs w:val="21"/>
        </w:rPr>
        <w:t>(</w:t>
      </w:r>
      <w:r w:rsidRPr="00A07D29">
        <w:rPr>
          <w:rFonts w:ascii="Consolas" w:hAnsi="Consolas"/>
          <w:color w:val="A31515"/>
          <w:sz w:val="21"/>
          <w:szCs w:val="21"/>
        </w:rPr>
        <w:t>$"</w:t>
      </w:r>
      <w:proofErr w:type="spellStart"/>
      <w:r w:rsidRPr="00A07D29">
        <w:rPr>
          <w:rFonts w:ascii="Consolas" w:hAnsi="Consolas"/>
          <w:color w:val="A31515"/>
          <w:sz w:val="21"/>
          <w:szCs w:val="21"/>
        </w:rPr>
        <w:t>Mesicni</w:t>
      </w:r>
      <w:proofErr w:type="spellEnd"/>
      <w:r w:rsidRPr="00A07D29">
        <w:rPr>
          <w:rFonts w:ascii="Consolas" w:hAnsi="Consolas"/>
          <w:color w:val="A31515"/>
          <w:sz w:val="21"/>
          <w:szCs w:val="21"/>
        </w:rPr>
        <w:t> </w:t>
      </w:r>
      <w:proofErr w:type="spellStart"/>
      <w:r w:rsidRPr="00A07D29">
        <w:rPr>
          <w:rFonts w:ascii="Consolas" w:hAnsi="Consolas"/>
          <w:color w:val="A31515"/>
          <w:sz w:val="21"/>
          <w:szCs w:val="21"/>
        </w:rPr>
        <w:t>splatka</w:t>
      </w:r>
      <w:proofErr w:type="spellEnd"/>
      <w:r w:rsidRPr="00A07D29">
        <w:rPr>
          <w:rFonts w:ascii="Consolas" w:hAnsi="Consolas"/>
          <w:color w:val="A31515"/>
          <w:sz w:val="21"/>
          <w:szCs w:val="21"/>
        </w:rPr>
        <w:t> bude {</w:t>
      </w:r>
      <w:proofErr w:type="gramStart"/>
      <w:r w:rsidRPr="00A07D29">
        <w:rPr>
          <w:rFonts w:ascii="Consolas" w:hAnsi="Consolas"/>
          <w:color w:val="A31515"/>
          <w:sz w:val="21"/>
          <w:szCs w:val="21"/>
        </w:rPr>
        <w:t>splatka:F</w:t>
      </w:r>
      <w:proofErr w:type="gramEnd"/>
      <w:r w:rsidRPr="00A07D29">
        <w:rPr>
          <w:rFonts w:ascii="Consolas" w:hAnsi="Consolas"/>
          <w:color w:val="A31515"/>
          <w:sz w:val="21"/>
          <w:szCs w:val="21"/>
        </w:rPr>
        <w:t>2} </w:t>
      </w:r>
      <w:proofErr w:type="spellStart"/>
      <w:r w:rsidRPr="00A07D29">
        <w:rPr>
          <w:rFonts w:ascii="Consolas" w:hAnsi="Consolas"/>
          <w:color w:val="A31515"/>
          <w:sz w:val="21"/>
          <w:szCs w:val="21"/>
        </w:rPr>
        <w:t>Kc</w:t>
      </w:r>
      <w:proofErr w:type="spellEnd"/>
      <w:r w:rsidRPr="00A07D29">
        <w:rPr>
          <w:rFonts w:ascii="Consolas" w:hAnsi="Consolas"/>
          <w:color w:val="A31515"/>
          <w:sz w:val="21"/>
          <w:szCs w:val="21"/>
        </w:rPr>
        <w:t>"</w:t>
      </w:r>
      <w:r w:rsidRPr="00A07D29">
        <w:rPr>
          <w:rFonts w:ascii="Consolas" w:hAnsi="Consolas"/>
          <w:color w:val="000000"/>
          <w:sz w:val="21"/>
          <w:szCs w:val="21"/>
        </w:rPr>
        <w:t>);</w:t>
      </w:r>
    </w:p>
    <w:p w14:paraId="6B056A4B" w14:textId="232FC9AD" w:rsidR="00CC7A5F" w:rsidRDefault="00CC7A5F" w:rsidP="00EF2B02"/>
    <w:p w14:paraId="1575830B" w14:textId="42D73D06" w:rsidR="00AA17A4" w:rsidRDefault="00AA17A4">
      <w:pPr>
        <w:pStyle w:val="Nadpis"/>
        <w:rPr>
          <w:sz w:val="32"/>
          <w:szCs w:val="32"/>
        </w:rPr>
      </w:pPr>
      <w:bookmarkStart w:id="36" w:name="_Toc37577735"/>
      <w:bookmarkStart w:id="37" w:name="_Toc88120446"/>
      <w:bookmarkStart w:id="38" w:name="_Toc88120683"/>
      <w:bookmarkStart w:id="39" w:name="_Toc88120895"/>
      <w:bookmarkStart w:id="40" w:name="_Toc88120999"/>
      <w:bookmarkStart w:id="41" w:name="_Toc88121042"/>
      <w:bookmarkStart w:id="42" w:name="_Toc88121179"/>
      <w:bookmarkStart w:id="43" w:name="_Toc88121553"/>
      <w:bookmarkStart w:id="44" w:name="_Toc88121610"/>
      <w:bookmarkStart w:id="45" w:name="_Toc88121748"/>
      <w:bookmarkStart w:id="46" w:name="_Toc88122014"/>
      <w:bookmarkStart w:id="47" w:name="_Toc88124619"/>
      <w:bookmarkStart w:id="48" w:name="_Toc88124656"/>
      <w:bookmarkStart w:id="49" w:name="_Toc88124806"/>
      <w:bookmarkStart w:id="50" w:name="_Toc88125789"/>
      <w:bookmarkStart w:id="51" w:name="_Toc88126309"/>
      <w:bookmarkStart w:id="52" w:name="_Toc88126460"/>
      <w:bookmarkStart w:id="53" w:name="_Toc88126527"/>
      <w:bookmarkStart w:id="54" w:name="_Toc88126556"/>
      <w:bookmarkStart w:id="55" w:name="_Toc88126772"/>
      <w:bookmarkStart w:id="56" w:name="_Toc88126862"/>
      <w:bookmarkStart w:id="57" w:name="_Toc88127103"/>
      <w:bookmarkStart w:id="58" w:name="_Toc88127146"/>
      <w:bookmarkStart w:id="59" w:name="_Toc88128511"/>
      <w:bookmarkStart w:id="60" w:name="_Toc107634153"/>
      <w:bookmarkStart w:id="61" w:name="_Toc107635188"/>
      <w:bookmarkStart w:id="62" w:name="_Toc107635228"/>
      <w:bookmarkStart w:id="63" w:name="_Toc107635245"/>
      <w:bookmarkStart w:id="64" w:name="_Toc60861605"/>
      <w:bookmarkEnd w:id="29"/>
      <w:bookmarkEnd w:id="30"/>
      <w:bookmarkEnd w:id="31"/>
      <w:bookmarkEnd w:id="32"/>
      <w:r w:rsidRPr="001079A3">
        <w:rPr>
          <w:sz w:val="32"/>
          <w:szCs w:val="32"/>
        </w:rPr>
        <w:lastRenderedPageBreak/>
        <w:t>Seznam použité literatury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1E7E69DC" w14:textId="34632761" w:rsidR="00582805" w:rsidRDefault="005F27B3" w:rsidP="00582805">
      <w:pPr>
        <w:pStyle w:val="Odstavecseseznamem"/>
        <w:numPr>
          <w:ilvl w:val="0"/>
          <w:numId w:val="30"/>
        </w:numPr>
      </w:pPr>
      <w:r>
        <w:t xml:space="preserve">Precedence and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| Microsoft </w:t>
      </w:r>
      <w:proofErr w:type="spellStart"/>
      <w:r>
        <w:t>Docs</w:t>
      </w:r>
      <w:proofErr w:type="spellEnd"/>
      <w:r>
        <w:t xml:space="preserve">. [online]. Copyright © Microsoft 2020 [cit. </w:t>
      </w:r>
      <w:r w:rsidR="00952B6E" w:rsidRPr="009F0E07">
        <w:t>02.</w:t>
      </w:r>
      <w:r w:rsidR="00952B6E">
        <w:t>10</w:t>
      </w:r>
      <w:r w:rsidR="00952B6E" w:rsidRPr="009F0E07">
        <w:t>.202</w:t>
      </w:r>
      <w:r w:rsidR="00952B6E">
        <w:t>0</w:t>
      </w:r>
      <w:r>
        <w:t xml:space="preserve">]. Dostupné z: </w:t>
      </w:r>
      <w:hyperlink r:id="rId15" w:history="1">
        <w:r w:rsidR="00582805" w:rsidRPr="0093152F">
          <w:rPr>
            <w:rStyle w:val="Hypertextovodkaz"/>
          </w:rPr>
          <w:t>https://docs.microsoft.com/en-us/cpp/c-language/precedence-and-order-of-evaluation?view=msvc-160</w:t>
        </w:r>
      </w:hyperlink>
    </w:p>
    <w:p w14:paraId="6ED79F37" w14:textId="4CA7D60E" w:rsidR="00582805" w:rsidRDefault="00582805" w:rsidP="00582805">
      <w:pPr>
        <w:pStyle w:val="Odstavecseseznamem"/>
        <w:numPr>
          <w:ilvl w:val="0"/>
          <w:numId w:val="30"/>
        </w:numPr>
      </w:pPr>
      <w:r>
        <w:t xml:space="preserve">Index tělesné hmotnosti – Wikipedie. [online]. Dostupné z: </w:t>
      </w:r>
      <w:hyperlink r:id="rId16" w:history="1">
        <w:r w:rsidR="009F0E07" w:rsidRPr="0093152F">
          <w:rPr>
            <w:rStyle w:val="Hypertextovodkaz"/>
          </w:rPr>
          <w:t>https://cs.wikipedia.org/wiki/Index_t%C4%9Blesn%C3%A9_hmotnosti</w:t>
        </w:r>
      </w:hyperlink>
    </w:p>
    <w:p w14:paraId="7D6284B5" w14:textId="7C70CCA3" w:rsidR="009F0E07" w:rsidRDefault="009F0E07" w:rsidP="00582805">
      <w:pPr>
        <w:pStyle w:val="Odstavecseseznamem"/>
        <w:numPr>
          <w:ilvl w:val="0"/>
          <w:numId w:val="30"/>
        </w:numPr>
      </w:pPr>
      <w:r w:rsidRPr="009F0E07">
        <w:t>Obsah trojúhelníku — Matematika.cz. Matematika pro střední a základní školy — Matematika.cz [online]. Copyright © 2006 [cit.</w:t>
      </w:r>
      <w:r w:rsidR="00952B6E">
        <w:t xml:space="preserve"> </w:t>
      </w:r>
      <w:r w:rsidR="00952B6E" w:rsidRPr="009F0E07">
        <w:t>02.</w:t>
      </w:r>
      <w:r w:rsidR="00952B6E">
        <w:t>10</w:t>
      </w:r>
      <w:r w:rsidR="00952B6E" w:rsidRPr="009F0E07">
        <w:t>.202</w:t>
      </w:r>
      <w:r w:rsidR="00952B6E">
        <w:t>0</w:t>
      </w:r>
      <w:r w:rsidRPr="009F0E07">
        <w:t xml:space="preserve">]. Dostupné z: </w:t>
      </w:r>
      <w:hyperlink r:id="rId17" w:history="1">
        <w:r w:rsidR="00146549" w:rsidRPr="0093152F">
          <w:rPr>
            <w:rStyle w:val="Hypertextovodkaz"/>
          </w:rPr>
          <w:t>https://matematika.cz/obsah-trojuhelniku</w:t>
        </w:r>
      </w:hyperlink>
    </w:p>
    <w:p w14:paraId="6E8B7B41" w14:textId="1E4BFD86" w:rsidR="00146549" w:rsidRDefault="00952B6E" w:rsidP="00582805">
      <w:pPr>
        <w:pStyle w:val="Odstavecseseznamem"/>
        <w:numPr>
          <w:ilvl w:val="0"/>
          <w:numId w:val="30"/>
        </w:numPr>
      </w:pPr>
      <w:r w:rsidRPr="00952B6E">
        <w:t>Výpočet hypotéky</w:t>
      </w:r>
      <w:r>
        <w:t xml:space="preserve"> </w:t>
      </w:r>
      <w:r>
        <w:rPr>
          <w:lang w:val="en-US"/>
        </w:rPr>
        <w:t xml:space="preserve">[online] </w:t>
      </w:r>
      <w:r w:rsidRPr="009F0E07">
        <w:t>[cit. 02.</w:t>
      </w:r>
      <w:r>
        <w:t>10</w:t>
      </w:r>
      <w:r w:rsidRPr="009F0E07">
        <w:t>.202</w:t>
      </w:r>
      <w:r>
        <w:t>0</w:t>
      </w:r>
      <w:r w:rsidRPr="009F0E07">
        <w:t xml:space="preserve">]. </w:t>
      </w:r>
      <w:r w:rsidR="00146549">
        <w:t xml:space="preserve">Dostupné z: </w:t>
      </w:r>
      <w:r w:rsidR="00146549" w:rsidRPr="00146549">
        <w:t>http://www.aristoteles.cz/matematika/financni_matematika/hypoteka-vypocet.php</w:t>
      </w:r>
    </w:p>
    <w:p w14:paraId="1F3D450B" w14:textId="77777777" w:rsidR="005F27B3" w:rsidRPr="00BD25B2" w:rsidRDefault="005F27B3" w:rsidP="00BD25B2"/>
    <w:p w14:paraId="564CDD7B" w14:textId="77777777" w:rsidR="00BD25B2" w:rsidRPr="00BD25B2" w:rsidRDefault="00BD25B2" w:rsidP="00BD25B2"/>
    <w:p w14:paraId="4546A906" w14:textId="77777777" w:rsidR="009F0EB6" w:rsidRPr="009F0EB6" w:rsidRDefault="009F0EB6" w:rsidP="009F0EB6"/>
    <w:p w14:paraId="03355A7F" w14:textId="77777777" w:rsidR="00CC7A5F" w:rsidRPr="00CC7A5F" w:rsidRDefault="00CC7A5F" w:rsidP="00CC7A5F"/>
    <w:p w14:paraId="37954ACD" w14:textId="77777777" w:rsidR="00CC7A5F" w:rsidRPr="00CC7A5F" w:rsidRDefault="00CC7A5F" w:rsidP="00CC7A5F"/>
    <w:p w14:paraId="776D6DC1" w14:textId="77777777" w:rsidR="00CC7A5F" w:rsidRPr="00CC7A5F" w:rsidRDefault="00CC7A5F" w:rsidP="00CC7A5F"/>
    <w:sectPr w:rsidR="00CC7A5F" w:rsidRPr="00CC7A5F" w:rsidSect="001A3BE5">
      <w:headerReference w:type="default" r:id="rId18"/>
      <w:footerReference w:type="default" r:id="rId19"/>
      <w:type w:val="continuous"/>
      <w:pgSz w:w="12240" w:h="15840"/>
      <w:pgMar w:top="1440" w:right="1440" w:bottom="1440" w:left="1440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47FDF" w14:textId="77777777" w:rsidR="00B40698" w:rsidRDefault="00B40698">
      <w:r>
        <w:separator/>
      </w:r>
    </w:p>
    <w:p w14:paraId="24CA6BE6" w14:textId="77777777" w:rsidR="00B40698" w:rsidRDefault="00B40698"/>
  </w:endnote>
  <w:endnote w:type="continuationSeparator" w:id="0">
    <w:p w14:paraId="27EC5F23" w14:textId="77777777" w:rsidR="00B40698" w:rsidRDefault="00B40698">
      <w:r>
        <w:continuationSeparator/>
      </w:r>
    </w:p>
    <w:p w14:paraId="320A7DCF" w14:textId="77777777" w:rsidR="00B40698" w:rsidRDefault="00B406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7E262" w14:textId="77777777" w:rsidR="00647542" w:rsidRDefault="00647542">
    <w:pPr>
      <w:pStyle w:val="Zpat"/>
    </w:pPr>
    <w:r>
      <w:rPr>
        <w:noProof/>
      </w:rPr>
      <w:drawing>
        <wp:inline distT="0" distB="0" distL="0" distR="0" wp14:anchorId="7CBB02B7" wp14:editId="2D642410">
          <wp:extent cx="5580380" cy="1237615"/>
          <wp:effectExtent l="0" t="0" r="1270" b="635"/>
          <wp:docPr id="4" name="Obrázek 4" descr="http://www.msmt.cz/uploads/OP_VVV/Pravidla_pro_publicitu/logolinky/Logolink_OP_VVV_hor_barva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smt.cz/uploads/OP_VVV/Pravidla_pro_publicitu/logolinky/Logolink_OP_VVV_hor_barva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380" cy="1237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8FD9E" w14:textId="77777777" w:rsidR="00647542" w:rsidRDefault="00647542">
    <w:pPr>
      <w:pStyle w:val="Zpat"/>
      <w:rPr>
        <w:b/>
        <w:noProof/>
        <w:sz w:val="22"/>
        <w:szCs w:val="22"/>
      </w:rPr>
    </w:pPr>
    <w:r w:rsidRPr="00DB7F03">
      <w:rPr>
        <w:b/>
        <w:noProof/>
        <w:sz w:val="22"/>
        <w:szCs w:val="22"/>
      </w:rPr>
      <w:t>Strategický projekt UTB ve Zlíně, reg. č. CZ.02.2.69/0.0/0.0/16_015/0002204</w:t>
    </w:r>
  </w:p>
  <w:p w14:paraId="3AD67449" w14:textId="77777777" w:rsidR="00647542" w:rsidRDefault="00647542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AD9FA" w14:textId="77777777" w:rsidR="00647542" w:rsidRDefault="00647542">
    <w:r>
      <w:rPr>
        <w:noProof/>
      </w:rPr>
      <w:drawing>
        <wp:inline distT="0" distB="0" distL="0" distR="0" wp14:anchorId="2A65D0AC" wp14:editId="1F032C94">
          <wp:extent cx="5580380" cy="1237615"/>
          <wp:effectExtent l="0" t="0" r="1270" b="635"/>
          <wp:docPr id="11" name="Obrázek 11" descr="http://www.msmt.cz/uploads/OP_VVV/Pravidla_pro_publicitu/logolinky/Logolink_OP_VVV_hor_barva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smt.cz/uploads/OP_VVV/Pravidla_pro_publicitu/logolinky/Logolink_OP_VVV_hor_barva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380" cy="1237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1B4D9" w14:textId="77777777" w:rsidR="00B40698" w:rsidRDefault="00B40698">
      <w:r>
        <w:separator/>
      </w:r>
    </w:p>
    <w:p w14:paraId="09039485" w14:textId="77777777" w:rsidR="00B40698" w:rsidRDefault="00B40698"/>
  </w:footnote>
  <w:footnote w:type="continuationSeparator" w:id="0">
    <w:p w14:paraId="71669545" w14:textId="77777777" w:rsidR="00B40698" w:rsidRDefault="00B40698">
      <w:r>
        <w:continuationSeparator/>
      </w:r>
    </w:p>
    <w:p w14:paraId="07796C0F" w14:textId="77777777" w:rsidR="00B40698" w:rsidRDefault="00B406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AEF56" w14:textId="77777777" w:rsidR="00647542" w:rsidRPr="003E2B7E" w:rsidRDefault="00647542" w:rsidP="003879AD">
    <w:pPr>
      <w:pStyle w:val="Zhlav"/>
      <w:spacing w:after="0" w:line="240" w:lineRule="auto"/>
      <w:jc w:val="center"/>
      <w:rPr>
        <w:noProof/>
      </w:rPr>
    </w:pPr>
    <w:r>
      <w:rPr>
        <w:noProof/>
      </w:rPr>
      <w:drawing>
        <wp:inline distT="0" distB="0" distL="0" distR="0" wp14:anchorId="75C83DC5" wp14:editId="1DF6A51B">
          <wp:extent cx="5580380" cy="1237897"/>
          <wp:effectExtent l="0" t="0" r="1270" b="635"/>
          <wp:docPr id="1" name="Obrázek 1" descr="http://www.msmt.cz/uploads/OP_VVV/Pravidla_pro_publicitu/logolinky/Logolink_OP_VVV_hor_barva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smt.cz/uploads/OP_VVV/Pravidla_pro_publicitu/logolinky/Logolink_OP_VVV_hor_barva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380" cy="12378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B45F0A"/>
      </w:rPr>
      <w:id w:val="1259181609"/>
      <w:docPartObj>
        <w:docPartGallery w:val="Page Numbers (Top of Page)"/>
        <w:docPartUnique/>
      </w:docPartObj>
    </w:sdtPr>
    <w:sdtContent>
      <w:p w14:paraId="4B545844" w14:textId="7A5663F5" w:rsidR="00821A22" w:rsidRPr="00821A22" w:rsidRDefault="00821A22" w:rsidP="00821A22">
        <w:pPr>
          <w:pStyle w:val="Zhlav"/>
          <w:ind w:left="-1843" w:right="-568"/>
          <w:jc w:val="right"/>
          <w:rPr>
            <w:color w:val="B45F0A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1DF8D86C" wp14:editId="48520DB9">
                  <wp:simplePos x="0" y="0"/>
                  <wp:positionH relativeFrom="column">
                    <wp:posOffset>-1013460</wp:posOffset>
                  </wp:positionH>
                  <wp:positionV relativeFrom="paragraph">
                    <wp:posOffset>284480</wp:posOffset>
                  </wp:positionV>
                  <wp:extent cx="7049135" cy="0"/>
                  <wp:effectExtent l="0" t="0" r="0" b="0"/>
                  <wp:wrapNone/>
                  <wp:docPr id="62" name="Přímá spojnice 6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491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3C3B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6D939452" id="Přímá spojnice 6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79.8pt,22.4pt" to="475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" strokecolor="#c3c3b9" strokeweight="1pt">
                  <v:stroke joinstyle="miter"/>
                </v:line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6E9375FB" wp14:editId="37B3CE90">
              <wp:simplePos x="0" y="0"/>
              <wp:positionH relativeFrom="column">
                <wp:posOffset>-1000760</wp:posOffset>
              </wp:positionH>
              <wp:positionV relativeFrom="page">
                <wp:posOffset>153035</wp:posOffset>
              </wp:positionV>
              <wp:extent cx="622935" cy="616585"/>
              <wp:effectExtent l="0" t="0" r="5715" b="0"/>
              <wp:wrapThrough wrapText="bothSides">
                <wp:wrapPolygon edited="0">
                  <wp:start x="0" y="0"/>
                  <wp:lineTo x="0" y="20688"/>
                  <wp:lineTo x="21138" y="20688"/>
                  <wp:lineTo x="21138" y="0"/>
                  <wp:lineTo x="0" y="0"/>
                </wp:wrapPolygon>
              </wp:wrapThrough>
              <wp:docPr id="2" name="Obrázek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ázek 10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grayscl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5698" t="1443" r="9322" b="341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2935" cy="61658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693DAA">
          <w:rPr>
            <w:b/>
            <w:color w:val="C3C3B9"/>
          </w:rPr>
          <w:t>Aritmetické</w:t>
        </w:r>
        <w:r>
          <w:rPr>
            <w:b/>
            <w:color w:val="C3C3B9"/>
          </w:rPr>
          <w:t xml:space="preserve"> výrazy      </w:t>
        </w:r>
        <w:r>
          <w:rPr>
            <w:color w:val="B45F0A"/>
          </w:rPr>
          <w:t xml:space="preserve"> </w:t>
        </w:r>
        <w:r>
          <w:rPr>
            <w:b/>
            <w:color w:val="B45F0A"/>
          </w:rPr>
          <w:fldChar w:fldCharType="begin"/>
        </w:r>
        <w:r>
          <w:rPr>
            <w:b/>
            <w:color w:val="B45F0A"/>
          </w:rPr>
          <w:instrText>PAGE   \* MERGEFORMAT</w:instrText>
        </w:r>
        <w:r>
          <w:rPr>
            <w:b/>
            <w:color w:val="B45F0A"/>
          </w:rPr>
          <w:fldChar w:fldCharType="separate"/>
        </w:r>
        <w:r>
          <w:rPr>
            <w:b/>
            <w:color w:val="B45F0A"/>
          </w:rPr>
          <w:t>4</w:t>
        </w:r>
        <w:r>
          <w:rPr>
            <w:b/>
            <w:color w:val="B45F0A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92A4C2A"/>
    <w:multiLevelType w:val="multilevel"/>
    <w:tmpl w:val="FAD0B4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F8E1E959"/>
    <w:multiLevelType w:val="multilevel"/>
    <w:tmpl w:val="A350B5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3F86CD0"/>
    <w:multiLevelType w:val="hybridMultilevel"/>
    <w:tmpl w:val="8814CB2E"/>
    <w:lvl w:ilvl="0" w:tplc="2BF014F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7A1AE3"/>
    <w:multiLevelType w:val="multilevel"/>
    <w:tmpl w:val="5C6E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85605"/>
    <w:multiLevelType w:val="hybridMultilevel"/>
    <w:tmpl w:val="32D0B9D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E759C"/>
    <w:multiLevelType w:val="multilevel"/>
    <w:tmpl w:val="2542B3D2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08165FD"/>
    <w:multiLevelType w:val="multilevel"/>
    <w:tmpl w:val="C8A4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C4215"/>
    <w:multiLevelType w:val="multilevel"/>
    <w:tmpl w:val="CB2A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347B9"/>
    <w:multiLevelType w:val="hybridMultilevel"/>
    <w:tmpl w:val="705031D4"/>
    <w:lvl w:ilvl="0" w:tplc="C54211E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02EC3"/>
    <w:multiLevelType w:val="hybridMultilevel"/>
    <w:tmpl w:val="4FCE13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B1785"/>
    <w:multiLevelType w:val="hybridMultilevel"/>
    <w:tmpl w:val="FBAED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A3E21"/>
    <w:multiLevelType w:val="hybridMultilevel"/>
    <w:tmpl w:val="74AEB5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775718"/>
    <w:multiLevelType w:val="multilevel"/>
    <w:tmpl w:val="E3247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CC3177"/>
    <w:multiLevelType w:val="hybridMultilevel"/>
    <w:tmpl w:val="9DDC9B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C7566"/>
    <w:multiLevelType w:val="hybridMultilevel"/>
    <w:tmpl w:val="41DAD6B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31B2F"/>
    <w:multiLevelType w:val="hybridMultilevel"/>
    <w:tmpl w:val="23AAA6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D664D"/>
    <w:multiLevelType w:val="hybridMultilevel"/>
    <w:tmpl w:val="CAA010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D3E12"/>
    <w:multiLevelType w:val="multilevel"/>
    <w:tmpl w:val="E110D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E301A8"/>
    <w:multiLevelType w:val="hybridMultilevel"/>
    <w:tmpl w:val="8DA0C4F8"/>
    <w:lvl w:ilvl="0" w:tplc="30D2363C">
      <w:start w:val="1"/>
      <w:numFmt w:val="decimal"/>
      <w:lvlText w:val="#%1"/>
      <w:lvlJc w:val="left"/>
      <w:pPr>
        <w:ind w:left="720" w:hanging="360"/>
      </w:pPr>
      <w:rPr>
        <w:rFonts w:ascii="Consolas" w:hAnsi="Consolas" w:hint="default"/>
        <w:sz w:val="22"/>
        <w:szCs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86614"/>
    <w:multiLevelType w:val="multilevel"/>
    <w:tmpl w:val="CCB003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576F0BB4"/>
    <w:multiLevelType w:val="multilevel"/>
    <w:tmpl w:val="2F6A5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A958F2"/>
    <w:multiLevelType w:val="multilevel"/>
    <w:tmpl w:val="1A36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83900"/>
    <w:multiLevelType w:val="multilevel"/>
    <w:tmpl w:val="D0FA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463265"/>
    <w:multiLevelType w:val="multilevel"/>
    <w:tmpl w:val="F104C1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" w15:restartNumberingAfterBreak="0">
    <w:nsid w:val="6F8639A5"/>
    <w:multiLevelType w:val="hybridMultilevel"/>
    <w:tmpl w:val="09405A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2127F"/>
    <w:multiLevelType w:val="multilevel"/>
    <w:tmpl w:val="5EF2E1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612EAC"/>
    <w:multiLevelType w:val="hybridMultilevel"/>
    <w:tmpl w:val="80FE0DA6"/>
    <w:lvl w:ilvl="0" w:tplc="30D2363C">
      <w:start w:val="1"/>
      <w:numFmt w:val="decimal"/>
      <w:lvlText w:val="#%1"/>
      <w:lvlJc w:val="left"/>
      <w:pPr>
        <w:ind w:left="720" w:hanging="360"/>
      </w:pPr>
      <w:rPr>
        <w:rFonts w:ascii="Consolas" w:hAnsi="Consolas" w:hint="default"/>
        <w:sz w:val="22"/>
        <w:szCs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5"/>
  </w:num>
  <w:num w:numId="3">
    <w:abstractNumId w:val="12"/>
  </w:num>
  <w:num w:numId="4">
    <w:abstractNumId w:val="27"/>
  </w:num>
  <w:num w:numId="5">
    <w:abstractNumId w:val="26"/>
  </w:num>
  <w:num w:numId="6">
    <w:abstractNumId w:val="2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8">
    <w:abstractNumId w:val="14"/>
  </w:num>
  <w:num w:numId="9">
    <w:abstractNumId w:val="24"/>
  </w:num>
  <w:num w:numId="10">
    <w:abstractNumId w:val="1"/>
  </w:num>
  <w:num w:numId="11">
    <w:abstractNumId w:val="9"/>
  </w:num>
  <w:num w:numId="12">
    <w:abstractNumId w:val="17"/>
  </w:num>
  <w:num w:numId="13">
    <w:abstractNumId w:val="11"/>
  </w:num>
  <w:num w:numId="14">
    <w:abstractNumId w:val="10"/>
  </w:num>
  <w:num w:numId="15">
    <w:abstractNumId w:val="25"/>
  </w:num>
  <w:num w:numId="16">
    <w:abstractNumId w:val="16"/>
  </w:num>
  <w:num w:numId="17">
    <w:abstractNumId w:val="4"/>
  </w:num>
  <w:num w:numId="18">
    <w:abstractNumId w:val="7"/>
  </w:num>
  <w:num w:numId="19">
    <w:abstractNumId w:val="6"/>
  </w:num>
  <w:num w:numId="20">
    <w:abstractNumId w:val="3"/>
  </w:num>
  <w:num w:numId="21">
    <w:abstractNumId w:val="22"/>
  </w:num>
  <w:num w:numId="22">
    <w:abstractNumId w:val="2"/>
  </w:num>
  <w:num w:numId="23">
    <w:abstractNumId w:val="28"/>
  </w:num>
  <w:num w:numId="24">
    <w:abstractNumId w:val="19"/>
  </w:num>
  <w:num w:numId="25">
    <w:abstractNumId w:val="18"/>
  </w:num>
  <w:num w:numId="26">
    <w:abstractNumId w:val="23"/>
  </w:num>
  <w:num w:numId="27">
    <w:abstractNumId w:val="13"/>
  </w:num>
  <w:num w:numId="28">
    <w:abstractNumId w:val="21"/>
  </w:num>
  <w:num w:numId="29">
    <w:abstractNumId w:val="15"/>
  </w:num>
  <w:num w:numId="30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83">
      <o:colormru v:ext="edit" colors="#b45f0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42"/>
    <w:rsid w:val="0000479C"/>
    <w:rsid w:val="0000537C"/>
    <w:rsid w:val="000076C8"/>
    <w:rsid w:val="000100EE"/>
    <w:rsid w:val="0001084B"/>
    <w:rsid w:val="00012CA9"/>
    <w:rsid w:val="00013085"/>
    <w:rsid w:val="0001355F"/>
    <w:rsid w:val="00014918"/>
    <w:rsid w:val="00017010"/>
    <w:rsid w:val="00020BA8"/>
    <w:rsid w:val="000213C8"/>
    <w:rsid w:val="00021F8C"/>
    <w:rsid w:val="00023491"/>
    <w:rsid w:val="0002565F"/>
    <w:rsid w:val="00027BC2"/>
    <w:rsid w:val="000322E5"/>
    <w:rsid w:val="000326D1"/>
    <w:rsid w:val="00041817"/>
    <w:rsid w:val="000466E5"/>
    <w:rsid w:val="0005015F"/>
    <w:rsid w:val="00050E72"/>
    <w:rsid w:val="0005116A"/>
    <w:rsid w:val="0005495A"/>
    <w:rsid w:val="00055BDE"/>
    <w:rsid w:val="00057D2B"/>
    <w:rsid w:val="000629AA"/>
    <w:rsid w:val="000648C7"/>
    <w:rsid w:val="000666E5"/>
    <w:rsid w:val="00066A06"/>
    <w:rsid w:val="00072ECB"/>
    <w:rsid w:val="000732DB"/>
    <w:rsid w:val="000739D0"/>
    <w:rsid w:val="00075145"/>
    <w:rsid w:val="00077B9B"/>
    <w:rsid w:val="00080064"/>
    <w:rsid w:val="000823C8"/>
    <w:rsid w:val="00082AD3"/>
    <w:rsid w:val="00083AAA"/>
    <w:rsid w:val="00084E96"/>
    <w:rsid w:val="00086FBF"/>
    <w:rsid w:val="0009373F"/>
    <w:rsid w:val="00096E33"/>
    <w:rsid w:val="000A0B45"/>
    <w:rsid w:val="000A1BA4"/>
    <w:rsid w:val="000A3F9E"/>
    <w:rsid w:val="000A7CE5"/>
    <w:rsid w:val="000B00A9"/>
    <w:rsid w:val="000B2F57"/>
    <w:rsid w:val="000B4BAB"/>
    <w:rsid w:val="000C115D"/>
    <w:rsid w:val="000C3034"/>
    <w:rsid w:val="000C4572"/>
    <w:rsid w:val="000C5446"/>
    <w:rsid w:val="000C7307"/>
    <w:rsid w:val="000D03B5"/>
    <w:rsid w:val="000D0ABD"/>
    <w:rsid w:val="000D23D0"/>
    <w:rsid w:val="000D40B6"/>
    <w:rsid w:val="000D43F1"/>
    <w:rsid w:val="000E3457"/>
    <w:rsid w:val="000E3523"/>
    <w:rsid w:val="000F053E"/>
    <w:rsid w:val="000F0E7D"/>
    <w:rsid w:val="000F4DA6"/>
    <w:rsid w:val="000F6419"/>
    <w:rsid w:val="000F6971"/>
    <w:rsid w:val="000F7CAE"/>
    <w:rsid w:val="001004F3"/>
    <w:rsid w:val="00101A63"/>
    <w:rsid w:val="001079A3"/>
    <w:rsid w:val="001079E7"/>
    <w:rsid w:val="00110AEA"/>
    <w:rsid w:val="00110F84"/>
    <w:rsid w:val="00113F32"/>
    <w:rsid w:val="00114810"/>
    <w:rsid w:val="00114BA3"/>
    <w:rsid w:val="0012002E"/>
    <w:rsid w:val="00120C74"/>
    <w:rsid w:val="001226DF"/>
    <w:rsid w:val="00124C9B"/>
    <w:rsid w:val="001252E1"/>
    <w:rsid w:val="00126502"/>
    <w:rsid w:val="00127A5B"/>
    <w:rsid w:val="001312E6"/>
    <w:rsid w:val="00133137"/>
    <w:rsid w:val="00133C23"/>
    <w:rsid w:val="00134FF6"/>
    <w:rsid w:val="001351C3"/>
    <w:rsid w:val="0014094B"/>
    <w:rsid w:val="001411D1"/>
    <w:rsid w:val="001418A8"/>
    <w:rsid w:val="00142497"/>
    <w:rsid w:val="001438D5"/>
    <w:rsid w:val="00145200"/>
    <w:rsid w:val="00146549"/>
    <w:rsid w:val="001477F1"/>
    <w:rsid w:val="0015160F"/>
    <w:rsid w:val="00152B9B"/>
    <w:rsid w:val="0015744C"/>
    <w:rsid w:val="0016205E"/>
    <w:rsid w:val="00163045"/>
    <w:rsid w:val="001630C5"/>
    <w:rsid w:val="0017036A"/>
    <w:rsid w:val="001731EE"/>
    <w:rsid w:val="0017496C"/>
    <w:rsid w:val="00177CF6"/>
    <w:rsid w:val="00180109"/>
    <w:rsid w:val="00180B17"/>
    <w:rsid w:val="001822A7"/>
    <w:rsid w:val="0018305E"/>
    <w:rsid w:val="001848AC"/>
    <w:rsid w:val="001853A0"/>
    <w:rsid w:val="00186573"/>
    <w:rsid w:val="00187983"/>
    <w:rsid w:val="00191CAE"/>
    <w:rsid w:val="00193C7B"/>
    <w:rsid w:val="00193CE9"/>
    <w:rsid w:val="00193EEC"/>
    <w:rsid w:val="00195EF3"/>
    <w:rsid w:val="001972B9"/>
    <w:rsid w:val="001A074B"/>
    <w:rsid w:val="001A13C9"/>
    <w:rsid w:val="001A1CD5"/>
    <w:rsid w:val="001A2915"/>
    <w:rsid w:val="001A2C53"/>
    <w:rsid w:val="001A3BE5"/>
    <w:rsid w:val="001A4906"/>
    <w:rsid w:val="001A6259"/>
    <w:rsid w:val="001A7483"/>
    <w:rsid w:val="001B1609"/>
    <w:rsid w:val="001B2C38"/>
    <w:rsid w:val="001B2C7F"/>
    <w:rsid w:val="001B61E1"/>
    <w:rsid w:val="001C3573"/>
    <w:rsid w:val="001C5B1A"/>
    <w:rsid w:val="001C5CCD"/>
    <w:rsid w:val="001C5DBE"/>
    <w:rsid w:val="001C65A3"/>
    <w:rsid w:val="001C7655"/>
    <w:rsid w:val="001D05EE"/>
    <w:rsid w:val="001D15DE"/>
    <w:rsid w:val="001D2716"/>
    <w:rsid w:val="001D3419"/>
    <w:rsid w:val="001D35DC"/>
    <w:rsid w:val="001D361B"/>
    <w:rsid w:val="001D4454"/>
    <w:rsid w:val="001D47F7"/>
    <w:rsid w:val="001D7B2D"/>
    <w:rsid w:val="001E2E0B"/>
    <w:rsid w:val="001E31D6"/>
    <w:rsid w:val="001E4B17"/>
    <w:rsid w:val="001E5349"/>
    <w:rsid w:val="001E7A4A"/>
    <w:rsid w:val="001F1C2F"/>
    <w:rsid w:val="001F25E0"/>
    <w:rsid w:val="001F2EC1"/>
    <w:rsid w:val="001F607F"/>
    <w:rsid w:val="001F6B98"/>
    <w:rsid w:val="001F6D5A"/>
    <w:rsid w:val="001F7860"/>
    <w:rsid w:val="00205F66"/>
    <w:rsid w:val="00206C2B"/>
    <w:rsid w:val="00210077"/>
    <w:rsid w:val="00211A65"/>
    <w:rsid w:val="00211FB5"/>
    <w:rsid w:val="002141D5"/>
    <w:rsid w:val="00216D48"/>
    <w:rsid w:val="002202B9"/>
    <w:rsid w:val="0022101F"/>
    <w:rsid w:val="00223961"/>
    <w:rsid w:val="00223AA7"/>
    <w:rsid w:val="00227BE2"/>
    <w:rsid w:val="002337CC"/>
    <w:rsid w:val="0024084F"/>
    <w:rsid w:val="00241463"/>
    <w:rsid w:val="002444D0"/>
    <w:rsid w:val="00244CA7"/>
    <w:rsid w:val="0024505B"/>
    <w:rsid w:val="00246029"/>
    <w:rsid w:val="00246458"/>
    <w:rsid w:val="0025077F"/>
    <w:rsid w:val="00252CB3"/>
    <w:rsid w:val="00253F7E"/>
    <w:rsid w:val="00254314"/>
    <w:rsid w:val="002561EC"/>
    <w:rsid w:val="002611B6"/>
    <w:rsid w:val="00263127"/>
    <w:rsid w:val="00264837"/>
    <w:rsid w:val="002650B0"/>
    <w:rsid w:val="00270CCF"/>
    <w:rsid w:val="00271786"/>
    <w:rsid w:val="0027502F"/>
    <w:rsid w:val="0027518B"/>
    <w:rsid w:val="0027545C"/>
    <w:rsid w:val="00275819"/>
    <w:rsid w:val="002765DB"/>
    <w:rsid w:val="00276B60"/>
    <w:rsid w:val="00277EC0"/>
    <w:rsid w:val="00286572"/>
    <w:rsid w:val="002869B2"/>
    <w:rsid w:val="0029179E"/>
    <w:rsid w:val="00297582"/>
    <w:rsid w:val="0029781A"/>
    <w:rsid w:val="002A311B"/>
    <w:rsid w:val="002A4082"/>
    <w:rsid w:val="002A78B1"/>
    <w:rsid w:val="002B01C6"/>
    <w:rsid w:val="002B0636"/>
    <w:rsid w:val="002B1788"/>
    <w:rsid w:val="002B380D"/>
    <w:rsid w:val="002B3C73"/>
    <w:rsid w:val="002B529D"/>
    <w:rsid w:val="002C3273"/>
    <w:rsid w:val="002C3283"/>
    <w:rsid w:val="002C34BB"/>
    <w:rsid w:val="002C34E2"/>
    <w:rsid w:val="002D284C"/>
    <w:rsid w:val="002D70E5"/>
    <w:rsid w:val="002D7FB6"/>
    <w:rsid w:val="002E4B23"/>
    <w:rsid w:val="002E560C"/>
    <w:rsid w:val="002F2FEA"/>
    <w:rsid w:val="002F3BBB"/>
    <w:rsid w:val="002F58F1"/>
    <w:rsid w:val="002F6563"/>
    <w:rsid w:val="00300DA3"/>
    <w:rsid w:val="00304BD0"/>
    <w:rsid w:val="00312115"/>
    <w:rsid w:val="00312893"/>
    <w:rsid w:val="0031314E"/>
    <w:rsid w:val="00320C53"/>
    <w:rsid w:val="003219C0"/>
    <w:rsid w:val="003245FD"/>
    <w:rsid w:val="00327475"/>
    <w:rsid w:val="00327F5C"/>
    <w:rsid w:val="00330035"/>
    <w:rsid w:val="003303FD"/>
    <w:rsid w:val="00331342"/>
    <w:rsid w:val="00331DC7"/>
    <w:rsid w:val="003334BD"/>
    <w:rsid w:val="00337FFC"/>
    <w:rsid w:val="0034055B"/>
    <w:rsid w:val="00340743"/>
    <w:rsid w:val="00342A35"/>
    <w:rsid w:val="00343D4B"/>
    <w:rsid w:val="003466AC"/>
    <w:rsid w:val="0034697A"/>
    <w:rsid w:val="00353182"/>
    <w:rsid w:val="00354918"/>
    <w:rsid w:val="00360802"/>
    <w:rsid w:val="00363B9E"/>
    <w:rsid w:val="00364261"/>
    <w:rsid w:val="003655DA"/>
    <w:rsid w:val="00374F43"/>
    <w:rsid w:val="003759CD"/>
    <w:rsid w:val="00375AE8"/>
    <w:rsid w:val="0038297E"/>
    <w:rsid w:val="003879AD"/>
    <w:rsid w:val="00387C0C"/>
    <w:rsid w:val="00390C59"/>
    <w:rsid w:val="0039150B"/>
    <w:rsid w:val="0039217B"/>
    <w:rsid w:val="003933BE"/>
    <w:rsid w:val="00394C3E"/>
    <w:rsid w:val="003958DD"/>
    <w:rsid w:val="00395EC8"/>
    <w:rsid w:val="003967DC"/>
    <w:rsid w:val="003A06C5"/>
    <w:rsid w:val="003A07C2"/>
    <w:rsid w:val="003A26D4"/>
    <w:rsid w:val="003A4E19"/>
    <w:rsid w:val="003A4EA8"/>
    <w:rsid w:val="003A76E2"/>
    <w:rsid w:val="003A7F6A"/>
    <w:rsid w:val="003B45DD"/>
    <w:rsid w:val="003C0263"/>
    <w:rsid w:val="003C21C5"/>
    <w:rsid w:val="003C26BD"/>
    <w:rsid w:val="003C2C37"/>
    <w:rsid w:val="003C34E0"/>
    <w:rsid w:val="003C51CF"/>
    <w:rsid w:val="003D128F"/>
    <w:rsid w:val="003D23DF"/>
    <w:rsid w:val="003D3A4D"/>
    <w:rsid w:val="003D678A"/>
    <w:rsid w:val="003E2B7E"/>
    <w:rsid w:val="003E3CB2"/>
    <w:rsid w:val="003E475B"/>
    <w:rsid w:val="003E48EC"/>
    <w:rsid w:val="003E4935"/>
    <w:rsid w:val="003E5AB9"/>
    <w:rsid w:val="003E6F66"/>
    <w:rsid w:val="003F01C9"/>
    <w:rsid w:val="003F1349"/>
    <w:rsid w:val="003F2DA9"/>
    <w:rsid w:val="003F3BFA"/>
    <w:rsid w:val="003F401E"/>
    <w:rsid w:val="003F49D1"/>
    <w:rsid w:val="004038C8"/>
    <w:rsid w:val="0040492B"/>
    <w:rsid w:val="004112C4"/>
    <w:rsid w:val="00412A29"/>
    <w:rsid w:val="00420C26"/>
    <w:rsid w:val="00422E74"/>
    <w:rsid w:val="00424AE9"/>
    <w:rsid w:val="00427810"/>
    <w:rsid w:val="0043334D"/>
    <w:rsid w:val="0043385E"/>
    <w:rsid w:val="00434315"/>
    <w:rsid w:val="004358CD"/>
    <w:rsid w:val="004367A2"/>
    <w:rsid w:val="00436883"/>
    <w:rsid w:val="00437D2A"/>
    <w:rsid w:val="00440238"/>
    <w:rsid w:val="00440A3E"/>
    <w:rsid w:val="00442023"/>
    <w:rsid w:val="00444ED0"/>
    <w:rsid w:val="0044527D"/>
    <w:rsid w:val="00447405"/>
    <w:rsid w:val="00455818"/>
    <w:rsid w:val="00455885"/>
    <w:rsid w:val="00463800"/>
    <w:rsid w:val="00463AB7"/>
    <w:rsid w:val="00463E44"/>
    <w:rsid w:val="00463ED1"/>
    <w:rsid w:val="00464281"/>
    <w:rsid w:val="004654D0"/>
    <w:rsid w:val="00466127"/>
    <w:rsid w:val="00467452"/>
    <w:rsid w:val="00475472"/>
    <w:rsid w:val="00475478"/>
    <w:rsid w:val="004754C4"/>
    <w:rsid w:val="00476A22"/>
    <w:rsid w:val="00477125"/>
    <w:rsid w:val="00481344"/>
    <w:rsid w:val="00483D21"/>
    <w:rsid w:val="00484BED"/>
    <w:rsid w:val="004907AF"/>
    <w:rsid w:val="00490B46"/>
    <w:rsid w:val="004940C7"/>
    <w:rsid w:val="004B23A8"/>
    <w:rsid w:val="004B39BB"/>
    <w:rsid w:val="004B65D2"/>
    <w:rsid w:val="004C12C6"/>
    <w:rsid w:val="004C1C54"/>
    <w:rsid w:val="004C74E4"/>
    <w:rsid w:val="004C7656"/>
    <w:rsid w:val="004C7CDE"/>
    <w:rsid w:val="004D02BF"/>
    <w:rsid w:val="004D08FA"/>
    <w:rsid w:val="004D0B51"/>
    <w:rsid w:val="004D230A"/>
    <w:rsid w:val="004D3C02"/>
    <w:rsid w:val="004D461D"/>
    <w:rsid w:val="004D5950"/>
    <w:rsid w:val="004D59E2"/>
    <w:rsid w:val="004E20DC"/>
    <w:rsid w:val="004E2BA1"/>
    <w:rsid w:val="004E2E0B"/>
    <w:rsid w:val="004E55C0"/>
    <w:rsid w:val="004E566B"/>
    <w:rsid w:val="004E5F10"/>
    <w:rsid w:val="004E6678"/>
    <w:rsid w:val="004E68CB"/>
    <w:rsid w:val="004F49F1"/>
    <w:rsid w:val="004F5FBA"/>
    <w:rsid w:val="004F7466"/>
    <w:rsid w:val="00500103"/>
    <w:rsid w:val="005001E9"/>
    <w:rsid w:val="00506206"/>
    <w:rsid w:val="00506419"/>
    <w:rsid w:val="00507061"/>
    <w:rsid w:val="005117B6"/>
    <w:rsid w:val="00513F22"/>
    <w:rsid w:val="00521C83"/>
    <w:rsid w:val="005221E0"/>
    <w:rsid w:val="00524D41"/>
    <w:rsid w:val="0052672A"/>
    <w:rsid w:val="0053017E"/>
    <w:rsid w:val="0053265C"/>
    <w:rsid w:val="005329E8"/>
    <w:rsid w:val="00534AB9"/>
    <w:rsid w:val="005364A8"/>
    <w:rsid w:val="00542700"/>
    <w:rsid w:val="005454B8"/>
    <w:rsid w:val="0054570F"/>
    <w:rsid w:val="005458E7"/>
    <w:rsid w:val="00547951"/>
    <w:rsid w:val="00550A5D"/>
    <w:rsid w:val="00550BA7"/>
    <w:rsid w:val="00551227"/>
    <w:rsid w:val="00553493"/>
    <w:rsid w:val="00553AE1"/>
    <w:rsid w:val="0056023E"/>
    <w:rsid w:val="00560D2B"/>
    <w:rsid w:val="00563A79"/>
    <w:rsid w:val="00563F84"/>
    <w:rsid w:val="00565370"/>
    <w:rsid w:val="00565914"/>
    <w:rsid w:val="00567F0E"/>
    <w:rsid w:val="00572EF3"/>
    <w:rsid w:val="00577FC5"/>
    <w:rsid w:val="00582805"/>
    <w:rsid w:val="005838C1"/>
    <w:rsid w:val="00583EF6"/>
    <w:rsid w:val="00587D92"/>
    <w:rsid w:val="00590D6A"/>
    <w:rsid w:val="00592864"/>
    <w:rsid w:val="00593027"/>
    <w:rsid w:val="00596B7E"/>
    <w:rsid w:val="00596D60"/>
    <w:rsid w:val="005A2381"/>
    <w:rsid w:val="005A44DC"/>
    <w:rsid w:val="005A4D28"/>
    <w:rsid w:val="005A5930"/>
    <w:rsid w:val="005A6106"/>
    <w:rsid w:val="005B000F"/>
    <w:rsid w:val="005B2B88"/>
    <w:rsid w:val="005C0F6A"/>
    <w:rsid w:val="005C2AD8"/>
    <w:rsid w:val="005C48A0"/>
    <w:rsid w:val="005C4D98"/>
    <w:rsid w:val="005C53AD"/>
    <w:rsid w:val="005D1A78"/>
    <w:rsid w:val="005D1E19"/>
    <w:rsid w:val="005D23B2"/>
    <w:rsid w:val="005D26F1"/>
    <w:rsid w:val="005D3F66"/>
    <w:rsid w:val="005E2FF8"/>
    <w:rsid w:val="005E5D45"/>
    <w:rsid w:val="005E6210"/>
    <w:rsid w:val="005E6652"/>
    <w:rsid w:val="005E715F"/>
    <w:rsid w:val="005E79AF"/>
    <w:rsid w:val="005F27B3"/>
    <w:rsid w:val="005F6DA4"/>
    <w:rsid w:val="00601F29"/>
    <w:rsid w:val="00602E1B"/>
    <w:rsid w:val="006030F2"/>
    <w:rsid w:val="00607A40"/>
    <w:rsid w:val="006102A0"/>
    <w:rsid w:val="00610E14"/>
    <w:rsid w:val="006112BA"/>
    <w:rsid w:val="00611307"/>
    <w:rsid w:val="00612E34"/>
    <w:rsid w:val="00616658"/>
    <w:rsid w:val="00616922"/>
    <w:rsid w:val="0062150A"/>
    <w:rsid w:val="006222DA"/>
    <w:rsid w:val="006223C0"/>
    <w:rsid w:val="006240E6"/>
    <w:rsid w:val="00624E36"/>
    <w:rsid w:val="00626C20"/>
    <w:rsid w:val="00627965"/>
    <w:rsid w:val="00631AE8"/>
    <w:rsid w:val="00635C89"/>
    <w:rsid w:val="00636D34"/>
    <w:rsid w:val="00636FEE"/>
    <w:rsid w:val="00640E8E"/>
    <w:rsid w:val="006435E6"/>
    <w:rsid w:val="00643E3D"/>
    <w:rsid w:val="00644503"/>
    <w:rsid w:val="00647529"/>
    <w:rsid w:val="00647542"/>
    <w:rsid w:val="00647B24"/>
    <w:rsid w:val="00652624"/>
    <w:rsid w:val="006536A1"/>
    <w:rsid w:val="006537E7"/>
    <w:rsid w:val="006538A2"/>
    <w:rsid w:val="00655418"/>
    <w:rsid w:val="00657BE1"/>
    <w:rsid w:val="0066114B"/>
    <w:rsid w:val="006673AD"/>
    <w:rsid w:val="00671EAD"/>
    <w:rsid w:val="006722D6"/>
    <w:rsid w:val="00674732"/>
    <w:rsid w:val="00674C96"/>
    <w:rsid w:val="00675032"/>
    <w:rsid w:val="00676BF1"/>
    <w:rsid w:val="00685EA2"/>
    <w:rsid w:val="006863F6"/>
    <w:rsid w:val="00686983"/>
    <w:rsid w:val="00686B5E"/>
    <w:rsid w:val="0069142A"/>
    <w:rsid w:val="0069304E"/>
    <w:rsid w:val="00693DAA"/>
    <w:rsid w:val="00697EB4"/>
    <w:rsid w:val="006A028F"/>
    <w:rsid w:val="006A370D"/>
    <w:rsid w:val="006A4954"/>
    <w:rsid w:val="006A5556"/>
    <w:rsid w:val="006A62BE"/>
    <w:rsid w:val="006A777C"/>
    <w:rsid w:val="006B323B"/>
    <w:rsid w:val="006B399A"/>
    <w:rsid w:val="006B421B"/>
    <w:rsid w:val="006B52FB"/>
    <w:rsid w:val="006B5A49"/>
    <w:rsid w:val="006B7A0C"/>
    <w:rsid w:val="006C2BD1"/>
    <w:rsid w:val="006C388C"/>
    <w:rsid w:val="006C5FF4"/>
    <w:rsid w:val="006C605C"/>
    <w:rsid w:val="006C6EA2"/>
    <w:rsid w:val="006C72B4"/>
    <w:rsid w:val="006D1F22"/>
    <w:rsid w:val="006D5C39"/>
    <w:rsid w:val="006E038C"/>
    <w:rsid w:val="006E289A"/>
    <w:rsid w:val="006E36CD"/>
    <w:rsid w:val="006F37FE"/>
    <w:rsid w:val="006F3881"/>
    <w:rsid w:val="006F520C"/>
    <w:rsid w:val="006F5525"/>
    <w:rsid w:val="006F56F8"/>
    <w:rsid w:val="006F77F9"/>
    <w:rsid w:val="006F7BFD"/>
    <w:rsid w:val="00705E84"/>
    <w:rsid w:val="007105C6"/>
    <w:rsid w:val="00714223"/>
    <w:rsid w:val="0071612E"/>
    <w:rsid w:val="0071627C"/>
    <w:rsid w:val="00717BB0"/>
    <w:rsid w:val="007212D4"/>
    <w:rsid w:val="007218B4"/>
    <w:rsid w:val="007224C7"/>
    <w:rsid w:val="007225C6"/>
    <w:rsid w:val="00724575"/>
    <w:rsid w:val="007246BA"/>
    <w:rsid w:val="00732154"/>
    <w:rsid w:val="00734250"/>
    <w:rsid w:val="0073644F"/>
    <w:rsid w:val="00740AFC"/>
    <w:rsid w:val="007428C1"/>
    <w:rsid w:val="00744E4E"/>
    <w:rsid w:val="00745A6E"/>
    <w:rsid w:val="00750677"/>
    <w:rsid w:val="00752403"/>
    <w:rsid w:val="00755D29"/>
    <w:rsid w:val="00756056"/>
    <w:rsid w:val="0076088F"/>
    <w:rsid w:val="007615E4"/>
    <w:rsid w:val="00762B23"/>
    <w:rsid w:val="00763B38"/>
    <w:rsid w:val="007664AB"/>
    <w:rsid w:val="0077134A"/>
    <w:rsid w:val="007716FB"/>
    <w:rsid w:val="0077304E"/>
    <w:rsid w:val="007741A7"/>
    <w:rsid w:val="0077453C"/>
    <w:rsid w:val="00775860"/>
    <w:rsid w:val="00776A9A"/>
    <w:rsid w:val="0078163F"/>
    <w:rsid w:val="00781E63"/>
    <w:rsid w:val="007837B0"/>
    <w:rsid w:val="0078412C"/>
    <w:rsid w:val="00784A0B"/>
    <w:rsid w:val="007874B9"/>
    <w:rsid w:val="007876DA"/>
    <w:rsid w:val="0079250C"/>
    <w:rsid w:val="0079346C"/>
    <w:rsid w:val="00793AFE"/>
    <w:rsid w:val="007A076C"/>
    <w:rsid w:val="007A14D0"/>
    <w:rsid w:val="007A1FA1"/>
    <w:rsid w:val="007A6B08"/>
    <w:rsid w:val="007A7406"/>
    <w:rsid w:val="007A7ACE"/>
    <w:rsid w:val="007B1249"/>
    <w:rsid w:val="007B7D4C"/>
    <w:rsid w:val="007C25E2"/>
    <w:rsid w:val="007C369D"/>
    <w:rsid w:val="007C3CFD"/>
    <w:rsid w:val="007C59EA"/>
    <w:rsid w:val="007C6FBC"/>
    <w:rsid w:val="007C7796"/>
    <w:rsid w:val="007D067D"/>
    <w:rsid w:val="007D0971"/>
    <w:rsid w:val="007D7EA9"/>
    <w:rsid w:val="007E071C"/>
    <w:rsid w:val="007E1081"/>
    <w:rsid w:val="007E1246"/>
    <w:rsid w:val="007E2128"/>
    <w:rsid w:val="007E25F0"/>
    <w:rsid w:val="007E3EBD"/>
    <w:rsid w:val="007E511F"/>
    <w:rsid w:val="007E799F"/>
    <w:rsid w:val="007F1FB7"/>
    <w:rsid w:val="007F2726"/>
    <w:rsid w:val="007F65BE"/>
    <w:rsid w:val="00801564"/>
    <w:rsid w:val="00805368"/>
    <w:rsid w:val="00810B2B"/>
    <w:rsid w:val="00811378"/>
    <w:rsid w:val="0081362F"/>
    <w:rsid w:val="0081452C"/>
    <w:rsid w:val="00820CD9"/>
    <w:rsid w:val="00821A22"/>
    <w:rsid w:val="008246FC"/>
    <w:rsid w:val="0083207E"/>
    <w:rsid w:val="00834573"/>
    <w:rsid w:val="00837137"/>
    <w:rsid w:val="008413C9"/>
    <w:rsid w:val="00841545"/>
    <w:rsid w:val="00841D86"/>
    <w:rsid w:val="0084308D"/>
    <w:rsid w:val="00845D0B"/>
    <w:rsid w:val="00846921"/>
    <w:rsid w:val="00850807"/>
    <w:rsid w:val="008528B0"/>
    <w:rsid w:val="00853B68"/>
    <w:rsid w:val="00854C87"/>
    <w:rsid w:val="00855B3B"/>
    <w:rsid w:val="00864819"/>
    <w:rsid w:val="0086721A"/>
    <w:rsid w:val="00870260"/>
    <w:rsid w:val="00873FDF"/>
    <w:rsid w:val="008740AA"/>
    <w:rsid w:val="00874743"/>
    <w:rsid w:val="00874F7B"/>
    <w:rsid w:val="00875C34"/>
    <w:rsid w:val="00876B76"/>
    <w:rsid w:val="00877AEF"/>
    <w:rsid w:val="00877B0A"/>
    <w:rsid w:val="00883213"/>
    <w:rsid w:val="00883B3E"/>
    <w:rsid w:val="00884E90"/>
    <w:rsid w:val="00886AA0"/>
    <w:rsid w:val="0089038F"/>
    <w:rsid w:val="00890711"/>
    <w:rsid w:val="008936F2"/>
    <w:rsid w:val="00893838"/>
    <w:rsid w:val="008940E3"/>
    <w:rsid w:val="00894D65"/>
    <w:rsid w:val="008978BA"/>
    <w:rsid w:val="008A0B62"/>
    <w:rsid w:val="008A133B"/>
    <w:rsid w:val="008A380B"/>
    <w:rsid w:val="008A581E"/>
    <w:rsid w:val="008B0369"/>
    <w:rsid w:val="008B252B"/>
    <w:rsid w:val="008B2A63"/>
    <w:rsid w:val="008B31E7"/>
    <w:rsid w:val="008B377B"/>
    <w:rsid w:val="008C16BC"/>
    <w:rsid w:val="008C2243"/>
    <w:rsid w:val="008C3FAA"/>
    <w:rsid w:val="008C4443"/>
    <w:rsid w:val="008C6030"/>
    <w:rsid w:val="008C7C57"/>
    <w:rsid w:val="008D0FE5"/>
    <w:rsid w:val="008D2714"/>
    <w:rsid w:val="008D5149"/>
    <w:rsid w:val="008D61C7"/>
    <w:rsid w:val="008E099A"/>
    <w:rsid w:val="008E351A"/>
    <w:rsid w:val="008E6DE3"/>
    <w:rsid w:val="008F193E"/>
    <w:rsid w:val="008F4A91"/>
    <w:rsid w:val="008F6EBF"/>
    <w:rsid w:val="009005D3"/>
    <w:rsid w:val="00900C25"/>
    <w:rsid w:val="00911AEA"/>
    <w:rsid w:val="0091209F"/>
    <w:rsid w:val="00913ECD"/>
    <w:rsid w:val="00915764"/>
    <w:rsid w:val="0091669C"/>
    <w:rsid w:val="00916803"/>
    <w:rsid w:val="00916A35"/>
    <w:rsid w:val="009217AA"/>
    <w:rsid w:val="00922AE7"/>
    <w:rsid w:val="00924779"/>
    <w:rsid w:val="00934B47"/>
    <w:rsid w:val="009353EE"/>
    <w:rsid w:val="00937F6C"/>
    <w:rsid w:val="00940D67"/>
    <w:rsid w:val="00940EA5"/>
    <w:rsid w:val="00941BFF"/>
    <w:rsid w:val="0094207E"/>
    <w:rsid w:val="0094532B"/>
    <w:rsid w:val="00945504"/>
    <w:rsid w:val="00952B6E"/>
    <w:rsid w:val="009573A5"/>
    <w:rsid w:val="00960150"/>
    <w:rsid w:val="00960AD0"/>
    <w:rsid w:val="00962158"/>
    <w:rsid w:val="009629C7"/>
    <w:rsid w:val="00963739"/>
    <w:rsid w:val="00964520"/>
    <w:rsid w:val="00965536"/>
    <w:rsid w:val="009675D0"/>
    <w:rsid w:val="0097053C"/>
    <w:rsid w:val="00973EDA"/>
    <w:rsid w:val="00974234"/>
    <w:rsid w:val="00975358"/>
    <w:rsid w:val="00984B25"/>
    <w:rsid w:val="00985A32"/>
    <w:rsid w:val="00986182"/>
    <w:rsid w:val="00993F8C"/>
    <w:rsid w:val="009947DD"/>
    <w:rsid w:val="00995BE4"/>
    <w:rsid w:val="00995C70"/>
    <w:rsid w:val="00996999"/>
    <w:rsid w:val="009979FB"/>
    <w:rsid w:val="00997F7F"/>
    <w:rsid w:val="009A2985"/>
    <w:rsid w:val="009A37BA"/>
    <w:rsid w:val="009A3E5A"/>
    <w:rsid w:val="009A5D7A"/>
    <w:rsid w:val="009B0502"/>
    <w:rsid w:val="009B06CC"/>
    <w:rsid w:val="009B4410"/>
    <w:rsid w:val="009B622B"/>
    <w:rsid w:val="009C0378"/>
    <w:rsid w:val="009C03B5"/>
    <w:rsid w:val="009C0E76"/>
    <w:rsid w:val="009C1282"/>
    <w:rsid w:val="009C1EB6"/>
    <w:rsid w:val="009C2B77"/>
    <w:rsid w:val="009C2DEE"/>
    <w:rsid w:val="009C3601"/>
    <w:rsid w:val="009C378E"/>
    <w:rsid w:val="009C5297"/>
    <w:rsid w:val="009C5B99"/>
    <w:rsid w:val="009C6DF6"/>
    <w:rsid w:val="009C7CCE"/>
    <w:rsid w:val="009D4BDA"/>
    <w:rsid w:val="009D79EA"/>
    <w:rsid w:val="009E2E0F"/>
    <w:rsid w:val="009E3BAA"/>
    <w:rsid w:val="009E5C83"/>
    <w:rsid w:val="009E66FA"/>
    <w:rsid w:val="009F0D1E"/>
    <w:rsid w:val="009F0E07"/>
    <w:rsid w:val="009F0EB6"/>
    <w:rsid w:val="009F209E"/>
    <w:rsid w:val="009F2302"/>
    <w:rsid w:val="009F2321"/>
    <w:rsid w:val="009F44D8"/>
    <w:rsid w:val="009F5A33"/>
    <w:rsid w:val="009F5C79"/>
    <w:rsid w:val="00A0075C"/>
    <w:rsid w:val="00A01D18"/>
    <w:rsid w:val="00A047D1"/>
    <w:rsid w:val="00A0488E"/>
    <w:rsid w:val="00A07048"/>
    <w:rsid w:val="00A07D29"/>
    <w:rsid w:val="00A1091A"/>
    <w:rsid w:val="00A1645E"/>
    <w:rsid w:val="00A17D28"/>
    <w:rsid w:val="00A17E33"/>
    <w:rsid w:val="00A236AD"/>
    <w:rsid w:val="00A23C71"/>
    <w:rsid w:val="00A24851"/>
    <w:rsid w:val="00A31BDB"/>
    <w:rsid w:val="00A31CAA"/>
    <w:rsid w:val="00A32397"/>
    <w:rsid w:val="00A32F75"/>
    <w:rsid w:val="00A33F39"/>
    <w:rsid w:val="00A34AC6"/>
    <w:rsid w:val="00A369ED"/>
    <w:rsid w:val="00A37E6D"/>
    <w:rsid w:val="00A446EE"/>
    <w:rsid w:val="00A51BC0"/>
    <w:rsid w:val="00A62FDB"/>
    <w:rsid w:val="00A669D3"/>
    <w:rsid w:val="00A75BDE"/>
    <w:rsid w:val="00A81CB2"/>
    <w:rsid w:val="00A82D6F"/>
    <w:rsid w:val="00A85080"/>
    <w:rsid w:val="00A879AE"/>
    <w:rsid w:val="00A87D4A"/>
    <w:rsid w:val="00A90B15"/>
    <w:rsid w:val="00A91EDB"/>
    <w:rsid w:val="00A94BA5"/>
    <w:rsid w:val="00A952F6"/>
    <w:rsid w:val="00A9672B"/>
    <w:rsid w:val="00AA17A4"/>
    <w:rsid w:val="00AA662B"/>
    <w:rsid w:val="00AA687B"/>
    <w:rsid w:val="00AB05F5"/>
    <w:rsid w:val="00AB44CE"/>
    <w:rsid w:val="00AB5207"/>
    <w:rsid w:val="00AB52FE"/>
    <w:rsid w:val="00AC0197"/>
    <w:rsid w:val="00AC0885"/>
    <w:rsid w:val="00AC6699"/>
    <w:rsid w:val="00AD068F"/>
    <w:rsid w:val="00AD124B"/>
    <w:rsid w:val="00AD282E"/>
    <w:rsid w:val="00AD33F8"/>
    <w:rsid w:val="00AD3591"/>
    <w:rsid w:val="00AD55A2"/>
    <w:rsid w:val="00AE5DAF"/>
    <w:rsid w:val="00AE60A8"/>
    <w:rsid w:val="00AE690A"/>
    <w:rsid w:val="00B04323"/>
    <w:rsid w:val="00B044E9"/>
    <w:rsid w:val="00B04C1F"/>
    <w:rsid w:val="00B06D87"/>
    <w:rsid w:val="00B104F3"/>
    <w:rsid w:val="00B10ECE"/>
    <w:rsid w:val="00B110E1"/>
    <w:rsid w:val="00B1169B"/>
    <w:rsid w:val="00B12B7F"/>
    <w:rsid w:val="00B241A2"/>
    <w:rsid w:val="00B24DCE"/>
    <w:rsid w:val="00B259B5"/>
    <w:rsid w:val="00B25FDB"/>
    <w:rsid w:val="00B27DC8"/>
    <w:rsid w:val="00B35E92"/>
    <w:rsid w:val="00B37DDA"/>
    <w:rsid w:val="00B37E5C"/>
    <w:rsid w:val="00B40698"/>
    <w:rsid w:val="00B417BE"/>
    <w:rsid w:val="00B4261E"/>
    <w:rsid w:val="00B44185"/>
    <w:rsid w:val="00B45A12"/>
    <w:rsid w:val="00B475B3"/>
    <w:rsid w:val="00B50C83"/>
    <w:rsid w:val="00B50D33"/>
    <w:rsid w:val="00B5651D"/>
    <w:rsid w:val="00B567C2"/>
    <w:rsid w:val="00B6042D"/>
    <w:rsid w:val="00B671E3"/>
    <w:rsid w:val="00B747CE"/>
    <w:rsid w:val="00B8099D"/>
    <w:rsid w:val="00B8239A"/>
    <w:rsid w:val="00B860F2"/>
    <w:rsid w:val="00B87282"/>
    <w:rsid w:val="00B87EAC"/>
    <w:rsid w:val="00B904A6"/>
    <w:rsid w:val="00B9409C"/>
    <w:rsid w:val="00B944E0"/>
    <w:rsid w:val="00B94A89"/>
    <w:rsid w:val="00B95C67"/>
    <w:rsid w:val="00B97034"/>
    <w:rsid w:val="00B97C3D"/>
    <w:rsid w:val="00B97F2C"/>
    <w:rsid w:val="00BA7715"/>
    <w:rsid w:val="00BB0EA4"/>
    <w:rsid w:val="00BB5A0D"/>
    <w:rsid w:val="00BB6B71"/>
    <w:rsid w:val="00BB75E9"/>
    <w:rsid w:val="00BB77A6"/>
    <w:rsid w:val="00BC3E2D"/>
    <w:rsid w:val="00BC6282"/>
    <w:rsid w:val="00BC6C97"/>
    <w:rsid w:val="00BD0AEE"/>
    <w:rsid w:val="00BD0D8D"/>
    <w:rsid w:val="00BD13EF"/>
    <w:rsid w:val="00BD2132"/>
    <w:rsid w:val="00BD25B2"/>
    <w:rsid w:val="00BD2ABB"/>
    <w:rsid w:val="00BD3D4B"/>
    <w:rsid w:val="00BE215A"/>
    <w:rsid w:val="00BE73F3"/>
    <w:rsid w:val="00BF1C0D"/>
    <w:rsid w:val="00BF2F5D"/>
    <w:rsid w:val="00BF3E8D"/>
    <w:rsid w:val="00BF55F9"/>
    <w:rsid w:val="00C02021"/>
    <w:rsid w:val="00C029C7"/>
    <w:rsid w:val="00C03239"/>
    <w:rsid w:val="00C03482"/>
    <w:rsid w:val="00C03B74"/>
    <w:rsid w:val="00C112B9"/>
    <w:rsid w:val="00C112BD"/>
    <w:rsid w:val="00C11791"/>
    <w:rsid w:val="00C15967"/>
    <w:rsid w:val="00C16557"/>
    <w:rsid w:val="00C1676B"/>
    <w:rsid w:val="00C17D83"/>
    <w:rsid w:val="00C22AB6"/>
    <w:rsid w:val="00C237E3"/>
    <w:rsid w:val="00C31CE3"/>
    <w:rsid w:val="00C33FD7"/>
    <w:rsid w:val="00C35456"/>
    <w:rsid w:val="00C35C14"/>
    <w:rsid w:val="00C36106"/>
    <w:rsid w:val="00C505C6"/>
    <w:rsid w:val="00C50AAE"/>
    <w:rsid w:val="00C54329"/>
    <w:rsid w:val="00C5545F"/>
    <w:rsid w:val="00C55CCD"/>
    <w:rsid w:val="00C560DC"/>
    <w:rsid w:val="00C60D2B"/>
    <w:rsid w:val="00C61C21"/>
    <w:rsid w:val="00C62A56"/>
    <w:rsid w:val="00C62CB4"/>
    <w:rsid w:val="00C6357E"/>
    <w:rsid w:val="00C63D79"/>
    <w:rsid w:val="00C679D6"/>
    <w:rsid w:val="00C67EF5"/>
    <w:rsid w:val="00C70685"/>
    <w:rsid w:val="00C752DF"/>
    <w:rsid w:val="00C76F2A"/>
    <w:rsid w:val="00C849B2"/>
    <w:rsid w:val="00C87D15"/>
    <w:rsid w:val="00C91B62"/>
    <w:rsid w:val="00C927BC"/>
    <w:rsid w:val="00C92927"/>
    <w:rsid w:val="00C92AB7"/>
    <w:rsid w:val="00C9316A"/>
    <w:rsid w:val="00C943C7"/>
    <w:rsid w:val="00C94954"/>
    <w:rsid w:val="00C9571C"/>
    <w:rsid w:val="00C96DAC"/>
    <w:rsid w:val="00C97A18"/>
    <w:rsid w:val="00CA0363"/>
    <w:rsid w:val="00CA2601"/>
    <w:rsid w:val="00CA3397"/>
    <w:rsid w:val="00CA4791"/>
    <w:rsid w:val="00CA7E38"/>
    <w:rsid w:val="00CB1E2E"/>
    <w:rsid w:val="00CB2894"/>
    <w:rsid w:val="00CB3250"/>
    <w:rsid w:val="00CB762F"/>
    <w:rsid w:val="00CB789E"/>
    <w:rsid w:val="00CC3C56"/>
    <w:rsid w:val="00CC5581"/>
    <w:rsid w:val="00CC5C25"/>
    <w:rsid w:val="00CC734E"/>
    <w:rsid w:val="00CC7A5F"/>
    <w:rsid w:val="00CC7D33"/>
    <w:rsid w:val="00CD0795"/>
    <w:rsid w:val="00CD1440"/>
    <w:rsid w:val="00CD228E"/>
    <w:rsid w:val="00CD39AE"/>
    <w:rsid w:val="00CD416E"/>
    <w:rsid w:val="00CD554F"/>
    <w:rsid w:val="00CD5939"/>
    <w:rsid w:val="00CE0C01"/>
    <w:rsid w:val="00CE0FDA"/>
    <w:rsid w:val="00CE1818"/>
    <w:rsid w:val="00CE4336"/>
    <w:rsid w:val="00CE5C7D"/>
    <w:rsid w:val="00CE69F4"/>
    <w:rsid w:val="00CE7CAF"/>
    <w:rsid w:val="00CF0026"/>
    <w:rsid w:val="00CF12DA"/>
    <w:rsid w:val="00CF213E"/>
    <w:rsid w:val="00CF2BDC"/>
    <w:rsid w:val="00D00229"/>
    <w:rsid w:val="00D01B7A"/>
    <w:rsid w:val="00D01F42"/>
    <w:rsid w:val="00D02FEB"/>
    <w:rsid w:val="00D0405C"/>
    <w:rsid w:val="00D06857"/>
    <w:rsid w:val="00D07031"/>
    <w:rsid w:val="00D07F12"/>
    <w:rsid w:val="00D12C76"/>
    <w:rsid w:val="00D137CF"/>
    <w:rsid w:val="00D14615"/>
    <w:rsid w:val="00D16030"/>
    <w:rsid w:val="00D176B3"/>
    <w:rsid w:val="00D17B6D"/>
    <w:rsid w:val="00D17D07"/>
    <w:rsid w:val="00D204AA"/>
    <w:rsid w:val="00D229EC"/>
    <w:rsid w:val="00D22F0E"/>
    <w:rsid w:val="00D2353C"/>
    <w:rsid w:val="00D23D02"/>
    <w:rsid w:val="00D250DA"/>
    <w:rsid w:val="00D27BE9"/>
    <w:rsid w:val="00D27C7E"/>
    <w:rsid w:val="00D33F8C"/>
    <w:rsid w:val="00D34A13"/>
    <w:rsid w:val="00D35216"/>
    <w:rsid w:val="00D3528E"/>
    <w:rsid w:val="00D375A4"/>
    <w:rsid w:val="00D423CC"/>
    <w:rsid w:val="00D450CD"/>
    <w:rsid w:val="00D46C18"/>
    <w:rsid w:val="00D477DB"/>
    <w:rsid w:val="00D47C4B"/>
    <w:rsid w:val="00D52920"/>
    <w:rsid w:val="00D5439C"/>
    <w:rsid w:val="00D54AD1"/>
    <w:rsid w:val="00D55490"/>
    <w:rsid w:val="00D5640E"/>
    <w:rsid w:val="00D60019"/>
    <w:rsid w:val="00D61F12"/>
    <w:rsid w:val="00D62627"/>
    <w:rsid w:val="00D6310C"/>
    <w:rsid w:val="00D66441"/>
    <w:rsid w:val="00D66A7D"/>
    <w:rsid w:val="00D7584F"/>
    <w:rsid w:val="00D75AFC"/>
    <w:rsid w:val="00D75D8E"/>
    <w:rsid w:val="00D809E2"/>
    <w:rsid w:val="00D86143"/>
    <w:rsid w:val="00D869D6"/>
    <w:rsid w:val="00D879FE"/>
    <w:rsid w:val="00D9386E"/>
    <w:rsid w:val="00D94287"/>
    <w:rsid w:val="00D9511D"/>
    <w:rsid w:val="00D9739B"/>
    <w:rsid w:val="00D97716"/>
    <w:rsid w:val="00DA0280"/>
    <w:rsid w:val="00DA1B7E"/>
    <w:rsid w:val="00DA43EF"/>
    <w:rsid w:val="00DA4B59"/>
    <w:rsid w:val="00DA5469"/>
    <w:rsid w:val="00DA5AA3"/>
    <w:rsid w:val="00DA6396"/>
    <w:rsid w:val="00DA6C01"/>
    <w:rsid w:val="00DA74E5"/>
    <w:rsid w:val="00DB33FE"/>
    <w:rsid w:val="00DB42E6"/>
    <w:rsid w:val="00DB5C5F"/>
    <w:rsid w:val="00DB7C3A"/>
    <w:rsid w:val="00DB7F03"/>
    <w:rsid w:val="00DB7FB1"/>
    <w:rsid w:val="00DC11B5"/>
    <w:rsid w:val="00DC1B89"/>
    <w:rsid w:val="00DC22E6"/>
    <w:rsid w:val="00DC374E"/>
    <w:rsid w:val="00DC3CF2"/>
    <w:rsid w:val="00DC6CA7"/>
    <w:rsid w:val="00DD1783"/>
    <w:rsid w:val="00DD2A2B"/>
    <w:rsid w:val="00DD31E4"/>
    <w:rsid w:val="00DD3F8B"/>
    <w:rsid w:val="00DD4334"/>
    <w:rsid w:val="00DD449A"/>
    <w:rsid w:val="00DD455E"/>
    <w:rsid w:val="00DD4EBE"/>
    <w:rsid w:val="00DE01A2"/>
    <w:rsid w:val="00DE3770"/>
    <w:rsid w:val="00DE49D3"/>
    <w:rsid w:val="00DE6771"/>
    <w:rsid w:val="00DE6A50"/>
    <w:rsid w:val="00DE7050"/>
    <w:rsid w:val="00DE750C"/>
    <w:rsid w:val="00DF2F9A"/>
    <w:rsid w:val="00DF4DA6"/>
    <w:rsid w:val="00DF762B"/>
    <w:rsid w:val="00E001D9"/>
    <w:rsid w:val="00E01A3C"/>
    <w:rsid w:val="00E02638"/>
    <w:rsid w:val="00E027EF"/>
    <w:rsid w:val="00E02841"/>
    <w:rsid w:val="00E03E89"/>
    <w:rsid w:val="00E047D0"/>
    <w:rsid w:val="00E04CC0"/>
    <w:rsid w:val="00E0515E"/>
    <w:rsid w:val="00E05620"/>
    <w:rsid w:val="00E10146"/>
    <w:rsid w:val="00E12C11"/>
    <w:rsid w:val="00E13640"/>
    <w:rsid w:val="00E1440B"/>
    <w:rsid w:val="00E15A35"/>
    <w:rsid w:val="00E16276"/>
    <w:rsid w:val="00E17C15"/>
    <w:rsid w:val="00E20E28"/>
    <w:rsid w:val="00E22886"/>
    <w:rsid w:val="00E23198"/>
    <w:rsid w:val="00E26474"/>
    <w:rsid w:val="00E27300"/>
    <w:rsid w:val="00E2763F"/>
    <w:rsid w:val="00E3004D"/>
    <w:rsid w:val="00E3076B"/>
    <w:rsid w:val="00E32528"/>
    <w:rsid w:val="00E32DA0"/>
    <w:rsid w:val="00E332D1"/>
    <w:rsid w:val="00E36727"/>
    <w:rsid w:val="00E36DA4"/>
    <w:rsid w:val="00E414C9"/>
    <w:rsid w:val="00E421B9"/>
    <w:rsid w:val="00E42867"/>
    <w:rsid w:val="00E42B7F"/>
    <w:rsid w:val="00E457D4"/>
    <w:rsid w:val="00E4596D"/>
    <w:rsid w:val="00E46AF5"/>
    <w:rsid w:val="00E50CDB"/>
    <w:rsid w:val="00E53101"/>
    <w:rsid w:val="00E53E5E"/>
    <w:rsid w:val="00E547CD"/>
    <w:rsid w:val="00E55AA4"/>
    <w:rsid w:val="00E56183"/>
    <w:rsid w:val="00E56408"/>
    <w:rsid w:val="00E62170"/>
    <w:rsid w:val="00E63E75"/>
    <w:rsid w:val="00E6528A"/>
    <w:rsid w:val="00E65651"/>
    <w:rsid w:val="00E7142A"/>
    <w:rsid w:val="00E73184"/>
    <w:rsid w:val="00E745A6"/>
    <w:rsid w:val="00E7575C"/>
    <w:rsid w:val="00E773FD"/>
    <w:rsid w:val="00E77C6B"/>
    <w:rsid w:val="00E801F4"/>
    <w:rsid w:val="00E803E7"/>
    <w:rsid w:val="00E80F8D"/>
    <w:rsid w:val="00E83143"/>
    <w:rsid w:val="00E84C4C"/>
    <w:rsid w:val="00E852AD"/>
    <w:rsid w:val="00E8696F"/>
    <w:rsid w:val="00E921C8"/>
    <w:rsid w:val="00E92CF7"/>
    <w:rsid w:val="00E94864"/>
    <w:rsid w:val="00E94E94"/>
    <w:rsid w:val="00E975B8"/>
    <w:rsid w:val="00EA061C"/>
    <w:rsid w:val="00EA1B8C"/>
    <w:rsid w:val="00EA1F25"/>
    <w:rsid w:val="00EA3D5F"/>
    <w:rsid w:val="00EA47A8"/>
    <w:rsid w:val="00EA53CC"/>
    <w:rsid w:val="00EA6742"/>
    <w:rsid w:val="00EA7F6A"/>
    <w:rsid w:val="00EB07E0"/>
    <w:rsid w:val="00EB0A6A"/>
    <w:rsid w:val="00EB4441"/>
    <w:rsid w:val="00EB54D3"/>
    <w:rsid w:val="00EC0814"/>
    <w:rsid w:val="00EC0D73"/>
    <w:rsid w:val="00EC2C08"/>
    <w:rsid w:val="00EC7279"/>
    <w:rsid w:val="00ED0999"/>
    <w:rsid w:val="00ED24FD"/>
    <w:rsid w:val="00ED27AA"/>
    <w:rsid w:val="00ED2D2F"/>
    <w:rsid w:val="00ED5320"/>
    <w:rsid w:val="00ED5E65"/>
    <w:rsid w:val="00ED7051"/>
    <w:rsid w:val="00EE01D2"/>
    <w:rsid w:val="00EE0426"/>
    <w:rsid w:val="00EE2F73"/>
    <w:rsid w:val="00EE4410"/>
    <w:rsid w:val="00EE4739"/>
    <w:rsid w:val="00EE4FA2"/>
    <w:rsid w:val="00EF2B02"/>
    <w:rsid w:val="00EF669F"/>
    <w:rsid w:val="00EF74F2"/>
    <w:rsid w:val="00F005B6"/>
    <w:rsid w:val="00F019C9"/>
    <w:rsid w:val="00F05CA4"/>
    <w:rsid w:val="00F118C6"/>
    <w:rsid w:val="00F13CA5"/>
    <w:rsid w:val="00F14436"/>
    <w:rsid w:val="00F154AC"/>
    <w:rsid w:val="00F1695A"/>
    <w:rsid w:val="00F17BA1"/>
    <w:rsid w:val="00F20A18"/>
    <w:rsid w:val="00F21237"/>
    <w:rsid w:val="00F248F0"/>
    <w:rsid w:val="00F24982"/>
    <w:rsid w:val="00F24EA6"/>
    <w:rsid w:val="00F2680F"/>
    <w:rsid w:val="00F32DBB"/>
    <w:rsid w:val="00F3328D"/>
    <w:rsid w:val="00F35568"/>
    <w:rsid w:val="00F36652"/>
    <w:rsid w:val="00F36DD3"/>
    <w:rsid w:val="00F44CA8"/>
    <w:rsid w:val="00F45DFC"/>
    <w:rsid w:val="00F460CC"/>
    <w:rsid w:val="00F5105A"/>
    <w:rsid w:val="00F5353F"/>
    <w:rsid w:val="00F53B98"/>
    <w:rsid w:val="00F54AD1"/>
    <w:rsid w:val="00F54D50"/>
    <w:rsid w:val="00F55D01"/>
    <w:rsid w:val="00F56D14"/>
    <w:rsid w:val="00F60AF1"/>
    <w:rsid w:val="00F61C44"/>
    <w:rsid w:val="00F63087"/>
    <w:rsid w:val="00F63640"/>
    <w:rsid w:val="00F64736"/>
    <w:rsid w:val="00F654AA"/>
    <w:rsid w:val="00F81F05"/>
    <w:rsid w:val="00F821B1"/>
    <w:rsid w:val="00F94448"/>
    <w:rsid w:val="00F948A8"/>
    <w:rsid w:val="00F95B6A"/>
    <w:rsid w:val="00FA0ED5"/>
    <w:rsid w:val="00FA12A8"/>
    <w:rsid w:val="00FA1779"/>
    <w:rsid w:val="00FA64B9"/>
    <w:rsid w:val="00FA723C"/>
    <w:rsid w:val="00FA74BF"/>
    <w:rsid w:val="00FA7509"/>
    <w:rsid w:val="00FA762D"/>
    <w:rsid w:val="00FB168E"/>
    <w:rsid w:val="00FB1D9D"/>
    <w:rsid w:val="00FB24AC"/>
    <w:rsid w:val="00FB73B0"/>
    <w:rsid w:val="00FB7FF2"/>
    <w:rsid w:val="00FC164E"/>
    <w:rsid w:val="00FC2583"/>
    <w:rsid w:val="00FC272D"/>
    <w:rsid w:val="00FC31EF"/>
    <w:rsid w:val="00FC3BBE"/>
    <w:rsid w:val="00FC5355"/>
    <w:rsid w:val="00FD2F9F"/>
    <w:rsid w:val="00FD4429"/>
    <w:rsid w:val="00FD51D4"/>
    <w:rsid w:val="00FD5BBB"/>
    <w:rsid w:val="00FD6FAD"/>
    <w:rsid w:val="00FE19AF"/>
    <w:rsid w:val="00FE2188"/>
    <w:rsid w:val="00FE3451"/>
    <w:rsid w:val="00FE3453"/>
    <w:rsid w:val="00FE3C91"/>
    <w:rsid w:val="00FE7523"/>
    <w:rsid w:val="00FF0E1F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3">
      <o:colormru v:ext="edit" colors="#b45f0a"/>
    </o:shapedefaults>
    <o:shapelayout v:ext="edit">
      <o:idmap v:ext="edit" data="1"/>
    </o:shapelayout>
  </w:shapeDefaults>
  <w:decimalSymbol w:val=","/>
  <w:listSeparator w:val=";"/>
  <w14:docId w14:val="2E928626"/>
  <w15:docId w15:val="{FF41C770-3C71-4D93-AA4C-133096C0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imes New Roman" w:hAnsi="Trebuchet MS" w:cs="Times New Roman"/>
        <w:sz w:val="24"/>
        <w:szCs w:val="24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A047D1"/>
    <w:pPr>
      <w:spacing w:after="120" w:line="360" w:lineRule="auto"/>
      <w:jc w:val="both"/>
    </w:pPr>
  </w:style>
  <w:style w:type="paragraph" w:styleId="Nadpis1">
    <w:name w:val="heading 1"/>
    <w:basedOn w:val="Normln"/>
    <w:next w:val="Normln"/>
    <w:qFormat/>
    <w:rsid w:val="00014918"/>
    <w:pPr>
      <w:keepNext/>
      <w:pageBreakBefore/>
      <w:numPr>
        <w:numId w:val="2"/>
      </w:numPr>
      <w:tabs>
        <w:tab w:val="left" w:pos="567"/>
      </w:tabs>
      <w:jc w:val="left"/>
      <w:outlineLvl w:val="0"/>
    </w:pPr>
    <w:rPr>
      <w:b/>
      <w:bCs/>
      <w:caps/>
      <w:kern w:val="28"/>
      <w:sz w:val="32"/>
      <w:szCs w:val="28"/>
    </w:rPr>
  </w:style>
  <w:style w:type="paragraph" w:styleId="Nadpis2">
    <w:name w:val="heading 2"/>
    <w:basedOn w:val="Normln"/>
    <w:next w:val="Normln"/>
    <w:qFormat/>
    <w:rsid w:val="007E1246"/>
    <w:pPr>
      <w:keepNext/>
      <w:numPr>
        <w:ilvl w:val="1"/>
        <w:numId w:val="2"/>
      </w:numPr>
      <w:tabs>
        <w:tab w:val="left" w:pos="851"/>
      </w:tabs>
      <w:spacing w:before="240"/>
      <w:jc w:val="left"/>
      <w:outlineLvl w:val="1"/>
    </w:pPr>
    <w:rPr>
      <w:b/>
      <w:bCs/>
      <w:szCs w:val="28"/>
    </w:rPr>
  </w:style>
  <w:style w:type="paragraph" w:styleId="Nadpis3">
    <w:name w:val="heading 3"/>
    <w:basedOn w:val="Normln"/>
    <w:next w:val="Normln"/>
    <w:qFormat/>
    <w:rsid w:val="007E1246"/>
    <w:pPr>
      <w:keepNext/>
      <w:numPr>
        <w:ilvl w:val="2"/>
        <w:numId w:val="2"/>
      </w:numPr>
      <w:tabs>
        <w:tab w:val="left" w:pos="1134"/>
      </w:tabs>
      <w:spacing w:before="240"/>
      <w:jc w:val="left"/>
      <w:outlineLvl w:val="2"/>
    </w:pPr>
    <w:rPr>
      <w:b/>
      <w:bCs/>
      <w:sz w:val="20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2"/>
      </w:numPr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pPr>
      <w:numPr>
        <w:ilvl w:val="4"/>
        <w:numId w:val="2"/>
      </w:num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pPr>
      <w:numPr>
        <w:ilvl w:val="6"/>
        <w:numId w:val="2"/>
      </w:num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pPr>
      <w:numPr>
        <w:ilvl w:val="8"/>
        <w:numId w:val="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uiPriority w:val="39"/>
    <w:pPr>
      <w:widowControl w:val="0"/>
      <w:numPr>
        <w:numId w:val="3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link w:val="TitulekChar"/>
    <w:qFormat/>
    <w:rsid w:val="00420C26"/>
    <w:pPr>
      <w:ind w:left="0"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uiPriority w:val="99"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rsid w:val="005221E0"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basedOn w:val="Standardnpsmoodstavce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link w:val="ZhlavChar"/>
    <w:uiPriority w:val="99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1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basedOn w:val="Standardnpsmoodstavce"/>
    <w:qFormat/>
    <w:rPr>
      <w:b/>
      <w:bCs/>
    </w:rPr>
  </w:style>
  <w:style w:type="character" w:customStyle="1" w:styleId="Zvraznn1">
    <w:name w:val="Zvýraznění1"/>
    <w:basedOn w:val="Standardnpsmoodstavce"/>
    <w:qFormat/>
    <w:rPr>
      <w:i/>
      <w:iCs/>
    </w:rPr>
  </w:style>
  <w:style w:type="paragraph" w:styleId="Zkladntextodsazen">
    <w:name w:val="Body Text Indent"/>
    <w:basedOn w:val="Normln"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basedOn w:val="Standardnpsmoodstav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link w:val="TextkomenteChar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4"/>
      </w:numPr>
      <w:ind w:left="1804"/>
    </w:pPr>
  </w:style>
  <w:style w:type="paragraph" w:customStyle="1" w:styleId="Rozvrendokumentu">
    <w:name w:val="Rozvržení dokumentu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styleId="Pokraovnseznamu">
    <w:name w:val="List Continue"/>
    <w:basedOn w:val="Normln"/>
    <w:pPr>
      <w:ind w:left="283"/>
    </w:pPr>
  </w:style>
  <w:style w:type="paragraph" w:styleId="Zkladntext2">
    <w:name w:val="Body Text 2"/>
    <w:basedOn w:val="Normln"/>
  </w:style>
  <w:style w:type="character" w:customStyle="1" w:styleId="Pokec">
    <w:name w:val="Pokec"/>
    <w:basedOn w:val="Standardnpsmoodstavce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pPr>
      <w:jc w:val="left"/>
    </w:pPr>
    <w:rPr>
      <w:sz w:val="20"/>
    </w:rPr>
  </w:style>
  <w:style w:type="paragraph" w:styleId="Pedmtkomente">
    <w:name w:val="annotation subject"/>
    <w:basedOn w:val="Textkomente"/>
    <w:next w:val="Textkomente"/>
    <w:link w:val="PedmtkomenteChar"/>
    <w:rsid w:val="00A94BA5"/>
    <w:pPr>
      <w:spacing w:line="240" w:lineRule="auto"/>
    </w:pPr>
    <w:rPr>
      <w:b/>
      <w:bCs/>
    </w:rPr>
  </w:style>
  <w:style w:type="character" w:customStyle="1" w:styleId="TextkomenteChar">
    <w:name w:val="Text komentáře Char"/>
    <w:basedOn w:val="Standardnpsmoodstavce"/>
    <w:link w:val="Textkomente"/>
    <w:semiHidden/>
    <w:rsid w:val="00A94BA5"/>
  </w:style>
  <w:style w:type="character" w:customStyle="1" w:styleId="PedmtkomenteChar">
    <w:name w:val="Předmět komentáře Char"/>
    <w:basedOn w:val="TextkomenteChar"/>
    <w:link w:val="Pedmtkomente"/>
    <w:rsid w:val="00A94BA5"/>
    <w:rPr>
      <w:b/>
      <w:bCs/>
    </w:rPr>
  </w:style>
  <w:style w:type="paragraph" w:styleId="Textbubliny">
    <w:name w:val="Balloon Text"/>
    <w:basedOn w:val="Normln"/>
    <w:link w:val="TextbublinyChar"/>
    <w:rsid w:val="00A94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rsid w:val="00A94BA5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qFormat/>
    <w:rsid w:val="00E457D4"/>
    <w:pPr>
      <w:ind w:left="720"/>
      <w:contextualSpacing/>
    </w:pPr>
  </w:style>
  <w:style w:type="character" w:customStyle="1" w:styleId="ZpatChar">
    <w:name w:val="Zápatí Char"/>
    <w:basedOn w:val="Standardnpsmoodstavce"/>
    <w:link w:val="Zpat"/>
    <w:uiPriority w:val="99"/>
    <w:rsid w:val="009629C7"/>
    <w:rPr>
      <w:sz w:val="24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9629C7"/>
    <w:rPr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07048"/>
    <w:rPr>
      <w:color w:val="808080"/>
    </w:rPr>
  </w:style>
  <w:style w:type="table" w:styleId="Mkatabulky">
    <w:name w:val="Table Grid"/>
    <w:basedOn w:val="Normlntabulka"/>
    <w:rsid w:val="00B11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ekChar">
    <w:name w:val="Titulek Char"/>
    <w:aliases w:val="Obrázek Char"/>
    <w:basedOn w:val="Standardnpsmoodstavce"/>
    <w:link w:val="Titulek"/>
    <w:rsid w:val="00420C26"/>
  </w:style>
  <w:style w:type="paragraph" w:styleId="Nadpisobsahu">
    <w:name w:val="TOC Heading"/>
    <w:basedOn w:val="Nadpis1"/>
    <w:next w:val="Normln"/>
    <w:uiPriority w:val="39"/>
    <w:unhideWhenUsed/>
    <w:qFormat/>
    <w:rsid w:val="004654D0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Cs w:val="32"/>
    </w:rPr>
  </w:style>
  <w:style w:type="paragraph" w:customStyle="1" w:styleId="alt1">
    <w:name w:val="alt1"/>
    <w:basedOn w:val="Normln"/>
    <w:rsid w:val="006863F6"/>
    <w:pPr>
      <w:pBdr>
        <w:left w:val="single" w:sz="18" w:space="0" w:color="6CE26C"/>
      </w:pBdr>
      <w:shd w:val="clear" w:color="auto" w:fill="FFFFFF"/>
      <w:spacing w:after="0" w:line="210" w:lineRule="atLeast"/>
      <w:jc w:val="left"/>
    </w:pPr>
    <w:rPr>
      <w:rFonts w:ascii="Times New Roman" w:hAnsi="Times New Roman"/>
      <w:color w:val="5C5C5C"/>
    </w:rPr>
  </w:style>
  <w:style w:type="character" w:customStyle="1" w:styleId="tag2">
    <w:name w:val="tag2"/>
    <w:basedOn w:val="Standardnpsmoodstavce"/>
    <w:rsid w:val="006863F6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Standardnpsmoodstavce"/>
    <w:rsid w:val="006863F6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Standardnpsmoodstavce"/>
    <w:rsid w:val="006863F6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Standardnpsmoodstavce"/>
    <w:rsid w:val="006863F6"/>
    <w:rPr>
      <w:color w:val="0000FF"/>
      <w:bdr w:val="none" w:sz="0" w:space="0" w:color="auto" w:frame="1"/>
    </w:rPr>
  </w:style>
  <w:style w:type="character" w:styleId="KdHTML">
    <w:name w:val="HTML Code"/>
    <w:basedOn w:val="Standardnpsmoodstavce"/>
    <w:uiPriority w:val="99"/>
    <w:semiHidden/>
    <w:unhideWhenUsed/>
    <w:rsid w:val="00E2763F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Standardnpsmoodstavce"/>
    <w:rsid w:val="00FE3C91"/>
  </w:style>
  <w:style w:type="character" w:customStyle="1" w:styleId="pl-e">
    <w:name w:val="pl-e"/>
    <w:basedOn w:val="Standardnpsmoodstavce"/>
    <w:rsid w:val="00FE3C91"/>
  </w:style>
  <w:style w:type="character" w:customStyle="1" w:styleId="pl-s">
    <w:name w:val="pl-s"/>
    <w:basedOn w:val="Standardnpsmoodstavce"/>
    <w:rsid w:val="00FE3C91"/>
  </w:style>
  <w:style w:type="character" w:customStyle="1" w:styleId="pl-pds">
    <w:name w:val="pl-pds"/>
    <w:basedOn w:val="Standardnpsmoodstavce"/>
    <w:rsid w:val="00FE3C91"/>
  </w:style>
  <w:style w:type="paragraph" w:customStyle="1" w:styleId="Compact">
    <w:name w:val="Compact"/>
    <w:basedOn w:val="Normln"/>
    <w:qFormat/>
    <w:rsid w:val="00340743"/>
    <w:pPr>
      <w:spacing w:before="36" w:after="36" w:line="240" w:lineRule="auto"/>
      <w:jc w:val="left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BodyTextChar">
    <w:name w:val="Body Text Char"/>
    <w:basedOn w:val="Standardnpsmoodstavce"/>
    <w:link w:val="ImageCaption"/>
    <w:locked/>
    <w:rsid w:val="00340743"/>
    <w:rPr>
      <w:i/>
    </w:rPr>
  </w:style>
  <w:style w:type="paragraph" w:customStyle="1" w:styleId="ImageCaption">
    <w:name w:val="Image Caption"/>
    <w:basedOn w:val="Normln"/>
    <w:link w:val="BodyTextChar"/>
    <w:rsid w:val="00340743"/>
    <w:pPr>
      <w:spacing w:line="240" w:lineRule="auto"/>
      <w:jc w:val="left"/>
    </w:pPr>
    <w:rPr>
      <w:i/>
    </w:rPr>
  </w:style>
  <w:style w:type="character" w:customStyle="1" w:styleId="VerbatimChar">
    <w:name w:val="Verbatim Char"/>
    <w:basedOn w:val="BodyTextChar"/>
    <w:link w:val="SourceCode"/>
    <w:locked/>
    <w:rsid w:val="00340743"/>
    <w:rPr>
      <w:rFonts w:ascii="Consolas" w:hAnsi="Consolas"/>
      <w:i/>
      <w:sz w:val="22"/>
    </w:rPr>
  </w:style>
  <w:style w:type="paragraph" w:customStyle="1" w:styleId="SourceCode">
    <w:name w:val="Source Code"/>
    <w:basedOn w:val="Normln"/>
    <w:link w:val="VerbatimChar"/>
    <w:rsid w:val="00340743"/>
    <w:pPr>
      <w:wordWrap w:val="0"/>
      <w:spacing w:before="180" w:after="180" w:line="240" w:lineRule="auto"/>
      <w:jc w:val="left"/>
    </w:pPr>
    <w:rPr>
      <w:rFonts w:ascii="Consolas" w:hAnsi="Consolas"/>
      <w:i/>
      <w:sz w:val="22"/>
    </w:rPr>
  </w:style>
  <w:style w:type="character" w:customStyle="1" w:styleId="Link">
    <w:name w:val="Link"/>
    <w:basedOn w:val="BodyTextChar"/>
    <w:rsid w:val="00340743"/>
    <w:rPr>
      <w:i/>
      <w:color w:val="5B9BD5" w:themeColor="accent1"/>
    </w:rPr>
  </w:style>
  <w:style w:type="character" w:customStyle="1" w:styleId="KeywordTok">
    <w:name w:val="KeywordTok"/>
    <w:basedOn w:val="VerbatimChar"/>
    <w:rsid w:val="00340743"/>
    <w:rPr>
      <w:rFonts w:ascii="Consolas" w:hAnsi="Consolas"/>
      <w:b/>
      <w:bCs w:val="0"/>
      <w:i/>
      <w:color w:val="007020"/>
      <w:sz w:val="22"/>
    </w:rPr>
  </w:style>
  <w:style w:type="character" w:customStyle="1" w:styleId="DataTypeTok">
    <w:name w:val="DataTypeTok"/>
    <w:basedOn w:val="VerbatimChar"/>
    <w:rsid w:val="00340743"/>
    <w:rPr>
      <w:rFonts w:ascii="Consolas" w:hAnsi="Consolas"/>
      <w:i/>
      <w:color w:val="902000"/>
      <w:sz w:val="22"/>
    </w:rPr>
  </w:style>
  <w:style w:type="character" w:customStyle="1" w:styleId="CommentTok">
    <w:name w:val="CommentTok"/>
    <w:basedOn w:val="VerbatimChar"/>
    <w:rsid w:val="00340743"/>
    <w:rPr>
      <w:rFonts w:ascii="Consolas" w:hAnsi="Consolas"/>
      <w:i w:val="0"/>
      <w:color w:val="60A0B0"/>
      <w:sz w:val="22"/>
    </w:rPr>
  </w:style>
  <w:style w:type="character" w:customStyle="1" w:styleId="FunctionTok">
    <w:name w:val="FunctionTok"/>
    <w:basedOn w:val="VerbatimChar"/>
    <w:rsid w:val="00340743"/>
    <w:rPr>
      <w:rFonts w:ascii="Consolas" w:hAnsi="Consolas"/>
      <w:i/>
      <w:color w:val="06287E"/>
      <w:sz w:val="22"/>
    </w:rPr>
  </w:style>
  <w:style w:type="character" w:customStyle="1" w:styleId="NormalTok">
    <w:name w:val="NormalTok"/>
    <w:basedOn w:val="VerbatimChar"/>
    <w:rsid w:val="00340743"/>
    <w:rPr>
      <w:rFonts w:ascii="Consolas" w:hAnsi="Consolas"/>
      <w:i/>
      <w:sz w:val="22"/>
    </w:rPr>
  </w:style>
  <w:style w:type="character" w:customStyle="1" w:styleId="StringTok">
    <w:name w:val="StringTok"/>
    <w:basedOn w:val="VerbatimChar"/>
    <w:rsid w:val="00C54329"/>
    <w:rPr>
      <w:rFonts w:ascii="Consolas" w:hAnsi="Consolas"/>
      <w:i w:val="0"/>
      <w:color w:val="4070A0"/>
      <w:sz w:val="22"/>
    </w:rPr>
  </w:style>
  <w:style w:type="character" w:customStyle="1" w:styleId="OtherTok">
    <w:name w:val="OtherTok"/>
    <w:basedOn w:val="VerbatimChar"/>
    <w:rsid w:val="00C54329"/>
    <w:rPr>
      <w:rFonts w:ascii="Consolas" w:hAnsi="Consolas"/>
      <w:i w:val="0"/>
      <w:color w:val="007020"/>
      <w:sz w:val="22"/>
    </w:rPr>
  </w:style>
  <w:style w:type="paragraph" w:styleId="Normlnweb">
    <w:name w:val="Normal (Web)"/>
    <w:basedOn w:val="Normln"/>
    <w:uiPriority w:val="99"/>
    <w:unhideWhenUsed/>
    <w:rsid w:val="00D06857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paragraph" w:styleId="FormtovanvHTML">
    <w:name w:val="HTML Preformatted"/>
    <w:basedOn w:val="Normln"/>
    <w:link w:val="FormtovanvHTMLChar"/>
    <w:uiPriority w:val="99"/>
    <w:unhideWhenUsed/>
    <w:rsid w:val="00D06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D06857"/>
    <w:rPr>
      <w:rFonts w:ascii="Courier New" w:hAnsi="Courier New" w:cs="Courier New"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BD25B2"/>
    <w:rPr>
      <w:color w:val="605E5C"/>
      <w:shd w:val="clear" w:color="auto" w:fill="E1DFDD"/>
    </w:rPr>
  </w:style>
  <w:style w:type="paragraph" w:styleId="Bezmezer">
    <w:name w:val="No Spacing"/>
    <w:uiPriority w:val="1"/>
    <w:qFormat/>
    <w:rsid w:val="00ED24FD"/>
    <w:pPr>
      <w:jc w:val="both"/>
    </w:pPr>
  </w:style>
  <w:style w:type="paragraph" w:styleId="Textvysvtlivek">
    <w:name w:val="endnote text"/>
    <w:basedOn w:val="Normln"/>
    <w:link w:val="TextvysvtlivekChar"/>
    <w:semiHidden/>
    <w:unhideWhenUsed/>
    <w:rsid w:val="00FD5BBB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semiHidden/>
    <w:rsid w:val="00FD5BBB"/>
    <w:rPr>
      <w:sz w:val="20"/>
      <w:szCs w:val="20"/>
    </w:rPr>
  </w:style>
  <w:style w:type="character" w:styleId="Odkaznavysvtlivky">
    <w:name w:val="endnote reference"/>
    <w:basedOn w:val="Standardnpsmoodstavce"/>
    <w:semiHidden/>
    <w:unhideWhenUsed/>
    <w:rsid w:val="00FD5BBB"/>
    <w:rPr>
      <w:vertAlign w:val="superscript"/>
    </w:rPr>
  </w:style>
  <w:style w:type="paragraph" w:styleId="Podnadpis">
    <w:name w:val="Subtitle"/>
    <w:basedOn w:val="Normln"/>
    <w:next w:val="Normln"/>
    <w:link w:val="PodnadpisChar"/>
    <w:qFormat/>
    <w:rsid w:val="00685EA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rsid w:val="00685EA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833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0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3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42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4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0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8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1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4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8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52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9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matematika.cz/obsah-trojuhelnik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s.wikipedia.org/wiki/Index_t%C4%9Blesn%C3%A9_hmotnost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docs.microsoft.com/en-us/cpp/c-language/precedence-and-order-of-evaluation?view=msvc-160" TargetMode="Externa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ral\AppData\Local\Packages\microsoft.windowscommunicationsapps_8wekyb3d8bbwe\LocalState\Files\S0\3\sablona-studijni-materialy%5b2305843009213881552%5d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61015B20-346E-4B2A-951D-0998A88DA67A}">
  <we:reference id="wa104382008" version="1.1.0.0" store="cs-CZ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EFD4898-6114-444A-B02D-75A74AF4D954}">
  <we:reference id="wa200000011" version="1.0.1.0" store="cs-CZ" storeType="OMEX"/>
  <we:alternateReferences>
    <we:reference id="wa200000011" version="1.0.1.0" store="WA200000011" storeType="OMEX"/>
  </we:alternateReferences>
  <we:properties>
    <we:property name="language" value="&quot;Cs&quot;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AE8BE0F9241ED4083F743BB03EE1D68" ma:contentTypeVersion="2" ma:contentTypeDescription="Vytvoří nový dokument" ma:contentTypeScope="" ma:versionID="82c6b27d64d19767bc2bf87c959a1423">
  <xsd:schema xmlns:xsd="http://www.w3.org/2001/XMLSchema" xmlns:xs="http://www.w3.org/2001/XMLSchema" xmlns:p="http://schemas.microsoft.com/office/2006/metadata/properties" xmlns:ns2="34a0577a-2fcf-4f5f-aec4-f2eae0fecbd1" targetNamespace="http://schemas.microsoft.com/office/2006/metadata/properties" ma:root="true" ma:fieldsID="705a280cb99df2e0bb524bcf5dce08f9" ns2:_="">
    <xsd:import namespace="34a0577a-2fcf-4f5f-aec4-f2eae0fecb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a0577a-2fcf-4f5f-aec4-f2eae0fec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51905-B4C4-4F7A-9E55-79FBDCE73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a0577a-2fcf-4f5f-aec4-f2eae0fec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223D13-37DD-4982-97C9-859D5361B5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17CE27-D84D-4812-8182-64D26259D0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58D96F0-CDE3-48A2-8418-AA1A927CC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sablona-studijni-materialy[2305843009213881552]</Template>
  <TotalTime>103</TotalTime>
  <Pages>13</Pages>
  <Words>1112</Words>
  <Characters>7354</Characters>
  <Application>Microsoft Office Word</Application>
  <DocSecurity>0</DocSecurity>
  <Lines>61</Lines>
  <Paragraphs>16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Pepa</vt:lpstr>
      <vt:lpstr>Šablona -- Diplomová práce (uni)</vt:lpstr>
    </vt:vector>
  </TitlesOfParts>
  <Company>FHS UTB ve Zlíně</Company>
  <LinksUpToDate>false</LinksUpToDate>
  <CharactersWithSpaces>8450</CharactersWithSpaces>
  <SharedDoc>false</SharedDoc>
  <HLinks>
    <vt:vector size="126" baseType="variant">
      <vt:variant>
        <vt:i4>1966143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_Toc117787187</vt:lpwstr>
      </vt:variant>
      <vt:variant>
        <vt:i4>1966143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_Toc117787186</vt:lpwstr>
      </vt:variant>
      <vt:variant>
        <vt:i4>1966143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_Toc117787185</vt:lpwstr>
      </vt:variant>
      <vt:variant>
        <vt:i4>1966143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_Toc117787184</vt:lpwstr>
      </vt:variant>
      <vt:variant>
        <vt:i4>1966143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_Toc117787183</vt:lpwstr>
      </vt:variant>
      <vt:variant>
        <vt:i4>1966143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_Toc117787182</vt:lpwstr>
      </vt:variant>
      <vt:variant>
        <vt:i4>1966143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_Toc117787181</vt:lpwstr>
      </vt:variant>
      <vt:variant>
        <vt:i4>1966143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_Toc117787180</vt:lpwstr>
      </vt:variant>
      <vt:variant>
        <vt:i4>1114175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_Toc117787179</vt:lpwstr>
      </vt:variant>
      <vt:variant>
        <vt:i4>1114175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_Toc117787178</vt:lpwstr>
      </vt:variant>
      <vt:variant>
        <vt:i4>1114175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_Toc117787177</vt:lpwstr>
      </vt:variant>
      <vt:variant>
        <vt:i4>1114175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_Toc117787176</vt:lpwstr>
      </vt:variant>
      <vt:variant>
        <vt:i4>1114175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_Toc117787175</vt:lpwstr>
      </vt:variant>
      <vt:variant>
        <vt:i4>1114175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_Toc117787174</vt:lpwstr>
      </vt:variant>
      <vt:variant>
        <vt:i4>1114175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_Toc117787173</vt:lpwstr>
      </vt:variant>
      <vt:variant>
        <vt:i4>1114175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_Toc117787172</vt:lpwstr>
      </vt:variant>
      <vt:variant>
        <vt:i4>1114175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_Toc117787171</vt:lpwstr>
      </vt:variant>
      <vt:variant>
        <vt:i4>1114175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_Toc117787170</vt:lpwstr>
      </vt:variant>
      <vt:variant>
        <vt:i4>1048639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_Toc117787169</vt:lpwstr>
      </vt:variant>
      <vt:variant>
        <vt:i4>1048639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_Toc117787168</vt:lpwstr>
      </vt:variant>
      <vt:variant>
        <vt:i4>1048639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_Toc117787167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Pepa</dc:title>
  <dc:creator>ekral</dc:creator>
  <cp:lastModifiedBy>Erik Král</cp:lastModifiedBy>
  <cp:revision>112</cp:revision>
  <cp:lastPrinted>2020-12-30T14:55:00Z</cp:lastPrinted>
  <dcterms:created xsi:type="dcterms:W3CDTF">2021-01-01T20:05:00Z</dcterms:created>
  <dcterms:modified xsi:type="dcterms:W3CDTF">2021-01-06T21:35:00Z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0x010100FAE8BE0F9241ED4083F743BB03EE1D68</vt:lpwstr>
  </property>
</Properties>
</file>