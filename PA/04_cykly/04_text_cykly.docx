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11C71" w14:textId="77777777" w:rsidR="00E42867" w:rsidRPr="001079A3" w:rsidRDefault="00E42867">
      <w:pPr>
        <w:rPr>
          <w:rFonts w:asciiTheme="minorHAnsi" w:hAnsiTheme="minorHAnsi"/>
          <w:color w:val="FFFFFF" w:themeColor="background1"/>
        </w:rPr>
      </w:pPr>
    </w:p>
    <w:p w14:paraId="11DD0B39" w14:textId="77777777" w:rsidR="00E42867" w:rsidRPr="001079A3" w:rsidRDefault="00E42867">
      <w:pPr>
        <w:rPr>
          <w:rFonts w:asciiTheme="minorHAnsi" w:hAnsiTheme="minorHAnsi"/>
          <w:color w:val="FFFFFF" w:themeColor="background1"/>
        </w:rPr>
      </w:pPr>
    </w:p>
    <w:p w14:paraId="680439F5" w14:textId="77777777" w:rsidR="003879AD" w:rsidRPr="001079A3" w:rsidRDefault="003879AD" w:rsidP="0052672A">
      <w:pPr>
        <w:jc w:val="center"/>
        <w:rPr>
          <w:rFonts w:cs="Arial Narrow"/>
          <w:b/>
          <w:bCs/>
          <w:sz w:val="56"/>
          <w:szCs w:val="56"/>
        </w:rPr>
      </w:pPr>
      <w:bookmarkStart w:id="0" w:name="Nazev"/>
    </w:p>
    <w:p w14:paraId="05306B50" w14:textId="77777777" w:rsidR="003C21C5" w:rsidRPr="001079A3" w:rsidRDefault="003C21C5" w:rsidP="0052672A">
      <w:pPr>
        <w:jc w:val="center"/>
        <w:rPr>
          <w:rFonts w:cs="Arial Narrow"/>
          <w:b/>
          <w:bCs/>
          <w:sz w:val="56"/>
          <w:szCs w:val="56"/>
        </w:rPr>
      </w:pPr>
    </w:p>
    <w:bookmarkEnd w:id="0"/>
    <w:p w14:paraId="2D91807B" w14:textId="282DB076" w:rsidR="00A85080" w:rsidRPr="00D5240C" w:rsidRDefault="00D5240C" w:rsidP="0052672A">
      <w:pPr>
        <w:jc w:val="center"/>
        <w:rPr>
          <w:rFonts w:cs="Arial Narrow"/>
          <w:b/>
          <w:bCs/>
          <w:sz w:val="48"/>
          <w:szCs w:val="48"/>
        </w:rPr>
      </w:pPr>
      <w:r w:rsidRPr="00D5240C">
        <w:rPr>
          <w:rFonts w:cs="Arial Narrow"/>
          <w:b/>
          <w:bCs/>
          <w:sz w:val="48"/>
          <w:szCs w:val="48"/>
        </w:rPr>
        <w:t>Základy programování a algoritmizace</w:t>
      </w:r>
    </w:p>
    <w:p w14:paraId="38DBCD49" w14:textId="4F38C302" w:rsidR="00675EA6" w:rsidRPr="00D5240C" w:rsidRDefault="00190B01" w:rsidP="0052672A">
      <w:pPr>
        <w:jc w:val="center"/>
        <w:rPr>
          <w:rFonts w:cs="Arial Narrow"/>
          <w:b/>
          <w:bCs/>
          <w:sz w:val="44"/>
          <w:szCs w:val="44"/>
        </w:rPr>
      </w:pPr>
      <w:r>
        <w:rPr>
          <w:rFonts w:cs="Arial Narrow"/>
          <w:b/>
          <w:bCs/>
          <w:sz w:val="44"/>
          <w:szCs w:val="44"/>
        </w:rPr>
        <w:t>Cykly</w:t>
      </w:r>
    </w:p>
    <w:p w14:paraId="41FAACCD" w14:textId="77777777" w:rsidR="006E36CD" w:rsidRPr="001079A3" w:rsidRDefault="006E36CD" w:rsidP="0052672A">
      <w:pPr>
        <w:jc w:val="center"/>
        <w:rPr>
          <w:rFonts w:cs="Arial Narrow"/>
          <w:b/>
          <w:bCs/>
          <w:color w:val="FFFFFF" w:themeColor="background1"/>
          <w:sz w:val="40"/>
          <w:szCs w:val="40"/>
        </w:rPr>
      </w:pPr>
    </w:p>
    <w:p w14:paraId="21FBE08B" w14:textId="6B801277" w:rsidR="00CD1440" w:rsidRPr="00675EA6" w:rsidRDefault="00D01F42" w:rsidP="00675EA6">
      <w:pPr>
        <w:jc w:val="center"/>
        <w:rPr>
          <w:rFonts w:cs="Arial Narrow"/>
          <w:b/>
          <w:bCs/>
          <w:noProof/>
          <w:sz w:val="40"/>
          <w:szCs w:val="32"/>
        </w:rPr>
      </w:pPr>
      <w:r w:rsidRPr="001079A3">
        <w:rPr>
          <w:rFonts w:cs="Arial Narrow"/>
          <w:b/>
          <w:bCs/>
          <w:noProof/>
          <w:sz w:val="40"/>
          <w:szCs w:val="32"/>
        </w:rPr>
        <w:t>Erik Král</w:t>
      </w:r>
    </w:p>
    <w:p w14:paraId="56E1EB31" w14:textId="77777777" w:rsidR="009353EE" w:rsidRPr="001079A3" w:rsidRDefault="000D23D0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  <w:r w:rsidRPr="001079A3">
        <w:rPr>
          <w:rFonts w:asciiTheme="minorHAnsi" w:hAnsiTheme="minorHAnsi"/>
          <w:noProof/>
        </w:rPr>
        <w:drawing>
          <wp:anchor distT="0" distB="0" distL="114300" distR="114300" simplePos="0" relativeHeight="251669504" behindDoc="1" locked="0" layoutInCell="1" allowOverlap="1" wp14:anchorId="7EA58C8A" wp14:editId="1DBF7753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2876400" cy="2847600"/>
            <wp:effectExtent l="0" t="0" r="635" b="0"/>
            <wp:wrapNone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UT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400" cy="284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8A792" w14:textId="77777777" w:rsidR="009353EE" w:rsidRPr="001079A3" w:rsidRDefault="009353EE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</w:p>
    <w:p w14:paraId="4B114DAD" w14:textId="77777777" w:rsidR="009353EE" w:rsidRPr="001079A3" w:rsidRDefault="009353EE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</w:p>
    <w:p w14:paraId="71DDC42E" w14:textId="77777777" w:rsidR="009353EE" w:rsidRPr="001079A3" w:rsidRDefault="009353EE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</w:p>
    <w:p w14:paraId="63BC0CD9" w14:textId="77777777" w:rsidR="00BC6C97" w:rsidRPr="001079A3" w:rsidRDefault="00BC6C97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</w:p>
    <w:p w14:paraId="4045CFA7" w14:textId="77777777" w:rsidR="009353EE" w:rsidRPr="001079A3" w:rsidRDefault="009353EE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</w:p>
    <w:p w14:paraId="513C05F2" w14:textId="77777777" w:rsidR="000D23D0" w:rsidRPr="001079A3" w:rsidRDefault="000D23D0" w:rsidP="00475472">
      <w:pPr>
        <w:jc w:val="center"/>
        <w:rPr>
          <w:rFonts w:cs="Arial Narrow"/>
          <w:b/>
          <w:bCs/>
          <w:sz w:val="32"/>
          <w:szCs w:val="32"/>
        </w:rPr>
      </w:pPr>
    </w:p>
    <w:p w14:paraId="189BF9BD" w14:textId="7D6B64B0" w:rsidR="00DB7F03" w:rsidRPr="00675EA6" w:rsidRDefault="00C5686F" w:rsidP="00675EA6">
      <w:pPr>
        <w:jc w:val="center"/>
        <w:rPr>
          <w:rFonts w:cs="Arial Narrow"/>
          <w:b/>
          <w:bCs/>
          <w:sz w:val="32"/>
          <w:szCs w:val="32"/>
        </w:rPr>
      </w:pPr>
      <w:r>
        <w:rPr>
          <w:rFonts w:cs="Arial Narrow"/>
          <w:b/>
          <w:bCs/>
          <w:sz w:val="32"/>
          <w:szCs w:val="32"/>
        </w:rPr>
        <w:t>2020</w:t>
      </w:r>
      <w:r w:rsidR="00DB7F03" w:rsidRPr="001079A3">
        <w:rPr>
          <w:b/>
          <w:sz w:val="28"/>
          <w:szCs w:val="28"/>
        </w:rPr>
        <w:br w:type="page"/>
      </w:r>
    </w:p>
    <w:p w14:paraId="32C87871" w14:textId="77777777" w:rsidR="00AA17A4" w:rsidRPr="001079A3" w:rsidRDefault="002B3C73" w:rsidP="00B5651D">
      <w:pPr>
        <w:rPr>
          <w:b/>
          <w:sz w:val="28"/>
          <w:szCs w:val="28"/>
        </w:rPr>
      </w:pPr>
      <w:r w:rsidRPr="001079A3">
        <w:rPr>
          <w:b/>
          <w:sz w:val="28"/>
          <w:szCs w:val="28"/>
        </w:rPr>
        <w:lastRenderedPageBreak/>
        <w:t>Informace o autorech</w:t>
      </w:r>
      <w:r w:rsidR="00596B7E" w:rsidRPr="001079A3">
        <w:rPr>
          <w:b/>
          <w:sz w:val="28"/>
          <w:szCs w:val="28"/>
        </w:rPr>
        <w:t>:</w:t>
      </w:r>
    </w:p>
    <w:p w14:paraId="4FC1440B" w14:textId="77777777" w:rsidR="00D01F42" w:rsidRPr="001079A3" w:rsidRDefault="00D01F42" w:rsidP="00D01F42">
      <w:pPr>
        <w:spacing w:line="240" w:lineRule="auto"/>
        <w:rPr>
          <w:rFonts w:ascii="Times New Roman" w:hAnsi="Times New Roman"/>
          <w:bCs/>
        </w:rPr>
      </w:pPr>
      <w:r w:rsidRPr="001079A3">
        <w:rPr>
          <w:rFonts w:ascii="Times New Roman" w:hAnsi="Times New Roman"/>
          <w:bCs/>
        </w:rPr>
        <w:t>Ing. et Ing. Erik Král, Ph.D.</w:t>
      </w:r>
    </w:p>
    <w:p w14:paraId="445C2E4A" w14:textId="77777777" w:rsidR="00D01F42" w:rsidRPr="001079A3" w:rsidRDefault="00D01F42" w:rsidP="00D01F42">
      <w:pPr>
        <w:spacing w:line="240" w:lineRule="auto"/>
        <w:rPr>
          <w:rFonts w:ascii="Times New Roman" w:hAnsi="Times New Roman"/>
          <w:bCs/>
        </w:rPr>
      </w:pPr>
      <w:r w:rsidRPr="001079A3">
        <w:rPr>
          <w:rFonts w:ascii="Times New Roman" w:hAnsi="Times New Roman"/>
          <w:bCs/>
        </w:rPr>
        <w:t>Univerzita Tomáše Bati ve Zlíně</w:t>
      </w:r>
    </w:p>
    <w:p w14:paraId="1F68B3FD" w14:textId="77777777" w:rsidR="00D01F42" w:rsidRPr="001079A3" w:rsidRDefault="00D01F42" w:rsidP="00D01F42">
      <w:pPr>
        <w:spacing w:line="240" w:lineRule="auto"/>
        <w:rPr>
          <w:rFonts w:ascii="Times New Roman" w:hAnsi="Times New Roman"/>
          <w:bCs/>
        </w:rPr>
      </w:pPr>
      <w:r w:rsidRPr="001079A3">
        <w:rPr>
          <w:rFonts w:ascii="Times New Roman" w:hAnsi="Times New Roman"/>
          <w:bCs/>
        </w:rPr>
        <w:t>Fakulta aplikované informatiky</w:t>
      </w:r>
    </w:p>
    <w:p w14:paraId="0ECDA1FE" w14:textId="77777777" w:rsidR="00D01F42" w:rsidRPr="001079A3" w:rsidRDefault="00D01F42" w:rsidP="00D01F42">
      <w:pPr>
        <w:spacing w:line="240" w:lineRule="auto"/>
        <w:rPr>
          <w:rFonts w:ascii="Times New Roman" w:hAnsi="Times New Roman"/>
          <w:bCs/>
        </w:rPr>
      </w:pPr>
      <w:r w:rsidRPr="001079A3">
        <w:rPr>
          <w:rFonts w:ascii="Times New Roman" w:hAnsi="Times New Roman"/>
          <w:bCs/>
        </w:rPr>
        <w:t>Nad Stráněmi 4511</w:t>
      </w:r>
    </w:p>
    <w:p w14:paraId="01CC3FC7" w14:textId="77777777" w:rsidR="00D01F42" w:rsidRPr="001079A3" w:rsidRDefault="00D01F42" w:rsidP="00D01F42">
      <w:pPr>
        <w:spacing w:line="240" w:lineRule="auto"/>
        <w:rPr>
          <w:rFonts w:ascii="Times New Roman" w:hAnsi="Times New Roman"/>
          <w:bCs/>
        </w:rPr>
      </w:pPr>
      <w:r w:rsidRPr="001079A3">
        <w:rPr>
          <w:rFonts w:ascii="Times New Roman" w:hAnsi="Times New Roman"/>
          <w:bCs/>
        </w:rPr>
        <w:t>760 05 Zlín</w:t>
      </w:r>
    </w:p>
    <w:p w14:paraId="13B7791B" w14:textId="77777777" w:rsidR="008A133B" w:rsidRPr="001079A3" w:rsidRDefault="00D01F42" w:rsidP="00D01F42">
      <w:pPr>
        <w:spacing w:line="240" w:lineRule="auto"/>
        <w:rPr>
          <w:rStyle w:val="Pokec"/>
          <w:rFonts w:ascii="Times New Roman" w:hAnsi="Times New Roman"/>
          <w:bCs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r w:rsidRPr="001079A3">
        <w:rPr>
          <w:rFonts w:ascii="Times New Roman" w:hAnsi="Times New Roman"/>
          <w:bCs/>
        </w:rPr>
        <w:t>ekral@utb.cz</w:t>
      </w:r>
      <w:r w:rsidR="00AA17A4" w:rsidRPr="001079A3">
        <w:rPr>
          <w:rFonts w:asciiTheme="minorHAnsi" w:hAnsiTheme="minorHAnsi"/>
        </w:rPr>
        <w:br w:type="page"/>
      </w:r>
    </w:p>
    <w:p w14:paraId="00ADC30D" w14:textId="77777777" w:rsidR="00AA17A4" w:rsidRPr="001079A3" w:rsidRDefault="00AA17A4" w:rsidP="0017496C">
      <w:pPr>
        <w:pStyle w:val="Nadpis"/>
        <w:rPr>
          <w:sz w:val="32"/>
          <w:szCs w:val="32"/>
        </w:rPr>
      </w:pPr>
      <w:bookmarkStart w:id="1" w:name="_Toc37577729"/>
      <w:bookmarkStart w:id="2" w:name="_Toc88120440"/>
      <w:bookmarkStart w:id="3" w:name="_Toc88120677"/>
      <w:bookmarkStart w:id="4" w:name="_Toc88120889"/>
      <w:bookmarkStart w:id="5" w:name="_Toc88120993"/>
      <w:bookmarkStart w:id="6" w:name="_Toc88121036"/>
      <w:bookmarkStart w:id="7" w:name="_Toc88121173"/>
      <w:bookmarkStart w:id="8" w:name="_Toc88121547"/>
      <w:bookmarkStart w:id="9" w:name="_Toc88121604"/>
      <w:bookmarkStart w:id="10" w:name="_Toc88121742"/>
      <w:bookmarkStart w:id="11" w:name="_Toc88122008"/>
      <w:bookmarkStart w:id="12" w:name="_Toc88124611"/>
      <w:bookmarkStart w:id="13" w:name="_Toc88124648"/>
      <w:bookmarkStart w:id="14" w:name="_Toc88124798"/>
      <w:bookmarkStart w:id="15" w:name="_Toc88125781"/>
      <w:bookmarkStart w:id="16" w:name="_Toc88126301"/>
      <w:bookmarkStart w:id="17" w:name="_Toc88126452"/>
      <w:bookmarkStart w:id="18" w:name="_Toc88126519"/>
      <w:bookmarkStart w:id="19" w:name="_Toc88126548"/>
      <w:bookmarkStart w:id="20" w:name="_Toc88126764"/>
      <w:bookmarkStart w:id="21" w:name="_Toc88126854"/>
      <w:bookmarkStart w:id="22" w:name="_Toc88127095"/>
      <w:bookmarkStart w:id="23" w:name="_Toc88127138"/>
      <w:bookmarkStart w:id="24" w:name="_Toc88128503"/>
      <w:bookmarkStart w:id="25" w:name="_Toc107634140"/>
      <w:bookmarkStart w:id="26" w:name="_Toc107635157"/>
      <w:bookmarkStart w:id="27" w:name="_Toc60851669"/>
      <w:r w:rsidRPr="001079A3">
        <w:rPr>
          <w:sz w:val="32"/>
          <w:szCs w:val="32"/>
        </w:rPr>
        <w:lastRenderedPageBreak/>
        <w:t>OBSAH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28E5F8DA" w14:textId="77777777" w:rsidR="00B47886" w:rsidRDefault="001E2E0B">
      <w:pPr>
        <w:pStyle w:val="Obsah2"/>
      </w:pPr>
      <w:r w:rsidRPr="001079A3">
        <w:rPr>
          <w:rFonts w:asciiTheme="minorHAnsi" w:hAnsiTheme="minorHAnsi"/>
          <w:bCs/>
          <w:szCs w:val="36"/>
        </w:rPr>
        <w:fldChar w:fldCharType="begin"/>
      </w:r>
      <w:r w:rsidRPr="001079A3">
        <w:rPr>
          <w:rFonts w:asciiTheme="minorHAnsi" w:hAnsiTheme="minorHAnsi"/>
          <w:bCs/>
          <w:szCs w:val="36"/>
        </w:rPr>
        <w:instrText xml:space="preserve"> = </w:instrText>
      </w:r>
      <w:r w:rsidRPr="001079A3">
        <w:rPr>
          <w:rFonts w:asciiTheme="minorHAnsi" w:hAnsiTheme="minorHAnsi"/>
          <w:bCs/>
          <w:szCs w:val="36"/>
        </w:rPr>
        <w:fldChar w:fldCharType="end"/>
      </w:r>
      <w:r w:rsidR="00AA17A4" w:rsidRPr="001079A3">
        <w:rPr>
          <w:rFonts w:asciiTheme="minorHAnsi" w:hAnsiTheme="minorHAnsi"/>
          <w:bCs/>
          <w:szCs w:val="36"/>
        </w:rPr>
        <w:fldChar w:fldCharType="begin"/>
      </w:r>
      <w:r w:rsidR="00AA17A4" w:rsidRPr="001079A3">
        <w:rPr>
          <w:rFonts w:asciiTheme="minorHAnsi" w:hAnsiTheme="minorHAnsi"/>
          <w:bCs/>
          <w:szCs w:val="36"/>
        </w:rPr>
        <w:instrText xml:space="preserve"> TOC \h \z \t "Nadpis 1;2;Nadpis 2;3;Nadpis 3;4;Nadpis 4;5;Nadpis;2;Část;1" </w:instrText>
      </w:r>
      <w:r w:rsidR="00AA17A4" w:rsidRPr="001079A3">
        <w:rPr>
          <w:rFonts w:asciiTheme="minorHAnsi" w:hAnsiTheme="minorHAnsi"/>
          <w:bCs/>
          <w:szCs w:val="36"/>
        </w:rPr>
        <w:fldChar w:fldCharType="separate"/>
      </w:r>
    </w:p>
    <w:p w14:paraId="19889BD7" w14:textId="0C769278" w:rsidR="00B47886" w:rsidRDefault="00D7006A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0851669" w:history="1">
        <w:r w:rsidR="00B47886" w:rsidRPr="009833A3">
          <w:rPr>
            <w:rStyle w:val="Hypertextovodkaz"/>
          </w:rPr>
          <w:t>OBSAH</w:t>
        </w:r>
        <w:r w:rsidR="00B47886">
          <w:rPr>
            <w:webHidden/>
          </w:rPr>
          <w:tab/>
        </w:r>
        <w:r w:rsidR="00B47886">
          <w:rPr>
            <w:webHidden/>
          </w:rPr>
          <w:fldChar w:fldCharType="begin"/>
        </w:r>
        <w:r w:rsidR="00B47886">
          <w:rPr>
            <w:webHidden/>
          </w:rPr>
          <w:instrText xml:space="preserve"> PAGEREF _Toc60851669 \h </w:instrText>
        </w:r>
        <w:r w:rsidR="00B47886">
          <w:rPr>
            <w:webHidden/>
          </w:rPr>
        </w:r>
        <w:r w:rsidR="00B47886">
          <w:rPr>
            <w:webHidden/>
          </w:rPr>
          <w:fldChar w:fldCharType="separate"/>
        </w:r>
        <w:r w:rsidR="00B47886">
          <w:rPr>
            <w:webHidden/>
          </w:rPr>
          <w:t>3</w:t>
        </w:r>
        <w:r w:rsidR="00B47886">
          <w:rPr>
            <w:webHidden/>
          </w:rPr>
          <w:fldChar w:fldCharType="end"/>
        </w:r>
      </w:hyperlink>
    </w:p>
    <w:p w14:paraId="28CF3603" w14:textId="7118DCBB" w:rsidR="00B47886" w:rsidRDefault="00D7006A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0851670" w:history="1">
        <w:r w:rsidR="00B47886" w:rsidRPr="009833A3">
          <w:rPr>
            <w:rStyle w:val="Hypertextovodkaz"/>
          </w:rPr>
          <w:t>1</w:t>
        </w:r>
        <w:r w:rsidR="00B47886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B47886" w:rsidRPr="009833A3">
          <w:rPr>
            <w:rStyle w:val="Hypertextovodkaz"/>
          </w:rPr>
          <w:t>Úvod</w:t>
        </w:r>
        <w:r w:rsidR="00B47886">
          <w:rPr>
            <w:webHidden/>
          </w:rPr>
          <w:tab/>
        </w:r>
        <w:r w:rsidR="00B47886">
          <w:rPr>
            <w:webHidden/>
          </w:rPr>
          <w:fldChar w:fldCharType="begin"/>
        </w:r>
        <w:r w:rsidR="00B47886">
          <w:rPr>
            <w:webHidden/>
          </w:rPr>
          <w:instrText xml:space="preserve"> PAGEREF _Toc60851670 \h </w:instrText>
        </w:r>
        <w:r w:rsidR="00B47886">
          <w:rPr>
            <w:webHidden/>
          </w:rPr>
        </w:r>
        <w:r w:rsidR="00B47886">
          <w:rPr>
            <w:webHidden/>
          </w:rPr>
          <w:fldChar w:fldCharType="separate"/>
        </w:r>
        <w:r w:rsidR="00B47886">
          <w:rPr>
            <w:webHidden/>
          </w:rPr>
          <w:t>4</w:t>
        </w:r>
        <w:r w:rsidR="00B47886">
          <w:rPr>
            <w:webHidden/>
          </w:rPr>
          <w:fldChar w:fldCharType="end"/>
        </w:r>
      </w:hyperlink>
    </w:p>
    <w:p w14:paraId="3057DFB1" w14:textId="3CEF3050" w:rsidR="00B47886" w:rsidRDefault="00D7006A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0851671" w:history="1">
        <w:r w:rsidR="00B47886" w:rsidRPr="009833A3">
          <w:rPr>
            <w:rStyle w:val="Hypertextovodkaz"/>
          </w:rPr>
          <w:t>1.1</w:t>
        </w:r>
        <w:r w:rsidR="00B47886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B47886" w:rsidRPr="009833A3">
          <w:rPr>
            <w:rStyle w:val="Hypertextovodkaz"/>
          </w:rPr>
          <w:t>Cykly</w:t>
        </w:r>
        <w:r w:rsidR="00B47886">
          <w:rPr>
            <w:webHidden/>
          </w:rPr>
          <w:tab/>
        </w:r>
        <w:r w:rsidR="00B47886">
          <w:rPr>
            <w:webHidden/>
          </w:rPr>
          <w:fldChar w:fldCharType="begin"/>
        </w:r>
        <w:r w:rsidR="00B47886">
          <w:rPr>
            <w:webHidden/>
          </w:rPr>
          <w:instrText xml:space="preserve"> PAGEREF _Toc60851671 \h </w:instrText>
        </w:r>
        <w:r w:rsidR="00B47886">
          <w:rPr>
            <w:webHidden/>
          </w:rPr>
        </w:r>
        <w:r w:rsidR="00B47886">
          <w:rPr>
            <w:webHidden/>
          </w:rPr>
          <w:fldChar w:fldCharType="separate"/>
        </w:r>
        <w:r w:rsidR="00B47886">
          <w:rPr>
            <w:webHidden/>
          </w:rPr>
          <w:t>4</w:t>
        </w:r>
        <w:r w:rsidR="00B47886">
          <w:rPr>
            <w:webHidden/>
          </w:rPr>
          <w:fldChar w:fldCharType="end"/>
        </w:r>
      </w:hyperlink>
    </w:p>
    <w:p w14:paraId="362D5188" w14:textId="5A513EF3" w:rsidR="00B47886" w:rsidRDefault="00D7006A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0851672" w:history="1">
        <w:r w:rsidR="00B47886" w:rsidRPr="009833A3">
          <w:rPr>
            <w:rStyle w:val="Hypertextovodkaz"/>
          </w:rPr>
          <w:t>1.2</w:t>
        </w:r>
        <w:r w:rsidR="00B47886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B47886" w:rsidRPr="009833A3">
          <w:rPr>
            <w:rStyle w:val="Hypertextovodkaz"/>
          </w:rPr>
          <w:t>Řešené příklady</w:t>
        </w:r>
        <w:r w:rsidR="00B47886">
          <w:rPr>
            <w:webHidden/>
          </w:rPr>
          <w:tab/>
        </w:r>
        <w:r w:rsidR="00B47886">
          <w:rPr>
            <w:webHidden/>
          </w:rPr>
          <w:fldChar w:fldCharType="begin"/>
        </w:r>
        <w:r w:rsidR="00B47886">
          <w:rPr>
            <w:webHidden/>
          </w:rPr>
          <w:instrText xml:space="preserve"> PAGEREF _Toc60851672 \h </w:instrText>
        </w:r>
        <w:r w:rsidR="00B47886">
          <w:rPr>
            <w:webHidden/>
          </w:rPr>
        </w:r>
        <w:r w:rsidR="00B47886">
          <w:rPr>
            <w:webHidden/>
          </w:rPr>
          <w:fldChar w:fldCharType="separate"/>
        </w:r>
        <w:r w:rsidR="00B47886">
          <w:rPr>
            <w:webHidden/>
          </w:rPr>
          <w:t>7</w:t>
        </w:r>
        <w:r w:rsidR="00B47886">
          <w:rPr>
            <w:webHidden/>
          </w:rPr>
          <w:fldChar w:fldCharType="end"/>
        </w:r>
      </w:hyperlink>
    </w:p>
    <w:p w14:paraId="039DAC25" w14:textId="44F5611D" w:rsidR="00B47886" w:rsidRDefault="00D7006A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0851673" w:history="1">
        <w:r w:rsidR="00B47886" w:rsidRPr="009833A3">
          <w:rPr>
            <w:rStyle w:val="Hypertextovodkaz"/>
          </w:rPr>
          <w:t>Seznam použité literatury</w:t>
        </w:r>
        <w:r w:rsidR="00B47886">
          <w:rPr>
            <w:webHidden/>
          </w:rPr>
          <w:tab/>
        </w:r>
        <w:r w:rsidR="00B47886">
          <w:rPr>
            <w:webHidden/>
          </w:rPr>
          <w:fldChar w:fldCharType="begin"/>
        </w:r>
        <w:r w:rsidR="00B47886">
          <w:rPr>
            <w:webHidden/>
          </w:rPr>
          <w:instrText xml:space="preserve"> PAGEREF _Toc60851673 \h </w:instrText>
        </w:r>
        <w:r w:rsidR="00B47886">
          <w:rPr>
            <w:webHidden/>
          </w:rPr>
        </w:r>
        <w:r w:rsidR="00B47886">
          <w:rPr>
            <w:webHidden/>
          </w:rPr>
          <w:fldChar w:fldCharType="separate"/>
        </w:r>
        <w:r w:rsidR="00B47886">
          <w:rPr>
            <w:webHidden/>
          </w:rPr>
          <w:t>14</w:t>
        </w:r>
        <w:r w:rsidR="00B47886">
          <w:rPr>
            <w:webHidden/>
          </w:rPr>
          <w:fldChar w:fldCharType="end"/>
        </w:r>
      </w:hyperlink>
    </w:p>
    <w:p w14:paraId="7CD504C6" w14:textId="77777777" w:rsidR="00434315" w:rsidRPr="001079A3" w:rsidRDefault="00AA17A4" w:rsidP="00EE0426">
      <w:pPr>
        <w:pStyle w:val="Obsah2"/>
        <w:ind w:left="0" w:firstLine="0"/>
      </w:pPr>
      <w:r w:rsidRPr="001079A3">
        <w:rPr>
          <w:rFonts w:asciiTheme="minorHAnsi" w:hAnsiTheme="minorHAnsi"/>
          <w:bCs/>
          <w:szCs w:val="36"/>
        </w:rPr>
        <w:fldChar w:fldCharType="end"/>
      </w:r>
    </w:p>
    <w:p w14:paraId="13250CE1" w14:textId="77777777" w:rsidR="00AA17A4" w:rsidRPr="001079A3" w:rsidRDefault="00434315" w:rsidP="00434315">
      <w:pPr>
        <w:tabs>
          <w:tab w:val="center" w:pos="4394"/>
        </w:tabs>
        <w:sectPr w:rsidR="00AA17A4" w:rsidRPr="001079A3" w:rsidSect="003E2B7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7" w:h="16840" w:code="9"/>
          <w:pgMar w:top="1701" w:right="1134" w:bottom="1134" w:left="1134" w:header="0" w:footer="0" w:gutter="851"/>
          <w:pgNumType w:start="1"/>
          <w:cols w:space="720"/>
          <w:titlePg/>
          <w:docGrid w:linePitch="326"/>
        </w:sectPr>
      </w:pPr>
      <w:r w:rsidRPr="001079A3">
        <w:tab/>
      </w:r>
    </w:p>
    <w:p w14:paraId="0F6BCB6A" w14:textId="16CA25E6" w:rsidR="009B06CC" w:rsidRPr="001079A3" w:rsidRDefault="005E5D45" w:rsidP="00055BDE">
      <w:pPr>
        <w:pStyle w:val="Nadpis1"/>
      </w:pPr>
      <w:bookmarkStart w:id="28" w:name="_Toc60851670"/>
      <w:bookmarkStart w:id="29" w:name="_Toc107634143"/>
      <w:bookmarkStart w:id="30" w:name="_Toc107635178"/>
      <w:bookmarkStart w:id="31" w:name="_Toc107635218"/>
      <w:bookmarkStart w:id="32" w:name="_Toc107635235"/>
      <w:r>
        <w:lastRenderedPageBreak/>
        <w:t>Úvod</w:t>
      </w:r>
      <w:bookmarkEnd w:id="28"/>
    </w:p>
    <w:p w14:paraId="1610D3D6" w14:textId="549755E7" w:rsidR="00E332D1" w:rsidRDefault="00A952F6" w:rsidP="00627965">
      <w:r>
        <w:t xml:space="preserve">V tomto materiálu </w:t>
      </w:r>
      <w:r w:rsidR="00BD408E">
        <w:t xml:space="preserve">probereme </w:t>
      </w:r>
      <w:r w:rsidR="003267B6">
        <w:t xml:space="preserve">cykly </w:t>
      </w:r>
      <w:r w:rsidR="00296E26">
        <w:t>(</w:t>
      </w:r>
      <w:proofErr w:type="spellStart"/>
      <w:r w:rsidR="00296E26">
        <w:t>loops</w:t>
      </w:r>
      <w:proofErr w:type="spellEnd"/>
      <w:r w:rsidR="00296E26">
        <w:t>)</w:t>
      </w:r>
      <w:r w:rsidR="00FB4E11">
        <w:t xml:space="preserve"> [1]</w:t>
      </w:r>
      <w:r w:rsidR="00163045">
        <w:t>.</w:t>
      </w:r>
      <w:r w:rsidR="00BD408E">
        <w:t xml:space="preserve"> </w:t>
      </w:r>
      <w:proofErr w:type="spellStart"/>
      <w:r w:rsidR="00BD408E">
        <w:t>Konrétně</w:t>
      </w:r>
      <w:proofErr w:type="spellEnd"/>
      <w:r w:rsidR="00BD408E">
        <w:t xml:space="preserve"> </w:t>
      </w:r>
      <w:r w:rsidR="00D866C8">
        <w:t xml:space="preserve">probereme </w:t>
      </w:r>
      <w:r w:rsidR="00703FF3" w:rsidRPr="00703FF3">
        <w:t xml:space="preserve">příkazy </w:t>
      </w:r>
      <w:proofErr w:type="spellStart"/>
      <w:r w:rsidR="00703FF3" w:rsidRPr="00703FF3">
        <w:rPr>
          <w:i/>
          <w:iCs/>
        </w:rPr>
        <w:t>goto</w:t>
      </w:r>
      <w:proofErr w:type="spellEnd"/>
      <w:r w:rsidR="00703FF3" w:rsidRPr="00703FF3">
        <w:t xml:space="preserve">, </w:t>
      </w:r>
      <w:proofErr w:type="spellStart"/>
      <w:r w:rsidR="00703FF3" w:rsidRPr="00703FF3">
        <w:rPr>
          <w:i/>
          <w:iCs/>
        </w:rPr>
        <w:t>while</w:t>
      </w:r>
      <w:proofErr w:type="spellEnd"/>
      <w:r w:rsidR="00703FF3" w:rsidRPr="00703FF3">
        <w:t xml:space="preserve">, </w:t>
      </w:r>
      <w:r w:rsidR="00703FF3" w:rsidRPr="00703FF3">
        <w:rPr>
          <w:i/>
          <w:iCs/>
        </w:rPr>
        <w:t>do-</w:t>
      </w:r>
      <w:proofErr w:type="spellStart"/>
      <w:r w:rsidR="00703FF3" w:rsidRPr="00703FF3">
        <w:rPr>
          <w:i/>
          <w:iCs/>
        </w:rPr>
        <w:t>while</w:t>
      </w:r>
      <w:proofErr w:type="spellEnd"/>
      <w:r w:rsidR="00703FF3" w:rsidRPr="00703FF3">
        <w:t xml:space="preserve"> a </w:t>
      </w:r>
      <w:proofErr w:type="spellStart"/>
      <w:r w:rsidR="00703FF3" w:rsidRPr="00703FF3">
        <w:rPr>
          <w:i/>
          <w:iCs/>
        </w:rPr>
        <w:t>for</w:t>
      </w:r>
      <w:proofErr w:type="spellEnd"/>
      <w:r w:rsidR="00703FF3" w:rsidRPr="00703FF3">
        <w:t>. A dále ukončení cyklu pomocí</w:t>
      </w:r>
      <w:r w:rsidR="00703FF3">
        <w:t xml:space="preserve"> příkazu</w:t>
      </w:r>
      <w:r w:rsidR="00703FF3" w:rsidRPr="00703FF3">
        <w:t xml:space="preserve"> </w:t>
      </w:r>
      <w:proofErr w:type="spellStart"/>
      <w:r w:rsidR="00703FF3" w:rsidRPr="00703FF3">
        <w:t>break</w:t>
      </w:r>
      <w:proofErr w:type="spellEnd"/>
      <w:r w:rsidR="00703FF3" w:rsidRPr="00703FF3">
        <w:t xml:space="preserve"> a přeskočení zbytku cyklu pomocí</w:t>
      </w:r>
      <w:r w:rsidR="00703FF3">
        <w:t xml:space="preserve"> příkazu</w:t>
      </w:r>
      <w:r w:rsidR="00703FF3" w:rsidRPr="00703FF3">
        <w:t xml:space="preserve"> </w:t>
      </w:r>
      <w:proofErr w:type="spellStart"/>
      <w:r w:rsidR="00703FF3" w:rsidRPr="00703FF3">
        <w:rPr>
          <w:i/>
          <w:iCs/>
        </w:rPr>
        <w:t>continue</w:t>
      </w:r>
      <w:proofErr w:type="spellEnd"/>
      <w:r w:rsidR="00AC66CB" w:rsidRPr="00AC66CB">
        <w:t>.</w:t>
      </w:r>
    </w:p>
    <w:p w14:paraId="690121B8" w14:textId="283134A4" w:rsidR="005E5D45" w:rsidRDefault="00E06A8F" w:rsidP="005E5D45">
      <w:pPr>
        <w:pStyle w:val="Nadpis2"/>
      </w:pPr>
      <w:bookmarkStart w:id="33" w:name="_Toc60851671"/>
      <w:r>
        <w:t>Cykly</w:t>
      </w:r>
      <w:bookmarkEnd w:id="33"/>
    </w:p>
    <w:p w14:paraId="6CAAB2DB" w14:textId="37F502B2" w:rsidR="00BB0936" w:rsidRDefault="00510A93" w:rsidP="00E13134">
      <w:r>
        <w:t>Nejprve probereme příkaz</w:t>
      </w:r>
      <w:r w:rsidR="00376DEA">
        <w:t xml:space="preserve"> </w:t>
      </w:r>
      <w:proofErr w:type="spellStart"/>
      <w:r w:rsidR="00376DEA" w:rsidRPr="00376DEA">
        <w:rPr>
          <w:i/>
          <w:iCs/>
        </w:rPr>
        <w:t>goto</w:t>
      </w:r>
      <w:proofErr w:type="spellEnd"/>
      <w:r>
        <w:t xml:space="preserve">, </w:t>
      </w:r>
      <w:r w:rsidR="009F67BA">
        <w:t>který se běžně nepoužívá</w:t>
      </w:r>
      <w:r>
        <w:t xml:space="preserve">. </w:t>
      </w:r>
      <w:proofErr w:type="spellStart"/>
      <w:r>
        <w:t>Vyjímkou</w:t>
      </w:r>
      <w:proofErr w:type="spellEnd"/>
      <w:r>
        <w:t xml:space="preserve"> je například ukončení dvou vnořených cyklů </w:t>
      </w:r>
      <w:proofErr w:type="spellStart"/>
      <w:r w:rsidRPr="00D2359B">
        <w:rPr>
          <w:i/>
          <w:iCs/>
        </w:rPr>
        <w:t>for</w:t>
      </w:r>
      <w:proofErr w:type="spellEnd"/>
      <w:r>
        <w:t>.</w:t>
      </w:r>
      <w:r w:rsidR="009F67BA">
        <w:t xml:space="preserve"> Příkaz </w:t>
      </w:r>
      <w:proofErr w:type="spellStart"/>
      <w:r w:rsidR="009F67BA">
        <w:t>goto</w:t>
      </w:r>
      <w:proofErr w:type="spellEnd"/>
      <w:r w:rsidR="009F67BA">
        <w:t xml:space="preserve"> se většinou nepoužívá proto, že j</w:t>
      </w:r>
      <w:r w:rsidR="00AD39A9">
        <w:t>i</w:t>
      </w:r>
      <w:r w:rsidR="009F67BA">
        <w:t xml:space="preserve">né příkazy pro </w:t>
      </w:r>
      <w:r w:rsidR="00AD39A9">
        <w:t>opakování kódu jsou přehlednější.</w:t>
      </w:r>
    </w:p>
    <w:p w14:paraId="3FB79561" w14:textId="6C217561" w:rsidR="00376DEA" w:rsidRDefault="00376DEA" w:rsidP="00E13134">
      <w:r w:rsidRPr="00376DEA">
        <w:t xml:space="preserve">S pomocí příkazu </w:t>
      </w:r>
      <w:proofErr w:type="spellStart"/>
      <w:r w:rsidRPr="00D2359B">
        <w:rPr>
          <w:i/>
          <w:iCs/>
        </w:rPr>
        <w:t>goto</w:t>
      </w:r>
      <w:proofErr w:type="spellEnd"/>
      <w:r w:rsidRPr="00376DEA">
        <w:t xml:space="preserve"> můžeme přeskočit na libovolný řádek</w:t>
      </w:r>
      <w:r>
        <w:t xml:space="preserve"> označený identifikátorem</w:t>
      </w:r>
      <w:r w:rsidR="00864E07">
        <w:t xml:space="preserve"> (návěští, anglicky label)</w:t>
      </w:r>
      <w:r>
        <w:t>. V následujícím kódu program podmíněně skočí na řádek označený identifikátorem label.</w:t>
      </w:r>
    </w:p>
    <w:p w14:paraId="741CEAB3" w14:textId="77777777" w:rsidR="0003649F" w:rsidRPr="0003649F" w:rsidRDefault="0003649F" w:rsidP="0003649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03649F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03649F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03649F">
        <w:rPr>
          <w:rFonts w:ascii="Consolas" w:hAnsi="Consolas"/>
          <w:color w:val="000000"/>
          <w:sz w:val="21"/>
          <w:szCs w:val="21"/>
        </w:rPr>
        <w:t> i = </w:t>
      </w:r>
      <w:r w:rsidRPr="0003649F">
        <w:rPr>
          <w:rFonts w:ascii="Consolas" w:hAnsi="Consolas"/>
          <w:color w:val="098658"/>
          <w:sz w:val="21"/>
          <w:szCs w:val="21"/>
        </w:rPr>
        <w:t>0</w:t>
      </w:r>
      <w:r w:rsidRPr="0003649F">
        <w:rPr>
          <w:rFonts w:ascii="Consolas" w:hAnsi="Consolas"/>
          <w:color w:val="000000"/>
          <w:sz w:val="21"/>
          <w:szCs w:val="21"/>
        </w:rPr>
        <w:t>;</w:t>
      </w:r>
    </w:p>
    <w:p w14:paraId="1464B83C" w14:textId="77777777" w:rsidR="0003649F" w:rsidRPr="0003649F" w:rsidRDefault="0003649F" w:rsidP="0003649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03649F">
        <w:rPr>
          <w:rFonts w:ascii="Consolas" w:hAnsi="Consolas"/>
          <w:color w:val="000000"/>
          <w:sz w:val="21"/>
          <w:szCs w:val="21"/>
        </w:rPr>
        <w:t>label:</w:t>
      </w:r>
    </w:p>
    <w:p w14:paraId="76FC9C27" w14:textId="77777777" w:rsidR="0003649F" w:rsidRPr="0003649F" w:rsidRDefault="0003649F" w:rsidP="0003649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03649F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03649F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03649F">
        <w:rPr>
          <w:rFonts w:ascii="Consolas" w:hAnsi="Consolas"/>
          <w:color w:val="000000"/>
          <w:sz w:val="21"/>
          <w:szCs w:val="21"/>
        </w:rPr>
        <w:t>(i);</w:t>
      </w:r>
    </w:p>
    <w:p w14:paraId="53FF7383" w14:textId="77777777" w:rsidR="0003649F" w:rsidRPr="0003649F" w:rsidRDefault="0003649F" w:rsidP="0003649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03649F">
        <w:rPr>
          <w:rFonts w:ascii="Consolas" w:hAnsi="Consolas"/>
          <w:color w:val="000000"/>
          <w:sz w:val="21"/>
          <w:szCs w:val="21"/>
        </w:rPr>
        <w:t>    ++i;</w:t>
      </w:r>
    </w:p>
    <w:p w14:paraId="09FF3F6F" w14:textId="77777777" w:rsidR="0003649F" w:rsidRPr="0003649F" w:rsidRDefault="0003649F" w:rsidP="0003649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03649F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03649F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03649F">
        <w:rPr>
          <w:rFonts w:ascii="Consolas" w:hAnsi="Consolas"/>
          <w:color w:val="000000"/>
          <w:sz w:val="21"/>
          <w:szCs w:val="21"/>
        </w:rPr>
        <w:t> (i &lt; </w:t>
      </w:r>
      <w:r w:rsidRPr="0003649F">
        <w:rPr>
          <w:rFonts w:ascii="Consolas" w:hAnsi="Consolas"/>
          <w:color w:val="098658"/>
          <w:sz w:val="21"/>
          <w:szCs w:val="21"/>
        </w:rPr>
        <w:t>10</w:t>
      </w:r>
      <w:r w:rsidRPr="0003649F">
        <w:rPr>
          <w:rFonts w:ascii="Consolas" w:hAnsi="Consolas"/>
          <w:color w:val="000000"/>
          <w:sz w:val="21"/>
          <w:szCs w:val="21"/>
        </w:rPr>
        <w:t>) </w:t>
      </w:r>
      <w:proofErr w:type="spellStart"/>
      <w:r w:rsidRPr="0003649F">
        <w:rPr>
          <w:rFonts w:ascii="Consolas" w:hAnsi="Consolas"/>
          <w:color w:val="0000FF"/>
          <w:sz w:val="21"/>
          <w:szCs w:val="21"/>
        </w:rPr>
        <w:t>goto</w:t>
      </w:r>
      <w:proofErr w:type="spellEnd"/>
      <w:r w:rsidRPr="0003649F">
        <w:rPr>
          <w:rFonts w:ascii="Consolas" w:hAnsi="Consolas"/>
          <w:color w:val="000000"/>
          <w:sz w:val="21"/>
          <w:szCs w:val="21"/>
        </w:rPr>
        <w:t> label;</w:t>
      </w:r>
    </w:p>
    <w:p w14:paraId="0B765924" w14:textId="733D4F4A" w:rsidR="007F5086" w:rsidRDefault="007F5086" w:rsidP="00E13134"/>
    <w:p w14:paraId="41EF87F1" w14:textId="58E1DDF6" w:rsidR="007F5086" w:rsidRDefault="007F5086" w:rsidP="00E13134">
      <w:r w:rsidRPr="007F5086">
        <w:t xml:space="preserve">S použitím příkazu </w:t>
      </w:r>
      <w:proofErr w:type="spellStart"/>
      <w:r w:rsidRPr="007F5086">
        <w:rPr>
          <w:i/>
          <w:iCs/>
        </w:rPr>
        <w:t>while</w:t>
      </w:r>
      <w:proofErr w:type="spellEnd"/>
      <w:r w:rsidRPr="007F5086">
        <w:t xml:space="preserve"> můžeme </w:t>
      </w:r>
      <w:r>
        <w:t>předchozí kód</w:t>
      </w:r>
      <w:r w:rsidRPr="007F5086">
        <w:t xml:space="preserve"> zpřehlednit.</w:t>
      </w:r>
      <w:r w:rsidR="007F4AFC">
        <w:t xml:space="preserve"> Cyklus </w:t>
      </w:r>
      <w:proofErr w:type="spellStart"/>
      <w:r w:rsidR="007F4AFC" w:rsidRPr="00026A0D">
        <w:rPr>
          <w:i/>
          <w:iCs/>
        </w:rPr>
        <w:t>while</w:t>
      </w:r>
      <w:proofErr w:type="spellEnd"/>
      <w:r w:rsidR="007F4AFC">
        <w:t xml:space="preserve"> opakuje příkaz nebo blok příkazů tak dlouho, dokud podmínka v kulatých závorkách vrací </w:t>
      </w:r>
      <w:proofErr w:type="spellStart"/>
      <w:r w:rsidR="007F4AFC">
        <w:t>true</w:t>
      </w:r>
      <w:proofErr w:type="spellEnd"/>
      <w:r w:rsidR="007F4AFC">
        <w:t>.</w:t>
      </w:r>
      <w:r w:rsidRPr="007F5086">
        <w:t xml:space="preserve"> Cyklus </w:t>
      </w:r>
      <w:proofErr w:type="spellStart"/>
      <w:r w:rsidRPr="007F4AFC">
        <w:rPr>
          <w:i/>
          <w:iCs/>
        </w:rPr>
        <w:t>while</w:t>
      </w:r>
      <w:proofErr w:type="spellEnd"/>
      <w:r w:rsidRPr="007F5086">
        <w:t xml:space="preserve"> se používá většinou pokud neznáme předem počet opakování.</w:t>
      </w:r>
      <w:r w:rsidR="007F4AFC">
        <w:t xml:space="preserve"> </w:t>
      </w:r>
    </w:p>
    <w:p w14:paraId="71172097" w14:textId="77777777" w:rsidR="007F4AFC" w:rsidRPr="007F4AFC" w:rsidRDefault="007F4AFC" w:rsidP="007F4AF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7F4AFC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7F4AFC">
        <w:rPr>
          <w:rFonts w:ascii="Consolas" w:hAnsi="Consolas"/>
          <w:color w:val="000000"/>
          <w:sz w:val="21"/>
          <w:szCs w:val="21"/>
        </w:rPr>
        <w:t> i = </w:t>
      </w:r>
      <w:r w:rsidRPr="007F4AFC">
        <w:rPr>
          <w:rFonts w:ascii="Consolas" w:hAnsi="Consolas"/>
          <w:color w:val="098658"/>
          <w:sz w:val="21"/>
          <w:szCs w:val="21"/>
        </w:rPr>
        <w:t>0</w:t>
      </w:r>
      <w:r w:rsidRPr="007F4AFC">
        <w:rPr>
          <w:rFonts w:ascii="Consolas" w:hAnsi="Consolas"/>
          <w:color w:val="000000"/>
          <w:sz w:val="21"/>
          <w:szCs w:val="21"/>
        </w:rPr>
        <w:t>;</w:t>
      </w:r>
    </w:p>
    <w:p w14:paraId="1F4A4328" w14:textId="77777777" w:rsidR="007F4AFC" w:rsidRPr="007F4AFC" w:rsidRDefault="007F4AFC" w:rsidP="007F4AF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7F4AFC">
        <w:rPr>
          <w:rFonts w:ascii="Consolas" w:hAnsi="Consolas"/>
          <w:color w:val="0000FF"/>
          <w:sz w:val="21"/>
          <w:szCs w:val="21"/>
        </w:rPr>
        <w:t>while</w:t>
      </w:r>
      <w:proofErr w:type="spellEnd"/>
      <w:r w:rsidRPr="007F4AFC">
        <w:rPr>
          <w:rFonts w:ascii="Consolas" w:hAnsi="Consolas"/>
          <w:color w:val="000000"/>
          <w:sz w:val="21"/>
          <w:szCs w:val="21"/>
        </w:rPr>
        <w:t> (i &lt; </w:t>
      </w:r>
      <w:r w:rsidRPr="007F4AFC">
        <w:rPr>
          <w:rFonts w:ascii="Consolas" w:hAnsi="Consolas"/>
          <w:color w:val="098658"/>
          <w:sz w:val="21"/>
          <w:szCs w:val="21"/>
        </w:rPr>
        <w:t>10</w:t>
      </w:r>
      <w:r w:rsidRPr="007F4AFC">
        <w:rPr>
          <w:rFonts w:ascii="Consolas" w:hAnsi="Consolas"/>
          <w:color w:val="000000"/>
          <w:sz w:val="21"/>
          <w:szCs w:val="21"/>
        </w:rPr>
        <w:t>)</w:t>
      </w:r>
    </w:p>
    <w:p w14:paraId="7EFF2A92" w14:textId="77777777" w:rsidR="007F4AFC" w:rsidRPr="007F4AFC" w:rsidRDefault="007F4AFC" w:rsidP="007F4AF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7F4AFC">
        <w:rPr>
          <w:rFonts w:ascii="Consolas" w:hAnsi="Consolas"/>
          <w:color w:val="000000"/>
          <w:sz w:val="21"/>
          <w:szCs w:val="21"/>
        </w:rPr>
        <w:t>{</w:t>
      </w:r>
    </w:p>
    <w:p w14:paraId="1E112976" w14:textId="77777777" w:rsidR="007F4AFC" w:rsidRPr="007F4AFC" w:rsidRDefault="007F4AFC" w:rsidP="007F4AF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7F4AF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7F4AFC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7F4AFC">
        <w:rPr>
          <w:rFonts w:ascii="Consolas" w:hAnsi="Consolas"/>
          <w:color w:val="000000"/>
          <w:sz w:val="21"/>
          <w:szCs w:val="21"/>
        </w:rPr>
        <w:t>(i);</w:t>
      </w:r>
    </w:p>
    <w:p w14:paraId="1370689D" w14:textId="77777777" w:rsidR="007F4AFC" w:rsidRPr="007F4AFC" w:rsidRDefault="007F4AFC" w:rsidP="007F4AF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7F4AFC">
        <w:rPr>
          <w:rFonts w:ascii="Consolas" w:hAnsi="Consolas"/>
          <w:color w:val="000000"/>
          <w:sz w:val="21"/>
          <w:szCs w:val="21"/>
        </w:rPr>
        <w:t>    ++i;</w:t>
      </w:r>
    </w:p>
    <w:p w14:paraId="5A6A1338" w14:textId="77777777" w:rsidR="007F4AFC" w:rsidRPr="007F4AFC" w:rsidRDefault="007F4AFC" w:rsidP="007F4AF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7F4AFC">
        <w:rPr>
          <w:rFonts w:ascii="Consolas" w:hAnsi="Consolas"/>
          <w:color w:val="000000"/>
          <w:sz w:val="21"/>
          <w:szCs w:val="21"/>
        </w:rPr>
        <w:t>}</w:t>
      </w:r>
    </w:p>
    <w:p w14:paraId="5E8C1ED4" w14:textId="22F66E0F" w:rsidR="007F5086" w:rsidRDefault="007F5086" w:rsidP="00E13134"/>
    <w:p w14:paraId="530CC988" w14:textId="77777777" w:rsidR="003720EA" w:rsidRDefault="0026730A" w:rsidP="00E13134">
      <w:r>
        <w:lastRenderedPageBreak/>
        <w:t xml:space="preserve">Dalším příkazem je příkaz </w:t>
      </w:r>
      <w:r w:rsidRPr="0026730A">
        <w:rPr>
          <w:i/>
          <w:iCs/>
        </w:rPr>
        <w:t>do-</w:t>
      </w:r>
      <w:proofErr w:type="spellStart"/>
      <w:r w:rsidRPr="0026730A">
        <w:rPr>
          <w:i/>
          <w:iCs/>
        </w:rPr>
        <w:t>while</w:t>
      </w:r>
      <w:proofErr w:type="spellEnd"/>
      <w:r>
        <w:t xml:space="preserve">. </w:t>
      </w:r>
      <w:r w:rsidRPr="0026730A">
        <w:t xml:space="preserve">Příkaz </w:t>
      </w:r>
      <w:r w:rsidRPr="0026730A">
        <w:rPr>
          <w:i/>
          <w:iCs/>
        </w:rPr>
        <w:t>do-</w:t>
      </w:r>
      <w:proofErr w:type="spellStart"/>
      <w:r w:rsidRPr="0026730A">
        <w:rPr>
          <w:i/>
          <w:iCs/>
        </w:rPr>
        <w:t>while</w:t>
      </w:r>
      <w:proofErr w:type="spellEnd"/>
      <w:r w:rsidRPr="0026730A">
        <w:t xml:space="preserve"> používáme, pokud nevíme předem počet opakování a chceme, aby se cyklus provedl alespoň jednou. </w:t>
      </w:r>
    </w:p>
    <w:p w14:paraId="62E8F36A" w14:textId="785D2C64" w:rsidR="0026730A" w:rsidRDefault="003720EA" w:rsidP="00E13134">
      <w:r>
        <w:t xml:space="preserve">Následující příklad </w:t>
      </w:r>
      <w:r w:rsidR="00E720EC">
        <w:t xml:space="preserve">ukončí cyklus až po tom, co uživatel třikrát stiskne mezerník. </w:t>
      </w:r>
      <w:r w:rsidR="0026730A" w:rsidRPr="0026730A">
        <w:t xml:space="preserve">Příkaz </w:t>
      </w:r>
      <w:proofErr w:type="spellStart"/>
      <w:r w:rsidR="0026730A" w:rsidRPr="0026730A">
        <w:rPr>
          <w:i/>
          <w:iCs/>
        </w:rPr>
        <w:t>Console.ReadKey</w:t>
      </w:r>
      <w:proofErr w:type="spellEnd"/>
      <w:r w:rsidR="0026730A" w:rsidRPr="0026730A">
        <w:rPr>
          <w:i/>
          <w:iCs/>
        </w:rPr>
        <w:t>(</w:t>
      </w:r>
      <w:proofErr w:type="spellStart"/>
      <w:r w:rsidR="0026730A" w:rsidRPr="0026730A">
        <w:rPr>
          <w:i/>
          <w:iCs/>
        </w:rPr>
        <w:t>true</w:t>
      </w:r>
      <w:proofErr w:type="spellEnd"/>
      <w:r w:rsidR="0026730A" w:rsidRPr="0026730A">
        <w:rPr>
          <w:i/>
          <w:iCs/>
        </w:rPr>
        <w:t>).</w:t>
      </w:r>
      <w:proofErr w:type="spellStart"/>
      <w:r w:rsidR="0026730A" w:rsidRPr="0026730A">
        <w:rPr>
          <w:i/>
          <w:iCs/>
        </w:rPr>
        <w:t>Key</w:t>
      </w:r>
      <w:proofErr w:type="spellEnd"/>
      <w:r w:rsidR="0026730A" w:rsidRPr="0026730A">
        <w:t xml:space="preserve"> čeká na stisk klávesy a nemusíme přitom </w:t>
      </w:r>
      <w:proofErr w:type="spellStart"/>
      <w:r w:rsidR="0026730A" w:rsidRPr="0026730A">
        <w:t>zadávate</w:t>
      </w:r>
      <w:proofErr w:type="spellEnd"/>
      <w:r w:rsidR="0026730A" w:rsidRPr="0026730A">
        <w:t xml:space="preserve"> enter.</w:t>
      </w:r>
    </w:p>
    <w:p w14:paraId="6BC09CFB" w14:textId="77777777" w:rsidR="003720EA" w:rsidRPr="003720EA" w:rsidRDefault="003720EA" w:rsidP="0063423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3720EA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3720EA">
        <w:rPr>
          <w:rFonts w:ascii="Consolas" w:hAnsi="Consolas"/>
          <w:color w:val="000000"/>
          <w:sz w:val="21"/>
          <w:szCs w:val="21"/>
        </w:rPr>
        <w:t> n = </w:t>
      </w:r>
      <w:r w:rsidRPr="003720EA">
        <w:rPr>
          <w:rFonts w:ascii="Consolas" w:hAnsi="Consolas"/>
          <w:color w:val="098658"/>
          <w:sz w:val="21"/>
          <w:szCs w:val="21"/>
        </w:rPr>
        <w:t>0</w:t>
      </w:r>
      <w:r w:rsidRPr="003720EA">
        <w:rPr>
          <w:rFonts w:ascii="Consolas" w:hAnsi="Consolas"/>
          <w:color w:val="000000"/>
          <w:sz w:val="21"/>
          <w:szCs w:val="21"/>
        </w:rPr>
        <w:t>;</w:t>
      </w:r>
    </w:p>
    <w:p w14:paraId="57532DF6" w14:textId="77777777" w:rsidR="003720EA" w:rsidRPr="003720EA" w:rsidRDefault="003720EA" w:rsidP="0063423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720EA">
        <w:rPr>
          <w:rFonts w:ascii="Consolas" w:hAnsi="Consolas"/>
          <w:color w:val="0000FF"/>
          <w:sz w:val="21"/>
          <w:szCs w:val="21"/>
        </w:rPr>
        <w:t>do</w:t>
      </w:r>
    </w:p>
    <w:p w14:paraId="2D171C0C" w14:textId="77777777" w:rsidR="003720EA" w:rsidRPr="003720EA" w:rsidRDefault="003720EA" w:rsidP="0063423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720EA">
        <w:rPr>
          <w:rFonts w:ascii="Consolas" w:hAnsi="Consolas"/>
          <w:color w:val="000000"/>
          <w:sz w:val="21"/>
          <w:szCs w:val="21"/>
        </w:rPr>
        <w:t>{</w:t>
      </w:r>
    </w:p>
    <w:p w14:paraId="73E7C236" w14:textId="77777777" w:rsidR="003720EA" w:rsidRPr="003720EA" w:rsidRDefault="003720EA" w:rsidP="0063423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720EA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3720EA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3720EA">
        <w:rPr>
          <w:rFonts w:ascii="Consolas" w:hAnsi="Consolas"/>
          <w:color w:val="000000"/>
          <w:sz w:val="21"/>
          <w:szCs w:val="21"/>
        </w:rPr>
        <w:t> (</w:t>
      </w:r>
      <w:proofErr w:type="spellStart"/>
      <w:r w:rsidRPr="003720EA">
        <w:rPr>
          <w:rFonts w:ascii="Consolas" w:hAnsi="Consolas"/>
          <w:color w:val="000000"/>
          <w:sz w:val="21"/>
          <w:szCs w:val="21"/>
        </w:rPr>
        <w:t>Console.ReadKey</w:t>
      </w:r>
      <w:proofErr w:type="spellEnd"/>
      <w:r w:rsidRPr="003720E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3720EA">
        <w:rPr>
          <w:rFonts w:ascii="Consolas" w:hAnsi="Consolas"/>
          <w:color w:val="0000FF"/>
          <w:sz w:val="21"/>
          <w:szCs w:val="21"/>
        </w:rPr>
        <w:t>true</w:t>
      </w:r>
      <w:proofErr w:type="spellEnd"/>
      <w:r w:rsidRPr="003720EA">
        <w:rPr>
          <w:rFonts w:ascii="Consolas" w:hAnsi="Consolas"/>
          <w:color w:val="000000"/>
          <w:sz w:val="21"/>
          <w:szCs w:val="21"/>
        </w:rPr>
        <w:t>).</w:t>
      </w:r>
      <w:proofErr w:type="spellStart"/>
      <w:r w:rsidRPr="003720EA">
        <w:rPr>
          <w:rFonts w:ascii="Consolas" w:hAnsi="Consolas"/>
          <w:color w:val="000000"/>
          <w:sz w:val="21"/>
          <w:szCs w:val="21"/>
        </w:rPr>
        <w:t>Key</w:t>
      </w:r>
      <w:proofErr w:type="spellEnd"/>
      <w:r w:rsidRPr="003720EA">
        <w:rPr>
          <w:rFonts w:ascii="Consolas" w:hAnsi="Consolas"/>
          <w:color w:val="000000"/>
          <w:sz w:val="21"/>
          <w:szCs w:val="21"/>
        </w:rPr>
        <w:t> == </w:t>
      </w:r>
      <w:proofErr w:type="spellStart"/>
      <w:r w:rsidRPr="003720EA">
        <w:rPr>
          <w:rFonts w:ascii="Consolas" w:hAnsi="Consolas"/>
          <w:color w:val="000000"/>
          <w:sz w:val="21"/>
          <w:szCs w:val="21"/>
        </w:rPr>
        <w:t>ConsoleKey.Spacebar</w:t>
      </w:r>
      <w:proofErr w:type="spellEnd"/>
      <w:r w:rsidRPr="003720EA">
        <w:rPr>
          <w:rFonts w:ascii="Consolas" w:hAnsi="Consolas"/>
          <w:color w:val="000000"/>
          <w:sz w:val="21"/>
          <w:szCs w:val="21"/>
        </w:rPr>
        <w:t>)</w:t>
      </w:r>
    </w:p>
    <w:p w14:paraId="1D1274AD" w14:textId="77777777" w:rsidR="003720EA" w:rsidRPr="003720EA" w:rsidRDefault="003720EA" w:rsidP="0063423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720EA">
        <w:rPr>
          <w:rFonts w:ascii="Consolas" w:hAnsi="Consolas"/>
          <w:color w:val="000000"/>
          <w:sz w:val="21"/>
          <w:szCs w:val="21"/>
        </w:rPr>
        <w:t>    {</w:t>
      </w:r>
    </w:p>
    <w:p w14:paraId="6812C96B" w14:textId="77777777" w:rsidR="003720EA" w:rsidRPr="003720EA" w:rsidRDefault="003720EA" w:rsidP="0063423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720EA">
        <w:rPr>
          <w:rFonts w:ascii="Consolas" w:hAnsi="Consolas"/>
          <w:color w:val="000000"/>
          <w:sz w:val="21"/>
          <w:szCs w:val="21"/>
        </w:rPr>
        <w:t>        ++n;</w:t>
      </w:r>
    </w:p>
    <w:p w14:paraId="33C5ED08" w14:textId="77777777" w:rsidR="003720EA" w:rsidRPr="003720EA" w:rsidRDefault="003720EA" w:rsidP="0063423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720EA">
        <w:rPr>
          <w:rFonts w:ascii="Consolas" w:hAnsi="Consolas"/>
          <w:color w:val="000000"/>
          <w:sz w:val="21"/>
          <w:szCs w:val="21"/>
        </w:rPr>
        <w:t>    }</w:t>
      </w:r>
    </w:p>
    <w:p w14:paraId="4B23199B" w14:textId="77777777" w:rsidR="003720EA" w:rsidRPr="003720EA" w:rsidRDefault="003720EA" w:rsidP="0063423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720EA">
        <w:rPr>
          <w:rFonts w:ascii="Consolas" w:hAnsi="Consolas"/>
          <w:color w:val="000000"/>
          <w:sz w:val="21"/>
          <w:szCs w:val="21"/>
        </w:rPr>
        <w:t>    </w:t>
      </w:r>
    </w:p>
    <w:p w14:paraId="1C9A3703" w14:textId="77777777" w:rsidR="003720EA" w:rsidRPr="003720EA" w:rsidRDefault="003720EA" w:rsidP="0063423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720EA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3720EA">
        <w:rPr>
          <w:rFonts w:ascii="Consolas" w:hAnsi="Consolas"/>
          <w:color w:val="000000"/>
          <w:sz w:val="21"/>
          <w:szCs w:val="21"/>
        </w:rPr>
        <w:t>System.Console.WriteLine</w:t>
      </w:r>
      <w:proofErr w:type="spellEnd"/>
      <w:r w:rsidRPr="003720EA">
        <w:rPr>
          <w:rFonts w:ascii="Consolas" w:hAnsi="Consolas"/>
          <w:color w:val="000000"/>
          <w:sz w:val="21"/>
          <w:szCs w:val="21"/>
        </w:rPr>
        <w:t>(n);</w:t>
      </w:r>
    </w:p>
    <w:p w14:paraId="633D308D" w14:textId="77777777" w:rsidR="003720EA" w:rsidRPr="003720EA" w:rsidRDefault="003720EA" w:rsidP="0063423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3D7C6F7C" w14:textId="77777777" w:rsidR="003720EA" w:rsidRPr="003720EA" w:rsidRDefault="003720EA" w:rsidP="0063423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720EA">
        <w:rPr>
          <w:rFonts w:ascii="Consolas" w:hAnsi="Consolas"/>
          <w:color w:val="000000"/>
          <w:sz w:val="21"/>
          <w:szCs w:val="21"/>
        </w:rPr>
        <w:t>} </w:t>
      </w:r>
      <w:proofErr w:type="spellStart"/>
      <w:r w:rsidRPr="003720EA">
        <w:rPr>
          <w:rFonts w:ascii="Consolas" w:hAnsi="Consolas"/>
          <w:color w:val="0000FF"/>
          <w:sz w:val="21"/>
          <w:szCs w:val="21"/>
        </w:rPr>
        <w:t>while</w:t>
      </w:r>
      <w:proofErr w:type="spellEnd"/>
      <w:r w:rsidRPr="003720EA">
        <w:rPr>
          <w:rFonts w:ascii="Consolas" w:hAnsi="Consolas"/>
          <w:color w:val="000000"/>
          <w:sz w:val="21"/>
          <w:szCs w:val="21"/>
        </w:rPr>
        <w:t> (n &lt; </w:t>
      </w:r>
      <w:r w:rsidRPr="003720EA">
        <w:rPr>
          <w:rFonts w:ascii="Consolas" w:hAnsi="Consolas"/>
          <w:color w:val="098658"/>
          <w:sz w:val="21"/>
          <w:szCs w:val="21"/>
        </w:rPr>
        <w:t>3</w:t>
      </w:r>
      <w:r w:rsidRPr="003720EA">
        <w:rPr>
          <w:rFonts w:ascii="Consolas" w:hAnsi="Consolas"/>
          <w:color w:val="000000"/>
          <w:sz w:val="21"/>
          <w:szCs w:val="21"/>
        </w:rPr>
        <w:t>);</w:t>
      </w:r>
    </w:p>
    <w:p w14:paraId="5B27867C" w14:textId="4D774065" w:rsidR="0026730A" w:rsidRDefault="0026730A" w:rsidP="00E13134"/>
    <w:p w14:paraId="5476ECF1" w14:textId="0F239EBE" w:rsidR="00E546AD" w:rsidRDefault="00E546AD" w:rsidP="00E546AD">
      <w:r>
        <w:t>P</w:t>
      </w:r>
      <w:r w:rsidRPr="00E546AD">
        <w:t>okud předem známe počet opakování</w:t>
      </w:r>
      <w:r>
        <w:t xml:space="preserve">, tak je nejvhodnější použít cyklus </w:t>
      </w:r>
      <w:proofErr w:type="spellStart"/>
      <w:r w:rsidRPr="00886ED8">
        <w:rPr>
          <w:i/>
          <w:iCs/>
        </w:rPr>
        <w:t>for</w:t>
      </w:r>
      <w:proofErr w:type="spellEnd"/>
      <w:r w:rsidR="00886B13">
        <w:t>.</w:t>
      </w:r>
    </w:p>
    <w:p w14:paraId="3CDB8DCC" w14:textId="77777777" w:rsidR="00886ED8" w:rsidRPr="00886ED8" w:rsidRDefault="00886ED8" w:rsidP="00886ED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886ED8">
        <w:rPr>
          <w:rFonts w:ascii="Consolas" w:hAnsi="Consolas"/>
          <w:color w:val="0000FF"/>
          <w:sz w:val="21"/>
          <w:szCs w:val="21"/>
        </w:rPr>
        <w:t>for</w:t>
      </w:r>
      <w:proofErr w:type="spellEnd"/>
      <w:r w:rsidRPr="00886ED8">
        <w:rPr>
          <w:rFonts w:ascii="Consolas" w:hAnsi="Consolas"/>
          <w:color w:val="000000"/>
          <w:sz w:val="21"/>
          <w:szCs w:val="21"/>
        </w:rPr>
        <w:t> (</w:t>
      </w:r>
      <w:proofErr w:type="spellStart"/>
      <w:r w:rsidRPr="00886ED8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886ED8">
        <w:rPr>
          <w:rFonts w:ascii="Consolas" w:hAnsi="Consolas"/>
          <w:color w:val="000000"/>
          <w:sz w:val="21"/>
          <w:szCs w:val="21"/>
        </w:rPr>
        <w:t> i = </w:t>
      </w:r>
      <w:r w:rsidRPr="00886ED8">
        <w:rPr>
          <w:rFonts w:ascii="Consolas" w:hAnsi="Consolas"/>
          <w:color w:val="098658"/>
          <w:sz w:val="21"/>
          <w:szCs w:val="21"/>
        </w:rPr>
        <w:t>0</w:t>
      </w:r>
      <w:r w:rsidRPr="00886ED8">
        <w:rPr>
          <w:rFonts w:ascii="Consolas" w:hAnsi="Consolas"/>
          <w:color w:val="000000"/>
          <w:sz w:val="21"/>
          <w:szCs w:val="21"/>
        </w:rPr>
        <w:t>; i &lt; </w:t>
      </w:r>
      <w:r w:rsidRPr="00886ED8">
        <w:rPr>
          <w:rFonts w:ascii="Consolas" w:hAnsi="Consolas"/>
          <w:color w:val="098658"/>
          <w:sz w:val="21"/>
          <w:szCs w:val="21"/>
        </w:rPr>
        <w:t>10</w:t>
      </w:r>
      <w:r w:rsidRPr="00886ED8">
        <w:rPr>
          <w:rFonts w:ascii="Consolas" w:hAnsi="Consolas"/>
          <w:color w:val="000000"/>
          <w:sz w:val="21"/>
          <w:szCs w:val="21"/>
        </w:rPr>
        <w:t>; i++)</w:t>
      </w:r>
    </w:p>
    <w:p w14:paraId="4DDBA2C6" w14:textId="77777777" w:rsidR="00886ED8" w:rsidRPr="00886ED8" w:rsidRDefault="00886ED8" w:rsidP="00886ED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86ED8">
        <w:rPr>
          <w:rFonts w:ascii="Consolas" w:hAnsi="Consolas"/>
          <w:color w:val="000000"/>
          <w:sz w:val="21"/>
          <w:szCs w:val="21"/>
        </w:rPr>
        <w:t>{</w:t>
      </w:r>
    </w:p>
    <w:p w14:paraId="7E0073B2" w14:textId="77777777" w:rsidR="00886ED8" w:rsidRPr="00886ED8" w:rsidRDefault="00886ED8" w:rsidP="00886ED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86ED8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886ED8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886ED8">
        <w:rPr>
          <w:rFonts w:ascii="Consolas" w:hAnsi="Consolas"/>
          <w:color w:val="000000"/>
          <w:sz w:val="21"/>
          <w:szCs w:val="21"/>
        </w:rPr>
        <w:t>(i);</w:t>
      </w:r>
    </w:p>
    <w:p w14:paraId="726377D6" w14:textId="77777777" w:rsidR="00886ED8" w:rsidRPr="00886ED8" w:rsidRDefault="00886ED8" w:rsidP="00886ED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86ED8">
        <w:rPr>
          <w:rFonts w:ascii="Consolas" w:hAnsi="Consolas"/>
          <w:color w:val="000000"/>
          <w:sz w:val="21"/>
          <w:szCs w:val="21"/>
        </w:rPr>
        <w:t>}</w:t>
      </w:r>
    </w:p>
    <w:p w14:paraId="493FDBFA" w14:textId="648D8B3B" w:rsidR="00886B13" w:rsidRDefault="00886B13" w:rsidP="00E546AD">
      <w:pPr>
        <w:rPr>
          <w:lang w:val="en-US"/>
        </w:rPr>
      </w:pPr>
    </w:p>
    <w:p w14:paraId="70C4E27A" w14:textId="77777777" w:rsidR="007E45CB" w:rsidRDefault="008316DC" w:rsidP="00E546AD">
      <w:pPr>
        <w:rPr>
          <w:lang w:val="en-US"/>
        </w:rPr>
      </w:pPr>
      <w:proofErr w:type="spellStart"/>
      <w:r>
        <w:rPr>
          <w:lang w:val="en-US"/>
        </w:rPr>
        <w:t>Poj</w:t>
      </w:r>
      <w:r w:rsidR="0025669A">
        <w:rPr>
          <w:lang w:val="en-US"/>
        </w:rPr>
        <w:t>ďmě</w:t>
      </w:r>
      <w:proofErr w:type="spellEnd"/>
      <w:r w:rsidR="0025669A">
        <w:rPr>
          <w:lang w:val="en-US"/>
        </w:rPr>
        <w:t xml:space="preserve"> </w:t>
      </w:r>
      <w:proofErr w:type="spellStart"/>
      <w:r w:rsidR="0025669A">
        <w:rPr>
          <w:lang w:val="en-US"/>
        </w:rPr>
        <w:t>si</w:t>
      </w:r>
      <w:proofErr w:type="spellEnd"/>
      <w:r w:rsidR="0025669A">
        <w:rPr>
          <w:lang w:val="en-US"/>
        </w:rPr>
        <w:t xml:space="preserve"> </w:t>
      </w:r>
      <w:proofErr w:type="spellStart"/>
      <w:r w:rsidR="0025669A">
        <w:rPr>
          <w:lang w:val="en-US"/>
        </w:rPr>
        <w:t>nyní</w:t>
      </w:r>
      <w:proofErr w:type="spellEnd"/>
      <w:r w:rsidR="0025669A">
        <w:rPr>
          <w:lang w:val="en-US"/>
        </w:rPr>
        <w:t xml:space="preserve"> </w:t>
      </w:r>
      <w:proofErr w:type="spellStart"/>
      <w:r w:rsidR="0025669A">
        <w:rPr>
          <w:lang w:val="en-US"/>
        </w:rPr>
        <w:t>projít</w:t>
      </w:r>
      <w:proofErr w:type="spellEnd"/>
      <w:r w:rsidR="0025669A">
        <w:rPr>
          <w:lang w:val="en-US"/>
        </w:rPr>
        <w:t xml:space="preserve"> </w:t>
      </w:r>
      <w:proofErr w:type="spellStart"/>
      <w:r w:rsidR="0025669A">
        <w:rPr>
          <w:lang w:val="en-US"/>
        </w:rPr>
        <w:t>jednotlivé</w:t>
      </w:r>
      <w:proofErr w:type="spellEnd"/>
      <w:r w:rsidR="0025669A">
        <w:rPr>
          <w:lang w:val="en-US"/>
        </w:rPr>
        <w:t xml:space="preserve"> </w:t>
      </w:r>
      <w:proofErr w:type="spellStart"/>
      <w:r w:rsidR="0025669A">
        <w:rPr>
          <w:lang w:val="en-US"/>
        </w:rPr>
        <w:t>kroky</w:t>
      </w:r>
      <w:proofErr w:type="spellEnd"/>
      <w:r w:rsidR="0025669A">
        <w:rPr>
          <w:lang w:val="en-US"/>
        </w:rPr>
        <w:t xml:space="preserve"> </w:t>
      </w:r>
      <w:proofErr w:type="spellStart"/>
      <w:r w:rsidR="0025669A">
        <w:rPr>
          <w:lang w:val="en-US"/>
        </w:rPr>
        <w:t>tohoto</w:t>
      </w:r>
      <w:proofErr w:type="spellEnd"/>
      <w:r w:rsidR="0025669A">
        <w:rPr>
          <w:lang w:val="en-US"/>
        </w:rPr>
        <w:t xml:space="preserve"> </w:t>
      </w:r>
      <w:proofErr w:type="spellStart"/>
      <w:r w:rsidR="0025669A">
        <w:rPr>
          <w:lang w:val="en-US"/>
        </w:rPr>
        <w:t>příkazu</w:t>
      </w:r>
      <w:proofErr w:type="spellEnd"/>
      <w:r w:rsidR="0025669A">
        <w:rPr>
          <w:lang w:val="en-US"/>
        </w:rPr>
        <w:t xml:space="preserve">. </w:t>
      </w:r>
    </w:p>
    <w:p w14:paraId="252336B8" w14:textId="287A2407" w:rsidR="008316DC" w:rsidRDefault="0025669A" w:rsidP="00E546AD">
      <w:pPr>
        <w:rPr>
          <w:lang w:val="en-US"/>
        </w:rPr>
      </w:pPr>
      <w:proofErr w:type="spellStart"/>
      <w:r>
        <w:rPr>
          <w:lang w:val="en-US"/>
        </w:rPr>
        <w:t>Jako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první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provede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definice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inicializace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proměnné</w:t>
      </w:r>
      <w:proofErr w:type="spellEnd"/>
      <w:r>
        <w:rPr>
          <w:lang w:val="en-US"/>
        </w:rPr>
        <w:t xml:space="preserve"> </w:t>
      </w:r>
      <w:r w:rsidRPr="00167E09">
        <w:rPr>
          <w:i/>
          <w:iCs/>
          <w:lang w:val="en-US"/>
        </w:rPr>
        <w:t>i</w:t>
      </w:r>
      <w:r>
        <w:rPr>
          <w:lang w:val="en-US"/>
        </w:rPr>
        <w:t>:</w:t>
      </w:r>
    </w:p>
    <w:p w14:paraId="08932B82" w14:textId="77777777" w:rsidR="0025669A" w:rsidRPr="00886ED8" w:rsidRDefault="0025669A" w:rsidP="0025669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886ED8">
        <w:rPr>
          <w:rFonts w:ascii="Consolas" w:hAnsi="Consolas"/>
          <w:color w:val="0000FF"/>
          <w:sz w:val="21"/>
          <w:szCs w:val="21"/>
        </w:rPr>
        <w:t>for</w:t>
      </w:r>
      <w:proofErr w:type="spellEnd"/>
      <w:r w:rsidRPr="00886ED8">
        <w:rPr>
          <w:rFonts w:ascii="Consolas" w:hAnsi="Consolas"/>
          <w:color w:val="000000"/>
          <w:sz w:val="21"/>
          <w:szCs w:val="21"/>
        </w:rPr>
        <w:t> (</w:t>
      </w:r>
      <w:proofErr w:type="spellStart"/>
      <w:r w:rsidRPr="00886ED8">
        <w:rPr>
          <w:rFonts w:ascii="Consolas" w:hAnsi="Consolas"/>
          <w:b/>
          <w:bCs/>
          <w:color w:val="0000FF"/>
          <w:sz w:val="21"/>
          <w:szCs w:val="21"/>
        </w:rPr>
        <w:t>int</w:t>
      </w:r>
      <w:proofErr w:type="spellEnd"/>
      <w:r w:rsidRPr="00886ED8">
        <w:rPr>
          <w:rFonts w:ascii="Consolas" w:hAnsi="Consolas"/>
          <w:b/>
          <w:bCs/>
          <w:color w:val="000000"/>
          <w:sz w:val="21"/>
          <w:szCs w:val="21"/>
        </w:rPr>
        <w:t> i = </w:t>
      </w:r>
      <w:r w:rsidRPr="00886ED8">
        <w:rPr>
          <w:rFonts w:ascii="Consolas" w:hAnsi="Consolas"/>
          <w:b/>
          <w:bCs/>
          <w:color w:val="098658"/>
          <w:sz w:val="21"/>
          <w:szCs w:val="21"/>
        </w:rPr>
        <w:t>0</w:t>
      </w:r>
      <w:r w:rsidRPr="00886ED8">
        <w:rPr>
          <w:rFonts w:ascii="Consolas" w:hAnsi="Consolas"/>
          <w:color w:val="000000"/>
          <w:sz w:val="21"/>
          <w:szCs w:val="21"/>
        </w:rPr>
        <w:t>; i &lt; </w:t>
      </w:r>
      <w:r w:rsidRPr="00886ED8">
        <w:rPr>
          <w:rFonts w:ascii="Consolas" w:hAnsi="Consolas"/>
          <w:color w:val="098658"/>
          <w:sz w:val="21"/>
          <w:szCs w:val="21"/>
        </w:rPr>
        <w:t>10</w:t>
      </w:r>
      <w:r w:rsidRPr="00886ED8">
        <w:rPr>
          <w:rFonts w:ascii="Consolas" w:hAnsi="Consolas"/>
          <w:color w:val="000000"/>
          <w:sz w:val="21"/>
          <w:szCs w:val="21"/>
        </w:rPr>
        <w:t>; i++)</w:t>
      </w:r>
    </w:p>
    <w:p w14:paraId="10F8D4AD" w14:textId="77777777" w:rsidR="0025669A" w:rsidRPr="00886ED8" w:rsidRDefault="0025669A" w:rsidP="0025669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86ED8">
        <w:rPr>
          <w:rFonts w:ascii="Consolas" w:hAnsi="Consolas"/>
          <w:color w:val="000000"/>
          <w:sz w:val="21"/>
          <w:szCs w:val="21"/>
        </w:rPr>
        <w:t>{</w:t>
      </w:r>
    </w:p>
    <w:p w14:paraId="35039809" w14:textId="77777777" w:rsidR="0025669A" w:rsidRPr="00886ED8" w:rsidRDefault="0025669A" w:rsidP="0025669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86ED8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886ED8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886ED8">
        <w:rPr>
          <w:rFonts w:ascii="Consolas" w:hAnsi="Consolas"/>
          <w:color w:val="000000"/>
          <w:sz w:val="21"/>
          <w:szCs w:val="21"/>
        </w:rPr>
        <w:t>(i);</w:t>
      </w:r>
    </w:p>
    <w:p w14:paraId="65EC6B08" w14:textId="77777777" w:rsidR="0025669A" w:rsidRPr="00886ED8" w:rsidRDefault="0025669A" w:rsidP="0025669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86ED8">
        <w:rPr>
          <w:rFonts w:ascii="Consolas" w:hAnsi="Consolas"/>
          <w:color w:val="000000"/>
          <w:sz w:val="21"/>
          <w:szCs w:val="21"/>
        </w:rPr>
        <w:t>}</w:t>
      </w:r>
    </w:p>
    <w:p w14:paraId="6CCC179A" w14:textId="39D302F9" w:rsidR="0025669A" w:rsidRDefault="0025669A" w:rsidP="00E546AD"/>
    <w:p w14:paraId="40E80125" w14:textId="77777777" w:rsidR="00026A0D" w:rsidRDefault="00026A0D">
      <w:pPr>
        <w:spacing w:after="0" w:line="240" w:lineRule="auto"/>
        <w:jc w:val="left"/>
      </w:pPr>
      <w:r>
        <w:br w:type="page"/>
      </w:r>
    </w:p>
    <w:p w14:paraId="6F25E7F7" w14:textId="4E0F6D7C" w:rsidR="0025669A" w:rsidRDefault="007E45CB" w:rsidP="00E546AD">
      <w:r>
        <w:lastRenderedPageBreak/>
        <w:t>v</w:t>
      </w:r>
      <w:r w:rsidR="0025669A">
        <w:t xml:space="preserve"> dalším kroku se </w:t>
      </w:r>
      <w:r w:rsidR="00C66AD0">
        <w:t>otestuje podmínk</w:t>
      </w:r>
      <w:r w:rsidR="00286839">
        <w:t>a</w:t>
      </w:r>
      <w:r w:rsidR="00C66AD0">
        <w:t xml:space="preserve"> </w:t>
      </w:r>
      <w:r w:rsidR="00167E09" w:rsidRPr="00886ED8">
        <w:rPr>
          <w:rFonts w:ascii="Consolas" w:hAnsi="Consolas"/>
          <w:color w:val="000000"/>
          <w:sz w:val="21"/>
          <w:szCs w:val="21"/>
          <w:shd w:val="clear" w:color="auto" w:fill="E7E6E6" w:themeFill="background2"/>
        </w:rPr>
        <w:t>i &lt; </w:t>
      </w:r>
      <w:r w:rsidR="00167E09" w:rsidRPr="00886ED8">
        <w:rPr>
          <w:rFonts w:ascii="Consolas" w:hAnsi="Consolas"/>
          <w:color w:val="098658"/>
          <w:sz w:val="21"/>
          <w:szCs w:val="21"/>
          <w:shd w:val="clear" w:color="auto" w:fill="E7E6E6" w:themeFill="background2"/>
        </w:rPr>
        <w:t>10</w:t>
      </w:r>
      <w:r w:rsidR="00286839">
        <w:t>:</w:t>
      </w:r>
    </w:p>
    <w:p w14:paraId="36A48DDF" w14:textId="77777777" w:rsidR="00286839" w:rsidRPr="00886ED8" w:rsidRDefault="00286839" w:rsidP="0028683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886ED8">
        <w:rPr>
          <w:rFonts w:ascii="Consolas" w:hAnsi="Consolas"/>
          <w:color w:val="0000FF"/>
          <w:sz w:val="21"/>
          <w:szCs w:val="21"/>
        </w:rPr>
        <w:t>for</w:t>
      </w:r>
      <w:proofErr w:type="spellEnd"/>
      <w:r w:rsidRPr="00886ED8">
        <w:rPr>
          <w:rFonts w:ascii="Consolas" w:hAnsi="Consolas"/>
          <w:color w:val="000000"/>
          <w:sz w:val="21"/>
          <w:szCs w:val="21"/>
        </w:rPr>
        <w:t> (</w:t>
      </w:r>
      <w:proofErr w:type="spellStart"/>
      <w:r w:rsidRPr="00886ED8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886ED8">
        <w:rPr>
          <w:rFonts w:ascii="Consolas" w:hAnsi="Consolas"/>
          <w:color w:val="000000"/>
          <w:sz w:val="21"/>
          <w:szCs w:val="21"/>
        </w:rPr>
        <w:t> i = </w:t>
      </w:r>
      <w:r w:rsidRPr="00886ED8">
        <w:rPr>
          <w:rFonts w:ascii="Consolas" w:hAnsi="Consolas"/>
          <w:color w:val="098658"/>
          <w:sz w:val="21"/>
          <w:szCs w:val="21"/>
        </w:rPr>
        <w:t>0</w:t>
      </w:r>
      <w:r w:rsidRPr="00886ED8">
        <w:rPr>
          <w:rFonts w:ascii="Consolas" w:hAnsi="Consolas"/>
          <w:color w:val="000000"/>
          <w:sz w:val="21"/>
          <w:szCs w:val="21"/>
        </w:rPr>
        <w:t>; </w:t>
      </w:r>
      <w:r w:rsidRPr="00886ED8">
        <w:rPr>
          <w:rFonts w:ascii="Consolas" w:hAnsi="Consolas"/>
          <w:b/>
          <w:bCs/>
          <w:color w:val="000000"/>
          <w:sz w:val="21"/>
          <w:szCs w:val="21"/>
        </w:rPr>
        <w:t>i &lt; </w:t>
      </w:r>
      <w:r w:rsidRPr="00886ED8">
        <w:rPr>
          <w:rFonts w:ascii="Consolas" w:hAnsi="Consolas"/>
          <w:b/>
          <w:bCs/>
          <w:color w:val="098658"/>
          <w:sz w:val="21"/>
          <w:szCs w:val="21"/>
        </w:rPr>
        <w:t>10</w:t>
      </w:r>
      <w:r w:rsidRPr="00886ED8">
        <w:rPr>
          <w:rFonts w:ascii="Consolas" w:hAnsi="Consolas"/>
          <w:color w:val="000000"/>
          <w:sz w:val="21"/>
          <w:szCs w:val="21"/>
        </w:rPr>
        <w:t>; i++)</w:t>
      </w:r>
    </w:p>
    <w:p w14:paraId="61E37AC7" w14:textId="77777777" w:rsidR="00286839" w:rsidRPr="00886ED8" w:rsidRDefault="00286839" w:rsidP="0028683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86ED8">
        <w:rPr>
          <w:rFonts w:ascii="Consolas" w:hAnsi="Consolas"/>
          <w:color w:val="000000"/>
          <w:sz w:val="21"/>
          <w:szCs w:val="21"/>
        </w:rPr>
        <w:t>{</w:t>
      </w:r>
    </w:p>
    <w:p w14:paraId="6EEA0B2B" w14:textId="77777777" w:rsidR="00286839" w:rsidRPr="00886ED8" w:rsidRDefault="00286839" w:rsidP="0028683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86ED8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886ED8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886ED8">
        <w:rPr>
          <w:rFonts w:ascii="Consolas" w:hAnsi="Consolas"/>
          <w:color w:val="000000"/>
          <w:sz w:val="21"/>
          <w:szCs w:val="21"/>
        </w:rPr>
        <w:t>(i);</w:t>
      </w:r>
    </w:p>
    <w:p w14:paraId="23BB5986" w14:textId="77777777" w:rsidR="00286839" w:rsidRPr="00886ED8" w:rsidRDefault="00286839" w:rsidP="0028683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86ED8">
        <w:rPr>
          <w:rFonts w:ascii="Consolas" w:hAnsi="Consolas"/>
          <w:color w:val="000000"/>
          <w:sz w:val="21"/>
          <w:szCs w:val="21"/>
        </w:rPr>
        <w:t>}</w:t>
      </w:r>
    </w:p>
    <w:p w14:paraId="2E078A83" w14:textId="77777777" w:rsidR="00286839" w:rsidRDefault="00286839" w:rsidP="00286839"/>
    <w:p w14:paraId="30360CE4" w14:textId="023A4E77" w:rsidR="00286839" w:rsidRDefault="007E45CB" w:rsidP="00286839">
      <w:r>
        <w:t>p</w:t>
      </w:r>
      <w:r w:rsidR="00286839">
        <w:t xml:space="preserve">okud podmínka </w:t>
      </w:r>
      <w:r w:rsidR="00167E09" w:rsidRPr="00886ED8">
        <w:rPr>
          <w:rFonts w:ascii="Consolas" w:hAnsi="Consolas"/>
          <w:color w:val="000000"/>
          <w:sz w:val="21"/>
          <w:szCs w:val="21"/>
          <w:shd w:val="clear" w:color="auto" w:fill="E7E6E6" w:themeFill="background2"/>
        </w:rPr>
        <w:t>i &lt; </w:t>
      </w:r>
      <w:r w:rsidR="00167E09" w:rsidRPr="00886ED8">
        <w:rPr>
          <w:rFonts w:ascii="Consolas" w:hAnsi="Consolas"/>
          <w:color w:val="098658"/>
          <w:sz w:val="21"/>
          <w:szCs w:val="21"/>
          <w:shd w:val="clear" w:color="auto" w:fill="E7E6E6" w:themeFill="background2"/>
        </w:rPr>
        <w:t>10</w:t>
      </w:r>
      <w:r w:rsidR="00286839">
        <w:t xml:space="preserve"> vrátí </w:t>
      </w:r>
      <w:proofErr w:type="spellStart"/>
      <w:r w:rsidR="00286839">
        <w:t>true</w:t>
      </w:r>
      <w:proofErr w:type="spellEnd"/>
      <w:r w:rsidR="00286839">
        <w:t xml:space="preserve">, tak </w:t>
      </w:r>
      <w:r>
        <w:t>se provede blok kódu:</w:t>
      </w:r>
    </w:p>
    <w:p w14:paraId="24995881" w14:textId="77777777" w:rsidR="00286839" w:rsidRPr="00886ED8" w:rsidRDefault="00286839" w:rsidP="0028683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886ED8">
        <w:rPr>
          <w:rFonts w:ascii="Consolas" w:hAnsi="Consolas"/>
          <w:color w:val="0000FF"/>
          <w:sz w:val="21"/>
          <w:szCs w:val="21"/>
        </w:rPr>
        <w:t>for</w:t>
      </w:r>
      <w:proofErr w:type="spellEnd"/>
      <w:r w:rsidRPr="00886ED8">
        <w:rPr>
          <w:rFonts w:ascii="Consolas" w:hAnsi="Consolas"/>
          <w:color w:val="000000"/>
          <w:sz w:val="21"/>
          <w:szCs w:val="21"/>
        </w:rPr>
        <w:t> (</w:t>
      </w:r>
      <w:proofErr w:type="spellStart"/>
      <w:r w:rsidRPr="00886ED8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886ED8">
        <w:rPr>
          <w:rFonts w:ascii="Consolas" w:hAnsi="Consolas"/>
          <w:color w:val="000000"/>
          <w:sz w:val="21"/>
          <w:szCs w:val="21"/>
        </w:rPr>
        <w:t> i = </w:t>
      </w:r>
      <w:r w:rsidRPr="00886ED8">
        <w:rPr>
          <w:rFonts w:ascii="Consolas" w:hAnsi="Consolas"/>
          <w:color w:val="098658"/>
          <w:sz w:val="21"/>
          <w:szCs w:val="21"/>
        </w:rPr>
        <w:t>0</w:t>
      </w:r>
      <w:r w:rsidRPr="00886ED8">
        <w:rPr>
          <w:rFonts w:ascii="Consolas" w:hAnsi="Consolas"/>
          <w:color w:val="000000"/>
          <w:sz w:val="21"/>
          <w:szCs w:val="21"/>
        </w:rPr>
        <w:t>; i &lt; </w:t>
      </w:r>
      <w:r w:rsidRPr="00886ED8">
        <w:rPr>
          <w:rFonts w:ascii="Consolas" w:hAnsi="Consolas"/>
          <w:color w:val="098658"/>
          <w:sz w:val="21"/>
          <w:szCs w:val="21"/>
        </w:rPr>
        <w:t>10</w:t>
      </w:r>
      <w:r w:rsidRPr="00886ED8">
        <w:rPr>
          <w:rFonts w:ascii="Consolas" w:hAnsi="Consolas"/>
          <w:color w:val="000000"/>
          <w:sz w:val="21"/>
          <w:szCs w:val="21"/>
        </w:rPr>
        <w:t>; i++)</w:t>
      </w:r>
    </w:p>
    <w:p w14:paraId="29E4FFE4" w14:textId="77777777" w:rsidR="00286839" w:rsidRPr="00886ED8" w:rsidRDefault="00286839" w:rsidP="0028683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b/>
          <w:bCs/>
          <w:color w:val="000000"/>
          <w:sz w:val="21"/>
          <w:szCs w:val="21"/>
        </w:rPr>
      </w:pPr>
      <w:r w:rsidRPr="00886ED8">
        <w:rPr>
          <w:rFonts w:ascii="Consolas" w:hAnsi="Consolas"/>
          <w:b/>
          <w:bCs/>
          <w:color w:val="000000"/>
          <w:sz w:val="21"/>
          <w:szCs w:val="21"/>
        </w:rPr>
        <w:t>{</w:t>
      </w:r>
    </w:p>
    <w:p w14:paraId="51399C0D" w14:textId="77777777" w:rsidR="00286839" w:rsidRPr="00886ED8" w:rsidRDefault="00286839" w:rsidP="0028683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b/>
          <w:bCs/>
          <w:color w:val="000000"/>
          <w:sz w:val="21"/>
          <w:szCs w:val="21"/>
        </w:rPr>
      </w:pPr>
      <w:r w:rsidRPr="00886ED8">
        <w:rPr>
          <w:rFonts w:ascii="Consolas" w:hAnsi="Consolas"/>
          <w:b/>
          <w:bCs/>
          <w:color w:val="000000"/>
          <w:sz w:val="21"/>
          <w:szCs w:val="21"/>
        </w:rPr>
        <w:t>    </w:t>
      </w:r>
      <w:proofErr w:type="spellStart"/>
      <w:r w:rsidRPr="00886ED8">
        <w:rPr>
          <w:rFonts w:ascii="Consolas" w:hAnsi="Consolas"/>
          <w:b/>
          <w:bCs/>
          <w:color w:val="000000"/>
          <w:sz w:val="21"/>
          <w:szCs w:val="21"/>
        </w:rPr>
        <w:t>Console.WriteLine</w:t>
      </w:r>
      <w:proofErr w:type="spellEnd"/>
      <w:r w:rsidRPr="00886ED8">
        <w:rPr>
          <w:rFonts w:ascii="Consolas" w:hAnsi="Consolas"/>
          <w:b/>
          <w:bCs/>
          <w:color w:val="000000"/>
          <w:sz w:val="21"/>
          <w:szCs w:val="21"/>
        </w:rPr>
        <w:t>(i);</w:t>
      </w:r>
    </w:p>
    <w:p w14:paraId="2A2490D7" w14:textId="77777777" w:rsidR="00286839" w:rsidRPr="00886ED8" w:rsidRDefault="00286839" w:rsidP="0028683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b/>
          <w:bCs/>
          <w:color w:val="000000"/>
          <w:sz w:val="21"/>
          <w:szCs w:val="21"/>
        </w:rPr>
      </w:pPr>
      <w:r w:rsidRPr="00886ED8">
        <w:rPr>
          <w:rFonts w:ascii="Consolas" w:hAnsi="Consolas"/>
          <w:b/>
          <w:bCs/>
          <w:color w:val="000000"/>
          <w:sz w:val="21"/>
          <w:szCs w:val="21"/>
        </w:rPr>
        <w:t>}</w:t>
      </w:r>
    </w:p>
    <w:p w14:paraId="1565C413" w14:textId="7FB0479C" w:rsidR="00286839" w:rsidRDefault="00286839" w:rsidP="00E546AD">
      <w:pPr>
        <w:rPr>
          <w:lang w:val="en-US"/>
        </w:rPr>
      </w:pPr>
    </w:p>
    <w:p w14:paraId="28B827D4" w14:textId="36AF41DF" w:rsidR="00167E09" w:rsidRDefault="00167E09" w:rsidP="00E546AD">
      <w:pPr>
        <w:rPr>
          <w:lang w:val="en-US"/>
        </w:rPr>
      </w:pPr>
      <w:r>
        <w:rPr>
          <w:lang w:val="en-US"/>
        </w:rPr>
        <w:t xml:space="preserve">Po </w:t>
      </w:r>
      <w:proofErr w:type="spellStart"/>
      <w:r>
        <w:rPr>
          <w:lang w:val="en-US"/>
        </w:rPr>
        <w:t>provedení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kódu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změní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proměnné</w:t>
      </w:r>
      <w:proofErr w:type="spellEnd"/>
      <w:r>
        <w:rPr>
          <w:lang w:val="en-US"/>
        </w:rPr>
        <w:t xml:space="preserve"> </w:t>
      </w:r>
      <w:proofErr w:type="spellStart"/>
      <w:r w:rsidRPr="00167E09">
        <w:rPr>
          <w:i/>
          <w:iCs/>
          <w:lang w:val="en-US"/>
        </w:rPr>
        <w:t>i</w:t>
      </w:r>
      <w:proofErr w:type="spellEnd"/>
      <w:r>
        <w:rPr>
          <w:lang w:val="en-US"/>
        </w:rPr>
        <w:t xml:space="preserve"> (</w:t>
      </w:r>
      <w:r w:rsidRPr="00886ED8">
        <w:rPr>
          <w:rFonts w:ascii="Consolas" w:hAnsi="Consolas"/>
          <w:color w:val="000000"/>
          <w:sz w:val="21"/>
          <w:szCs w:val="21"/>
          <w:shd w:val="clear" w:color="auto" w:fill="E7E6E6" w:themeFill="background2"/>
        </w:rPr>
        <w:t>i++</w:t>
      </w:r>
      <w:r>
        <w:rPr>
          <w:lang w:val="en-US"/>
        </w:rPr>
        <w:t>):</w:t>
      </w:r>
    </w:p>
    <w:p w14:paraId="5D6E8CF6" w14:textId="77777777" w:rsidR="00167E09" w:rsidRPr="00886ED8" w:rsidRDefault="00167E09" w:rsidP="00167E0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886ED8">
        <w:rPr>
          <w:rFonts w:ascii="Consolas" w:hAnsi="Consolas"/>
          <w:color w:val="0000FF"/>
          <w:sz w:val="21"/>
          <w:szCs w:val="21"/>
        </w:rPr>
        <w:t>for</w:t>
      </w:r>
      <w:proofErr w:type="spellEnd"/>
      <w:r w:rsidRPr="00886ED8">
        <w:rPr>
          <w:rFonts w:ascii="Consolas" w:hAnsi="Consolas"/>
          <w:color w:val="000000"/>
          <w:sz w:val="21"/>
          <w:szCs w:val="21"/>
        </w:rPr>
        <w:t> (</w:t>
      </w:r>
      <w:proofErr w:type="spellStart"/>
      <w:r w:rsidRPr="00886ED8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886ED8">
        <w:rPr>
          <w:rFonts w:ascii="Consolas" w:hAnsi="Consolas"/>
          <w:color w:val="000000"/>
          <w:sz w:val="21"/>
          <w:szCs w:val="21"/>
        </w:rPr>
        <w:t> i = </w:t>
      </w:r>
      <w:r w:rsidRPr="00886ED8">
        <w:rPr>
          <w:rFonts w:ascii="Consolas" w:hAnsi="Consolas"/>
          <w:color w:val="098658"/>
          <w:sz w:val="21"/>
          <w:szCs w:val="21"/>
        </w:rPr>
        <w:t>0</w:t>
      </w:r>
      <w:r w:rsidRPr="00886ED8">
        <w:rPr>
          <w:rFonts w:ascii="Consolas" w:hAnsi="Consolas"/>
          <w:color w:val="000000"/>
          <w:sz w:val="21"/>
          <w:szCs w:val="21"/>
        </w:rPr>
        <w:t>; i &lt; </w:t>
      </w:r>
      <w:r w:rsidRPr="00886ED8">
        <w:rPr>
          <w:rFonts w:ascii="Consolas" w:hAnsi="Consolas"/>
          <w:color w:val="098658"/>
          <w:sz w:val="21"/>
          <w:szCs w:val="21"/>
        </w:rPr>
        <w:t>10</w:t>
      </w:r>
      <w:r w:rsidRPr="00886ED8">
        <w:rPr>
          <w:rFonts w:ascii="Consolas" w:hAnsi="Consolas"/>
          <w:color w:val="000000"/>
          <w:sz w:val="21"/>
          <w:szCs w:val="21"/>
        </w:rPr>
        <w:t>; </w:t>
      </w:r>
      <w:r w:rsidRPr="00886ED8">
        <w:rPr>
          <w:rFonts w:ascii="Consolas" w:hAnsi="Consolas"/>
          <w:b/>
          <w:bCs/>
          <w:color w:val="000000"/>
          <w:sz w:val="21"/>
          <w:szCs w:val="21"/>
        </w:rPr>
        <w:t>i++</w:t>
      </w:r>
      <w:r w:rsidRPr="00886ED8">
        <w:rPr>
          <w:rFonts w:ascii="Consolas" w:hAnsi="Consolas"/>
          <w:color w:val="000000"/>
          <w:sz w:val="21"/>
          <w:szCs w:val="21"/>
        </w:rPr>
        <w:t>)</w:t>
      </w:r>
    </w:p>
    <w:p w14:paraId="75229ED1" w14:textId="77777777" w:rsidR="00167E09" w:rsidRPr="00886ED8" w:rsidRDefault="00167E09" w:rsidP="00167E0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86ED8">
        <w:rPr>
          <w:rFonts w:ascii="Consolas" w:hAnsi="Consolas"/>
          <w:color w:val="000000"/>
          <w:sz w:val="21"/>
          <w:szCs w:val="21"/>
        </w:rPr>
        <w:t>{</w:t>
      </w:r>
    </w:p>
    <w:p w14:paraId="4C33B5E1" w14:textId="77777777" w:rsidR="00167E09" w:rsidRPr="00886ED8" w:rsidRDefault="00167E09" w:rsidP="00167E0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86ED8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886ED8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886ED8">
        <w:rPr>
          <w:rFonts w:ascii="Consolas" w:hAnsi="Consolas"/>
          <w:color w:val="000000"/>
          <w:sz w:val="21"/>
          <w:szCs w:val="21"/>
        </w:rPr>
        <w:t>(i);</w:t>
      </w:r>
    </w:p>
    <w:p w14:paraId="76D55F9D" w14:textId="77777777" w:rsidR="00167E09" w:rsidRPr="00886ED8" w:rsidRDefault="00167E09" w:rsidP="00167E0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86ED8">
        <w:rPr>
          <w:rFonts w:ascii="Consolas" w:hAnsi="Consolas"/>
          <w:color w:val="000000"/>
          <w:sz w:val="21"/>
          <w:szCs w:val="21"/>
        </w:rPr>
        <w:t>}</w:t>
      </w:r>
    </w:p>
    <w:p w14:paraId="1DA1A61E" w14:textId="77777777" w:rsidR="00167E09" w:rsidRDefault="00167E09" w:rsidP="00E546AD">
      <w:pPr>
        <w:rPr>
          <w:lang w:val="en-US"/>
        </w:rPr>
      </w:pPr>
    </w:p>
    <w:p w14:paraId="7441AD63" w14:textId="2CE78C67" w:rsidR="00167E09" w:rsidRDefault="00167E09" w:rsidP="00E546AD">
      <w:pPr>
        <w:rPr>
          <w:lang w:val="en-US"/>
        </w:rPr>
      </w:pPr>
      <w:r>
        <w:rPr>
          <w:lang w:val="en-US"/>
        </w:rPr>
        <w:t>A d</w:t>
      </w:r>
      <w:r>
        <w:t>á</w:t>
      </w:r>
      <w:r>
        <w:rPr>
          <w:lang w:val="en-US"/>
        </w:rPr>
        <w:t xml:space="preserve">le se </w:t>
      </w:r>
      <w:proofErr w:type="spellStart"/>
      <w:r>
        <w:rPr>
          <w:lang w:val="en-US"/>
        </w:rPr>
        <w:t>opět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poračuje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ověřením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podmínky</w:t>
      </w:r>
      <w:proofErr w:type="spellEnd"/>
      <w:r>
        <w:rPr>
          <w:lang w:val="en-US"/>
        </w:rPr>
        <w:t xml:space="preserve"> </w:t>
      </w:r>
      <w:r w:rsidRPr="00886ED8">
        <w:rPr>
          <w:rFonts w:ascii="Consolas" w:hAnsi="Consolas"/>
          <w:color w:val="000000"/>
          <w:sz w:val="21"/>
          <w:szCs w:val="21"/>
          <w:shd w:val="clear" w:color="auto" w:fill="E7E6E6" w:themeFill="background2"/>
        </w:rPr>
        <w:t>i &lt; </w:t>
      </w:r>
      <w:r w:rsidRPr="00886ED8">
        <w:rPr>
          <w:rFonts w:ascii="Consolas" w:hAnsi="Consolas"/>
          <w:color w:val="098658"/>
          <w:sz w:val="21"/>
          <w:szCs w:val="21"/>
          <w:shd w:val="clear" w:color="auto" w:fill="E7E6E6" w:themeFill="background2"/>
        </w:rPr>
        <w:t>10</w:t>
      </w:r>
    </w:p>
    <w:p w14:paraId="14F52680" w14:textId="77777777" w:rsidR="00167E09" w:rsidRPr="00886ED8" w:rsidRDefault="00167E09" w:rsidP="00167E0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886ED8">
        <w:rPr>
          <w:rFonts w:ascii="Consolas" w:hAnsi="Consolas"/>
          <w:color w:val="0000FF"/>
          <w:sz w:val="21"/>
          <w:szCs w:val="21"/>
        </w:rPr>
        <w:t>for</w:t>
      </w:r>
      <w:proofErr w:type="spellEnd"/>
      <w:r w:rsidRPr="00886ED8">
        <w:rPr>
          <w:rFonts w:ascii="Consolas" w:hAnsi="Consolas"/>
          <w:color w:val="000000"/>
          <w:sz w:val="21"/>
          <w:szCs w:val="21"/>
        </w:rPr>
        <w:t> (</w:t>
      </w:r>
      <w:proofErr w:type="spellStart"/>
      <w:r w:rsidRPr="00886ED8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886ED8">
        <w:rPr>
          <w:rFonts w:ascii="Consolas" w:hAnsi="Consolas"/>
          <w:color w:val="000000"/>
          <w:sz w:val="21"/>
          <w:szCs w:val="21"/>
        </w:rPr>
        <w:t> i = </w:t>
      </w:r>
      <w:r w:rsidRPr="00886ED8">
        <w:rPr>
          <w:rFonts w:ascii="Consolas" w:hAnsi="Consolas"/>
          <w:color w:val="098658"/>
          <w:sz w:val="21"/>
          <w:szCs w:val="21"/>
        </w:rPr>
        <w:t>0</w:t>
      </w:r>
      <w:r w:rsidRPr="00886ED8">
        <w:rPr>
          <w:rFonts w:ascii="Consolas" w:hAnsi="Consolas"/>
          <w:color w:val="000000"/>
          <w:sz w:val="21"/>
          <w:szCs w:val="21"/>
        </w:rPr>
        <w:t>; </w:t>
      </w:r>
      <w:r w:rsidRPr="00886ED8">
        <w:rPr>
          <w:rFonts w:ascii="Consolas" w:hAnsi="Consolas"/>
          <w:b/>
          <w:bCs/>
          <w:color w:val="000000"/>
          <w:sz w:val="21"/>
          <w:szCs w:val="21"/>
        </w:rPr>
        <w:t>i &lt; </w:t>
      </w:r>
      <w:r w:rsidRPr="00886ED8">
        <w:rPr>
          <w:rFonts w:ascii="Consolas" w:hAnsi="Consolas"/>
          <w:b/>
          <w:bCs/>
          <w:color w:val="098658"/>
          <w:sz w:val="21"/>
          <w:szCs w:val="21"/>
        </w:rPr>
        <w:t>10</w:t>
      </w:r>
      <w:r w:rsidRPr="00886ED8">
        <w:rPr>
          <w:rFonts w:ascii="Consolas" w:hAnsi="Consolas"/>
          <w:color w:val="000000"/>
          <w:sz w:val="21"/>
          <w:szCs w:val="21"/>
        </w:rPr>
        <w:t>; i++)</w:t>
      </w:r>
    </w:p>
    <w:p w14:paraId="1BD2C149" w14:textId="77777777" w:rsidR="00167E09" w:rsidRPr="00886ED8" w:rsidRDefault="00167E09" w:rsidP="00167E0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86ED8">
        <w:rPr>
          <w:rFonts w:ascii="Consolas" w:hAnsi="Consolas"/>
          <w:color w:val="000000"/>
          <w:sz w:val="21"/>
          <w:szCs w:val="21"/>
        </w:rPr>
        <w:t>{</w:t>
      </w:r>
    </w:p>
    <w:p w14:paraId="7F4DDD9D" w14:textId="77777777" w:rsidR="00167E09" w:rsidRPr="00886ED8" w:rsidRDefault="00167E09" w:rsidP="00167E0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86ED8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886ED8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886ED8">
        <w:rPr>
          <w:rFonts w:ascii="Consolas" w:hAnsi="Consolas"/>
          <w:color w:val="000000"/>
          <w:sz w:val="21"/>
          <w:szCs w:val="21"/>
        </w:rPr>
        <w:t>(i);</w:t>
      </w:r>
    </w:p>
    <w:p w14:paraId="693BD6E7" w14:textId="77777777" w:rsidR="00167E09" w:rsidRPr="00886ED8" w:rsidRDefault="00167E09" w:rsidP="00167E0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86ED8">
        <w:rPr>
          <w:rFonts w:ascii="Consolas" w:hAnsi="Consolas"/>
          <w:color w:val="000000"/>
          <w:sz w:val="21"/>
          <w:szCs w:val="21"/>
        </w:rPr>
        <w:t>}</w:t>
      </w:r>
    </w:p>
    <w:p w14:paraId="61BD5DD9" w14:textId="1BC7C408" w:rsidR="00167E09" w:rsidRDefault="00167E09" w:rsidP="00E546AD">
      <w:pPr>
        <w:rPr>
          <w:lang w:val="en-US"/>
        </w:rPr>
      </w:pPr>
    </w:p>
    <w:p w14:paraId="63E63EB8" w14:textId="77777777" w:rsidR="0055266A" w:rsidRDefault="0055266A">
      <w:pPr>
        <w:spacing w:after="0"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9B81EF4" w14:textId="1300F36F" w:rsidR="00C14D16" w:rsidRDefault="00C14D16" w:rsidP="00E546AD">
      <w:pPr>
        <w:rPr>
          <w:lang w:val="en-US"/>
        </w:rPr>
      </w:pPr>
      <w:proofErr w:type="spellStart"/>
      <w:r w:rsidRPr="00C14D16">
        <w:rPr>
          <w:lang w:val="en-US"/>
        </w:rPr>
        <w:lastRenderedPageBreak/>
        <w:t>Provádění</w:t>
      </w:r>
      <w:proofErr w:type="spellEnd"/>
      <w:r w:rsidRPr="00C14D16">
        <w:rPr>
          <w:lang w:val="en-US"/>
        </w:rPr>
        <w:t xml:space="preserve"> </w:t>
      </w:r>
      <w:proofErr w:type="spellStart"/>
      <w:r w:rsidRPr="00C14D16">
        <w:rPr>
          <w:lang w:val="en-US"/>
        </w:rPr>
        <w:t>cyklu</w:t>
      </w:r>
      <w:proofErr w:type="spellEnd"/>
      <w:r w:rsidRPr="00C14D16">
        <w:rPr>
          <w:lang w:val="en-US"/>
        </w:rPr>
        <w:t xml:space="preserve"> </w:t>
      </w:r>
      <w:proofErr w:type="spellStart"/>
      <w:r w:rsidRPr="00C14D16">
        <w:rPr>
          <w:lang w:val="en-US"/>
        </w:rPr>
        <w:t>můžeme</w:t>
      </w:r>
      <w:proofErr w:type="spellEnd"/>
      <w:r w:rsidRPr="00C14D16">
        <w:rPr>
          <w:lang w:val="en-US"/>
        </w:rPr>
        <w:t xml:space="preserve"> </w:t>
      </w:r>
      <w:proofErr w:type="spellStart"/>
      <w:r w:rsidRPr="00C14D16">
        <w:rPr>
          <w:lang w:val="en-US"/>
        </w:rPr>
        <w:t>ukončit</w:t>
      </w:r>
      <w:proofErr w:type="spellEnd"/>
      <w:r w:rsidRPr="00C14D16">
        <w:rPr>
          <w:lang w:val="en-US"/>
        </w:rPr>
        <w:t xml:space="preserve"> </w:t>
      </w:r>
      <w:proofErr w:type="spellStart"/>
      <w:r w:rsidRPr="00C14D16">
        <w:rPr>
          <w:lang w:val="en-US"/>
        </w:rPr>
        <w:t>pomocí</w:t>
      </w:r>
      <w:proofErr w:type="spellEnd"/>
      <w:r w:rsidRPr="00C14D16">
        <w:rPr>
          <w:lang w:val="en-US"/>
        </w:rPr>
        <w:t xml:space="preserve"> </w:t>
      </w:r>
      <w:proofErr w:type="spellStart"/>
      <w:r w:rsidRPr="00C14D16">
        <w:rPr>
          <w:lang w:val="en-US"/>
        </w:rPr>
        <w:t>příkazu</w:t>
      </w:r>
      <w:proofErr w:type="spellEnd"/>
      <w:r w:rsidRPr="00C14D16">
        <w:rPr>
          <w:lang w:val="en-US"/>
        </w:rPr>
        <w:t xml:space="preserve"> </w:t>
      </w:r>
      <w:r w:rsidRPr="00C14D16">
        <w:rPr>
          <w:i/>
          <w:iCs/>
          <w:lang w:val="en-US"/>
        </w:rPr>
        <w:t>break</w:t>
      </w:r>
      <w:r w:rsidRPr="00C14D16">
        <w:rPr>
          <w:lang w:val="en-US"/>
        </w:rPr>
        <w:t xml:space="preserve">. V </w:t>
      </w:r>
      <w:proofErr w:type="spellStart"/>
      <w:r w:rsidRPr="00C14D16">
        <w:rPr>
          <w:lang w:val="en-US"/>
        </w:rPr>
        <w:t>následujícím</w:t>
      </w:r>
      <w:proofErr w:type="spellEnd"/>
      <w:r w:rsidRPr="00C14D16">
        <w:rPr>
          <w:lang w:val="en-US"/>
        </w:rPr>
        <w:t xml:space="preserve"> </w:t>
      </w:r>
      <w:proofErr w:type="spellStart"/>
      <w:r w:rsidRPr="00C14D16">
        <w:rPr>
          <w:lang w:val="en-US"/>
        </w:rPr>
        <w:t>příkazu</w:t>
      </w:r>
      <w:proofErr w:type="spellEnd"/>
      <w:r w:rsidR="00257DA9">
        <w:rPr>
          <w:lang w:val="en-US"/>
        </w:rPr>
        <w:t xml:space="preserve"> </w:t>
      </w:r>
      <w:proofErr w:type="spellStart"/>
      <w:r w:rsidR="00257DA9">
        <w:rPr>
          <w:lang w:val="en-US"/>
        </w:rPr>
        <w:t>vypisujeme</w:t>
      </w:r>
      <w:proofErr w:type="spellEnd"/>
      <w:r w:rsidR="00257DA9">
        <w:rPr>
          <w:lang w:val="en-US"/>
        </w:rPr>
        <w:t xml:space="preserve"> </w:t>
      </w:r>
      <w:proofErr w:type="spellStart"/>
      <w:r w:rsidR="00257DA9">
        <w:rPr>
          <w:lang w:val="en-US"/>
        </w:rPr>
        <w:t>čísla</w:t>
      </w:r>
      <w:proofErr w:type="spellEnd"/>
      <w:r w:rsidR="00257DA9">
        <w:rPr>
          <w:lang w:val="en-US"/>
        </w:rPr>
        <w:t xml:space="preserve"> </w:t>
      </w:r>
      <w:r w:rsidR="00257DA9" w:rsidRPr="00F52E26">
        <w:rPr>
          <w:i/>
          <w:iCs/>
          <w:lang w:val="en-US"/>
        </w:rPr>
        <w:t>0</w:t>
      </w:r>
      <w:r w:rsidR="00257DA9">
        <w:rPr>
          <w:lang w:val="en-US"/>
        </w:rPr>
        <w:t xml:space="preserve"> </w:t>
      </w:r>
      <w:proofErr w:type="spellStart"/>
      <w:r w:rsidR="00257DA9">
        <w:rPr>
          <w:lang w:val="en-US"/>
        </w:rPr>
        <w:t>až</w:t>
      </w:r>
      <w:proofErr w:type="spellEnd"/>
      <w:r w:rsidR="00257DA9">
        <w:rPr>
          <w:lang w:val="en-US"/>
        </w:rPr>
        <w:t xml:space="preserve"> </w:t>
      </w:r>
      <w:r w:rsidR="00257DA9" w:rsidRPr="00F52E26">
        <w:rPr>
          <w:i/>
          <w:iCs/>
          <w:lang w:val="en-US"/>
        </w:rPr>
        <w:t>9</w:t>
      </w:r>
      <w:r w:rsidR="00257DA9">
        <w:rPr>
          <w:lang w:val="en-US"/>
        </w:rPr>
        <w:t xml:space="preserve"> po </w:t>
      </w:r>
      <w:proofErr w:type="spellStart"/>
      <w:r w:rsidR="00257DA9">
        <w:rPr>
          <w:lang w:val="en-US"/>
        </w:rPr>
        <w:t>stisknutí</w:t>
      </w:r>
      <w:proofErr w:type="spellEnd"/>
      <w:r w:rsidR="00257DA9">
        <w:rPr>
          <w:lang w:val="en-US"/>
        </w:rPr>
        <w:t xml:space="preserve"> </w:t>
      </w:r>
      <w:proofErr w:type="spellStart"/>
      <w:r w:rsidR="00257DA9">
        <w:rPr>
          <w:lang w:val="en-US"/>
        </w:rPr>
        <w:t>libovolné</w:t>
      </w:r>
      <w:proofErr w:type="spellEnd"/>
      <w:r w:rsidR="00257DA9">
        <w:rPr>
          <w:lang w:val="en-US"/>
        </w:rPr>
        <w:t xml:space="preserve"> </w:t>
      </w:r>
      <w:proofErr w:type="spellStart"/>
      <w:r w:rsidR="00257DA9">
        <w:rPr>
          <w:lang w:val="en-US"/>
        </w:rPr>
        <w:t>klávesy</w:t>
      </w:r>
      <w:proofErr w:type="spellEnd"/>
      <w:r w:rsidR="00257DA9">
        <w:rPr>
          <w:lang w:val="en-US"/>
        </w:rPr>
        <w:t xml:space="preserve"> a</w:t>
      </w:r>
      <w:r w:rsidRPr="00C14D16">
        <w:rPr>
          <w:lang w:val="en-US"/>
        </w:rPr>
        <w:t xml:space="preserve"> </w:t>
      </w:r>
      <w:proofErr w:type="spellStart"/>
      <w:r w:rsidRPr="00C14D16">
        <w:rPr>
          <w:lang w:val="en-US"/>
        </w:rPr>
        <w:t>výpis</w:t>
      </w:r>
      <w:proofErr w:type="spellEnd"/>
      <w:r w:rsidRPr="00C14D16">
        <w:rPr>
          <w:lang w:val="en-US"/>
        </w:rPr>
        <w:t xml:space="preserve"> </w:t>
      </w:r>
      <w:proofErr w:type="spellStart"/>
      <w:r w:rsidRPr="00C14D16">
        <w:rPr>
          <w:lang w:val="en-US"/>
        </w:rPr>
        <w:t>ukončíme</w:t>
      </w:r>
      <w:proofErr w:type="spellEnd"/>
      <w:r w:rsidRPr="00C14D16">
        <w:rPr>
          <w:lang w:val="en-US"/>
        </w:rPr>
        <w:t xml:space="preserve"> po </w:t>
      </w:r>
      <w:proofErr w:type="spellStart"/>
      <w:r w:rsidRPr="00C14D16">
        <w:rPr>
          <w:lang w:val="en-US"/>
        </w:rPr>
        <w:t>sti</w:t>
      </w:r>
      <w:r w:rsidR="0055266A">
        <w:rPr>
          <w:lang w:val="en-US"/>
        </w:rPr>
        <w:t>s</w:t>
      </w:r>
      <w:r w:rsidRPr="00C14D16">
        <w:rPr>
          <w:lang w:val="en-US"/>
        </w:rPr>
        <w:t>knutí</w:t>
      </w:r>
      <w:proofErr w:type="spellEnd"/>
      <w:r w:rsidRPr="00C14D16">
        <w:rPr>
          <w:lang w:val="en-US"/>
        </w:rPr>
        <w:t xml:space="preserve"> </w:t>
      </w:r>
      <w:proofErr w:type="spellStart"/>
      <w:r w:rsidRPr="00C14D16">
        <w:rPr>
          <w:lang w:val="en-US"/>
        </w:rPr>
        <w:t>klávesy</w:t>
      </w:r>
      <w:proofErr w:type="spellEnd"/>
      <w:r w:rsidRPr="00C14D16">
        <w:rPr>
          <w:lang w:val="en-US"/>
        </w:rPr>
        <w:t xml:space="preserve"> </w:t>
      </w:r>
      <w:r w:rsidRPr="00C14D16">
        <w:rPr>
          <w:i/>
          <w:iCs/>
          <w:lang w:val="en-US"/>
        </w:rPr>
        <w:t>Escape</w:t>
      </w:r>
      <w:r w:rsidR="00257DA9">
        <w:rPr>
          <w:lang w:val="en-US"/>
        </w:rPr>
        <w:t>.</w:t>
      </w:r>
    </w:p>
    <w:p w14:paraId="0FBF0757" w14:textId="77777777" w:rsidR="00257DA9" w:rsidRPr="00257DA9" w:rsidRDefault="00257DA9" w:rsidP="00257DA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257DA9">
        <w:rPr>
          <w:rFonts w:ascii="Consolas" w:hAnsi="Consolas"/>
          <w:color w:val="0000FF"/>
          <w:sz w:val="21"/>
          <w:szCs w:val="21"/>
        </w:rPr>
        <w:t>for</w:t>
      </w:r>
      <w:proofErr w:type="spellEnd"/>
      <w:r w:rsidRPr="00257DA9">
        <w:rPr>
          <w:rFonts w:ascii="Consolas" w:hAnsi="Consolas"/>
          <w:color w:val="000000"/>
          <w:sz w:val="21"/>
          <w:szCs w:val="21"/>
        </w:rPr>
        <w:t> (</w:t>
      </w:r>
      <w:proofErr w:type="spellStart"/>
      <w:r w:rsidRPr="00257DA9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257DA9">
        <w:rPr>
          <w:rFonts w:ascii="Consolas" w:hAnsi="Consolas"/>
          <w:color w:val="000000"/>
          <w:sz w:val="21"/>
          <w:szCs w:val="21"/>
        </w:rPr>
        <w:t> i = </w:t>
      </w:r>
      <w:r w:rsidRPr="00257DA9">
        <w:rPr>
          <w:rFonts w:ascii="Consolas" w:hAnsi="Consolas"/>
          <w:color w:val="098658"/>
          <w:sz w:val="21"/>
          <w:szCs w:val="21"/>
        </w:rPr>
        <w:t>0</w:t>
      </w:r>
      <w:r w:rsidRPr="00257DA9">
        <w:rPr>
          <w:rFonts w:ascii="Consolas" w:hAnsi="Consolas"/>
          <w:color w:val="000000"/>
          <w:sz w:val="21"/>
          <w:szCs w:val="21"/>
        </w:rPr>
        <w:t>; i &lt; </w:t>
      </w:r>
      <w:r w:rsidRPr="00257DA9">
        <w:rPr>
          <w:rFonts w:ascii="Consolas" w:hAnsi="Consolas"/>
          <w:color w:val="098658"/>
          <w:sz w:val="21"/>
          <w:szCs w:val="21"/>
        </w:rPr>
        <w:t>10</w:t>
      </w:r>
      <w:r w:rsidRPr="00257DA9">
        <w:rPr>
          <w:rFonts w:ascii="Consolas" w:hAnsi="Consolas"/>
          <w:color w:val="000000"/>
          <w:sz w:val="21"/>
          <w:szCs w:val="21"/>
        </w:rPr>
        <w:t>; i++)</w:t>
      </w:r>
    </w:p>
    <w:p w14:paraId="2E894B14" w14:textId="77777777" w:rsidR="00257DA9" w:rsidRPr="00257DA9" w:rsidRDefault="00257DA9" w:rsidP="00257DA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57DA9">
        <w:rPr>
          <w:rFonts w:ascii="Consolas" w:hAnsi="Consolas"/>
          <w:color w:val="000000"/>
          <w:sz w:val="21"/>
          <w:szCs w:val="21"/>
        </w:rPr>
        <w:t>{</w:t>
      </w:r>
    </w:p>
    <w:p w14:paraId="64121A20" w14:textId="77777777" w:rsidR="00257DA9" w:rsidRPr="00257DA9" w:rsidRDefault="00257DA9" w:rsidP="00257DA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57DA9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257DA9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257DA9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257DA9">
        <w:rPr>
          <w:rFonts w:ascii="Consolas" w:hAnsi="Consolas"/>
          <w:color w:val="000000"/>
          <w:sz w:val="21"/>
          <w:szCs w:val="21"/>
        </w:rPr>
        <w:t>Console.ReadKey</w:t>
      </w:r>
      <w:proofErr w:type="spellEnd"/>
      <w:r w:rsidRPr="00257DA9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257DA9">
        <w:rPr>
          <w:rFonts w:ascii="Consolas" w:hAnsi="Consolas"/>
          <w:color w:val="0000FF"/>
          <w:sz w:val="21"/>
          <w:szCs w:val="21"/>
        </w:rPr>
        <w:t>true</w:t>
      </w:r>
      <w:proofErr w:type="spellEnd"/>
      <w:r w:rsidRPr="00257DA9">
        <w:rPr>
          <w:rFonts w:ascii="Consolas" w:hAnsi="Consolas"/>
          <w:color w:val="000000"/>
          <w:sz w:val="21"/>
          <w:szCs w:val="21"/>
        </w:rPr>
        <w:t>).</w:t>
      </w:r>
      <w:proofErr w:type="spellStart"/>
      <w:r w:rsidRPr="00257DA9">
        <w:rPr>
          <w:rFonts w:ascii="Consolas" w:hAnsi="Consolas"/>
          <w:color w:val="000000"/>
          <w:sz w:val="21"/>
          <w:szCs w:val="21"/>
        </w:rPr>
        <w:t>Key</w:t>
      </w:r>
      <w:proofErr w:type="spellEnd"/>
      <w:r w:rsidRPr="00257DA9">
        <w:rPr>
          <w:rFonts w:ascii="Consolas" w:hAnsi="Consolas"/>
          <w:color w:val="000000"/>
          <w:sz w:val="21"/>
          <w:szCs w:val="21"/>
        </w:rPr>
        <w:t> == </w:t>
      </w:r>
      <w:proofErr w:type="spellStart"/>
      <w:r w:rsidRPr="00257DA9">
        <w:rPr>
          <w:rFonts w:ascii="Consolas" w:hAnsi="Consolas"/>
          <w:color w:val="000000"/>
          <w:sz w:val="21"/>
          <w:szCs w:val="21"/>
        </w:rPr>
        <w:t>ConsoleKey.Escape</w:t>
      </w:r>
      <w:proofErr w:type="spellEnd"/>
      <w:r w:rsidRPr="00257DA9">
        <w:rPr>
          <w:rFonts w:ascii="Consolas" w:hAnsi="Consolas"/>
          <w:color w:val="000000"/>
          <w:sz w:val="21"/>
          <w:szCs w:val="21"/>
        </w:rPr>
        <w:t>)</w:t>
      </w:r>
    </w:p>
    <w:p w14:paraId="258131FE" w14:textId="77777777" w:rsidR="00257DA9" w:rsidRPr="00257DA9" w:rsidRDefault="00257DA9" w:rsidP="00257DA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57DA9">
        <w:rPr>
          <w:rFonts w:ascii="Consolas" w:hAnsi="Consolas"/>
          <w:color w:val="000000"/>
          <w:sz w:val="21"/>
          <w:szCs w:val="21"/>
        </w:rPr>
        <w:t>    {</w:t>
      </w:r>
    </w:p>
    <w:p w14:paraId="6867941E" w14:textId="77777777" w:rsidR="00257DA9" w:rsidRPr="00257DA9" w:rsidRDefault="00257DA9" w:rsidP="00257DA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57DA9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257DA9">
        <w:rPr>
          <w:rFonts w:ascii="Consolas" w:hAnsi="Consolas"/>
          <w:color w:val="0000FF"/>
          <w:sz w:val="21"/>
          <w:szCs w:val="21"/>
        </w:rPr>
        <w:t>break</w:t>
      </w:r>
      <w:proofErr w:type="spellEnd"/>
      <w:r w:rsidRPr="00257DA9">
        <w:rPr>
          <w:rFonts w:ascii="Consolas" w:hAnsi="Consolas"/>
          <w:color w:val="000000"/>
          <w:sz w:val="21"/>
          <w:szCs w:val="21"/>
        </w:rPr>
        <w:t>;</w:t>
      </w:r>
    </w:p>
    <w:p w14:paraId="68AA419A" w14:textId="77777777" w:rsidR="00257DA9" w:rsidRPr="00257DA9" w:rsidRDefault="00257DA9" w:rsidP="00257DA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57DA9">
        <w:rPr>
          <w:rFonts w:ascii="Consolas" w:hAnsi="Consolas"/>
          <w:color w:val="000000"/>
          <w:sz w:val="21"/>
          <w:szCs w:val="21"/>
        </w:rPr>
        <w:t>    }</w:t>
      </w:r>
    </w:p>
    <w:p w14:paraId="66A390B4" w14:textId="77777777" w:rsidR="00257DA9" w:rsidRPr="00257DA9" w:rsidRDefault="00257DA9" w:rsidP="00257DA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57DA9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257DA9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257DA9">
        <w:rPr>
          <w:rFonts w:ascii="Consolas" w:hAnsi="Consolas"/>
          <w:color w:val="000000"/>
          <w:sz w:val="21"/>
          <w:szCs w:val="21"/>
        </w:rPr>
        <w:t>(i);</w:t>
      </w:r>
    </w:p>
    <w:p w14:paraId="2BF3287A" w14:textId="77777777" w:rsidR="00257DA9" w:rsidRPr="00257DA9" w:rsidRDefault="00257DA9" w:rsidP="00257DA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57DA9">
        <w:rPr>
          <w:rFonts w:ascii="Consolas" w:hAnsi="Consolas"/>
          <w:color w:val="000000"/>
          <w:sz w:val="21"/>
          <w:szCs w:val="21"/>
        </w:rPr>
        <w:t>}</w:t>
      </w:r>
    </w:p>
    <w:p w14:paraId="37F9F7A1" w14:textId="2375EE24" w:rsidR="00C14D16" w:rsidRDefault="00C14D16" w:rsidP="00E546AD">
      <w:pPr>
        <w:rPr>
          <w:lang w:val="en-US"/>
        </w:rPr>
      </w:pPr>
    </w:p>
    <w:p w14:paraId="7E3D99B7" w14:textId="088649BC" w:rsidR="00F52E26" w:rsidRDefault="00F52E26" w:rsidP="00E546AD">
      <w:pPr>
        <w:rPr>
          <w:lang w:val="en-US"/>
        </w:rPr>
      </w:pPr>
      <w:proofErr w:type="spellStart"/>
      <w:r w:rsidRPr="00F52E26">
        <w:rPr>
          <w:lang w:val="en-US"/>
        </w:rPr>
        <w:t>Zbytek</w:t>
      </w:r>
      <w:proofErr w:type="spellEnd"/>
      <w:r w:rsidRPr="00F52E26">
        <w:rPr>
          <w:lang w:val="en-US"/>
        </w:rPr>
        <w:t xml:space="preserve"> </w:t>
      </w:r>
      <w:proofErr w:type="spellStart"/>
      <w:r w:rsidRPr="00F52E26">
        <w:rPr>
          <w:lang w:val="en-US"/>
        </w:rPr>
        <w:t>příkazů</w:t>
      </w:r>
      <w:proofErr w:type="spellEnd"/>
      <w:r w:rsidRPr="00F52E26">
        <w:rPr>
          <w:lang w:val="en-US"/>
        </w:rPr>
        <w:t xml:space="preserve"> </w:t>
      </w:r>
      <w:proofErr w:type="spellStart"/>
      <w:r w:rsidRPr="00F52E26">
        <w:rPr>
          <w:lang w:val="en-US"/>
        </w:rPr>
        <w:t>ve</w:t>
      </w:r>
      <w:proofErr w:type="spellEnd"/>
      <w:r w:rsidRPr="00F52E26">
        <w:rPr>
          <w:lang w:val="en-US"/>
        </w:rPr>
        <w:t xml:space="preserve"> </w:t>
      </w:r>
      <w:proofErr w:type="spellStart"/>
      <w:r w:rsidRPr="00F52E26">
        <w:rPr>
          <w:lang w:val="en-US"/>
        </w:rPr>
        <w:t>složeném</w:t>
      </w:r>
      <w:proofErr w:type="spellEnd"/>
      <w:r w:rsidRPr="00F52E26">
        <w:rPr>
          <w:lang w:val="en-US"/>
        </w:rPr>
        <w:t xml:space="preserve"> </w:t>
      </w:r>
      <w:proofErr w:type="spellStart"/>
      <w:r w:rsidRPr="00F52E26">
        <w:rPr>
          <w:lang w:val="en-US"/>
        </w:rPr>
        <w:t>příkazu</w:t>
      </w:r>
      <w:proofErr w:type="spellEnd"/>
      <w:r w:rsidRPr="00F52E26">
        <w:rPr>
          <w:lang w:val="en-US"/>
        </w:rPr>
        <w:t xml:space="preserve"> </w:t>
      </w:r>
      <w:proofErr w:type="spellStart"/>
      <w:r w:rsidRPr="00F52E26">
        <w:rPr>
          <w:lang w:val="en-US"/>
        </w:rPr>
        <w:t>cyklu</w:t>
      </w:r>
      <w:proofErr w:type="spellEnd"/>
      <w:r w:rsidRPr="00F52E26">
        <w:rPr>
          <w:lang w:val="en-US"/>
        </w:rPr>
        <w:t xml:space="preserve"> </w:t>
      </w:r>
      <w:proofErr w:type="spellStart"/>
      <w:r w:rsidRPr="00F52E26">
        <w:rPr>
          <w:lang w:val="en-US"/>
        </w:rPr>
        <w:t>můžeme</w:t>
      </w:r>
      <w:proofErr w:type="spellEnd"/>
      <w:r w:rsidRPr="00F52E26">
        <w:rPr>
          <w:lang w:val="en-US"/>
        </w:rPr>
        <w:t xml:space="preserve"> </w:t>
      </w:r>
      <w:proofErr w:type="spellStart"/>
      <w:r w:rsidRPr="00F52E26">
        <w:rPr>
          <w:lang w:val="en-US"/>
        </w:rPr>
        <w:t>přeskočit</w:t>
      </w:r>
      <w:proofErr w:type="spellEnd"/>
      <w:r w:rsidRPr="00F52E26">
        <w:rPr>
          <w:lang w:val="en-US"/>
        </w:rPr>
        <w:t xml:space="preserve"> </w:t>
      </w:r>
      <w:proofErr w:type="spellStart"/>
      <w:r w:rsidRPr="00F52E26">
        <w:rPr>
          <w:lang w:val="en-US"/>
        </w:rPr>
        <w:t>pomocí</w:t>
      </w:r>
      <w:proofErr w:type="spellEnd"/>
      <w:r w:rsidRPr="00F52E26">
        <w:rPr>
          <w:lang w:val="en-US"/>
        </w:rPr>
        <w:t xml:space="preserve"> </w:t>
      </w:r>
      <w:proofErr w:type="spellStart"/>
      <w:r w:rsidRPr="00F52E26">
        <w:rPr>
          <w:lang w:val="en-US"/>
        </w:rPr>
        <w:t>příkazu</w:t>
      </w:r>
      <w:proofErr w:type="spellEnd"/>
      <w:r w:rsidRPr="00F52E26">
        <w:rPr>
          <w:lang w:val="en-US"/>
        </w:rPr>
        <w:t xml:space="preserve"> </w:t>
      </w:r>
      <w:r w:rsidRPr="00F52E26">
        <w:rPr>
          <w:i/>
          <w:iCs/>
          <w:lang w:val="en-US"/>
        </w:rPr>
        <w:t>continue</w:t>
      </w:r>
      <w:r w:rsidRPr="00F52E26">
        <w:rPr>
          <w:lang w:val="en-US"/>
        </w:rPr>
        <w:t xml:space="preserve">. V </w:t>
      </w:r>
      <w:proofErr w:type="spellStart"/>
      <w:r w:rsidRPr="00F52E26">
        <w:rPr>
          <w:lang w:val="en-US"/>
        </w:rPr>
        <w:t>následujícím</w:t>
      </w:r>
      <w:proofErr w:type="spellEnd"/>
      <w:r w:rsidRPr="00F52E26">
        <w:rPr>
          <w:lang w:val="en-US"/>
        </w:rPr>
        <w:t xml:space="preserve"> </w:t>
      </w:r>
      <w:proofErr w:type="spellStart"/>
      <w:r w:rsidRPr="00F52E26">
        <w:rPr>
          <w:lang w:val="en-US"/>
        </w:rPr>
        <w:t>příkazu</w:t>
      </w:r>
      <w:proofErr w:type="spellEnd"/>
      <w:r w:rsidRPr="00F52E26">
        <w:rPr>
          <w:lang w:val="en-US"/>
        </w:rPr>
        <w:t xml:space="preserve"> </w:t>
      </w:r>
      <w:proofErr w:type="spellStart"/>
      <w:r w:rsidRPr="00F52E26">
        <w:rPr>
          <w:lang w:val="en-US"/>
        </w:rPr>
        <w:t>výpis</w:t>
      </w:r>
      <w:proofErr w:type="spellEnd"/>
      <w:r w:rsidR="00B8085F">
        <w:rPr>
          <w:lang w:val="en-US"/>
        </w:rPr>
        <w:t xml:space="preserve"> </w:t>
      </w:r>
      <w:proofErr w:type="spellStart"/>
      <w:r w:rsidR="00B8085F">
        <w:rPr>
          <w:lang w:val="en-US"/>
        </w:rPr>
        <w:t>hodnoty</w:t>
      </w:r>
      <w:proofErr w:type="spellEnd"/>
      <w:r w:rsidR="00B8085F">
        <w:rPr>
          <w:lang w:val="en-US"/>
        </w:rPr>
        <w:t xml:space="preserve"> </w:t>
      </w:r>
      <w:proofErr w:type="spellStart"/>
      <w:r w:rsidR="00B8085F">
        <w:rPr>
          <w:lang w:val="en-US"/>
        </w:rPr>
        <w:t>na</w:t>
      </w:r>
      <w:proofErr w:type="spellEnd"/>
      <w:r w:rsidR="00B8085F">
        <w:rPr>
          <w:lang w:val="en-US"/>
        </w:rPr>
        <w:t xml:space="preserve"> </w:t>
      </w:r>
      <w:proofErr w:type="spellStart"/>
      <w:r w:rsidR="00B8085F">
        <w:rPr>
          <w:lang w:val="en-US"/>
        </w:rPr>
        <w:t>konzoli</w:t>
      </w:r>
      <w:proofErr w:type="spellEnd"/>
      <w:r w:rsidRPr="00F52E26">
        <w:rPr>
          <w:lang w:val="en-US"/>
        </w:rPr>
        <w:t xml:space="preserve"> </w:t>
      </w:r>
      <w:proofErr w:type="spellStart"/>
      <w:r w:rsidRPr="00F52E26">
        <w:rPr>
          <w:lang w:val="en-US"/>
        </w:rPr>
        <w:t>přeskočíme</w:t>
      </w:r>
      <w:proofErr w:type="spellEnd"/>
      <w:r w:rsidRPr="00F52E26">
        <w:rPr>
          <w:lang w:val="en-US"/>
        </w:rPr>
        <w:t xml:space="preserve"> </w:t>
      </w:r>
      <w:proofErr w:type="spellStart"/>
      <w:r w:rsidRPr="00F52E26">
        <w:rPr>
          <w:lang w:val="en-US"/>
        </w:rPr>
        <w:t>stiskem</w:t>
      </w:r>
      <w:proofErr w:type="spellEnd"/>
      <w:r w:rsidRPr="00F52E26">
        <w:rPr>
          <w:lang w:val="en-US"/>
        </w:rPr>
        <w:t xml:space="preserve"> </w:t>
      </w:r>
      <w:proofErr w:type="spellStart"/>
      <w:r w:rsidRPr="00F52E26">
        <w:rPr>
          <w:lang w:val="en-US"/>
        </w:rPr>
        <w:t>klávesy</w:t>
      </w:r>
      <w:proofErr w:type="spellEnd"/>
      <w:r w:rsidRPr="00F52E26">
        <w:rPr>
          <w:lang w:val="en-US"/>
        </w:rPr>
        <w:t xml:space="preserve"> </w:t>
      </w:r>
      <w:r w:rsidRPr="00025D66">
        <w:rPr>
          <w:lang w:val="en-US"/>
        </w:rPr>
        <w:t>backspace</w:t>
      </w:r>
      <w:r w:rsidRPr="00F52E26">
        <w:rPr>
          <w:lang w:val="en-US"/>
        </w:rPr>
        <w:t>.</w:t>
      </w:r>
    </w:p>
    <w:p w14:paraId="61E01B84" w14:textId="77777777" w:rsidR="00B8085F" w:rsidRPr="00B8085F" w:rsidRDefault="00B8085F" w:rsidP="00B8085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B8085F">
        <w:rPr>
          <w:rFonts w:ascii="Consolas" w:hAnsi="Consolas"/>
          <w:color w:val="0000FF"/>
          <w:sz w:val="21"/>
          <w:szCs w:val="21"/>
        </w:rPr>
        <w:t>for</w:t>
      </w:r>
      <w:proofErr w:type="spellEnd"/>
      <w:r w:rsidRPr="00B8085F">
        <w:rPr>
          <w:rFonts w:ascii="Consolas" w:hAnsi="Consolas"/>
          <w:color w:val="000000"/>
          <w:sz w:val="21"/>
          <w:szCs w:val="21"/>
        </w:rPr>
        <w:t> (</w:t>
      </w:r>
      <w:proofErr w:type="spellStart"/>
      <w:r w:rsidRPr="00B8085F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B8085F">
        <w:rPr>
          <w:rFonts w:ascii="Consolas" w:hAnsi="Consolas"/>
          <w:color w:val="000000"/>
          <w:sz w:val="21"/>
          <w:szCs w:val="21"/>
        </w:rPr>
        <w:t> i = </w:t>
      </w:r>
      <w:r w:rsidRPr="00B8085F">
        <w:rPr>
          <w:rFonts w:ascii="Consolas" w:hAnsi="Consolas"/>
          <w:color w:val="098658"/>
          <w:sz w:val="21"/>
          <w:szCs w:val="21"/>
        </w:rPr>
        <w:t>0</w:t>
      </w:r>
      <w:r w:rsidRPr="00B8085F">
        <w:rPr>
          <w:rFonts w:ascii="Consolas" w:hAnsi="Consolas"/>
          <w:color w:val="000000"/>
          <w:sz w:val="21"/>
          <w:szCs w:val="21"/>
        </w:rPr>
        <w:t>; i &lt; </w:t>
      </w:r>
      <w:r w:rsidRPr="00B8085F">
        <w:rPr>
          <w:rFonts w:ascii="Consolas" w:hAnsi="Consolas"/>
          <w:color w:val="098658"/>
          <w:sz w:val="21"/>
          <w:szCs w:val="21"/>
        </w:rPr>
        <w:t>10</w:t>
      </w:r>
      <w:r w:rsidRPr="00B8085F">
        <w:rPr>
          <w:rFonts w:ascii="Consolas" w:hAnsi="Consolas"/>
          <w:color w:val="000000"/>
          <w:sz w:val="21"/>
          <w:szCs w:val="21"/>
        </w:rPr>
        <w:t>; i++)</w:t>
      </w:r>
    </w:p>
    <w:p w14:paraId="6D8C88D7" w14:textId="77777777" w:rsidR="00B8085F" w:rsidRPr="00B8085F" w:rsidRDefault="00B8085F" w:rsidP="00B8085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B8085F">
        <w:rPr>
          <w:rFonts w:ascii="Consolas" w:hAnsi="Consolas"/>
          <w:color w:val="000000"/>
          <w:sz w:val="21"/>
          <w:szCs w:val="21"/>
        </w:rPr>
        <w:t>{</w:t>
      </w:r>
    </w:p>
    <w:p w14:paraId="436AA3E8" w14:textId="77777777" w:rsidR="00B8085F" w:rsidRPr="00B8085F" w:rsidRDefault="00B8085F" w:rsidP="00B8085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B8085F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B8085F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B8085F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B8085F">
        <w:rPr>
          <w:rFonts w:ascii="Consolas" w:hAnsi="Consolas"/>
          <w:color w:val="000000"/>
          <w:sz w:val="21"/>
          <w:szCs w:val="21"/>
        </w:rPr>
        <w:t>Console.ReadKey</w:t>
      </w:r>
      <w:proofErr w:type="spellEnd"/>
      <w:r w:rsidRPr="00B8085F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B8085F">
        <w:rPr>
          <w:rFonts w:ascii="Consolas" w:hAnsi="Consolas"/>
          <w:color w:val="0000FF"/>
          <w:sz w:val="21"/>
          <w:szCs w:val="21"/>
        </w:rPr>
        <w:t>true</w:t>
      </w:r>
      <w:proofErr w:type="spellEnd"/>
      <w:r w:rsidRPr="00B8085F">
        <w:rPr>
          <w:rFonts w:ascii="Consolas" w:hAnsi="Consolas"/>
          <w:color w:val="000000"/>
          <w:sz w:val="21"/>
          <w:szCs w:val="21"/>
        </w:rPr>
        <w:t>).</w:t>
      </w:r>
      <w:proofErr w:type="spellStart"/>
      <w:r w:rsidRPr="00B8085F">
        <w:rPr>
          <w:rFonts w:ascii="Consolas" w:hAnsi="Consolas"/>
          <w:color w:val="000000"/>
          <w:sz w:val="21"/>
          <w:szCs w:val="21"/>
        </w:rPr>
        <w:t>Key</w:t>
      </w:r>
      <w:proofErr w:type="spellEnd"/>
      <w:r w:rsidRPr="00B8085F">
        <w:rPr>
          <w:rFonts w:ascii="Consolas" w:hAnsi="Consolas"/>
          <w:color w:val="000000"/>
          <w:sz w:val="21"/>
          <w:szCs w:val="21"/>
        </w:rPr>
        <w:t> == </w:t>
      </w:r>
      <w:proofErr w:type="spellStart"/>
      <w:r w:rsidRPr="00B8085F">
        <w:rPr>
          <w:rFonts w:ascii="Consolas" w:hAnsi="Consolas"/>
          <w:color w:val="000000"/>
          <w:sz w:val="21"/>
          <w:szCs w:val="21"/>
        </w:rPr>
        <w:t>ConsoleKey.Spacebar</w:t>
      </w:r>
      <w:proofErr w:type="spellEnd"/>
      <w:r w:rsidRPr="00B8085F">
        <w:rPr>
          <w:rFonts w:ascii="Consolas" w:hAnsi="Consolas"/>
          <w:color w:val="000000"/>
          <w:sz w:val="21"/>
          <w:szCs w:val="21"/>
        </w:rPr>
        <w:t>)</w:t>
      </w:r>
    </w:p>
    <w:p w14:paraId="6D1EC23C" w14:textId="77777777" w:rsidR="00B8085F" w:rsidRPr="00B8085F" w:rsidRDefault="00B8085F" w:rsidP="00B8085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B8085F">
        <w:rPr>
          <w:rFonts w:ascii="Consolas" w:hAnsi="Consolas"/>
          <w:color w:val="000000"/>
          <w:sz w:val="21"/>
          <w:szCs w:val="21"/>
        </w:rPr>
        <w:t>    {</w:t>
      </w:r>
    </w:p>
    <w:p w14:paraId="500E7886" w14:textId="77777777" w:rsidR="00B8085F" w:rsidRPr="00B8085F" w:rsidRDefault="00B8085F" w:rsidP="00B8085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B8085F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B8085F">
        <w:rPr>
          <w:rFonts w:ascii="Consolas" w:hAnsi="Consolas"/>
          <w:color w:val="0000FF"/>
          <w:sz w:val="21"/>
          <w:szCs w:val="21"/>
        </w:rPr>
        <w:t>continue</w:t>
      </w:r>
      <w:proofErr w:type="spellEnd"/>
      <w:r w:rsidRPr="00B8085F">
        <w:rPr>
          <w:rFonts w:ascii="Consolas" w:hAnsi="Consolas"/>
          <w:color w:val="000000"/>
          <w:sz w:val="21"/>
          <w:szCs w:val="21"/>
        </w:rPr>
        <w:t>;</w:t>
      </w:r>
    </w:p>
    <w:p w14:paraId="563288EA" w14:textId="77777777" w:rsidR="00B8085F" w:rsidRPr="00B8085F" w:rsidRDefault="00B8085F" w:rsidP="00B8085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B8085F">
        <w:rPr>
          <w:rFonts w:ascii="Consolas" w:hAnsi="Consolas"/>
          <w:color w:val="000000"/>
          <w:sz w:val="21"/>
          <w:szCs w:val="21"/>
        </w:rPr>
        <w:t>    }</w:t>
      </w:r>
    </w:p>
    <w:p w14:paraId="6BBB69D9" w14:textId="77777777" w:rsidR="00B8085F" w:rsidRPr="00B8085F" w:rsidRDefault="00B8085F" w:rsidP="00B8085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B8085F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B8085F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B8085F">
        <w:rPr>
          <w:rFonts w:ascii="Consolas" w:hAnsi="Consolas"/>
          <w:color w:val="000000"/>
          <w:sz w:val="21"/>
          <w:szCs w:val="21"/>
        </w:rPr>
        <w:t>(i);</w:t>
      </w:r>
    </w:p>
    <w:p w14:paraId="0FD898CE" w14:textId="77777777" w:rsidR="00B8085F" w:rsidRPr="00B8085F" w:rsidRDefault="00B8085F" w:rsidP="00B8085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B8085F">
        <w:rPr>
          <w:rFonts w:ascii="Consolas" w:hAnsi="Consolas"/>
          <w:color w:val="000000"/>
          <w:sz w:val="21"/>
          <w:szCs w:val="21"/>
        </w:rPr>
        <w:t>}</w:t>
      </w:r>
    </w:p>
    <w:p w14:paraId="6A2983B2" w14:textId="77777777" w:rsidR="00F52E26" w:rsidRPr="00286839" w:rsidRDefault="00F52E26" w:rsidP="00E546AD">
      <w:pPr>
        <w:rPr>
          <w:lang w:val="en-US"/>
        </w:rPr>
      </w:pPr>
    </w:p>
    <w:p w14:paraId="23D36CE2" w14:textId="77777777" w:rsidR="00025D66" w:rsidRDefault="00025D66">
      <w:pPr>
        <w:spacing w:after="0" w:line="240" w:lineRule="auto"/>
        <w:jc w:val="left"/>
        <w:rPr>
          <w:b/>
          <w:bCs/>
          <w:szCs w:val="28"/>
        </w:rPr>
      </w:pPr>
      <w:bookmarkStart w:id="34" w:name="_Toc60851672"/>
      <w:r>
        <w:br w:type="page"/>
      </w:r>
    </w:p>
    <w:p w14:paraId="47B4174A" w14:textId="5D65C214" w:rsidR="00524D41" w:rsidRDefault="00524D41" w:rsidP="00E546AD">
      <w:pPr>
        <w:pStyle w:val="Nadpis2"/>
      </w:pPr>
      <w:r>
        <w:lastRenderedPageBreak/>
        <w:t>Řešené příklady</w:t>
      </w:r>
      <w:bookmarkEnd w:id="34"/>
    </w:p>
    <w:p w14:paraId="64A03B1D" w14:textId="3DE59903" w:rsidR="0083002F" w:rsidRDefault="0083002F" w:rsidP="00EF2B02">
      <w:r>
        <w:t>Nyní si ukážeme příklady s kompletním kódem a případně okomentujeme jednotlivá řešení.</w:t>
      </w:r>
    </w:p>
    <w:p w14:paraId="2C2BE454" w14:textId="3F7F9941" w:rsidR="00851E3D" w:rsidRDefault="00851E3D" w:rsidP="00EF2B02">
      <w:r w:rsidRPr="00CC2720">
        <w:rPr>
          <w:b/>
          <w:bCs/>
        </w:rPr>
        <w:t xml:space="preserve">První </w:t>
      </w:r>
      <w:r w:rsidR="00CC2720" w:rsidRPr="00CC2720">
        <w:rPr>
          <w:b/>
          <w:bCs/>
        </w:rPr>
        <w:t>příklad</w:t>
      </w:r>
      <w:r w:rsidR="00CC2720">
        <w:t xml:space="preserve"> </w:t>
      </w:r>
      <w:r w:rsidR="00C97CAC">
        <w:t xml:space="preserve">demonstruje využití příkazu </w:t>
      </w:r>
      <w:proofErr w:type="spellStart"/>
      <w:r w:rsidR="00C97CAC" w:rsidRPr="002C0713">
        <w:rPr>
          <w:i/>
          <w:iCs/>
        </w:rPr>
        <w:t>goto</w:t>
      </w:r>
      <w:proofErr w:type="spellEnd"/>
      <w:r w:rsidR="00C97CAC">
        <w:t xml:space="preserve">. V tomto případě není použití příkazu </w:t>
      </w:r>
      <w:proofErr w:type="spellStart"/>
      <w:r w:rsidR="00C97CAC" w:rsidRPr="0007474B">
        <w:rPr>
          <w:i/>
          <w:iCs/>
        </w:rPr>
        <w:t>goto</w:t>
      </w:r>
      <w:proofErr w:type="spellEnd"/>
      <w:r w:rsidR="00C97CAC">
        <w:t xml:space="preserve"> vhodné a bylo by vhodnější použít příkaz</w:t>
      </w:r>
      <w:r w:rsidR="003614D1">
        <w:t xml:space="preserve"> </w:t>
      </w:r>
      <w:proofErr w:type="spellStart"/>
      <w:r w:rsidR="00C97CAC" w:rsidRPr="002C0713">
        <w:rPr>
          <w:i/>
          <w:iCs/>
        </w:rPr>
        <w:t>while</w:t>
      </w:r>
      <w:proofErr w:type="spellEnd"/>
      <w:r w:rsidR="00C97CAC">
        <w:t>.</w:t>
      </w:r>
      <w:r w:rsidR="002C0713">
        <w:t xml:space="preserve"> Program vyžaduje od uživatele </w:t>
      </w:r>
      <w:proofErr w:type="spellStart"/>
      <w:r w:rsidR="002C0713">
        <w:t>stiknutí</w:t>
      </w:r>
      <w:proofErr w:type="spellEnd"/>
      <w:r w:rsidR="002C0713">
        <w:t xml:space="preserve"> klávesy </w:t>
      </w:r>
      <w:r w:rsidR="002C0713" w:rsidRPr="002C0713">
        <w:rPr>
          <w:i/>
          <w:iCs/>
        </w:rPr>
        <w:t>q</w:t>
      </w:r>
      <w:r w:rsidR="002C0713">
        <w:t>.</w:t>
      </w:r>
    </w:p>
    <w:p w14:paraId="5B94633A" w14:textId="77777777" w:rsidR="003F36FE" w:rsidRPr="003F36FE" w:rsidRDefault="003F36FE" w:rsidP="003F36F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3F36FE">
        <w:rPr>
          <w:rFonts w:ascii="Consolas" w:hAnsi="Consolas"/>
          <w:color w:val="0000FF"/>
          <w:sz w:val="21"/>
          <w:szCs w:val="21"/>
        </w:rPr>
        <w:t>using</w:t>
      </w:r>
      <w:proofErr w:type="spellEnd"/>
      <w:r w:rsidRPr="003F36FE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3F36FE">
        <w:rPr>
          <w:rFonts w:ascii="Consolas" w:hAnsi="Consolas"/>
          <w:color w:val="000000"/>
          <w:sz w:val="21"/>
          <w:szCs w:val="21"/>
        </w:rPr>
        <w:t>System</w:t>
      </w:r>
      <w:proofErr w:type="spellEnd"/>
      <w:r w:rsidRPr="003F36FE">
        <w:rPr>
          <w:rFonts w:ascii="Consolas" w:hAnsi="Consolas"/>
          <w:color w:val="000000"/>
          <w:sz w:val="21"/>
          <w:szCs w:val="21"/>
        </w:rPr>
        <w:t>;</w:t>
      </w:r>
    </w:p>
    <w:p w14:paraId="66AF7E29" w14:textId="77777777" w:rsidR="003F36FE" w:rsidRPr="003F36FE" w:rsidRDefault="003F36FE" w:rsidP="003F36F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7587DFC8" w14:textId="77777777" w:rsidR="003F36FE" w:rsidRPr="003F36FE" w:rsidRDefault="003F36FE" w:rsidP="003F36F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3F36FE">
        <w:rPr>
          <w:rFonts w:ascii="Consolas" w:hAnsi="Consolas"/>
          <w:color w:val="0000FF"/>
          <w:sz w:val="21"/>
          <w:szCs w:val="21"/>
        </w:rPr>
        <w:t>namespace</w:t>
      </w:r>
      <w:proofErr w:type="spellEnd"/>
      <w:r w:rsidRPr="003F36FE">
        <w:rPr>
          <w:rFonts w:ascii="Consolas" w:hAnsi="Consolas"/>
          <w:color w:val="000000"/>
          <w:sz w:val="21"/>
          <w:szCs w:val="21"/>
        </w:rPr>
        <w:t> Test</w:t>
      </w:r>
    </w:p>
    <w:p w14:paraId="78A0E347" w14:textId="77777777" w:rsidR="003F36FE" w:rsidRPr="003F36FE" w:rsidRDefault="003F36FE" w:rsidP="003F36F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F36FE">
        <w:rPr>
          <w:rFonts w:ascii="Consolas" w:hAnsi="Consolas"/>
          <w:color w:val="000000"/>
          <w:sz w:val="21"/>
          <w:szCs w:val="21"/>
        </w:rPr>
        <w:t>{</w:t>
      </w:r>
    </w:p>
    <w:p w14:paraId="4F3C2316" w14:textId="77777777" w:rsidR="003F36FE" w:rsidRPr="003F36FE" w:rsidRDefault="003F36FE" w:rsidP="003F36F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F36FE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3F36FE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3F36FE">
        <w:rPr>
          <w:rFonts w:ascii="Consolas" w:hAnsi="Consolas"/>
          <w:color w:val="000000"/>
          <w:sz w:val="21"/>
          <w:szCs w:val="21"/>
        </w:rPr>
        <w:t> Program</w:t>
      </w:r>
    </w:p>
    <w:p w14:paraId="511AEC6A" w14:textId="77777777" w:rsidR="003F36FE" w:rsidRPr="003F36FE" w:rsidRDefault="003F36FE" w:rsidP="003F36F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F36FE">
        <w:rPr>
          <w:rFonts w:ascii="Consolas" w:hAnsi="Consolas"/>
          <w:color w:val="000000"/>
          <w:sz w:val="21"/>
          <w:szCs w:val="21"/>
        </w:rPr>
        <w:t>    {</w:t>
      </w:r>
    </w:p>
    <w:p w14:paraId="10EC8E27" w14:textId="77777777" w:rsidR="003F36FE" w:rsidRPr="003F36FE" w:rsidRDefault="003F36FE" w:rsidP="003F36F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F36FE">
        <w:rPr>
          <w:rFonts w:ascii="Consolas" w:hAnsi="Consolas"/>
          <w:color w:val="000000"/>
          <w:sz w:val="21"/>
          <w:szCs w:val="21"/>
        </w:rPr>
        <w:t>        </w:t>
      </w:r>
      <w:r w:rsidRPr="003F36FE">
        <w:rPr>
          <w:rFonts w:ascii="Consolas" w:hAnsi="Consolas"/>
          <w:color w:val="0000FF"/>
          <w:sz w:val="21"/>
          <w:szCs w:val="21"/>
        </w:rPr>
        <w:t>static</w:t>
      </w:r>
      <w:r w:rsidRPr="003F36FE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3F36FE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3F36FE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3F36FE">
        <w:rPr>
          <w:rFonts w:ascii="Consolas" w:hAnsi="Consolas"/>
          <w:color w:val="000000"/>
          <w:sz w:val="21"/>
          <w:szCs w:val="21"/>
        </w:rPr>
        <w:t>Main</w:t>
      </w:r>
      <w:proofErr w:type="spellEnd"/>
      <w:r w:rsidRPr="003F36FE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3F36FE">
        <w:rPr>
          <w:rFonts w:ascii="Consolas" w:hAnsi="Consolas"/>
          <w:color w:val="0000FF"/>
          <w:sz w:val="21"/>
          <w:szCs w:val="21"/>
        </w:rPr>
        <w:t>string</w:t>
      </w:r>
      <w:proofErr w:type="spellEnd"/>
      <w:r w:rsidRPr="003F36FE">
        <w:rPr>
          <w:rFonts w:ascii="Consolas" w:hAnsi="Consolas"/>
          <w:color w:val="000000"/>
          <w:sz w:val="21"/>
          <w:szCs w:val="21"/>
        </w:rPr>
        <w:t>[] </w:t>
      </w:r>
      <w:proofErr w:type="spellStart"/>
      <w:r w:rsidRPr="003F36FE">
        <w:rPr>
          <w:rFonts w:ascii="Consolas" w:hAnsi="Consolas"/>
          <w:color w:val="000000"/>
          <w:sz w:val="21"/>
          <w:szCs w:val="21"/>
        </w:rPr>
        <w:t>args</w:t>
      </w:r>
      <w:proofErr w:type="spellEnd"/>
      <w:r w:rsidRPr="003F36FE">
        <w:rPr>
          <w:rFonts w:ascii="Consolas" w:hAnsi="Consolas"/>
          <w:color w:val="000000"/>
          <w:sz w:val="21"/>
          <w:szCs w:val="21"/>
        </w:rPr>
        <w:t>)</w:t>
      </w:r>
    </w:p>
    <w:p w14:paraId="5E163A5E" w14:textId="77777777" w:rsidR="003F36FE" w:rsidRPr="003F36FE" w:rsidRDefault="003F36FE" w:rsidP="003F36F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F36FE">
        <w:rPr>
          <w:rFonts w:ascii="Consolas" w:hAnsi="Consolas"/>
          <w:color w:val="000000"/>
          <w:sz w:val="21"/>
          <w:szCs w:val="21"/>
        </w:rPr>
        <w:t>        {</w:t>
      </w:r>
    </w:p>
    <w:p w14:paraId="15CA1DF0" w14:textId="77777777" w:rsidR="003F36FE" w:rsidRPr="003F36FE" w:rsidRDefault="003F36FE" w:rsidP="003F36F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F36FE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3F36FE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3F36FE">
        <w:rPr>
          <w:rFonts w:ascii="Consolas" w:hAnsi="Consolas"/>
          <w:color w:val="000000"/>
          <w:sz w:val="21"/>
          <w:szCs w:val="21"/>
        </w:rPr>
        <w:t>(</w:t>
      </w:r>
      <w:r w:rsidRPr="003F36FE">
        <w:rPr>
          <w:rFonts w:ascii="Consolas" w:hAnsi="Consolas"/>
          <w:color w:val="A31515"/>
          <w:sz w:val="21"/>
          <w:szCs w:val="21"/>
        </w:rPr>
        <w:t>"Stiskni </w:t>
      </w:r>
      <w:proofErr w:type="spellStart"/>
      <w:r w:rsidRPr="003F36FE">
        <w:rPr>
          <w:rFonts w:ascii="Consolas" w:hAnsi="Consolas"/>
          <w:color w:val="A31515"/>
          <w:sz w:val="21"/>
          <w:szCs w:val="21"/>
        </w:rPr>
        <w:t>klavesu</w:t>
      </w:r>
      <w:proofErr w:type="spellEnd"/>
      <w:r w:rsidRPr="003F36FE">
        <w:rPr>
          <w:rFonts w:ascii="Consolas" w:hAnsi="Consolas"/>
          <w:color w:val="A31515"/>
          <w:sz w:val="21"/>
          <w:szCs w:val="21"/>
        </w:rPr>
        <w:t> q"</w:t>
      </w:r>
      <w:r w:rsidRPr="003F36FE">
        <w:rPr>
          <w:rFonts w:ascii="Consolas" w:hAnsi="Consolas"/>
          <w:color w:val="000000"/>
          <w:sz w:val="21"/>
          <w:szCs w:val="21"/>
        </w:rPr>
        <w:t>);</w:t>
      </w:r>
    </w:p>
    <w:p w14:paraId="05EB4859" w14:textId="77777777" w:rsidR="003F36FE" w:rsidRPr="003F36FE" w:rsidRDefault="003F36FE" w:rsidP="003F36F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2E432EBD" w14:textId="77777777" w:rsidR="003F36FE" w:rsidRPr="003F36FE" w:rsidRDefault="003F36FE" w:rsidP="003F36F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F36FE">
        <w:rPr>
          <w:rFonts w:ascii="Consolas" w:hAnsi="Consolas"/>
          <w:color w:val="000000"/>
          <w:sz w:val="21"/>
          <w:szCs w:val="21"/>
        </w:rPr>
        <w:t>        znovu:</w:t>
      </w:r>
    </w:p>
    <w:p w14:paraId="6264C92C" w14:textId="77777777" w:rsidR="003F36FE" w:rsidRPr="003F36FE" w:rsidRDefault="003F36FE" w:rsidP="003F36F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F36FE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3F36FE">
        <w:rPr>
          <w:rFonts w:ascii="Consolas" w:hAnsi="Consolas"/>
          <w:color w:val="0000FF"/>
          <w:sz w:val="21"/>
          <w:szCs w:val="21"/>
        </w:rPr>
        <w:t>char</w:t>
      </w:r>
      <w:proofErr w:type="spellEnd"/>
      <w:r w:rsidRPr="003F36FE">
        <w:rPr>
          <w:rFonts w:ascii="Consolas" w:hAnsi="Consolas"/>
          <w:color w:val="000000"/>
          <w:sz w:val="21"/>
          <w:szCs w:val="21"/>
        </w:rPr>
        <w:t> znak = </w:t>
      </w:r>
      <w:proofErr w:type="spellStart"/>
      <w:r w:rsidRPr="003F36FE">
        <w:rPr>
          <w:rFonts w:ascii="Consolas" w:hAnsi="Consolas"/>
          <w:color w:val="000000"/>
          <w:sz w:val="21"/>
          <w:szCs w:val="21"/>
        </w:rPr>
        <w:t>Console.ReadKey</w:t>
      </w:r>
      <w:proofErr w:type="spellEnd"/>
      <w:r w:rsidRPr="003F36FE">
        <w:rPr>
          <w:rFonts w:ascii="Consolas" w:hAnsi="Consolas"/>
          <w:color w:val="000000"/>
          <w:sz w:val="21"/>
          <w:szCs w:val="21"/>
        </w:rPr>
        <w:t>().</w:t>
      </w:r>
      <w:proofErr w:type="spellStart"/>
      <w:r w:rsidRPr="003F36FE">
        <w:rPr>
          <w:rFonts w:ascii="Consolas" w:hAnsi="Consolas"/>
          <w:color w:val="000000"/>
          <w:sz w:val="21"/>
          <w:szCs w:val="21"/>
        </w:rPr>
        <w:t>KeyChar</w:t>
      </w:r>
      <w:proofErr w:type="spellEnd"/>
      <w:r w:rsidRPr="003F36FE">
        <w:rPr>
          <w:rFonts w:ascii="Consolas" w:hAnsi="Consolas"/>
          <w:color w:val="000000"/>
          <w:sz w:val="21"/>
          <w:szCs w:val="21"/>
        </w:rPr>
        <w:t>;</w:t>
      </w:r>
    </w:p>
    <w:p w14:paraId="4F8685E2" w14:textId="77777777" w:rsidR="003F36FE" w:rsidRPr="003F36FE" w:rsidRDefault="003F36FE" w:rsidP="003F36F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76CB1454" w14:textId="77777777" w:rsidR="003F36FE" w:rsidRPr="003F36FE" w:rsidRDefault="003F36FE" w:rsidP="003F36F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F36FE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3F36FE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3F36FE">
        <w:rPr>
          <w:rFonts w:ascii="Consolas" w:hAnsi="Consolas"/>
          <w:color w:val="000000"/>
          <w:sz w:val="21"/>
          <w:szCs w:val="21"/>
        </w:rPr>
        <w:t>(znak != </w:t>
      </w:r>
      <w:r w:rsidRPr="003F36FE">
        <w:rPr>
          <w:rFonts w:ascii="Consolas" w:hAnsi="Consolas"/>
          <w:color w:val="A31515"/>
          <w:sz w:val="21"/>
          <w:szCs w:val="21"/>
        </w:rPr>
        <w:t>'q'</w:t>
      </w:r>
      <w:r w:rsidRPr="003F36FE">
        <w:rPr>
          <w:rFonts w:ascii="Consolas" w:hAnsi="Consolas"/>
          <w:color w:val="000000"/>
          <w:sz w:val="21"/>
          <w:szCs w:val="21"/>
        </w:rPr>
        <w:t>)</w:t>
      </w:r>
    </w:p>
    <w:p w14:paraId="67D7C390" w14:textId="77777777" w:rsidR="003F36FE" w:rsidRPr="003F36FE" w:rsidRDefault="003F36FE" w:rsidP="003F36F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F36FE">
        <w:rPr>
          <w:rFonts w:ascii="Consolas" w:hAnsi="Consolas"/>
          <w:color w:val="000000"/>
          <w:sz w:val="21"/>
          <w:szCs w:val="21"/>
        </w:rPr>
        <w:t>            {</w:t>
      </w:r>
    </w:p>
    <w:p w14:paraId="5B765EA0" w14:textId="77777777" w:rsidR="003F36FE" w:rsidRPr="003F36FE" w:rsidRDefault="003F36FE" w:rsidP="003F36F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F36FE">
        <w:rPr>
          <w:rFonts w:ascii="Consolas" w:hAnsi="Consolas"/>
          <w:color w:val="000000"/>
          <w:sz w:val="21"/>
          <w:szCs w:val="21"/>
        </w:rPr>
        <w:t>                </w:t>
      </w:r>
      <w:proofErr w:type="spellStart"/>
      <w:r w:rsidRPr="003F36FE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3F36FE">
        <w:rPr>
          <w:rFonts w:ascii="Consolas" w:hAnsi="Consolas"/>
          <w:color w:val="000000"/>
          <w:sz w:val="21"/>
          <w:szCs w:val="21"/>
        </w:rPr>
        <w:t>();</w:t>
      </w:r>
    </w:p>
    <w:p w14:paraId="67190EDE" w14:textId="77777777" w:rsidR="003F36FE" w:rsidRPr="003F36FE" w:rsidRDefault="003F36FE" w:rsidP="003F36F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F36FE">
        <w:rPr>
          <w:rFonts w:ascii="Consolas" w:hAnsi="Consolas"/>
          <w:color w:val="000000"/>
          <w:sz w:val="21"/>
          <w:szCs w:val="21"/>
        </w:rPr>
        <w:t>                </w:t>
      </w:r>
      <w:proofErr w:type="spellStart"/>
      <w:r w:rsidRPr="003F36FE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3F36FE">
        <w:rPr>
          <w:rFonts w:ascii="Consolas" w:hAnsi="Consolas"/>
          <w:color w:val="000000"/>
          <w:sz w:val="21"/>
          <w:szCs w:val="21"/>
        </w:rPr>
        <w:t>(</w:t>
      </w:r>
      <w:r w:rsidRPr="003F36FE">
        <w:rPr>
          <w:rFonts w:ascii="Consolas" w:hAnsi="Consolas"/>
          <w:color w:val="A31515"/>
          <w:sz w:val="21"/>
          <w:szCs w:val="21"/>
        </w:rPr>
        <w:t>"Mas zadat q"</w:t>
      </w:r>
      <w:r w:rsidRPr="003F36FE">
        <w:rPr>
          <w:rFonts w:ascii="Consolas" w:hAnsi="Consolas"/>
          <w:color w:val="000000"/>
          <w:sz w:val="21"/>
          <w:szCs w:val="21"/>
        </w:rPr>
        <w:t>);</w:t>
      </w:r>
    </w:p>
    <w:p w14:paraId="475C4652" w14:textId="77777777" w:rsidR="003F36FE" w:rsidRPr="003F36FE" w:rsidRDefault="003F36FE" w:rsidP="003F36F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F36FE">
        <w:rPr>
          <w:rFonts w:ascii="Consolas" w:hAnsi="Consolas"/>
          <w:color w:val="000000"/>
          <w:sz w:val="21"/>
          <w:szCs w:val="21"/>
        </w:rPr>
        <w:t>                </w:t>
      </w:r>
      <w:proofErr w:type="spellStart"/>
      <w:r w:rsidRPr="003F36FE">
        <w:rPr>
          <w:rFonts w:ascii="Consolas" w:hAnsi="Consolas"/>
          <w:color w:val="0000FF"/>
          <w:sz w:val="21"/>
          <w:szCs w:val="21"/>
        </w:rPr>
        <w:t>goto</w:t>
      </w:r>
      <w:proofErr w:type="spellEnd"/>
      <w:r w:rsidRPr="003F36FE">
        <w:rPr>
          <w:rFonts w:ascii="Consolas" w:hAnsi="Consolas"/>
          <w:color w:val="000000"/>
          <w:sz w:val="21"/>
          <w:szCs w:val="21"/>
        </w:rPr>
        <w:t> znovu;</w:t>
      </w:r>
    </w:p>
    <w:p w14:paraId="3A02924E" w14:textId="77777777" w:rsidR="003F36FE" w:rsidRPr="003F36FE" w:rsidRDefault="003F36FE" w:rsidP="003F36F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F36FE"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0FB37E00" w14:textId="77777777" w:rsidR="003F36FE" w:rsidRPr="003F36FE" w:rsidRDefault="003F36FE" w:rsidP="003F36F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73F57A4C" w14:textId="77777777" w:rsidR="003F36FE" w:rsidRPr="003F36FE" w:rsidRDefault="003F36FE" w:rsidP="003F36F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F36FE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3F36FE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3F36FE">
        <w:rPr>
          <w:rFonts w:ascii="Consolas" w:hAnsi="Consolas"/>
          <w:color w:val="000000"/>
          <w:sz w:val="21"/>
          <w:szCs w:val="21"/>
        </w:rPr>
        <w:t>(</w:t>
      </w:r>
      <w:r w:rsidRPr="003F36FE">
        <w:rPr>
          <w:rFonts w:ascii="Consolas" w:hAnsi="Consolas"/>
          <w:color w:val="A31515"/>
          <w:sz w:val="21"/>
          <w:szCs w:val="21"/>
        </w:rPr>
        <w:t>"zadal jsi q, </w:t>
      </w:r>
      <w:proofErr w:type="spellStart"/>
      <w:r w:rsidRPr="003F36FE">
        <w:rPr>
          <w:rFonts w:ascii="Consolas" w:hAnsi="Consolas"/>
          <w:color w:val="A31515"/>
          <w:sz w:val="21"/>
          <w:szCs w:val="21"/>
        </w:rPr>
        <w:t>vyborne</w:t>
      </w:r>
      <w:proofErr w:type="spellEnd"/>
      <w:r w:rsidRPr="003F36FE">
        <w:rPr>
          <w:rFonts w:ascii="Consolas" w:hAnsi="Consolas"/>
          <w:color w:val="A31515"/>
          <w:sz w:val="21"/>
          <w:szCs w:val="21"/>
        </w:rPr>
        <w:t>"</w:t>
      </w:r>
      <w:r w:rsidRPr="003F36FE">
        <w:rPr>
          <w:rFonts w:ascii="Consolas" w:hAnsi="Consolas"/>
          <w:color w:val="000000"/>
          <w:sz w:val="21"/>
          <w:szCs w:val="21"/>
        </w:rPr>
        <w:t>);</w:t>
      </w:r>
    </w:p>
    <w:p w14:paraId="2B61AD92" w14:textId="77777777" w:rsidR="003F36FE" w:rsidRPr="003F36FE" w:rsidRDefault="003F36FE" w:rsidP="003F36F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F36FE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3F36FE">
        <w:rPr>
          <w:rFonts w:ascii="Consolas" w:hAnsi="Consolas"/>
          <w:color w:val="000000"/>
          <w:sz w:val="21"/>
          <w:szCs w:val="21"/>
        </w:rPr>
        <w:t>Console.ReadKey</w:t>
      </w:r>
      <w:proofErr w:type="spellEnd"/>
      <w:r w:rsidRPr="003F36FE">
        <w:rPr>
          <w:rFonts w:ascii="Consolas" w:hAnsi="Consolas"/>
          <w:color w:val="000000"/>
          <w:sz w:val="21"/>
          <w:szCs w:val="21"/>
        </w:rPr>
        <w:t>();</w:t>
      </w:r>
    </w:p>
    <w:p w14:paraId="5D4C8C89" w14:textId="77777777" w:rsidR="003F36FE" w:rsidRPr="003F36FE" w:rsidRDefault="003F36FE" w:rsidP="003F36F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F36FE">
        <w:rPr>
          <w:rFonts w:ascii="Consolas" w:hAnsi="Consolas"/>
          <w:color w:val="000000"/>
          <w:sz w:val="21"/>
          <w:szCs w:val="21"/>
        </w:rPr>
        <w:t>        }</w:t>
      </w:r>
    </w:p>
    <w:p w14:paraId="5CB83D15" w14:textId="77777777" w:rsidR="003F36FE" w:rsidRPr="003F36FE" w:rsidRDefault="003F36FE" w:rsidP="003F36F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F36FE">
        <w:rPr>
          <w:rFonts w:ascii="Consolas" w:hAnsi="Consolas"/>
          <w:color w:val="000000"/>
          <w:sz w:val="21"/>
          <w:szCs w:val="21"/>
        </w:rPr>
        <w:t>    }</w:t>
      </w:r>
    </w:p>
    <w:p w14:paraId="230C3C40" w14:textId="77777777" w:rsidR="003F36FE" w:rsidRPr="003F36FE" w:rsidRDefault="003F36FE" w:rsidP="003F36F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F36FE">
        <w:rPr>
          <w:rFonts w:ascii="Consolas" w:hAnsi="Consolas"/>
          <w:color w:val="000000"/>
          <w:sz w:val="21"/>
          <w:szCs w:val="21"/>
        </w:rPr>
        <w:t>}</w:t>
      </w:r>
    </w:p>
    <w:p w14:paraId="0D668EDF" w14:textId="66A27B79" w:rsidR="002C0713" w:rsidRDefault="002C0713" w:rsidP="00EF2B02"/>
    <w:p w14:paraId="131F392C" w14:textId="77777777" w:rsidR="0007474B" w:rsidRDefault="0007474B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50B6ADCF" w14:textId="133C20AC" w:rsidR="00655A68" w:rsidRPr="0027446C" w:rsidRDefault="0007474B" w:rsidP="00EF2B02">
      <w:r>
        <w:rPr>
          <w:b/>
          <w:bCs/>
        </w:rPr>
        <w:lastRenderedPageBreak/>
        <w:t>Druhý</w:t>
      </w:r>
      <w:r w:rsidR="00655A68">
        <w:rPr>
          <w:b/>
          <w:bCs/>
        </w:rPr>
        <w:t xml:space="preserve"> příklad </w:t>
      </w:r>
      <w:r w:rsidR="00655A68" w:rsidRPr="00655A68">
        <w:t>řeší stejný problém ja</w:t>
      </w:r>
      <w:r w:rsidR="00655A68">
        <w:t xml:space="preserve">ko předchozí, ale místo příkazu </w:t>
      </w:r>
      <w:proofErr w:type="spellStart"/>
      <w:r w:rsidR="00655A68" w:rsidRPr="00A55F58">
        <w:rPr>
          <w:i/>
          <w:iCs/>
        </w:rPr>
        <w:t>goto</w:t>
      </w:r>
      <w:proofErr w:type="spellEnd"/>
      <w:r w:rsidR="00655A68">
        <w:t xml:space="preserve"> využívá příkaz </w:t>
      </w:r>
      <w:r w:rsidR="00655A68" w:rsidRPr="00A55F58">
        <w:rPr>
          <w:i/>
          <w:iCs/>
        </w:rPr>
        <w:t>do-</w:t>
      </w:r>
      <w:proofErr w:type="spellStart"/>
      <w:r w:rsidR="00655A68" w:rsidRPr="00A55F58">
        <w:rPr>
          <w:i/>
          <w:iCs/>
        </w:rPr>
        <w:t>while</w:t>
      </w:r>
      <w:proofErr w:type="spellEnd"/>
      <w:r w:rsidR="00655A68">
        <w:t>.</w:t>
      </w:r>
      <w:r w:rsidR="0027446C">
        <w:t xml:space="preserve"> Kód je přehlednější než s využitím příkazu </w:t>
      </w:r>
      <w:proofErr w:type="spellStart"/>
      <w:r w:rsidR="0027446C" w:rsidRPr="0027446C">
        <w:rPr>
          <w:i/>
          <w:iCs/>
        </w:rPr>
        <w:t>goto</w:t>
      </w:r>
      <w:proofErr w:type="spellEnd"/>
      <w:r w:rsidR="0027446C">
        <w:t>.</w:t>
      </w:r>
    </w:p>
    <w:p w14:paraId="0F0B26D9" w14:textId="77777777" w:rsidR="008A181C" w:rsidRPr="008A181C" w:rsidRDefault="008A181C" w:rsidP="008A181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8A181C">
        <w:rPr>
          <w:rFonts w:ascii="Consolas" w:hAnsi="Consolas"/>
          <w:color w:val="0000FF"/>
          <w:sz w:val="21"/>
          <w:szCs w:val="21"/>
        </w:rPr>
        <w:t>using</w:t>
      </w:r>
      <w:proofErr w:type="spellEnd"/>
      <w:r w:rsidRPr="008A181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8A181C">
        <w:rPr>
          <w:rFonts w:ascii="Consolas" w:hAnsi="Consolas"/>
          <w:color w:val="000000"/>
          <w:sz w:val="21"/>
          <w:szCs w:val="21"/>
        </w:rPr>
        <w:t>System</w:t>
      </w:r>
      <w:proofErr w:type="spellEnd"/>
      <w:r w:rsidRPr="008A181C">
        <w:rPr>
          <w:rFonts w:ascii="Consolas" w:hAnsi="Consolas"/>
          <w:color w:val="000000"/>
          <w:sz w:val="21"/>
          <w:szCs w:val="21"/>
        </w:rPr>
        <w:t>;</w:t>
      </w:r>
    </w:p>
    <w:p w14:paraId="39DE12E5" w14:textId="77777777" w:rsidR="008A181C" w:rsidRPr="008A181C" w:rsidRDefault="008A181C" w:rsidP="008A181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1787C0A6" w14:textId="77777777" w:rsidR="008A181C" w:rsidRPr="008A181C" w:rsidRDefault="008A181C" w:rsidP="008A181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8A181C">
        <w:rPr>
          <w:rFonts w:ascii="Consolas" w:hAnsi="Consolas"/>
          <w:color w:val="0000FF"/>
          <w:sz w:val="21"/>
          <w:szCs w:val="21"/>
        </w:rPr>
        <w:t>namespace</w:t>
      </w:r>
      <w:proofErr w:type="spellEnd"/>
      <w:r w:rsidRPr="008A181C">
        <w:rPr>
          <w:rFonts w:ascii="Consolas" w:hAnsi="Consolas"/>
          <w:color w:val="000000"/>
          <w:sz w:val="21"/>
          <w:szCs w:val="21"/>
        </w:rPr>
        <w:t> Test</w:t>
      </w:r>
    </w:p>
    <w:p w14:paraId="4DF65188" w14:textId="77777777" w:rsidR="008A181C" w:rsidRPr="008A181C" w:rsidRDefault="008A181C" w:rsidP="008A181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A181C">
        <w:rPr>
          <w:rFonts w:ascii="Consolas" w:hAnsi="Consolas"/>
          <w:color w:val="000000"/>
          <w:sz w:val="21"/>
          <w:szCs w:val="21"/>
        </w:rPr>
        <w:t>{</w:t>
      </w:r>
    </w:p>
    <w:p w14:paraId="7DA2B534" w14:textId="77777777" w:rsidR="008A181C" w:rsidRPr="008A181C" w:rsidRDefault="008A181C" w:rsidP="008A181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A181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8A181C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8A181C">
        <w:rPr>
          <w:rFonts w:ascii="Consolas" w:hAnsi="Consolas"/>
          <w:color w:val="000000"/>
          <w:sz w:val="21"/>
          <w:szCs w:val="21"/>
        </w:rPr>
        <w:t> Program</w:t>
      </w:r>
    </w:p>
    <w:p w14:paraId="660E942F" w14:textId="77777777" w:rsidR="008A181C" w:rsidRPr="008A181C" w:rsidRDefault="008A181C" w:rsidP="008A181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A181C">
        <w:rPr>
          <w:rFonts w:ascii="Consolas" w:hAnsi="Consolas"/>
          <w:color w:val="000000"/>
          <w:sz w:val="21"/>
          <w:szCs w:val="21"/>
        </w:rPr>
        <w:t>    {</w:t>
      </w:r>
    </w:p>
    <w:p w14:paraId="5857B87F" w14:textId="77777777" w:rsidR="008A181C" w:rsidRPr="008A181C" w:rsidRDefault="008A181C" w:rsidP="008A181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A181C">
        <w:rPr>
          <w:rFonts w:ascii="Consolas" w:hAnsi="Consolas"/>
          <w:color w:val="000000"/>
          <w:sz w:val="21"/>
          <w:szCs w:val="21"/>
        </w:rPr>
        <w:t>        </w:t>
      </w:r>
      <w:r w:rsidRPr="008A181C">
        <w:rPr>
          <w:rFonts w:ascii="Consolas" w:hAnsi="Consolas"/>
          <w:color w:val="0000FF"/>
          <w:sz w:val="21"/>
          <w:szCs w:val="21"/>
        </w:rPr>
        <w:t>static</w:t>
      </w:r>
      <w:r w:rsidRPr="008A181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8A181C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8A181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8A181C">
        <w:rPr>
          <w:rFonts w:ascii="Consolas" w:hAnsi="Consolas"/>
          <w:color w:val="000000"/>
          <w:sz w:val="21"/>
          <w:szCs w:val="21"/>
        </w:rPr>
        <w:t>Main</w:t>
      </w:r>
      <w:proofErr w:type="spellEnd"/>
      <w:r w:rsidRPr="008A181C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8A181C">
        <w:rPr>
          <w:rFonts w:ascii="Consolas" w:hAnsi="Consolas"/>
          <w:color w:val="0000FF"/>
          <w:sz w:val="21"/>
          <w:szCs w:val="21"/>
        </w:rPr>
        <w:t>string</w:t>
      </w:r>
      <w:proofErr w:type="spellEnd"/>
      <w:r w:rsidRPr="008A181C">
        <w:rPr>
          <w:rFonts w:ascii="Consolas" w:hAnsi="Consolas"/>
          <w:color w:val="000000"/>
          <w:sz w:val="21"/>
          <w:szCs w:val="21"/>
        </w:rPr>
        <w:t>[] </w:t>
      </w:r>
      <w:proofErr w:type="spellStart"/>
      <w:r w:rsidRPr="008A181C">
        <w:rPr>
          <w:rFonts w:ascii="Consolas" w:hAnsi="Consolas"/>
          <w:color w:val="000000"/>
          <w:sz w:val="21"/>
          <w:szCs w:val="21"/>
        </w:rPr>
        <w:t>args</w:t>
      </w:r>
      <w:proofErr w:type="spellEnd"/>
      <w:r w:rsidRPr="008A181C">
        <w:rPr>
          <w:rFonts w:ascii="Consolas" w:hAnsi="Consolas"/>
          <w:color w:val="000000"/>
          <w:sz w:val="21"/>
          <w:szCs w:val="21"/>
        </w:rPr>
        <w:t>)</w:t>
      </w:r>
    </w:p>
    <w:p w14:paraId="384DCFC8" w14:textId="77777777" w:rsidR="008A181C" w:rsidRPr="008A181C" w:rsidRDefault="008A181C" w:rsidP="008A181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A181C">
        <w:rPr>
          <w:rFonts w:ascii="Consolas" w:hAnsi="Consolas"/>
          <w:color w:val="000000"/>
          <w:sz w:val="21"/>
          <w:szCs w:val="21"/>
        </w:rPr>
        <w:t>        {</w:t>
      </w:r>
    </w:p>
    <w:p w14:paraId="1C28F7DC" w14:textId="77777777" w:rsidR="008A181C" w:rsidRPr="008A181C" w:rsidRDefault="008A181C" w:rsidP="008A181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A181C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8A181C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8A181C">
        <w:rPr>
          <w:rFonts w:ascii="Consolas" w:hAnsi="Consolas"/>
          <w:color w:val="000000"/>
          <w:sz w:val="21"/>
          <w:szCs w:val="21"/>
        </w:rPr>
        <w:t>(</w:t>
      </w:r>
      <w:r w:rsidRPr="008A181C">
        <w:rPr>
          <w:rFonts w:ascii="Consolas" w:hAnsi="Consolas"/>
          <w:color w:val="A31515"/>
          <w:sz w:val="21"/>
          <w:szCs w:val="21"/>
        </w:rPr>
        <w:t>"Stiskni </w:t>
      </w:r>
      <w:proofErr w:type="spellStart"/>
      <w:r w:rsidRPr="008A181C">
        <w:rPr>
          <w:rFonts w:ascii="Consolas" w:hAnsi="Consolas"/>
          <w:color w:val="A31515"/>
          <w:sz w:val="21"/>
          <w:szCs w:val="21"/>
        </w:rPr>
        <w:t>klavesu</w:t>
      </w:r>
      <w:proofErr w:type="spellEnd"/>
      <w:r w:rsidRPr="008A181C">
        <w:rPr>
          <w:rFonts w:ascii="Consolas" w:hAnsi="Consolas"/>
          <w:color w:val="A31515"/>
          <w:sz w:val="21"/>
          <w:szCs w:val="21"/>
        </w:rPr>
        <w:t> q"</w:t>
      </w:r>
      <w:r w:rsidRPr="008A181C">
        <w:rPr>
          <w:rFonts w:ascii="Consolas" w:hAnsi="Consolas"/>
          <w:color w:val="000000"/>
          <w:sz w:val="21"/>
          <w:szCs w:val="21"/>
        </w:rPr>
        <w:t>);</w:t>
      </w:r>
    </w:p>
    <w:p w14:paraId="6AB98258" w14:textId="77777777" w:rsidR="008A181C" w:rsidRPr="008A181C" w:rsidRDefault="008A181C" w:rsidP="008A181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A181C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8A181C">
        <w:rPr>
          <w:rFonts w:ascii="Consolas" w:hAnsi="Consolas"/>
          <w:color w:val="0000FF"/>
          <w:sz w:val="21"/>
          <w:szCs w:val="21"/>
        </w:rPr>
        <w:t>char</w:t>
      </w:r>
      <w:proofErr w:type="spellEnd"/>
      <w:r w:rsidRPr="008A181C">
        <w:rPr>
          <w:rFonts w:ascii="Consolas" w:hAnsi="Consolas"/>
          <w:color w:val="000000"/>
          <w:sz w:val="21"/>
          <w:szCs w:val="21"/>
        </w:rPr>
        <w:t> znak;</w:t>
      </w:r>
    </w:p>
    <w:p w14:paraId="69CA587C" w14:textId="77777777" w:rsidR="008A181C" w:rsidRPr="008A181C" w:rsidRDefault="008A181C" w:rsidP="008A181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12B18A2E" w14:textId="77777777" w:rsidR="008A181C" w:rsidRPr="008A181C" w:rsidRDefault="008A181C" w:rsidP="008A181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A181C">
        <w:rPr>
          <w:rFonts w:ascii="Consolas" w:hAnsi="Consolas"/>
          <w:color w:val="000000"/>
          <w:sz w:val="21"/>
          <w:szCs w:val="21"/>
        </w:rPr>
        <w:t>            </w:t>
      </w:r>
      <w:r w:rsidRPr="008A181C">
        <w:rPr>
          <w:rFonts w:ascii="Consolas" w:hAnsi="Consolas"/>
          <w:color w:val="0000FF"/>
          <w:sz w:val="21"/>
          <w:szCs w:val="21"/>
        </w:rPr>
        <w:t>do</w:t>
      </w:r>
    </w:p>
    <w:p w14:paraId="400EC739" w14:textId="77777777" w:rsidR="008A181C" w:rsidRPr="008A181C" w:rsidRDefault="008A181C" w:rsidP="008A181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A181C">
        <w:rPr>
          <w:rFonts w:ascii="Consolas" w:hAnsi="Consolas"/>
          <w:color w:val="000000"/>
          <w:sz w:val="21"/>
          <w:szCs w:val="21"/>
        </w:rPr>
        <w:t>            {</w:t>
      </w:r>
    </w:p>
    <w:p w14:paraId="11FDBE9C" w14:textId="77777777" w:rsidR="008A181C" w:rsidRPr="008A181C" w:rsidRDefault="008A181C" w:rsidP="008A181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A181C">
        <w:rPr>
          <w:rFonts w:ascii="Consolas" w:hAnsi="Consolas"/>
          <w:color w:val="000000"/>
          <w:sz w:val="21"/>
          <w:szCs w:val="21"/>
        </w:rPr>
        <w:t>                znak = </w:t>
      </w:r>
      <w:proofErr w:type="spellStart"/>
      <w:r w:rsidRPr="008A181C">
        <w:rPr>
          <w:rFonts w:ascii="Consolas" w:hAnsi="Consolas"/>
          <w:color w:val="000000"/>
          <w:sz w:val="21"/>
          <w:szCs w:val="21"/>
        </w:rPr>
        <w:t>Console.ReadKey</w:t>
      </w:r>
      <w:proofErr w:type="spellEnd"/>
      <w:r w:rsidRPr="008A181C">
        <w:rPr>
          <w:rFonts w:ascii="Consolas" w:hAnsi="Consolas"/>
          <w:color w:val="000000"/>
          <w:sz w:val="21"/>
          <w:szCs w:val="21"/>
        </w:rPr>
        <w:t>().</w:t>
      </w:r>
      <w:proofErr w:type="spellStart"/>
      <w:r w:rsidRPr="008A181C">
        <w:rPr>
          <w:rFonts w:ascii="Consolas" w:hAnsi="Consolas"/>
          <w:color w:val="000000"/>
          <w:sz w:val="21"/>
          <w:szCs w:val="21"/>
        </w:rPr>
        <w:t>KeyChar</w:t>
      </w:r>
      <w:proofErr w:type="spellEnd"/>
      <w:r w:rsidRPr="008A181C">
        <w:rPr>
          <w:rFonts w:ascii="Consolas" w:hAnsi="Consolas"/>
          <w:color w:val="000000"/>
          <w:sz w:val="21"/>
          <w:szCs w:val="21"/>
        </w:rPr>
        <w:t>;</w:t>
      </w:r>
    </w:p>
    <w:p w14:paraId="4E862589" w14:textId="77777777" w:rsidR="008A181C" w:rsidRPr="008A181C" w:rsidRDefault="008A181C" w:rsidP="008A181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A181C">
        <w:rPr>
          <w:rFonts w:ascii="Consolas" w:hAnsi="Consolas"/>
          <w:color w:val="000000"/>
          <w:sz w:val="21"/>
          <w:szCs w:val="21"/>
        </w:rPr>
        <w:t>                </w:t>
      </w:r>
      <w:proofErr w:type="spellStart"/>
      <w:r w:rsidRPr="008A181C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8A181C">
        <w:rPr>
          <w:rFonts w:ascii="Consolas" w:hAnsi="Consolas"/>
          <w:color w:val="000000"/>
          <w:sz w:val="21"/>
          <w:szCs w:val="21"/>
        </w:rPr>
        <w:t>(znak != </w:t>
      </w:r>
      <w:r w:rsidRPr="008A181C">
        <w:rPr>
          <w:rFonts w:ascii="Consolas" w:hAnsi="Consolas"/>
          <w:color w:val="A31515"/>
          <w:sz w:val="21"/>
          <w:szCs w:val="21"/>
        </w:rPr>
        <w:t>'q'</w:t>
      </w:r>
      <w:r w:rsidRPr="008A181C">
        <w:rPr>
          <w:rFonts w:ascii="Consolas" w:hAnsi="Consolas"/>
          <w:color w:val="000000"/>
          <w:sz w:val="21"/>
          <w:szCs w:val="21"/>
        </w:rPr>
        <w:t>)</w:t>
      </w:r>
    </w:p>
    <w:p w14:paraId="0B5AE1D3" w14:textId="77777777" w:rsidR="008A181C" w:rsidRPr="008A181C" w:rsidRDefault="008A181C" w:rsidP="008A181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A181C">
        <w:rPr>
          <w:rFonts w:ascii="Consolas" w:hAnsi="Consolas"/>
          <w:color w:val="000000"/>
          <w:sz w:val="21"/>
          <w:szCs w:val="21"/>
        </w:rPr>
        <w:t>                {</w:t>
      </w:r>
    </w:p>
    <w:p w14:paraId="38960217" w14:textId="77777777" w:rsidR="008A181C" w:rsidRPr="008A181C" w:rsidRDefault="008A181C" w:rsidP="008A181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A181C">
        <w:rPr>
          <w:rFonts w:ascii="Consolas" w:hAnsi="Consolas"/>
          <w:color w:val="000000"/>
          <w:sz w:val="21"/>
          <w:szCs w:val="21"/>
        </w:rPr>
        <w:t>                    </w:t>
      </w:r>
      <w:proofErr w:type="spellStart"/>
      <w:r w:rsidRPr="008A181C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8A181C">
        <w:rPr>
          <w:rFonts w:ascii="Consolas" w:hAnsi="Consolas"/>
          <w:color w:val="000000"/>
          <w:sz w:val="21"/>
          <w:szCs w:val="21"/>
        </w:rPr>
        <w:t>();</w:t>
      </w:r>
    </w:p>
    <w:p w14:paraId="6DDB0D29" w14:textId="77777777" w:rsidR="008A181C" w:rsidRPr="008A181C" w:rsidRDefault="008A181C" w:rsidP="008A181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A181C">
        <w:rPr>
          <w:rFonts w:ascii="Consolas" w:hAnsi="Consolas"/>
          <w:color w:val="000000"/>
          <w:sz w:val="21"/>
          <w:szCs w:val="21"/>
        </w:rPr>
        <w:t>                    </w:t>
      </w:r>
      <w:proofErr w:type="spellStart"/>
      <w:r w:rsidRPr="008A181C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8A181C">
        <w:rPr>
          <w:rFonts w:ascii="Consolas" w:hAnsi="Consolas"/>
          <w:color w:val="000000"/>
          <w:sz w:val="21"/>
          <w:szCs w:val="21"/>
        </w:rPr>
        <w:t>(</w:t>
      </w:r>
      <w:r w:rsidRPr="008A181C">
        <w:rPr>
          <w:rFonts w:ascii="Consolas" w:hAnsi="Consolas"/>
          <w:color w:val="A31515"/>
          <w:sz w:val="21"/>
          <w:szCs w:val="21"/>
        </w:rPr>
        <w:t>"Mas zadat q"</w:t>
      </w:r>
      <w:r w:rsidRPr="008A181C">
        <w:rPr>
          <w:rFonts w:ascii="Consolas" w:hAnsi="Consolas"/>
          <w:color w:val="000000"/>
          <w:sz w:val="21"/>
          <w:szCs w:val="21"/>
        </w:rPr>
        <w:t>);</w:t>
      </w:r>
    </w:p>
    <w:p w14:paraId="0794D1D0" w14:textId="77777777" w:rsidR="008A181C" w:rsidRPr="008A181C" w:rsidRDefault="008A181C" w:rsidP="008A181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A181C">
        <w:rPr>
          <w:rFonts w:ascii="Consolas" w:hAnsi="Consolas"/>
          <w:color w:val="000000"/>
          <w:sz w:val="21"/>
          <w:szCs w:val="21"/>
        </w:rPr>
        <w:t>                }</w:t>
      </w:r>
    </w:p>
    <w:p w14:paraId="7341CC09" w14:textId="77777777" w:rsidR="008A181C" w:rsidRPr="008A181C" w:rsidRDefault="008A181C" w:rsidP="008A181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A181C"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3E3D6D4E" w14:textId="77777777" w:rsidR="008A181C" w:rsidRPr="008A181C" w:rsidRDefault="008A181C" w:rsidP="008A181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A181C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8A181C">
        <w:rPr>
          <w:rFonts w:ascii="Consolas" w:hAnsi="Consolas"/>
          <w:color w:val="0000FF"/>
          <w:sz w:val="21"/>
          <w:szCs w:val="21"/>
        </w:rPr>
        <w:t>while</w:t>
      </w:r>
      <w:proofErr w:type="spellEnd"/>
      <w:r w:rsidRPr="008A181C">
        <w:rPr>
          <w:rFonts w:ascii="Consolas" w:hAnsi="Consolas"/>
          <w:color w:val="000000"/>
          <w:sz w:val="21"/>
          <w:szCs w:val="21"/>
        </w:rPr>
        <w:t> (znak != </w:t>
      </w:r>
      <w:r w:rsidRPr="008A181C">
        <w:rPr>
          <w:rFonts w:ascii="Consolas" w:hAnsi="Consolas"/>
          <w:color w:val="A31515"/>
          <w:sz w:val="21"/>
          <w:szCs w:val="21"/>
        </w:rPr>
        <w:t>'q'</w:t>
      </w:r>
      <w:r w:rsidRPr="008A181C">
        <w:rPr>
          <w:rFonts w:ascii="Consolas" w:hAnsi="Consolas"/>
          <w:color w:val="000000"/>
          <w:sz w:val="21"/>
          <w:szCs w:val="21"/>
        </w:rPr>
        <w:t>);</w:t>
      </w:r>
    </w:p>
    <w:p w14:paraId="559722E0" w14:textId="77777777" w:rsidR="008A181C" w:rsidRPr="008A181C" w:rsidRDefault="008A181C" w:rsidP="008A181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A181C">
        <w:rPr>
          <w:rFonts w:ascii="Consolas" w:hAnsi="Consolas"/>
          <w:color w:val="000000"/>
          <w:sz w:val="21"/>
          <w:szCs w:val="21"/>
        </w:rPr>
        <w:t>           </w:t>
      </w:r>
    </w:p>
    <w:p w14:paraId="2221C78A" w14:textId="77777777" w:rsidR="008A181C" w:rsidRPr="008A181C" w:rsidRDefault="008A181C" w:rsidP="008A181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A181C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8A181C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8A181C">
        <w:rPr>
          <w:rFonts w:ascii="Consolas" w:hAnsi="Consolas"/>
          <w:color w:val="000000"/>
          <w:sz w:val="21"/>
          <w:szCs w:val="21"/>
        </w:rPr>
        <w:t>(</w:t>
      </w:r>
      <w:r w:rsidRPr="008A181C">
        <w:rPr>
          <w:rFonts w:ascii="Consolas" w:hAnsi="Consolas"/>
          <w:color w:val="A31515"/>
          <w:sz w:val="21"/>
          <w:szCs w:val="21"/>
        </w:rPr>
        <w:t>"zadal jsi q, </w:t>
      </w:r>
      <w:proofErr w:type="spellStart"/>
      <w:r w:rsidRPr="008A181C">
        <w:rPr>
          <w:rFonts w:ascii="Consolas" w:hAnsi="Consolas"/>
          <w:color w:val="A31515"/>
          <w:sz w:val="21"/>
          <w:szCs w:val="21"/>
        </w:rPr>
        <w:t>vyborne</w:t>
      </w:r>
      <w:proofErr w:type="spellEnd"/>
      <w:r w:rsidRPr="008A181C">
        <w:rPr>
          <w:rFonts w:ascii="Consolas" w:hAnsi="Consolas"/>
          <w:color w:val="A31515"/>
          <w:sz w:val="21"/>
          <w:szCs w:val="21"/>
        </w:rPr>
        <w:t>"</w:t>
      </w:r>
      <w:r w:rsidRPr="008A181C">
        <w:rPr>
          <w:rFonts w:ascii="Consolas" w:hAnsi="Consolas"/>
          <w:color w:val="000000"/>
          <w:sz w:val="21"/>
          <w:szCs w:val="21"/>
        </w:rPr>
        <w:t>);</w:t>
      </w:r>
    </w:p>
    <w:p w14:paraId="04F0BCA6" w14:textId="77777777" w:rsidR="008A181C" w:rsidRPr="008A181C" w:rsidRDefault="008A181C" w:rsidP="008A181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A181C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8A181C">
        <w:rPr>
          <w:rFonts w:ascii="Consolas" w:hAnsi="Consolas"/>
          <w:color w:val="000000"/>
          <w:sz w:val="21"/>
          <w:szCs w:val="21"/>
        </w:rPr>
        <w:t>Console.ReadKey</w:t>
      </w:r>
      <w:proofErr w:type="spellEnd"/>
      <w:r w:rsidRPr="008A181C">
        <w:rPr>
          <w:rFonts w:ascii="Consolas" w:hAnsi="Consolas"/>
          <w:color w:val="000000"/>
          <w:sz w:val="21"/>
          <w:szCs w:val="21"/>
        </w:rPr>
        <w:t>();</w:t>
      </w:r>
    </w:p>
    <w:p w14:paraId="2281D2AC" w14:textId="77777777" w:rsidR="008A181C" w:rsidRPr="008A181C" w:rsidRDefault="008A181C" w:rsidP="008A181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A181C">
        <w:rPr>
          <w:rFonts w:ascii="Consolas" w:hAnsi="Consolas"/>
          <w:color w:val="000000"/>
          <w:sz w:val="21"/>
          <w:szCs w:val="21"/>
        </w:rPr>
        <w:t>        }</w:t>
      </w:r>
    </w:p>
    <w:p w14:paraId="697BC3F5" w14:textId="77777777" w:rsidR="008A181C" w:rsidRPr="008A181C" w:rsidRDefault="008A181C" w:rsidP="008A181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A181C">
        <w:rPr>
          <w:rFonts w:ascii="Consolas" w:hAnsi="Consolas"/>
          <w:color w:val="000000"/>
          <w:sz w:val="21"/>
          <w:szCs w:val="21"/>
        </w:rPr>
        <w:t>    }</w:t>
      </w:r>
    </w:p>
    <w:p w14:paraId="4C19860A" w14:textId="77777777" w:rsidR="008A181C" w:rsidRPr="008A181C" w:rsidRDefault="008A181C" w:rsidP="008A181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A181C">
        <w:rPr>
          <w:rFonts w:ascii="Consolas" w:hAnsi="Consolas"/>
          <w:color w:val="000000"/>
          <w:sz w:val="21"/>
          <w:szCs w:val="21"/>
        </w:rPr>
        <w:t>}</w:t>
      </w:r>
    </w:p>
    <w:p w14:paraId="498F2FA5" w14:textId="77777777" w:rsidR="00655A68" w:rsidRDefault="00655A68" w:rsidP="00EF2B02">
      <w:pPr>
        <w:rPr>
          <w:b/>
          <w:bCs/>
        </w:rPr>
      </w:pPr>
    </w:p>
    <w:p w14:paraId="7EB7844A" w14:textId="77777777" w:rsidR="00C1288F" w:rsidRDefault="00C1288F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0267BA16" w14:textId="3B1DBBB9" w:rsidR="003F36FE" w:rsidRDefault="00655A68" w:rsidP="00EF2B02">
      <w:r>
        <w:rPr>
          <w:b/>
          <w:bCs/>
        </w:rPr>
        <w:lastRenderedPageBreak/>
        <w:t>Třetí</w:t>
      </w:r>
      <w:r w:rsidR="001E7963" w:rsidRPr="001E7963">
        <w:rPr>
          <w:b/>
          <w:bCs/>
        </w:rPr>
        <w:t xml:space="preserve"> příklad</w:t>
      </w:r>
      <w:r w:rsidR="001E7963">
        <w:t xml:space="preserve"> řeší stejný problém jako předchozí příklad, ale tentokrát s využitím cyklu </w:t>
      </w:r>
      <w:proofErr w:type="spellStart"/>
      <w:r w:rsidR="003614D1" w:rsidRPr="0027446C">
        <w:rPr>
          <w:i/>
          <w:iCs/>
        </w:rPr>
        <w:t>while</w:t>
      </w:r>
      <w:proofErr w:type="spellEnd"/>
      <w:r w:rsidR="003614D1">
        <w:t xml:space="preserve">. Všimněte si, jak je kód </w:t>
      </w:r>
      <w:r w:rsidR="006A0636">
        <w:t>kratší než předchozí řešení</w:t>
      </w:r>
      <w:r w:rsidR="003614D1">
        <w:t>.</w:t>
      </w:r>
    </w:p>
    <w:p w14:paraId="21BBA1E1" w14:textId="77777777" w:rsidR="002F1606" w:rsidRPr="002F1606" w:rsidRDefault="002F1606" w:rsidP="002F160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2F1606">
        <w:rPr>
          <w:rFonts w:ascii="Consolas" w:hAnsi="Consolas"/>
          <w:color w:val="0000FF"/>
          <w:sz w:val="21"/>
          <w:szCs w:val="21"/>
        </w:rPr>
        <w:t>using</w:t>
      </w:r>
      <w:proofErr w:type="spellEnd"/>
      <w:r w:rsidRPr="002F1606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2F1606">
        <w:rPr>
          <w:rFonts w:ascii="Consolas" w:hAnsi="Consolas"/>
          <w:color w:val="000000"/>
          <w:sz w:val="21"/>
          <w:szCs w:val="21"/>
        </w:rPr>
        <w:t>System</w:t>
      </w:r>
      <w:proofErr w:type="spellEnd"/>
      <w:r w:rsidRPr="002F1606">
        <w:rPr>
          <w:rFonts w:ascii="Consolas" w:hAnsi="Consolas"/>
          <w:color w:val="000000"/>
          <w:sz w:val="21"/>
          <w:szCs w:val="21"/>
        </w:rPr>
        <w:t>;</w:t>
      </w:r>
    </w:p>
    <w:p w14:paraId="363E07E9" w14:textId="77777777" w:rsidR="002F1606" w:rsidRPr="002F1606" w:rsidRDefault="002F1606" w:rsidP="002F160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04C240F4" w14:textId="77777777" w:rsidR="002F1606" w:rsidRPr="002F1606" w:rsidRDefault="002F1606" w:rsidP="002F160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2F1606">
        <w:rPr>
          <w:rFonts w:ascii="Consolas" w:hAnsi="Consolas"/>
          <w:color w:val="0000FF"/>
          <w:sz w:val="21"/>
          <w:szCs w:val="21"/>
        </w:rPr>
        <w:t>namespace</w:t>
      </w:r>
      <w:proofErr w:type="spellEnd"/>
      <w:r w:rsidRPr="002F1606">
        <w:rPr>
          <w:rFonts w:ascii="Consolas" w:hAnsi="Consolas"/>
          <w:color w:val="000000"/>
          <w:sz w:val="21"/>
          <w:szCs w:val="21"/>
        </w:rPr>
        <w:t> Test</w:t>
      </w:r>
    </w:p>
    <w:p w14:paraId="2B4272CF" w14:textId="77777777" w:rsidR="002F1606" w:rsidRPr="002F1606" w:rsidRDefault="002F1606" w:rsidP="002F160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F1606">
        <w:rPr>
          <w:rFonts w:ascii="Consolas" w:hAnsi="Consolas"/>
          <w:color w:val="000000"/>
          <w:sz w:val="21"/>
          <w:szCs w:val="21"/>
        </w:rPr>
        <w:t>{</w:t>
      </w:r>
    </w:p>
    <w:p w14:paraId="2F3B4272" w14:textId="77777777" w:rsidR="002F1606" w:rsidRPr="002F1606" w:rsidRDefault="002F1606" w:rsidP="002F160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F1606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2F1606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2F1606">
        <w:rPr>
          <w:rFonts w:ascii="Consolas" w:hAnsi="Consolas"/>
          <w:color w:val="000000"/>
          <w:sz w:val="21"/>
          <w:szCs w:val="21"/>
        </w:rPr>
        <w:t> Program</w:t>
      </w:r>
    </w:p>
    <w:p w14:paraId="0F70E1B0" w14:textId="77777777" w:rsidR="002F1606" w:rsidRPr="002F1606" w:rsidRDefault="002F1606" w:rsidP="002F160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F1606">
        <w:rPr>
          <w:rFonts w:ascii="Consolas" w:hAnsi="Consolas"/>
          <w:color w:val="000000"/>
          <w:sz w:val="21"/>
          <w:szCs w:val="21"/>
        </w:rPr>
        <w:t>    {</w:t>
      </w:r>
    </w:p>
    <w:p w14:paraId="788EE158" w14:textId="77777777" w:rsidR="002F1606" w:rsidRPr="002F1606" w:rsidRDefault="002F1606" w:rsidP="002F160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F1606">
        <w:rPr>
          <w:rFonts w:ascii="Consolas" w:hAnsi="Consolas"/>
          <w:color w:val="000000"/>
          <w:sz w:val="21"/>
          <w:szCs w:val="21"/>
        </w:rPr>
        <w:t>        </w:t>
      </w:r>
      <w:r w:rsidRPr="002F1606">
        <w:rPr>
          <w:rFonts w:ascii="Consolas" w:hAnsi="Consolas"/>
          <w:color w:val="0000FF"/>
          <w:sz w:val="21"/>
          <w:szCs w:val="21"/>
        </w:rPr>
        <w:t>static</w:t>
      </w:r>
      <w:r w:rsidRPr="002F1606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2F1606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2F1606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2F1606">
        <w:rPr>
          <w:rFonts w:ascii="Consolas" w:hAnsi="Consolas"/>
          <w:color w:val="000000"/>
          <w:sz w:val="21"/>
          <w:szCs w:val="21"/>
        </w:rPr>
        <w:t>Main</w:t>
      </w:r>
      <w:proofErr w:type="spellEnd"/>
      <w:r w:rsidRPr="002F1606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2F1606">
        <w:rPr>
          <w:rFonts w:ascii="Consolas" w:hAnsi="Consolas"/>
          <w:color w:val="0000FF"/>
          <w:sz w:val="21"/>
          <w:szCs w:val="21"/>
        </w:rPr>
        <w:t>string</w:t>
      </w:r>
      <w:proofErr w:type="spellEnd"/>
      <w:r w:rsidRPr="002F1606">
        <w:rPr>
          <w:rFonts w:ascii="Consolas" w:hAnsi="Consolas"/>
          <w:color w:val="000000"/>
          <w:sz w:val="21"/>
          <w:szCs w:val="21"/>
        </w:rPr>
        <w:t>[] </w:t>
      </w:r>
      <w:proofErr w:type="spellStart"/>
      <w:r w:rsidRPr="002F1606">
        <w:rPr>
          <w:rFonts w:ascii="Consolas" w:hAnsi="Consolas"/>
          <w:color w:val="000000"/>
          <w:sz w:val="21"/>
          <w:szCs w:val="21"/>
        </w:rPr>
        <w:t>args</w:t>
      </w:r>
      <w:proofErr w:type="spellEnd"/>
      <w:r w:rsidRPr="002F1606">
        <w:rPr>
          <w:rFonts w:ascii="Consolas" w:hAnsi="Consolas"/>
          <w:color w:val="000000"/>
          <w:sz w:val="21"/>
          <w:szCs w:val="21"/>
        </w:rPr>
        <w:t>)</w:t>
      </w:r>
    </w:p>
    <w:p w14:paraId="1C67E6F4" w14:textId="77777777" w:rsidR="002F1606" w:rsidRPr="002F1606" w:rsidRDefault="002F1606" w:rsidP="002F160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F1606">
        <w:rPr>
          <w:rFonts w:ascii="Consolas" w:hAnsi="Consolas"/>
          <w:color w:val="000000"/>
          <w:sz w:val="21"/>
          <w:szCs w:val="21"/>
        </w:rPr>
        <w:t>        {</w:t>
      </w:r>
    </w:p>
    <w:p w14:paraId="5913ED64" w14:textId="77777777" w:rsidR="002F1606" w:rsidRPr="002F1606" w:rsidRDefault="002F1606" w:rsidP="002F160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F1606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2F1606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2F1606">
        <w:rPr>
          <w:rFonts w:ascii="Consolas" w:hAnsi="Consolas"/>
          <w:color w:val="000000"/>
          <w:sz w:val="21"/>
          <w:szCs w:val="21"/>
        </w:rPr>
        <w:t>(</w:t>
      </w:r>
      <w:r w:rsidRPr="002F1606">
        <w:rPr>
          <w:rFonts w:ascii="Consolas" w:hAnsi="Consolas"/>
          <w:color w:val="A31515"/>
          <w:sz w:val="21"/>
          <w:szCs w:val="21"/>
        </w:rPr>
        <w:t>"Stiskni </w:t>
      </w:r>
      <w:proofErr w:type="spellStart"/>
      <w:r w:rsidRPr="002F1606">
        <w:rPr>
          <w:rFonts w:ascii="Consolas" w:hAnsi="Consolas"/>
          <w:color w:val="A31515"/>
          <w:sz w:val="21"/>
          <w:szCs w:val="21"/>
        </w:rPr>
        <w:t>klavesu</w:t>
      </w:r>
      <w:proofErr w:type="spellEnd"/>
      <w:r w:rsidRPr="002F1606">
        <w:rPr>
          <w:rFonts w:ascii="Consolas" w:hAnsi="Consolas"/>
          <w:color w:val="A31515"/>
          <w:sz w:val="21"/>
          <w:szCs w:val="21"/>
        </w:rPr>
        <w:t> q"</w:t>
      </w:r>
      <w:r w:rsidRPr="002F1606">
        <w:rPr>
          <w:rFonts w:ascii="Consolas" w:hAnsi="Consolas"/>
          <w:color w:val="000000"/>
          <w:sz w:val="21"/>
          <w:szCs w:val="21"/>
        </w:rPr>
        <w:t>);</w:t>
      </w:r>
    </w:p>
    <w:p w14:paraId="6C86EB7E" w14:textId="77777777" w:rsidR="002F1606" w:rsidRPr="002F1606" w:rsidRDefault="002F1606" w:rsidP="002F160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F1606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2F1606">
        <w:rPr>
          <w:rFonts w:ascii="Consolas" w:hAnsi="Consolas"/>
          <w:color w:val="0000FF"/>
          <w:sz w:val="21"/>
          <w:szCs w:val="21"/>
        </w:rPr>
        <w:t>char</w:t>
      </w:r>
      <w:proofErr w:type="spellEnd"/>
      <w:r w:rsidRPr="002F1606">
        <w:rPr>
          <w:rFonts w:ascii="Consolas" w:hAnsi="Consolas"/>
          <w:color w:val="000000"/>
          <w:sz w:val="21"/>
          <w:szCs w:val="21"/>
        </w:rPr>
        <w:t> znak;</w:t>
      </w:r>
    </w:p>
    <w:p w14:paraId="0F053CA2" w14:textId="77777777" w:rsidR="002F1606" w:rsidRPr="002F1606" w:rsidRDefault="002F1606" w:rsidP="002F160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F1606">
        <w:rPr>
          <w:rFonts w:ascii="Consolas" w:hAnsi="Consolas"/>
          <w:color w:val="000000"/>
          <w:sz w:val="21"/>
          <w:szCs w:val="21"/>
        </w:rPr>
        <w:t>            </w:t>
      </w:r>
    </w:p>
    <w:p w14:paraId="56F3D011" w14:textId="77777777" w:rsidR="002F1606" w:rsidRPr="002F1606" w:rsidRDefault="002F1606" w:rsidP="002F160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F1606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2F1606">
        <w:rPr>
          <w:rFonts w:ascii="Consolas" w:hAnsi="Consolas"/>
          <w:color w:val="0000FF"/>
          <w:sz w:val="21"/>
          <w:szCs w:val="21"/>
        </w:rPr>
        <w:t>while</w:t>
      </w:r>
      <w:proofErr w:type="spellEnd"/>
      <w:r w:rsidRPr="002F1606">
        <w:rPr>
          <w:rFonts w:ascii="Consolas" w:hAnsi="Consolas"/>
          <w:color w:val="000000"/>
          <w:sz w:val="21"/>
          <w:szCs w:val="21"/>
        </w:rPr>
        <w:t> ((znak = </w:t>
      </w:r>
      <w:proofErr w:type="spellStart"/>
      <w:r w:rsidRPr="002F1606">
        <w:rPr>
          <w:rFonts w:ascii="Consolas" w:hAnsi="Consolas"/>
          <w:color w:val="000000"/>
          <w:sz w:val="21"/>
          <w:szCs w:val="21"/>
        </w:rPr>
        <w:t>Console.ReadKey</w:t>
      </w:r>
      <w:proofErr w:type="spellEnd"/>
      <w:r w:rsidRPr="002F1606">
        <w:rPr>
          <w:rFonts w:ascii="Consolas" w:hAnsi="Consolas"/>
          <w:color w:val="000000"/>
          <w:sz w:val="21"/>
          <w:szCs w:val="21"/>
        </w:rPr>
        <w:t>().</w:t>
      </w:r>
      <w:proofErr w:type="spellStart"/>
      <w:r w:rsidRPr="002F1606">
        <w:rPr>
          <w:rFonts w:ascii="Consolas" w:hAnsi="Consolas"/>
          <w:color w:val="000000"/>
          <w:sz w:val="21"/>
          <w:szCs w:val="21"/>
        </w:rPr>
        <w:t>KeyChar</w:t>
      </w:r>
      <w:proofErr w:type="spellEnd"/>
      <w:r w:rsidRPr="002F1606">
        <w:rPr>
          <w:rFonts w:ascii="Consolas" w:hAnsi="Consolas"/>
          <w:color w:val="000000"/>
          <w:sz w:val="21"/>
          <w:szCs w:val="21"/>
        </w:rPr>
        <w:t>) != </w:t>
      </w:r>
      <w:r w:rsidRPr="002F1606">
        <w:rPr>
          <w:rFonts w:ascii="Consolas" w:hAnsi="Consolas"/>
          <w:color w:val="A31515"/>
          <w:sz w:val="21"/>
          <w:szCs w:val="21"/>
        </w:rPr>
        <w:t>'q'</w:t>
      </w:r>
      <w:r w:rsidRPr="002F1606">
        <w:rPr>
          <w:rFonts w:ascii="Consolas" w:hAnsi="Consolas"/>
          <w:color w:val="000000"/>
          <w:sz w:val="21"/>
          <w:szCs w:val="21"/>
        </w:rPr>
        <w:t>) </w:t>
      </w:r>
    </w:p>
    <w:p w14:paraId="62820560" w14:textId="77777777" w:rsidR="002F1606" w:rsidRPr="002F1606" w:rsidRDefault="002F1606" w:rsidP="002F160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F1606">
        <w:rPr>
          <w:rFonts w:ascii="Consolas" w:hAnsi="Consolas"/>
          <w:color w:val="000000"/>
          <w:sz w:val="21"/>
          <w:szCs w:val="21"/>
        </w:rPr>
        <w:t>            {</w:t>
      </w:r>
    </w:p>
    <w:p w14:paraId="31150E9D" w14:textId="77777777" w:rsidR="002F1606" w:rsidRPr="002F1606" w:rsidRDefault="002F1606" w:rsidP="002F160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F1606">
        <w:rPr>
          <w:rFonts w:ascii="Consolas" w:hAnsi="Consolas"/>
          <w:color w:val="000000"/>
          <w:sz w:val="21"/>
          <w:szCs w:val="21"/>
        </w:rPr>
        <w:t>                 </w:t>
      </w:r>
      <w:proofErr w:type="spellStart"/>
      <w:r w:rsidRPr="002F1606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2F1606">
        <w:rPr>
          <w:rFonts w:ascii="Consolas" w:hAnsi="Consolas"/>
          <w:color w:val="000000"/>
          <w:sz w:val="21"/>
          <w:szCs w:val="21"/>
        </w:rPr>
        <w:t>();</w:t>
      </w:r>
    </w:p>
    <w:p w14:paraId="0FDE759B" w14:textId="77777777" w:rsidR="002F1606" w:rsidRPr="002F1606" w:rsidRDefault="002F1606" w:rsidP="002F160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F1606">
        <w:rPr>
          <w:rFonts w:ascii="Consolas" w:hAnsi="Consolas"/>
          <w:color w:val="000000"/>
          <w:sz w:val="21"/>
          <w:szCs w:val="21"/>
        </w:rPr>
        <w:t>                 </w:t>
      </w:r>
      <w:proofErr w:type="spellStart"/>
      <w:r w:rsidRPr="002F1606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2F1606">
        <w:rPr>
          <w:rFonts w:ascii="Consolas" w:hAnsi="Consolas"/>
          <w:color w:val="000000"/>
          <w:sz w:val="21"/>
          <w:szCs w:val="21"/>
        </w:rPr>
        <w:t>(</w:t>
      </w:r>
      <w:r w:rsidRPr="002F1606">
        <w:rPr>
          <w:rFonts w:ascii="Consolas" w:hAnsi="Consolas"/>
          <w:color w:val="A31515"/>
          <w:sz w:val="21"/>
          <w:szCs w:val="21"/>
        </w:rPr>
        <w:t>"Mas zadat q"</w:t>
      </w:r>
      <w:r w:rsidRPr="002F1606">
        <w:rPr>
          <w:rFonts w:ascii="Consolas" w:hAnsi="Consolas"/>
          <w:color w:val="000000"/>
          <w:sz w:val="21"/>
          <w:szCs w:val="21"/>
        </w:rPr>
        <w:t>);</w:t>
      </w:r>
    </w:p>
    <w:p w14:paraId="6452633E" w14:textId="77777777" w:rsidR="002F1606" w:rsidRPr="002F1606" w:rsidRDefault="002F1606" w:rsidP="002F160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F1606"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47B63A9B" w14:textId="77777777" w:rsidR="002F1606" w:rsidRPr="002F1606" w:rsidRDefault="002F1606" w:rsidP="002F160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F1606">
        <w:rPr>
          <w:rFonts w:ascii="Consolas" w:hAnsi="Consolas"/>
          <w:color w:val="000000"/>
          <w:sz w:val="21"/>
          <w:szCs w:val="21"/>
        </w:rPr>
        <w:t>            </w:t>
      </w:r>
    </w:p>
    <w:p w14:paraId="34F33A87" w14:textId="77777777" w:rsidR="002F1606" w:rsidRPr="002F1606" w:rsidRDefault="002F1606" w:rsidP="002F160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F1606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2F1606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2F1606">
        <w:rPr>
          <w:rFonts w:ascii="Consolas" w:hAnsi="Consolas"/>
          <w:color w:val="000000"/>
          <w:sz w:val="21"/>
          <w:szCs w:val="21"/>
        </w:rPr>
        <w:t>(</w:t>
      </w:r>
      <w:r w:rsidRPr="002F1606">
        <w:rPr>
          <w:rFonts w:ascii="Consolas" w:hAnsi="Consolas"/>
          <w:color w:val="A31515"/>
          <w:sz w:val="21"/>
          <w:szCs w:val="21"/>
        </w:rPr>
        <w:t>"zadal jsi q, </w:t>
      </w:r>
      <w:proofErr w:type="spellStart"/>
      <w:r w:rsidRPr="002F1606">
        <w:rPr>
          <w:rFonts w:ascii="Consolas" w:hAnsi="Consolas"/>
          <w:color w:val="A31515"/>
          <w:sz w:val="21"/>
          <w:szCs w:val="21"/>
        </w:rPr>
        <w:t>vyborne</w:t>
      </w:r>
      <w:proofErr w:type="spellEnd"/>
      <w:r w:rsidRPr="002F1606">
        <w:rPr>
          <w:rFonts w:ascii="Consolas" w:hAnsi="Consolas"/>
          <w:color w:val="A31515"/>
          <w:sz w:val="21"/>
          <w:szCs w:val="21"/>
        </w:rPr>
        <w:t>"</w:t>
      </w:r>
      <w:r w:rsidRPr="002F1606">
        <w:rPr>
          <w:rFonts w:ascii="Consolas" w:hAnsi="Consolas"/>
          <w:color w:val="000000"/>
          <w:sz w:val="21"/>
          <w:szCs w:val="21"/>
        </w:rPr>
        <w:t>);</w:t>
      </w:r>
    </w:p>
    <w:p w14:paraId="72192E4C" w14:textId="77777777" w:rsidR="002F1606" w:rsidRPr="002F1606" w:rsidRDefault="002F1606" w:rsidP="002F160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F1606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2F1606">
        <w:rPr>
          <w:rFonts w:ascii="Consolas" w:hAnsi="Consolas"/>
          <w:color w:val="000000"/>
          <w:sz w:val="21"/>
          <w:szCs w:val="21"/>
        </w:rPr>
        <w:t>Console.ReadKey</w:t>
      </w:r>
      <w:proofErr w:type="spellEnd"/>
      <w:r w:rsidRPr="002F1606">
        <w:rPr>
          <w:rFonts w:ascii="Consolas" w:hAnsi="Consolas"/>
          <w:color w:val="000000"/>
          <w:sz w:val="21"/>
          <w:szCs w:val="21"/>
        </w:rPr>
        <w:t>();</w:t>
      </w:r>
    </w:p>
    <w:p w14:paraId="4B1210F8" w14:textId="77777777" w:rsidR="002F1606" w:rsidRPr="002F1606" w:rsidRDefault="002F1606" w:rsidP="002F160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F1606">
        <w:rPr>
          <w:rFonts w:ascii="Consolas" w:hAnsi="Consolas"/>
          <w:color w:val="000000"/>
          <w:sz w:val="21"/>
          <w:szCs w:val="21"/>
        </w:rPr>
        <w:t>        }</w:t>
      </w:r>
    </w:p>
    <w:p w14:paraId="0F21E193" w14:textId="77777777" w:rsidR="002F1606" w:rsidRPr="002F1606" w:rsidRDefault="002F1606" w:rsidP="002F160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F1606">
        <w:rPr>
          <w:rFonts w:ascii="Consolas" w:hAnsi="Consolas"/>
          <w:color w:val="000000"/>
          <w:sz w:val="21"/>
          <w:szCs w:val="21"/>
        </w:rPr>
        <w:t>    }</w:t>
      </w:r>
    </w:p>
    <w:p w14:paraId="21D771F6" w14:textId="77777777" w:rsidR="002F1606" w:rsidRPr="002F1606" w:rsidRDefault="002F1606" w:rsidP="002F160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F1606">
        <w:rPr>
          <w:rFonts w:ascii="Consolas" w:hAnsi="Consolas"/>
          <w:color w:val="000000"/>
          <w:sz w:val="21"/>
          <w:szCs w:val="21"/>
        </w:rPr>
        <w:t>}</w:t>
      </w:r>
    </w:p>
    <w:p w14:paraId="2C1CC0D7" w14:textId="2AF09AFA" w:rsidR="003614D1" w:rsidRDefault="003614D1" w:rsidP="00EF2B02"/>
    <w:p w14:paraId="6B763E3C" w14:textId="329805BC" w:rsidR="002F1606" w:rsidRDefault="001B3399" w:rsidP="00EF2B02">
      <w:r>
        <w:t>Pozornost si zaslouží zápis podmínky</w:t>
      </w:r>
      <w:r w:rsidR="008027EC">
        <w:t>, který využívá toho, že operátor přiřazení vrací přiřazenou hodnotu. Nejprve se tedy provede operace přiřazení</w:t>
      </w:r>
      <w:r w:rsidR="008027EC" w:rsidRPr="008027EC">
        <w:rPr>
          <w:rFonts w:ascii="Consolas" w:hAnsi="Consolas"/>
          <w:color w:val="000000"/>
          <w:sz w:val="21"/>
          <w:szCs w:val="21"/>
        </w:rPr>
        <w:t xml:space="preserve"> </w:t>
      </w:r>
      <w:r w:rsidR="008027EC" w:rsidRPr="002F1606">
        <w:rPr>
          <w:rFonts w:ascii="Consolas" w:hAnsi="Consolas"/>
          <w:color w:val="000000"/>
          <w:sz w:val="21"/>
          <w:szCs w:val="21"/>
          <w:shd w:val="clear" w:color="auto" w:fill="E7E6E6" w:themeFill="background2"/>
        </w:rPr>
        <w:t>znak = </w:t>
      </w:r>
      <w:proofErr w:type="spellStart"/>
      <w:r w:rsidR="008027EC" w:rsidRPr="002F1606">
        <w:rPr>
          <w:rFonts w:ascii="Consolas" w:hAnsi="Consolas"/>
          <w:color w:val="000000"/>
          <w:sz w:val="21"/>
          <w:szCs w:val="21"/>
          <w:shd w:val="clear" w:color="auto" w:fill="E7E6E6" w:themeFill="background2"/>
        </w:rPr>
        <w:t>Console.ReadKey</w:t>
      </w:r>
      <w:proofErr w:type="spellEnd"/>
      <w:r w:rsidR="008027EC" w:rsidRPr="002F1606">
        <w:rPr>
          <w:rFonts w:ascii="Consolas" w:hAnsi="Consolas"/>
          <w:color w:val="000000"/>
          <w:sz w:val="21"/>
          <w:szCs w:val="21"/>
          <w:shd w:val="clear" w:color="auto" w:fill="E7E6E6" w:themeFill="background2"/>
        </w:rPr>
        <w:t>().</w:t>
      </w:r>
      <w:proofErr w:type="spellStart"/>
      <w:r w:rsidR="008027EC" w:rsidRPr="002F1606">
        <w:rPr>
          <w:rFonts w:ascii="Consolas" w:hAnsi="Consolas"/>
          <w:color w:val="000000"/>
          <w:sz w:val="21"/>
          <w:szCs w:val="21"/>
          <w:shd w:val="clear" w:color="auto" w:fill="E7E6E6" w:themeFill="background2"/>
        </w:rPr>
        <w:t>KeyChar</w:t>
      </w:r>
      <w:proofErr w:type="spellEnd"/>
      <w:r w:rsidR="008027EC">
        <w:t xml:space="preserve"> která vrátí hodnotu přiřazeného znaku</w:t>
      </w:r>
      <w:r w:rsidR="00023D8B">
        <w:t xml:space="preserve"> a tato hodnota se potom porovná se znakem </w:t>
      </w:r>
      <w:r w:rsidR="00023D8B" w:rsidRPr="00023D8B">
        <w:rPr>
          <w:i/>
          <w:iCs/>
        </w:rPr>
        <w:t>q</w:t>
      </w:r>
      <w:r w:rsidR="00023D8B">
        <w:t>.</w:t>
      </w:r>
    </w:p>
    <w:p w14:paraId="10E16D4A" w14:textId="3C2E92F8" w:rsidR="001B3399" w:rsidRDefault="001B3399" w:rsidP="001B3399">
      <w:pPr>
        <w:shd w:val="clear" w:color="auto" w:fill="E7E6E6" w:themeFill="background2"/>
        <w:rPr>
          <w:rFonts w:ascii="Consolas" w:hAnsi="Consolas"/>
          <w:color w:val="A31515"/>
          <w:sz w:val="21"/>
          <w:szCs w:val="21"/>
        </w:rPr>
      </w:pPr>
      <w:r w:rsidRPr="002F1606">
        <w:rPr>
          <w:rFonts w:ascii="Consolas" w:hAnsi="Consolas"/>
          <w:color w:val="000000"/>
          <w:sz w:val="21"/>
          <w:szCs w:val="21"/>
        </w:rPr>
        <w:t>(znak = </w:t>
      </w:r>
      <w:proofErr w:type="spellStart"/>
      <w:r w:rsidRPr="002F1606">
        <w:rPr>
          <w:rFonts w:ascii="Consolas" w:hAnsi="Consolas"/>
          <w:color w:val="000000"/>
          <w:sz w:val="21"/>
          <w:szCs w:val="21"/>
        </w:rPr>
        <w:t>Console.ReadKey</w:t>
      </w:r>
      <w:proofErr w:type="spellEnd"/>
      <w:r w:rsidRPr="002F1606">
        <w:rPr>
          <w:rFonts w:ascii="Consolas" w:hAnsi="Consolas"/>
          <w:color w:val="000000"/>
          <w:sz w:val="21"/>
          <w:szCs w:val="21"/>
        </w:rPr>
        <w:t>().</w:t>
      </w:r>
      <w:proofErr w:type="spellStart"/>
      <w:r w:rsidRPr="002F1606">
        <w:rPr>
          <w:rFonts w:ascii="Consolas" w:hAnsi="Consolas"/>
          <w:color w:val="000000"/>
          <w:sz w:val="21"/>
          <w:szCs w:val="21"/>
        </w:rPr>
        <w:t>KeyChar</w:t>
      </w:r>
      <w:proofErr w:type="spellEnd"/>
      <w:r w:rsidRPr="002F1606">
        <w:rPr>
          <w:rFonts w:ascii="Consolas" w:hAnsi="Consolas"/>
          <w:color w:val="000000"/>
          <w:sz w:val="21"/>
          <w:szCs w:val="21"/>
        </w:rPr>
        <w:t>) != </w:t>
      </w:r>
      <w:r w:rsidRPr="002F1606">
        <w:rPr>
          <w:rFonts w:ascii="Consolas" w:hAnsi="Consolas"/>
          <w:color w:val="A31515"/>
          <w:sz w:val="21"/>
          <w:szCs w:val="21"/>
        </w:rPr>
        <w:t>'q'</w:t>
      </w:r>
    </w:p>
    <w:p w14:paraId="61C9070A" w14:textId="032E6B18" w:rsidR="00023D8B" w:rsidRDefault="00023D8B" w:rsidP="00655A68"/>
    <w:p w14:paraId="7E20ED03" w14:textId="77777777" w:rsidR="00C1288F" w:rsidRDefault="00C1288F">
      <w:pPr>
        <w:spacing w:after="0" w:line="240" w:lineRule="auto"/>
        <w:jc w:val="left"/>
      </w:pPr>
      <w:r>
        <w:br w:type="page"/>
      </w:r>
    </w:p>
    <w:p w14:paraId="26CF3BFB" w14:textId="615B1426" w:rsidR="00655A68" w:rsidRDefault="006A0636" w:rsidP="00655A68">
      <w:r>
        <w:lastRenderedPageBreak/>
        <w:t xml:space="preserve">V následujících kódech si postupně projdeme </w:t>
      </w:r>
      <w:r w:rsidRPr="00D471DC">
        <w:rPr>
          <w:b/>
          <w:bCs/>
        </w:rPr>
        <w:t xml:space="preserve">několik příkladů na příkaz </w:t>
      </w:r>
      <w:proofErr w:type="spellStart"/>
      <w:r w:rsidRPr="00D471DC">
        <w:rPr>
          <w:b/>
          <w:bCs/>
          <w:i/>
          <w:iCs/>
        </w:rPr>
        <w:t>for</w:t>
      </w:r>
      <w:proofErr w:type="spellEnd"/>
      <w:r>
        <w:t>.</w:t>
      </w:r>
    </w:p>
    <w:p w14:paraId="2CE8E5D7" w14:textId="2BF2A90C" w:rsidR="00D471DC" w:rsidRDefault="00E45889" w:rsidP="00655A68">
      <w:r>
        <w:t>První příklad</w:t>
      </w:r>
      <w:r w:rsidR="00F2727A">
        <w:t xml:space="preserve"> na cyklus </w:t>
      </w:r>
      <w:proofErr w:type="spellStart"/>
      <w:r w:rsidR="00F2727A" w:rsidRPr="00F2727A">
        <w:rPr>
          <w:i/>
          <w:iCs/>
        </w:rPr>
        <w:t>for</w:t>
      </w:r>
      <w:proofErr w:type="spellEnd"/>
      <w:r>
        <w:t xml:space="preserve"> vypíše na konzo</w:t>
      </w:r>
      <w:r w:rsidR="00F2727A">
        <w:t xml:space="preserve">lí čísla </w:t>
      </w:r>
      <w:proofErr w:type="spellStart"/>
      <w:r w:rsidR="00F2727A" w:rsidRPr="00F2727A">
        <w:t>cisla</w:t>
      </w:r>
      <w:proofErr w:type="spellEnd"/>
      <w:r w:rsidR="00F2727A" w:rsidRPr="00F2727A">
        <w:t xml:space="preserve"> 1,2,3,4,5,6,7,8,9</w:t>
      </w:r>
      <w:r w:rsidR="00F2727A">
        <w:t>.</w:t>
      </w:r>
    </w:p>
    <w:p w14:paraId="476642DE" w14:textId="77777777" w:rsidR="00D471DC" w:rsidRPr="00D471DC" w:rsidRDefault="00D471DC" w:rsidP="00E4588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D471DC">
        <w:rPr>
          <w:rFonts w:ascii="Consolas" w:hAnsi="Consolas"/>
          <w:color w:val="0000FF"/>
          <w:sz w:val="21"/>
          <w:szCs w:val="21"/>
        </w:rPr>
        <w:t>using</w:t>
      </w:r>
      <w:proofErr w:type="spellEnd"/>
      <w:r w:rsidRPr="00D471D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D471DC">
        <w:rPr>
          <w:rFonts w:ascii="Consolas" w:hAnsi="Consolas"/>
          <w:color w:val="000000"/>
          <w:sz w:val="21"/>
          <w:szCs w:val="21"/>
        </w:rPr>
        <w:t>System</w:t>
      </w:r>
      <w:proofErr w:type="spellEnd"/>
      <w:r w:rsidRPr="00D471DC">
        <w:rPr>
          <w:rFonts w:ascii="Consolas" w:hAnsi="Consolas"/>
          <w:color w:val="000000"/>
          <w:sz w:val="21"/>
          <w:szCs w:val="21"/>
        </w:rPr>
        <w:t>;</w:t>
      </w:r>
    </w:p>
    <w:p w14:paraId="392010FF" w14:textId="77777777" w:rsidR="00D471DC" w:rsidRPr="00D471DC" w:rsidRDefault="00D471DC" w:rsidP="00E4588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1E38D204" w14:textId="77777777" w:rsidR="00D471DC" w:rsidRPr="00D471DC" w:rsidRDefault="00D471DC" w:rsidP="00E4588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D471DC">
        <w:rPr>
          <w:rFonts w:ascii="Consolas" w:hAnsi="Consolas"/>
          <w:color w:val="0000FF"/>
          <w:sz w:val="21"/>
          <w:szCs w:val="21"/>
        </w:rPr>
        <w:t>namespace</w:t>
      </w:r>
      <w:proofErr w:type="spellEnd"/>
      <w:r w:rsidRPr="00D471DC">
        <w:rPr>
          <w:rFonts w:ascii="Consolas" w:hAnsi="Consolas"/>
          <w:color w:val="000000"/>
          <w:sz w:val="21"/>
          <w:szCs w:val="21"/>
        </w:rPr>
        <w:t> ConsoleApp6</w:t>
      </w:r>
    </w:p>
    <w:p w14:paraId="04DDB2F5" w14:textId="77777777" w:rsidR="00D471DC" w:rsidRPr="00D471DC" w:rsidRDefault="00D471DC" w:rsidP="00E4588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471DC">
        <w:rPr>
          <w:rFonts w:ascii="Consolas" w:hAnsi="Consolas"/>
          <w:color w:val="000000"/>
          <w:sz w:val="21"/>
          <w:szCs w:val="21"/>
        </w:rPr>
        <w:t>{</w:t>
      </w:r>
    </w:p>
    <w:p w14:paraId="482709C4" w14:textId="77777777" w:rsidR="00D471DC" w:rsidRPr="00D471DC" w:rsidRDefault="00D471DC" w:rsidP="00E4588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471D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D471DC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D471DC">
        <w:rPr>
          <w:rFonts w:ascii="Consolas" w:hAnsi="Consolas"/>
          <w:color w:val="000000"/>
          <w:sz w:val="21"/>
          <w:szCs w:val="21"/>
        </w:rPr>
        <w:t> Program</w:t>
      </w:r>
    </w:p>
    <w:p w14:paraId="1CAE76DA" w14:textId="77777777" w:rsidR="00D471DC" w:rsidRPr="00D471DC" w:rsidRDefault="00D471DC" w:rsidP="00E4588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471DC">
        <w:rPr>
          <w:rFonts w:ascii="Consolas" w:hAnsi="Consolas"/>
          <w:color w:val="000000"/>
          <w:sz w:val="21"/>
          <w:szCs w:val="21"/>
        </w:rPr>
        <w:t>    {</w:t>
      </w:r>
    </w:p>
    <w:p w14:paraId="6C124A15" w14:textId="77777777" w:rsidR="00D471DC" w:rsidRPr="00D471DC" w:rsidRDefault="00D471DC" w:rsidP="00E4588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471DC">
        <w:rPr>
          <w:rFonts w:ascii="Consolas" w:hAnsi="Consolas"/>
          <w:color w:val="000000"/>
          <w:sz w:val="21"/>
          <w:szCs w:val="21"/>
        </w:rPr>
        <w:t>        </w:t>
      </w:r>
      <w:r w:rsidRPr="00D471DC">
        <w:rPr>
          <w:rFonts w:ascii="Consolas" w:hAnsi="Consolas"/>
          <w:color w:val="0000FF"/>
          <w:sz w:val="21"/>
          <w:szCs w:val="21"/>
        </w:rPr>
        <w:t>static</w:t>
      </w:r>
      <w:r w:rsidRPr="00D471D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D471DC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D471D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D471DC">
        <w:rPr>
          <w:rFonts w:ascii="Consolas" w:hAnsi="Consolas"/>
          <w:color w:val="000000"/>
          <w:sz w:val="21"/>
          <w:szCs w:val="21"/>
        </w:rPr>
        <w:t>Main</w:t>
      </w:r>
      <w:proofErr w:type="spellEnd"/>
      <w:r w:rsidRPr="00D471DC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D471DC">
        <w:rPr>
          <w:rFonts w:ascii="Consolas" w:hAnsi="Consolas"/>
          <w:color w:val="0000FF"/>
          <w:sz w:val="21"/>
          <w:szCs w:val="21"/>
        </w:rPr>
        <w:t>string</w:t>
      </w:r>
      <w:proofErr w:type="spellEnd"/>
      <w:r w:rsidRPr="00D471DC">
        <w:rPr>
          <w:rFonts w:ascii="Consolas" w:hAnsi="Consolas"/>
          <w:color w:val="000000"/>
          <w:sz w:val="21"/>
          <w:szCs w:val="21"/>
        </w:rPr>
        <w:t>[] </w:t>
      </w:r>
      <w:proofErr w:type="spellStart"/>
      <w:r w:rsidRPr="00D471DC">
        <w:rPr>
          <w:rFonts w:ascii="Consolas" w:hAnsi="Consolas"/>
          <w:color w:val="000000"/>
          <w:sz w:val="21"/>
          <w:szCs w:val="21"/>
        </w:rPr>
        <w:t>args</w:t>
      </w:r>
      <w:proofErr w:type="spellEnd"/>
      <w:r w:rsidRPr="00D471DC">
        <w:rPr>
          <w:rFonts w:ascii="Consolas" w:hAnsi="Consolas"/>
          <w:color w:val="000000"/>
          <w:sz w:val="21"/>
          <w:szCs w:val="21"/>
        </w:rPr>
        <w:t>)</w:t>
      </w:r>
    </w:p>
    <w:p w14:paraId="14B0ED03" w14:textId="77777777" w:rsidR="00D471DC" w:rsidRPr="00D471DC" w:rsidRDefault="00D471DC" w:rsidP="00E4588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471DC">
        <w:rPr>
          <w:rFonts w:ascii="Consolas" w:hAnsi="Consolas"/>
          <w:color w:val="000000"/>
          <w:sz w:val="21"/>
          <w:szCs w:val="21"/>
        </w:rPr>
        <w:t>        {</w:t>
      </w:r>
    </w:p>
    <w:p w14:paraId="6281366C" w14:textId="77777777" w:rsidR="00D471DC" w:rsidRPr="00D471DC" w:rsidRDefault="00D471DC" w:rsidP="00E4588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471DC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D471DC">
        <w:rPr>
          <w:rFonts w:ascii="Consolas" w:hAnsi="Consolas"/>
          <w:color w:val="0000FF"/>
          <w:sz w:val="21"/>
          <w:szCs w:val="21"/>
        </w:rPr>
        <w:t>for</w:t>
      </w:r>
      <w:proofErr w:type="spellEnd"/>
      <w:r w:rsidRPr="00D471DC">
        <w:rPr>
          <w:rFonts w:ascii="Consolas" w:hAnsi="Consolas"/>
          <w:color w:val="000000"/>
          <w:sz w:val="21"/>
          <w:szCs w:val="21"/>
        </w:rPr>
        <w:t> (</w:t>
      </w:r>
      <w:proofErr w:type="spellStart"/>
      <w:r w:rsidRPr="00D471DC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D471DC">
        <w:rPr>
          <w:rFonts w:ascii="Consolas" w:hAnsi="Consolas"/>
          <w:color w:val="000000"/>
          <w:sz w:val="21"/>
          <w:szCs w:val="21"/>
        </w:rPr>
        <w:t> i = </w:t>
      </w:r>
      <w:r w:rsidRPr="00D471DC">
        <w:rPr>
          <w:rFonts w:ascii="Consolas" w:hAnsi="Consolas"/>
          <w:color w:val="098658"/>
          <w:sz w:val="21"/>
          <w:szCs w:val="21"/>
        </w:rPr>
        <w:t>1</w:t>
      </w:r>
      <w:r w:rsidRPr="00D471DC">
        <w:rPr>
          <w:rFonts w:ascii="Consolas" w:hAnsi="Consolas"/>
          <w:color w:val="000000"/>
          <w:sz w:val="21"/>
          <w:szCs w:val="21"/>
        </w:rPr>
        <w:t>; i &lt; </w:t>
      </w:r>
      <w:r w:rsidRPr="00D471DC">
        <w:rPr>
          <w:rFonts w:ascii="Consolas" w:hAnsi="Consolas"/>
          <w:color w:val="098658"/>
          <w:sz w:val="21"/>
          <w:szCs w:val="21"/>
        </w:rPr>
        <w:t>10</w:t>
      </w:r>
      <w:r w:rsidRPr="00D471DC">
        <w:rPr>
          <w:rFonts w:ascii="Consolas" w:hAnsi="Consolas"/>
          <w:color w:val="000000"/>
          <w:sz w:val="21"/>
          <w:szCs w:val="21"/>
        </w:rPr>
        <w:t>; i++)</w:t>
      </w:r>
    </w:p>
    <w:p w14:paraId="1211BF21" w14:textId="77777777" w:rsidR="00D471DC" w:rsidRPr="00D471DC" w:rsidRDefault="00D471DC" w:rsidP="00E4588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471DC">
        <w:rPr>
          <w:rFonts w:ascii="Consolas" w:hAnsi="Consolas"/>
          <w:color w:val="000000"/>
          <w:sz w:val="21"/>
          <w:szCs w:val="21"/>
        </w:rPr>
        <w:t>            {</w:t>
      </w:r>
    </w:p>
    <w:p w14:paraId="4DDE0C0F" w14:textId="77777777" w:rsidR="00D471DC" w:rsidRPr="00D471DC" w:rsidRDefault="00D471DC" w:rsidP="00E4588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471DC">
        <w:rPr>
          <w:rFonts w:ascii="Consolas" w:hAnsi="Consolas"/>
          <w:color w:val="000000"/>
          <w:sz w:val="21"/>
          <w:szCs w:val="21"/>
        </w:rPr>
        <w:t>                </w:t>
      </w:r>
      <w:proofErr w:type="spellStart"/>
      <w:r w:rsidRPr="00D471DC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D471DC">
        <w:rPr>
          <w:rFonts w:ascii="Consolas" w:hAnsi="Consolas"/>
          <w:color w:val="000000"/>
          <w:sz w:val="21"/>
          <w:szCs w:val="21"/>
        </w:rPr>
        <w:t>(i);</w:t>
      </w:r>
    </w:p>
    <w:p w14:paraId="5A8188B2" w14:textId="77777777" w:rsidR="00D471DC" w:rsidRPr="00D471DC" w:rsidRDefault="00D471DC" w:rsidP="00E4588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471DC"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3665E80F" w14:textId="77777777" w:rsidR="00D471DC" w:rsidRPr="00D471DC" w:rsidRDefault="00D471DC" w:rsidP="00E4588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471DC">
        <w:rPr>
          <w:rFonts w:ascii="Consolas" w:hAnsi="Consolas"/>
          <w:color w:val="000000"/>
          <w:sz w:val="21"/>
          <w:szCs w:val="21"/>
        </w:rPr>
        <w:t>        }</w:t>
      </w:r>
    </w:p>
    <w:p w14:paraId="7E8467A7" w14:textId="77777777" w:rsidR="00D471DC" w:rsidRPr="00D471DC" w:rsidRDefault="00D471DC" w:rsidP="00E4588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471DC">
        <w:rPr>
          <w:rFonts w:ascii="Consolas" w:hAnsi="Consolas"/>
          <w:color w:val="000000"/>
          <w:sz w:val="21"/>
          <w:szCs w:val="21"/>
        </w:rPr>
        <w:t>    }</w:t>
      </w:r>
    </w:p>
    <w:p w14:paraId="38897A90" w14:textId="77777777" w:rsidR="00D471DC" w:rsidRPr="00D471DC" w:rsidRDefault="00D471DC" w:rsidP="00E4588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471DC">
        <w:rPr>
          <w:rFonts w:ascii="Consolas" w:hAnsi="Consolas"/>
          <w:color w:val="000000"/>
          <w:sz w:val="21"/>
          <w:szCs w:val="21"/>
        </w:rPr>
        <w:t>}</w:t>
      </w:r>
    </w:p>
    <w:p w14:paraId="0D736514" w14:textId="4FBC2DD5" w:rsidR="006A0636" w:rsidRDefault="006A0636" w:rsidP="00655A68"/>
    <w:p w14:paraId="01373048" w14:textId="55D9C149" w:rsidR="00F2727A" w:rsidRDefault="00F2727A" w:rsidP="00655A68">
      <w:r>
        <w:t>Druhý příklad</w:t>
      </w:r>
      <w:r w:rsidR="00B43F88">
        <w:t xml:space="preserve"> na cyklus </w:t>
      </w:r>
      <w:proofErr w:type="spellStart"/>
      <w:r w:rsidR="00B43F88" w:rsidRPr="00B43F88">
        <w:rPr>
          <w:i/>
          <w:iCs/>
        </w:rPr>
        <w:t>for</w:t>
      </w:r>
      <w:proofErr w:type="spellEnd"/>
      <w:r>
        <w:t xml:space="preserve"> </w:t>
      </w:r>
      <w:r w:rsidR="007C136F">
        <w:t xml:space="preserve">vypíše čísla </w:t>
      </w:r>
      <w:r w:rsidR="007C136F" w:rsidRPr="007C136F">
        <w:t>10,</w:t>
      </w:r>
      <w:r w:rsidR="00172945">
        <w:t xml:space="preserve"> </w:t>
      </w:r>
      <w:r w:rsidR="007C136F" w:rsidRPr="007C136F">
        <w:t>9,</w:t>
      </w:r>
      <w:r w:rsidR="00172945">
        <w:t xml:space="preserve"> </w:t>
      </w:r>
      <w:r w:rsidR="007C136F" w:rsidRPr="007C136F">
        <w:t>8,</w:t>
      </w:r>
      <w:r w:rsidR="00172945">
        <w:t xml:space="preserve"> </w:t>
      </w:r>
      <w:r w:rsidR="007C136F" w:rsidRPr="007C136F">
        <w:t>7,</w:t>
      </w:r>
      <w:r w:rsidR="00172945">
        <w:t xml:space="preserve"> </w:t>
      </w:r>
      <w:r w:rsidR="007C136F" w:rsidRPr="007C136F">
        <w:t>6,</w:t>
      </w:r>
      <w:r w:rsidR="00172945">
        <w:t xml:space="preserve"> </w:t>
      </w:r>
      <w:r w:rsidR="007C136F" w:rsidRPr="007C136F">
        <w:t>5,</w:t>
      </w:r>
      <w:r w:rsidR="00172945">
        <w:t xml:space="preserve"> </w:t>
      </w:r>
      <w:r w:rsidR="007C136F" w:rsidRPr="007C136F">
        <w:t>4,</w:t>
      </w:r>
      <w:r w:rsidR="00172945">
        <w:t xml:space="preserve"> </w:t>
      </w:r>
      <w:r w:rsidR="007C136F" w:rsidRPr="007C136F">
        <w:t>3,</w:t>
      </w:r>
      <w:r w:rsidR="00172945">
        <w:t xml:space="preserve"> </w:t>
      </w:r>
      <w:r w:rsidR="007C136F" w:rsidRPr="007C136F">
        <w:t>2,</w:t>
      </w:r>
      <w:r w:rsidR="00172945">
        <w:t xml:space="preserve"> </w:t>
      </w:r>
      <w:r w:rsidR="007C136F" w:rsidRPr="007C136F">
        <w:t>1</w:t>
      </w:r>
      <w:r w:rsidR="007C136F">
        <w:t xml:space="preserve">. Všimněte si snižování hodnoty </w:t>
      </w:r>
      <w:r w:rsidR="007C136F" w:rsidRPr="001C7199">
        <w:rPr>
          <w:rFonts w:ascii="Consolas" w:hAnsi="Consolas"/>
          <w:color w:val="000000"/>
          <w:sz w:val="21"/>
          <w:szCs w:val="21"/>
          <w:shd w:val="clear" w:color="auto" w:fill="E7E6E6" w:themeFill="background2"/>
        </w:rPr>
        <w:t>i</w:t>
      </w:r>
      <w:r w:rsidR="007C136F">
        <w:rPr>
          <w:rFonts w:ascii="Consolas" w:hAnsi="Consolas"/>
          <w:color w:val="000000"/>
          <w:sz w:val="21"/>
          <w:szCs w:val="21"/>
          <w:shd w:val="clear" w:color="auto" w:fill="E7E6E6" w:themeFill="background2"/>
        </w:rPr>
        <w:t>—</w:t>
      </w:r>
      <w:r w:rsidR="007C136F">
        <w:t xml:space="preserve"> </w:t>
      </w:r>
    </w:p>
    <w:p w14:paraId="6A35D745" w14:textId="77777777" w:rsidR="001C7199" w:rsidRPr="001C7199" w:rsidRDefault="001C7199" w:rsidP="001C719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1C7199">
        <w:rPr>
          <w:rFonts w:ascii="Consolas" w:hAnsi="Consolas"/>
          <w:color w:val="0000FF"/>
          <w:sz w:val="21"/>
          <w:szCs w:val="21"/>
        </w:rPr>
        <w:t>using</w:t>
      </w:r>
      <w:proofErr w:type="spellEnd"/>
      <w:r w:rsidRPr="001C7199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1C7199">
        <w:rPr>
          <w:rFonts w:ascii="Consolas" w:hAnsi="Consolas"/>
          <w:color w:val="000000"/>
          <w:sz w:val="21"/>
          <w:szCs w:val="21"/>
        </w:rPr>
        <w:t>System</w:t>
      </w:r>
      <w:proofErr w:type="spellEnd"/>
      <w:r w:rsidRPr="001C7199">
        <w:rPr>
          <w:rFonts w:ascii="Consolas" w:hAnsi="Consolas"/>
          <w:color w:val="000000"/>
          <w:sz w:val="21"/>
          <w:szCs w:val="21"/>
        </w:rPr>
        <w:t>;</w:t>
      </w:r>
    </w:p>
    <w:p w14:paraId="2E906E60" w14:textId="77777777" w:rsidR="001C7199" w:rsidRPr="001C7199" w:rsidRDefault="001C7199" w:rsidP="001C719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75E71976" w14:textId="77777777" w:rsidR="001C7199" w:rsidRPr="001C7199" w:rsidRDefault="001C7199" w:rsidP="001C719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1C7199">
        <w:rPr>
          <w:rFonts w:ascii="Consolas" w:hAnsi="Consolas"/>
          <w:color w:val="0000FF"/>
          <w:sz w:val="21"/>
          <w:szCs w:val="21"/>
        </w:rPr>
        <w:t>namespace</w:t>
      </w:r>
      <w:proofErr w:type="spellEnd"/>
      <w:r w:rsidRPr="001C7199">
        <w:rPr>
          <w:rFonts w:ascii="Consolas" w:hAnsi="Consolas"/>
          <w:color w:val="000000"/>
          <w:sz w:val="21"/>
          <w:szCs w:val="21"/>
        </w:rPr>
        <w:t> ConsoleApp6</w:t>
      </w:r>
    </w:p>
    <w:p w14:paraId="3DC8B3BC" w14:textId="77777777" w:rsidR="001C7199" w:rsidRPr="001C7199" w:rsidRDefault="001C7199" w:rsidP="001C719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1C7199">
        <w:rPr>
          <w:rFonts w:ascii="Consolas" w:hAnsi="Consolas"/>
          <w:color w:val="000000"/>
          <w:sz w:val="21"/>
          <w:szCs w:val="21"/>
        </w:rPr>
        <w:t>{</w:t>
      </w:r>
    </w:p>
    <w:p w14:paraId="57A4147A" w14:textId="77777777" w:rsidR="001C7199" w:rsidRPr="001C7199" w:rsidRDefault="001C7199" w:rsidP="001C719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1C7199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1C7199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1C7199">
        <w:rPr>
          <w:rFonts w:ascii="Consolas" w:hAnsi="Consolas"/>
          <w:color w:val="000000"/>
          <w:sz w:val="21"/>
          <w:szCs w:val="21"/>
        </w:rPr>
        <w:t> Program</w:t>
      </w:r>
    </w:p>
    <w:p w14:paraId="4CB27CB6" w14:textId="77777777" w:rsidR="001C7199" w:rsidRPr="001C7199" w:rsidRDefault="001C7199" w:rsidP="001C719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1C7199">
        <w:rPr>
          <w:rFonts w:ascii="Consolas" w:hAnsi="Consolas"/>
          <w:color w:val="000000"/>
          <w:sz w:val="21"/>
          <w:szCs w:val="21"/>
        </w:rPr>
        <w:t>    {</w:t>
      </w:r>
    </w:p>
    <w:p w14:paraId="76673DA3" w14:textId="77777777" w:rsidR="001C7199" w:rsidRPr="001C7199" w:rsidRDefault="001C7199" w:rsidP="001C719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1C7199">
        <w:rPr>
          <w:rFonts w:ascii="Consolas" w:hAnsi="Consolas"/>
          <w:color w:val="000000"/>
          <w:sz w:val="21"/>
          <w:szCs w:val="21"/>
        </w:rPr>
        <w:t>        </w:t>
      </w:r>
      <w:r w:rsidRPr="001C7199">
        <w:rPr>
          <w:rFonts w:ascii="Consolas" w:hAnsi="Consolas"/>
          <w:color w:val="0000FF"/>
          <w:sz w:val="21"/>
          <w:szCs w:val="21"/>
        </w:rPr>
        <w:t>static</w:t>
      </w:r>
      <w:r w:rsidRPr="001C7199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1C7199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1C7199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1C7199">
        <w:rPr>
          <w:rFonts w:ascii="Consolas" w:hAnsi="Consolas"/>
          <w:color w:val="000000"/>
          <w:sz w:val="21"/>
          <w:szCs w:val="21"/>
        </w:rPr>
        <w:t>Main</w:t>
      </w:r>
      <w:proofErr w:type="spellEnd"/>
      <w:r w:rsidRPr="001C7199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1C7199">
        <w:rPr>
          <w:rFonts w:ascii="Consolas" w:hAnsi="Consolas"/>
          <w:color w:val="0000FF"/>
          <w:sz w:val="21"/>
          <w:szCs w:val="21"/>
        </w:rPr>
        <w:t>string</w:t>
      </w:r>
      <w:proofErr w:type="spellEnd"/>
      <w:r w:rsidRPr="001C7199">
        <w:rPr>
          <w:rFonts w:ascii="Consolas" w:hAnsi="Consolas"/>
          <w:color w:val="000000"/>
          <w:sz w:val="21"/>
          <w:szCs w:val="21"/>
        </w:rPr>
        <w:t>[] </w:t>
      </w:r>
      <w:proofErr w:type="spellStart"/>
      <w:r w:rsidRPr="001C7199">
        <w:rPr>
          <w:rFonts w:ascii="Consolas" w:hAnsi="Consolas"/>
          <w:color w:val="000000"/>
          <w:sz w:val="21"/>
          <w:szCs w:val="21"/>
        </w:rPr>
        <w:t>args</w:t>
      </w:r>
      <w:proofErr w:type="spellEnd"/>
      <w:r w:rsidRPr="001C7199">
        <w:rPr>
          <w:rFonts w:ascii="Consolas" w:hAnsi="Consolas"/>
          <w:color w:val="000000"/>
          <w:sz w:val="21"/>
          <w:szCs w:val="21"/>
        </w:rPr>
        <w:t>)</w:t>
      </w:r>
    </w:p>
    <w:p w14:paraId="71B48927" w14:textId="77777777" w:rsidR="001C7199" w:rsidRPr="001C7199" w:rsidRDefault="001C7199" w:rsidP="001C719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1C7199">
        <w:rPr>
          <w:rFonts w:ascii="Consolas" w:hAnsi="Consolas"/>
          <w:color w:val="000000"/>
          <w:sz w:val="21"/>
          <w:szCs w:val="21"/>
        </w:rPr>
        <w:t>        {</w:t>
      </w:r>
    </w:p>
    <w:p w14:paraId="35FE8F96" w14:textId="77777777" w:rsidR="001C7199" w:rsidRPr="001C7199" w:rsidRDefault="001C7199" w:rsidP="001C719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1C7199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1C7199">
        <w:rPr>
          <w:rFonts w:ascii="Consolas" w:hAnsi="Consolas"/>
          <w:color w:val="0000FF"/>
          <w:sz w:val="21"/>
          <w:szCs w:val="21"/>
        </w:rPr>
        <w:t>for</w:t>
      </w:r>
      <w:proofErr w:type="spellEnd"/>
      <w:r w:rsidRPr="001C7199">
        <w:rPr>
          <w:rFonts w:ascii="Consolas" w:hAnsi="Consolas"/>
          <w:color w:val="000000"/>
          <w:sz w:val="21"/>
          <w:szCs w:val="21"/>
        </w:rPr>
        <w:t> (</w:t>
      </w:r>
      <w:proofErr w:type="spellStart"/>
      <w:r w:rsidRPr="001C7199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1C7199">
        <w:rPr>
          <w:rFonts w:ascii="Consolas" w:hAnsi="Consolas"/>
          <w:color w:val="000000"/>
          <w:sz w:val="21"/>
          <w:szCs w:val="21"/>
        </w:rPr>
        <w:t> i = </w:t>
      </w:r>
      <w:r w:rsidRPr="001C7199">
        <w:rPr>
          <w:rFonts w:ascii="Consolas" w:hAnsi="Consolas"/>
          <w:color w:val="098658"/>
          <w:sz w:val="21"/>
          <w:szCs w:val="21"/>
        </w:rPr>
        <w:t>10</w:t>
      </w:r>
      <w:r w:rsidRPr="001C7199">
        <w:rPr>
          <w:rFonts w:ascii="Consolas" w:hAnsi="Consolas"/>
          <w:color w:val="000000"/>
          <w:sz w:val="21"/>
          <w:szCs w:val="21"/>
        </w:rPr>
        <w:t>; i &gt; </w:t>
      </w:r>
      <w:r w:rsidRPr="001C7199">
        <w:rPr>
          <w:rFonts w:ascii="Consolas" w:hAnsi="Consolas"/>
          <w:color w:val="098658"/>
          <w:sz w:val="21"/>
          <w:szCs w:val="21"/>
        </w:rPr>
        <w:t>0</w:t>
      </w:r>
      <w:r w:rsidRPr="001C7199">
        <w:rPr>
          <w:rFonts w:ascii="Consolas" w:hAnsi="Consolas"/>
          <w:color w:val="000000"/>
          <w:sz w:val="21"/>
          <w:szCs w:val="21"/>
        </w:rPr>
        <w:t>; </w:t>
      </w:r>
      <w:r w:rsidRPr="001C7199">
        <w:rPr>
          <w:rFonts w:ascii="Consolas" w:hAnsi="Consolas"/>
          <w:b/>
          <w:bCs/>
          <w:color w:val="000000"/>
          <w:sz w:val="21"/>
          <w:szCs w:val="21"/>
        </w:rPr>
        <w:t>i--</w:t>
      </w:r>
      <w:r w:rsidRPr="001C7199">
        <w:rPr>
          <w:rFonts w:ascii="Consolas" w:hAnsi="Consolas"/>
          <w:color w:val="000000"/>
          <w:sz w:val="21"/>
          <w:szCs w:val="21"/>
        </w:rPr>
        <w:t>)</w:t>
      </w:r>
    </w:p>
    <w:p w14:paraId="01D72F0F" w14:textId="77777777" w:rsidR="001C7199" w:rsidRPr="001C7199" w:rsidRDefault="001C7199" w:rsidP="001C719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1C7199">
        <w:rPr>
          <w:rFonts w:ascii="Consolas" w:hAnsi="Consolas"/>
          <w:color w:val="000000"/>
          <w:sz w:val="21"/>
          <w:szCs w:val="21"/>
        </w:rPr>
        <w:t>            {</w:t>
      </w:r>
    </w:p>
    <w:p w14:paraId="37350374" w14:textId="77777777" w:rsidR="001C7199" w:rsidRPr="001C7199" w:rsidRDefault="001C7199" w:rsidP="001C719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1C7199">
        <w:rPr>
          <w:rFonts w:ascii="Consolas" w:hAnsi="Consolas"/>
          <w:color w:val="000000"/>
          <w:sz w:val="21"/>
          <w:szCs w:val="21"/>
        </w:rPr>
        <w:t>                </w:t>
      </w:r>
      <w:proofErr w:type="spellStart"/>
      <w:r w:rsidRPr="001C7199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1C7199">
        <w:rPr>
          <w:rFonts w:ascii="Consolas" w:hAnsi="Consolas"/>
          <w:color w:val="000000"/>
          <w:sz w:val="21"/>
          <w:szCs w:val="21"/>
        </w:rPr>
        <w:t>(i);</w:t>
      </w:r>
    </w:p>
    <w:p w14:paraId="07D24B0B" w14:textId="77777777" w:rsidR="001C7199" w:rsidRPr="001C7199" w:rsidRDefault="001C7199" w:rsidP="001C719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1C7199"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29959D92" w14:textId="77777777" w:rsidR="001C7199" w:rsidRPr="001C7199" w:rsidRDefault="001C7199" w:rsidP="001C719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1C7199">
        <w:rPr>
          <w:rFonts w:ascii="Consolas" w:hAnsi="Consolas"/>
          <w:color w:val="000000"/>
          <w:sz w:val="21"/>
          <w:szCs w:val="21"/>
        </w:rPr>
        <w:t>        }</w:t>
      </w:r>
    </w:p>
    <w:p w14:paraId="6BCAA2D5" w14:textId="77777777" w:rsidR="001C7199" w:rsidRPr="001C7199" w:rsidRDefault="001C7199" w:rsidP="001C719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1C7199">
        <w:rPr>
          <w:rFonts w:ascii="Consolas" w:hAnsi="Consolas"/>
          <w:color w:val="000000"/>
          <w:sz w:val="21"/>
          <w:szCs w:val="21"/>
        </w:rPr>
        <w:t>    }</w:t>
      </w:r>
    </w:p>
    <w:p w14:paraId="57D5B971" w14:textId="77777777" w:rsidR="001C7199" w:rsidRPr="001C7199" w:rsidRDefault="001C7199" w:rsidP="001C719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1C7199">
        <w:rPr>
          <w:rFonts w:ascii="Consolas" w:hAnsi="Consolas"/>
          <w:color w:val="000000"/>
          <w:sz w:val="21"/>
          <w:szCs w:val="21"/>
        </w:rPr>
        <w:t>}</w:t>
      </w:r>
    </w:p>
    <w:p w14:paraId="23FDAE57" w14:textId="65F7C59F" w:rsidR="001C7199" w:rsidRDefault="007C136F" w:rsidP="00655A68">
      <w:r>
        <w:lastRenderedPageBreak/>
        <w:t>Třetí příklad</w:t>
      </w:r>
      <w:r w:rsidR="00B43F88">
        <w:t xml:space="preserve"> na cyklus </w:t>
      </w:r>
      <w:proofErr w:type="spellStart"/>
      <w:r w:rsidR="00B43F88" w:rsidRPr="00B43F88">
        <w:rPr>
          <w:i/>
          <w:iCs/>
        </w:rPr>
        <w:t>for</w:t>
      </w:r>
      <w:proofErr w:type="spellEnd"/>
      <w:r>
        <w:t xml:space="preserve"> vypíše </w:t>
      </w:r>
      <w:r w:rsidR="006076A8">
        <w:t xml:space="preserve">čísla </w:t>
      </w:r>
      <w:r w:rsidR="00172945" w:rsidRPr="00172945">
        <w:t>10,20,30,40,50,60,70,80,90,100</w:t>
      </w:r>
      <w:r w:rsidR="00172945">
        <w:t xml:space="preserve">. Všimněte si změny hodnoty proměnné </w:t>
      </w:r>
      <w:r w:rsidR="00172945" w:rsidRPr="006076A8">
        <w:rPr>
          <w:rFonts w:ascii="Consolas" w:hAnsi="Consolas"/>
          <w:color w:val="000000"/>
          <w:sz w:val="21"/>
          <w:szCs w:val="21"/>
          <w:shd w:val="clear" w:color="auto" w:fill="E7E6E6" w:themeFill="background2"/>
        </w:rPr>
        <w:t>i = i + </w:t>
      </w:r>
      <w:r w:rsidR="00172945" w:rsidRPr="006076A8">
        <w:rPr>
          <w:rFonts w:ascii="Consolas" w:hAnsi="Consolas"/>
          <w:color w:val="098658"/>
          <w:sz w:val="21"/>
          <w:szCs w:val="21"/>
          <w:shd w:val="clear" w:color="auto" w:fill="E7E6E6" w:themeFill="background2"/>
        </w:rPr>
        <w:t>10</w:t>
      </w:r>
      <w:r w:rsidR="00993B50">
        <w:t xml:space="preserve"> a podmínky </w:t>
      </w:r>
      <w:r w:rsidR="00993B50" w:rsidRPr="006076A8">
        <w:rPr>
          <w:rFonts w:ascii="Consolas" w:hAnsi="Consolas"/>
          <w:color w:val="000000"/>
          <w:sz w:val="21"/>
          <w:szCs w:val="21"/>
          <w:shd w:val="clear" w:color="auto" w:fill="E7E6E6" w:themeFill="background2"/>
        </w:rPr>
        <w:t>i &lt;= </w:t>
      </w:r>
      <w:r w:rsidR="00993B50" w:rsidRPr="006076A8">
        <w:rPr>
          <w:rFonts w:ascii="Consolas" w:hAnsi="Consolas"/>
          <w:color w:val="098658"/>
          <w:sz w:val="21"/>
          <w:szCs w:val="21"/>
          <w:shd w:val="clear" w:color="auto" w:fill="E7E6E6" w:themeFill="background2"/>
        </w:rPr>
        <w:t>100</w:t>
      </w:r>
      <w:r w:rsidR="00993B50">
        <w:t>.</w:t>
      </w:r>
    </w:p>
    <w:p w14:paraId="68C8B9FE" w14:textId="77777777" w:rsidR="006076A8" w:rsidRPr="006076A8" w:rsidRDefault="006076A8" w:rsidP="006076A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6076A8">
        <w:rPr>
          <w:rFonts w:ascii="Consolas" w:hAnsi="Consolas"/>
          <w:color w:val="0000FF"/>
          <w:sz w:val="21"/>
          <w:szCs w:val="21"/>
        </w:rPr>
        <w:t>using</w:t>
      </w:r>
      <w:proofErr w:type="spellEnd"/>
      <w:r w:rsidRPr="006076A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076A8">
        <w:rPr>
          <w:rFonts w:ascii="Consolas" w:hAnsi="Consolas"/>
          <w:color w:val="000000"/>
          <w:sz w:val="21"/>
          <w:szCs w:val="21"/>
        </w:rPr>
        <w:t>System</w:t>
      </w:r>
      <w:proofErr w:type="spellEnd"/>
      <w:r w:rsidRPr="006076A8">
        <w:rPr>
          <w:rFonts w:ascii="Consolas" w:hAnsi="Consolas"/>
          <w:color w:val="000000"/>
          <w:sz w:val="21"/>
          <w:szCs w:val="21"/>
        </w:rPr>
        <w:t>;</w:t>
      </w:r>
    </w:p>
    <w:p w14:paraId="77942B06" w14:textId="77777777" w:rsidR="006076A8" w:rsidRPr="006076A8" w:rsidRDefault="006076A8" w:rsidP="006076A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0A4378A6" w14:textId="77777777" w:rsidR="006076A8" w:rsidRPr="006076A8" w:rsidRDefault="006076A8" w:rsidP="006076A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6076A8">
        <w:rPr>
          <w:rFonts w:ascii="Consolas" w:hAnsi="Consolas"/>
          <w:color w:val="0000FF"/>
          <w:sz w:val="21"/>
          <w:szCs w:val="21"/>
        </w:rPr>
        <w:t>namespace</w:t>
      </w:r>
      <w:proofErr w:type="spellEnd"/>
      <w:r w:rsidRPr="006076A8">
        <w:rPr>
          <w:rFonts w:ascii="Consolas" w:hAnsi="Consolas"/>
          <w:color w:val="000000"/>
          <w:sz w:val="21"/>
          <w:szCs w:val="21"/>
        </w:rPr>
        <w:t> ConsoleApp6</w:t>
      </w:r>
    </w:p>
    <w:p w14:paraId="59782855" w14:textId="77777777" w:rsidR="006076A8" w:rsidRPr="006076A8" w:rsidRDefault="006076A8" w:rsidP="006076A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076A8">
        <w:rPr>
          <w:rFonts w:ascii="Consolas" w:hAnsi="Consolas"/>
          <w:color w:val="000000"/>
          <w:sz w:val="21"/>
          <w:szCs w:val="21"/>
        </w:rPr>
        <w:t>{</w:t>
      </w:r>
    </w:p>
    <w:p w14:paraId="71B02F46" w14:textId="77777777" w:rsidR="006076A8" w:rsidRPr="006076A8" w:rsidRDefault="006076A8" w:rsidP="006076A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076A8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6076A8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6076A8">
        <w:rPr>
          <w:rFonts w:ascii="Consolas" w:hAnsi="Consolas"/>
          <w:color w:val="000000"/>
          <w:sz w:val="21"/>
          <w:szCs w:val="21"/>
        </w:rPr>
        <w:t> Program</w:t>
      </w:r>
    </w:p>
    <w:p w14:paraId="0F128DF0" w14:textId="77777777" w:rsidR="006076A8" w:rsidRPr="006076A8" w:rsidRDefault="006076A8" w:rsidP="006076A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076A8">
        <w:rPr>
          <w:rFonts w:ascii="Consolas" w:hAnsi="Consolas"/>
          <w:color w:val="000000"/>
          <w:sz w:val="21"/>
          <w:szCs w:val="21"/>
        </w:rPr>
        <w:t>    {</w:t>
      </w:r>
    </w:p>
    <w:p w14:paraId="55DBED41" w14:textId="77777777" w:rsidR="006076A8" w:rsidRPr="006076A8" w:rsidRDefault="006076A8" w:rsidP="006076A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076A8">
        <w:rPr>
          <w:rFonts w:ascii="Consolas" w:hAnsi="Consolas"/>
          <w:color w:val="000000"/>
          <w:sz w:val="21"/>
          <w:szCs w:val="21"/>
        </w:rPr>
        <w:t>        </w:t>
      </w:r>
      <w:r w:rsidRPr="006076A8">
        <w:rPr>
          <w:rFonts w:ascii="Consolas" w:hAnsi="Consolas"/>
          <w:color w:val="0000FF"/>
          <w:sz w:val="21"/>
          <w:szCs w:val="21"/>
        </w:rPr>
        <w:t>static</w:t>
      </w:r>
      <w:r w:rsidRPr="006076A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076A8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6076A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076A8">
        <w:rPr>
          <w:rFonts w:ascii="Consolas" w:hAnsi="Consolas"/>
          <w:color w:val="000000"/>
          <w:sz w:val="21"/>
          <w:szCs w:val="21"/>
        </w:rPr>
        <w:t>Main</w:t>
      </w:r>
      <w:proofErr w:type="spellEnd"/>
      <w:r w:rsidRPr="006076A8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6076A8">
        <w:rPr>
          <w:rFonts w:ascii="Consolas" w:hAnsi="Consolas"/>
          <w:color w:val="0000FF"/>
          <w:sz w:val="21"/>
          <w:szCs w:val="21"/>
        </w:rPr>
        <w:t>string</w:t>
      </w:r>
      <w:proofErr w:type="spellEnd"/>
      <w:r w:rsidRPr="006076A8">
        <w:rPr>
          <w:rFonts w:ascii="Consolas" w:hAnsi="Consolas"/>
          <w:color w:val="000000"/>
          <w:sz w:val="21"/>
          <w:szCs w:val="21"/>
        </w:rPr>
        <w:t>[] </w:t>
      </w:r>
      <w:proofErr w:type="spellStart"/>
      <w:r w:rsidRPr="006076A8">
        <w:rPr>
          <w:rFonts w:ascii="Consolas" w:hAnsi="Consolas"/>
          <w:color w:val="000000"/>
          <w:sz w:val="21"/>
          <w:szCs w:val="21"/>
        </w:rPr>
        <w:t>args</w:t>
      </w:r>
      <w:proofErr w:type="spellEnd"/>
      <w:r w:rsidRPr="006076A8">
        <w:rPr>
          <w:rFonts w:ascii="Consolas" w:hAnsi="Consolas"/>
          <w:color w:val="000000"/>
          <w:sz w:val="21"/>
          <w:szCs w:val="21"/>
        </w:rPr>
        <w:t>)</w:t>
      </w:r>
    </w:p>
    <w:p w14:paraId="7129B1E0" w14:textId="77777777" w:rsidR="006076A8" w:rsidRPr="006076A8" w:rsidRDefault="006076A8" w:rsidP="006076A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076A8">
        <w:rPr>
          <w:rFonts w:ascii="Consolas" w:hAnsi="Consolas"/>
          <w:color w:val="000000"/>
          <w:sz w:val="21"/>
          <w:szCs w:val="21"/>
        </w:rPr>
        <w:t>        {</w:t>
      </w:r>
    </w:p>
    <w:p w14:paraId="6799C15A" w14:textId="77777777" w:rsidR="006076A8" w:rsidRPr="006076A8" w:rsidRDefault="006076A8" w:rsidP="006076A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076A8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6076A8">
        <w:rPr>
          <w:rFonts w:ascii="Consolas" w:hAnsi="Consolas"/>
          <w:color w:val="0000FF"/>
          <w:sz w:val="21"/>
          <w:szCs w:val="21"/>
        </w:rPr>
        <w:t>for</w:t>
      </w:r>
      <w:proofErr w:type="spellEnd"/>
      <w:r w:rsidRPr="006076A8">
        <w:rPr>
          <w:rFonts w:ascii="Consolas" w:hAnsi="Consolas"/>
          <w:color w:val="000000"/>
          <w:sz w:val="21"/>
          <w:szCs w:val="21"/>
        </w:rPr>
        <w:t> (</w:t>
      </w:r>
      <w:proofErr w:type="spellStart"/>
      <w:r w:rsidRPr="006076A8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6076A8">
        <w:rPr>
          <w:rFonts w:ascii="Consolas" w:hAnsi="Consolas"/>
          <w:color w:val="000000"/>
          <w:sz w:val="21"/>
          <w:szCs w:val="21"/>
        </w:rPr>
        <w:t> i = </w:t>
      </w:r>
      <w:r w:rsidRPr="006076A8">
        <w:rPr>
          <w:rFonts w:ascii="Consolas" w:hAnsi="Consolas"/>
          <w:color w:val="098658"/>
          <w:sz w:val="21"/>
          <w:szCs w:val="21"/>
        </w:rPr>
        <w:t>10</w:t>
      </w:r>
      <w:r w:rsidRPr="006076A8">
        <w:rPr>
          <w:rFonts w:ascii="Consolas" w:hAnsi="Consolas"/>
          <w:color w:val="000000"/>
          <w:sz w:val="21"/>
          <w:szCs w:val="21"/>
        </w:rPr>
        <w:t>; i &lt;= </w:t>
      </w:r>
      <w:r w:rsidRPr="006076A8">
        <w:rPr>
          <w:rFonts w:ascii="Consolas" w:hAnsi="Consolas"/>
          <w:color w:val="098658"/>
          <w:sz w:val="21"/>
          <w:szCs w:val="21"/>
        </w:rPr>
        <w:t>100</w:t>
      </w:r>
      <w:r w:rsidRPr="006076A8">
        <w:rPr>
          <w:rFonts w:ascii="Consolas" w:hAnsi="Consolas"/>
          <w:color w:val="000000"/>
          <w:sz w:val="21"/>
          <w:szCs w:val="21"/>
        </w:rPr>
        <w:t>; </w:t>
      </w:r>
      <w:r w:rsidRPr="006076A8">
        <w:rPr>
          <w:rFonts w:ascii="Consolas" w:hAnsi="Consolas"/>
          <w:b/>
          <w:bCs/>
          <w:color w:val="000000"/>
          <w:sz w:val="21"/>
          <w:szCs w:val="21"/>
        </w:rPr>
        <w:t>i = i + </w:t>
      </w:r>
      <w:r w:rsidRPr="006076A8">
        <w:rPr>
          <w:rFonts w:ascii="Consolas" w:hAnsi="Consolas"/>
          <w:b/>
          <w:bCs/>
          <w:color w:val="098658"/>
          <w:sz w:val="21"/>
          <w:szCs w:val="21"/>
        </w:rPr>
        <w:t>10</w:t>
      </w:r>
      <w:r w:rsidRPr="006076A8">
        <w:rPr>
          <w:rFonts w:ascii="Consolas" w:hAnsi="Consolas"/>
          <w:color w:val="000000"/>
          <w:sz w:val="21"/>
          <w:szCs w:val="21"/>
        </w:rPr>
        <w:t>)</w:t>
      </w:r>
    </w:p>
    <w:p w14:paraId="109B97F4" w14:textId="77777777" w:rsidR="006076A8" w:rsidRPr="006076A8" w:rsidRDefault="006076A8" w:rsidP="006076A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076A8">
        <w:rPr>
          <w:rFonts w:ascii="Consolas" w:hAnsi="Consolas"/>
          <w:color w:val="000000"/>
          <w:sz w:val="21"/>
          <w:szCs w:val="21"/>
        </w:rPr>
        <w:t>            {</w:t>
      </w:r>
    </w:p>
    <w:p w14:paraId="3C212197" w14:textId="77777777" w:rsidR="006076A8" w:rsidRPr="006076A8" w:rsidRDefault="006076A8" w:rsidP="006076A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076A8">
        <w:rPr>
          <w:rFonts w:ascii="Consolas" w:hAnsi="Consolas"/>
          <w:color w:val="000000"/>
          <w:sz w:val="21"/>
          <w:szCs w:val="21"/>
        </w:rPr>
        <w:t>                </w:t>
      </w:r>
      <w:proofErr w:type="spellStart"/>
      <w:r w:rsidRPr="006076A8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6076A8">
        <w:rPr>
          <w:rFonts w:ascii="Consolas" w:hAnsi="Consolas"/>
          <w:color w:val="000000"/>
          <w:sz w:val="21"/>
          <w:szCs w:val="21"/>
        </w:rPr>
        <w:t>(i);</w:t>
      </w:r>
    </w:p>
    <w:p w14:paraId="5E126F4D" w14:textId="77777777" w:rsidR="006076A8" w:rsidRPr="006076A8" w:rsidRDefault="006076A8" w:rsidP="006076A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076A8"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0444C7D3" w14:textId="77777777" w:rsidR="006076A8" w:rsidRPr="006076A8" w:rsidRDefault="006076A8" w:rsidP="006076A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076A8">
        <w:rPr>
          <w:rFonts w:ascii="Consolas" w:hAnsi="Consolas"/>
          <w:color w:val="000000"/>
          <w:sz w:val="21"/>
          <w:szCs w:val="21"/>
        </w:rPr>
        <w:t>        }</w:t>
      </w:r>
    </w:p>
    <w:p w14:paraId="5DB29DE0" w14:textId="77777777" w:rsidR="006076A8" w:rsidRPr="006076A8" w:rsidRDefault="006076A8" w:rsidP="006076A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076A8">
        <w:rPr>
          <w:rFonts w:ascii="Consolas" w:hAnsi="Consolas"/>
          <w:color w:val="000000"/>
          <w:sz w:val="21"/>
          <w:szCs w:val="21"/>
        </w:rPr>
        <w:t>    }</w:t>
      </w:r>
    </w:p>
    <w:p w14:paraId="285F8B5E" w14:textId="77777777" w:rsidR="006076A8" w:rsidRPr="006076A8" w:rsidRDefault="006076A8" w:rsidP="006076A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076A8">
        <w:rPr>
          <w:rFonts w:ascii="Consolas" w:hAnsi="Consolas"/>
          <w:color w:val="000000"/>
          <w:sz w:val="21"/>
          <w:szCs w:val="21"/>
        </w:rPr>
        <w:t>}</w:t>
      </w:r>
    </w:p>
    <w:p w14:paraId="37243222" w14:textId="76B558BF" w:rsidR="006076A8" w:rsidRDefault="006076A8" w:rsidP="00655A68"/>
    <w:p w14:paraId="261A9724" w14:textId="2F93A9EA" w:rsidR="00F87D92" w:rsidRDefault="00993B50" w:rsidP="00655A68">
      <w:r>
        <w:t>Čtvrtý příklad</w:t>
      </w:r>
      <w:r w:rsidR="00B43F88">
        <w:t xml:space="preserve"> na cyklus </w:t>
      </w:r>
      <w:proofErr w:type="spellStart"/>
      <w:r w:rsidR="00B43F88" w:rsidRPr="00B43F88">
        <w:rPr>
          <w:i/>
          <w:iCs/>
        </w:rPr>
        <w:t>for</w:t>
      </w:r>
      <w:proofErr w:type="spellEnd"/>
      <w:r>
        <w:t xml:space="preserve"> vypíše čísla </w:t>
      </w:r>
      <w:r w:rsidR="00914E92" w:rsidRPr="00914E92">
        <w:t>10,100,1000,10000,100000</w:t>
      </w:r>
      <w:r w:rsidR="00914E92">
        <w:t xml:space="preserve">. Tentokrát měníme hodnoty pomocí výrazu </w:t>
      </w:r>
      <w:r w:rsidR="00772E8F" w:rsidRPr="00772E8F">
        <w:rPr>
          <w:rFonts w:ascii="Consolas" w:hAnsi="Consolas"/>
          <w:color w:val="000000"/>
          <w:sz w:val="21"/>
          <w:szCs w:val="21"/>
          <w:shd w:val="clear" w:color="auto" w:fill="E7E6E6" w:themeFill="background2"/>
        </w:rPr>
        <w:t>i = i * </w:t>
      </w:r>
      <w:r w:rsidR="00772E8F" w:rsidRPr="00772E8F">
        <w:rPr>
          <w:rFonts w:ascii="Consolas" w:hAnsi="Consolas"/>
          <w:color w:val="098658"/>
          <w:sz w:val="21"/>
          <w:szCs w:val="21"/>
          <w:shd w:val="clear" w:color="auto" w:fill="E7E6E6" w:themeFill="background2"/>
        </w:rPr>
        <w:t>10</w:t>
      </w:r>
      <w:r w:rsidR="00772E8F">
        <w:t>.</w:t>
      </w:r>
    </w:p>
    <w:p w14:paraId="4DC9FBA3" w14:textId="77777777" w:rsidR="00772E8F" w:rsidRPr="00772E8F" w:rsidRDefault="00772E8F" w:rsidP="00772E8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772E8F">
        <w:rPr>
          <w:rFonts w:ascii="Consolas" w:hAnsi="Consolas"/>
          <w:color w:val="0000FF"/>
          <w:sz w:val="21"/>
          <w:szCs w:val="21"/>
        </w:rPr>
        <w:t>using</w:t>
      </w:r>
      <w:proofErr w:type="spellEnd"/>
      <w:r w:rsidRPr="00772E8F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772E8F">
        <w:rPr>
          <w:rFonts w:ascii="Consolas" w:hAnsi="Consolas"/>
          <w:color w:val="000000"/>
          <w:sz w:val="21"/>
          <w:szCs w:val="21"/>
        </w:rPr>
        <w:t>System</w:t>
      </w:r>
      <w:proofErr w:type="spellEnd"/>
      <w:r w:rsidRPr="00772E8F">
        <w:rPr>
          <w:rFonts w:ascii="Consolas" w:hAnsi="Consolas"/>
          <w:color w:val="000000"/>
          <w:sz w:val="21"/>
          <w:szCs w:val="21"/>
        </w:rPr>
        <w:t>;</w:t>
      </w:r>
    </w:p>
    <w:p w14:paraId="58C78CD5" w14:textId="77777777" w:rsidR="00772E8F" w:rsidRPr="00772E8F" w:rsidRDefault="00772E8F" w:rsidP="00772E8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7A72A171" w14:textId="77777777" w:rsidR="00772E8F" w:rsidRPr="00772E8F" w:rsidRDefault="00772E8F" w:rsidP="00772E8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772E8F">
        <w:rPr>
          <w:rFonts w:ascii="Consolas" w:hAnsi="Consolas"/>
          <w:color w:val="0000FF"/>
          <w:sz w:val="21"/>
          <w:szCs w:val="21"/>
        </w:rPr>
        <w:t>namespace</w:t>
      </w:r>
      <w:proofErr w:type="spellEnd"/>
      <w:r w:rsidRPr="00772E8F">
        <w:rPr>
          <w:rFonts w:ascii="Consolas" w:hAnsi="Consolas"/>
          <w:color w:val="000000"/>
          <w:sz w:val="21"/>
          <w:szCs w:val="21"/>
        </w:rPr>
        <w:t> ConsoleApp6</w:t>
      </w:r>
    </w:p>
    <w:p w14:paraId="1AA852A1" w14:textId="77777777" w:rsidR="00772E8F" w:rsidRPr="00772E8F" w:rsidRDefault="00772E8F" w:rsidP="00772E8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772E8F">
        <w:rPr>
          <w:rFonts w:ascii="Consolas" w:hAnsi="Consolas"/>
          <w:color w:val="000000"/>
          <w:sz w:val="21"/>
          <w:szCs w:val="21"/>
        </w:rPr>
        <w:t>{</w:t>
      </w:r>
    </w:p>
    <w:p w14:paraId="4676B797" w14:textId="77777777" w:rsidR="00772E8F" w:rsidRPr="00772E8F" w:rsidRDefault="00772E8F" w:rsidP="00772E8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772E8F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772E8F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772E8F">
        <w:rPr>
          <w:rFonts w:ascii="Consolas" w:hAnsi="Consolas"/>
          <w:color w:val="000000"/>
          <w:sz w:val="21"/>
          <w:szCs w:val="21"/>
        </w:rPr>
        <w:t> Program</w:t>
      </w:r>
    </w:p>
    <w:p w14:paraId="536DF22C" w14:textId="77777777" w:rsidR="00772E8F" w:rsidRPr="00772E8F" w:rsidRDefault="00772E8F" w:rsidP="00772E8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772E8F">
        <w:rPr>
          <w:rFonts w:ascii="Consolas" w:hAnsi="Consolas"/>
          <w:color w:val="000000"/>
          <w:sz w:val="21"/>
          <w:szCs w:val="21"/>
        </w:rPr>
        <w:t>    {</w:t>
      </w:r>
    </w:p>
    <w:p w14:paraId="3BF0656A" w14:textId="77777777" w:rsidR="00772E8F" w:rsidRPr="00772E8F" w:rsidRDefault="00772E8F" w:rsidP="00772E8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772E8F">
        <w:rPr>
          <w:rFonts w:ascii="Consolas" w:hAnsi="Consolas"/>
          <w:color w:val="000000"/>
          <w:sz w:val="21"/>
          <w:szCs w:val="21"/>
        </w:rPr>
        <w:t>        </w:t>
      </w:r>
      <w:r w:rsidRPr="00772E8F">
        <w:rPr>
          <w:rFonts w:ascii="Consolas" w:hAnsi="Consolas"/>
          <w:color w:val="0000FF"/>
          <w:sz w:val="21"/>
          <w:szCs w:val="21"/>
        </w:rPr>
        <w:t>static</w:t>
      </w:r>
      <w:r w:rsidRPr="00772E8F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772E8F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772E8F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772E8F">
        <w:rPr>
          <w:rFonts w:ascii="Consolas" w:hAnsi="Consolas"/>
          <w:color w:val="000000"/>
          <w:sz w:val="21"/>
          <w:szCs w:val="21"/>
        </w:rPr>
        <w:t>Main</w:t>
      </w:r>
      <w:proofErr w:type="spellEnd"/>
      <w:r w:rsidRPr="00772E8F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772E8F">
        <w:rPr>
          <w:rFonts w:ascii="Consolas" w:hAnsi="Consolas"/>
          <w:color w:val="0000FF"/>
          <w:sz w:val="21"/>
          <w:szCs w:val="21"/>
        </w:rPr>
        <w:t>string</w:t>
      </w:r>
      <w:proofErr w:type="spellEnd"/>
      <w:r w:rsidRPr="00772E8F">
        <w:rPr>
          <w:rFonts w:ascii="Consolas" w:hAnsi="Consolas"/>
          <w:color w:val="000000"/>
          <w:sz w:val="21"/>
          <w:szCs w:val="21"/>
        </w:rPr>
        <w:t>[] </w:t>
      </w:r>
      <w:proofErr w:type="spellStart"/>
      <w:r w:rsidRPr="00772E8F">
        <w:rPr>
          <w:rFonts w:ascii="Consolas" w:hAnsi="Consolas"/>
          <w:color w:val="000000"/>
          <w:sz w:val="21"/>
          <w:szCs w:val="21"/>
        </w:rPr>
        <w:t>args</w:t>
      </w:r>
      <w:proofErr w:type="spellEnd"/>
      <w:r w:rsidRPr="00772E8F">
        <w:rPr>
          <w:rFonts w:ascii="Consolas" w:hAnsi="Consolas"/>
          <w:color w:val="000000"/>
          <w:sz w:val="21"/>
          <w:szCs w:val="21"/>
        </w:rPr>
        <w:t>)</w:t>
      </w:r>
    </w:p>
    <w:p w14:paraId="106F6EC6" w14:textId="77777777" w:rsidR="00772E8F" w:rsidRPr="00772E8F" w:rsidRDefault="00772E8F" w:rsidP="00772E8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772E8F">
        <w:rPr>
          <w:rFonts w:ascii="Consolas" w:hAnsi="Consolas"/>
          <w:color w:val="000000"/>
          <w:sz w:val="21"/>
          <w:szCs w:val="21"/>
        </w:rPr>
        <w:t>        {</w:t>
      </w:r>
    </w:p>
    <w:p w14:paraId="1DF95E8D" w14:textId="77777777" w:rsidR="00772E8F" w:rsidRPr="00772E8F" w:rsidRDefault="00772E8F" w:rsidP="00772E8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772E8F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772E8F">
        <w:rPr>
          <w:rFonts w:ascii="Consolas" w:hAnsi="Consolas"/>
          <w:color w:val="0000FF"/>
          <w:sz w:val="21"/>
          <w:szCs w:val="21"/>
        </w:rPr>
        <w:t>for</w:t>
      </w:r>
      <w:proofErr w:type="spellEnd"/>
      <w:r w:rsidRPr="00772E8F">
        <w:rPr>
          <w:rFonts w:ascii="Consolas" w:hAnsi="Consolas"/>
          <w:color w:val="000000"/>
          <w:sz w:val="21"/>
          <w:szCs w:val="21"/>
        </w:rPr>
        <w:t> (</w:t>
      </w:r>
      <w:proofErr w:type="spellStart"/>
      <w:r w:rsidRPr="00772E8F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772E8F">
        <w:rPr>
          <w:rFonts w:ascii="Consolas" w:hAnsi="Consolas"/>
          <w:color w:val="000000"/>
          <w:sz w:val="21"/>
          <w:szCs w:val="21"/>
        </w:rPr>
        <w:t> i = </w:t>
      </w:r>
      <w:r w:rsidRPr="00772E8F">
        <w:rPr>
          <w:rFonts w:ascii="Consolas" w:hAnsi="Consolas"/>
          <w:color w:val="098658"/>
          <w:sz w:val="21"/>
          <w:szCs w:val="21"/>
        </w:rPr>
        <w:t>10</w:t>
      </w:r>
      <w:r w:rsidRPr="00772E8F">
        <w:rPr>
          <w:rFonts w:ascii="Consolas" w:hAnsi="Consolas"/>
          <w:color w:val="000000"/>
          <w:sz w:val="21"/>
          <w:szCs w:val="21"/>
        </w:rPr>
        <w:t>; i &lt;= </w:t>
      </w:r>
      <w:r w:rsidRPr="00772E8F">
        <w:rPr>
          <w:rFonts w:ascii="Consolas" w:hAnsi="Consolas"/>
          <w:color w:val="098658"/>
          <w:sz w:val="21"/>
          <w:szCs w:val="21"/>
        </w:rPr>
        <w:t>100000</w:t>
      </w:r>
      <w:r w:rsidRPr="00772E8F">
        <w:rPr>
          <w:rFonts w:ascii="Consolas" w:hAnsi="Consolas"/>
          <w:color w:val="000000"/>
          <w:sz w:val="21"/>
          <w:szCs w:val="21"/>
        </w:rPr>
        <w:t>; </w:t>
      </w:r>
      <w:r w:rsidRPr="00772E8F">
        <w:rPr>
          <w:rFonts w:ascii="Consolas" w:hAnsi="Consolas"/>
          <w:b/>
          <w:bCs/>
          <w:color w:val="000000"/>
          <w:sz w:val="21"/>
          <w:szCs w:val="21"/>
        </w:rPr>
        <w:t>i = i * </w:t>
      </w:r>
      <w:r w:rsidRPr="00772E8F">
        <w:rPr>
          <w:rFonts w:ascii="Consolas" w:hAnsi="Consolas"/>
          <w:b/>
          <w:bCs/>
          <w:color w:val="098658"/>
          <w:sz w:val="21"/>
          <w:szCs w:val="21"/>
        </w:rPr>
        <w:t>10</w:t>
      </w:r>
      <w:r w:rsidRPr="00772E8F">
        <w:rPr>
          <w:rFonts w:ascii="Consolas" w:hAnsi="Consolas"/>
          <w:color w:val="000000"/>
          <w:sz w:val="21"/>
          <w:szCs w:val="21"/>
        </w:rPr>
        <w:t>)</w:t>
      </w:r>
    </w:p>
    <w:p w14:paraId="02ACF8AE" w14:textId="77777777" w:rsidR="00772E8F" w:rsidRPr="00772E8F" w:rsidRDefault="00772E8F" w:rsidP="00772E8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772E8F">
        <w:rPr>
          <w:rFonts w:ascii="Consolas" w:hAnsi="Consolas"/>
          <w:color w:val="000000"/>
          <w:sz w:val="21"/>
          <w:szCs w:val="21"/>
        </w:rPr>
        <w:t>            {</w:t>
      </w:r>
    </w:p>
    <w:p w14:paraId="40CCDA31" w14:textId="77777777" w:rsidR="00772E8F" w:rsidRPr="00772E8F" w:rsidRDefault="00772E8F" w:rsidP="00772E8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772E8F">
        <w:rPr>
          <w:rFonts w:ascii="Consolas" w:hAnsi="Consolas"/>
          <w:color w:val="000000"/>
          <w:sz w:val="21"/>
          <w:szCs w:val="21"/>
        </w:rPr>
        <w:t>                </w:t>
      </w:r>
      <w:proofErr w:type="spellStart"/>
      <w:r w:rsidRPr="00772E8F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772E8F">
        <w:rPr>
          <w:rFonts w:ascii="Consolas" w:hAnsi="Consolas"/>
          <w:color w:val="000000"/>
          <w:sz w:val="21"/>
          <w:szCs w:val="21"/>
        </w:rPr>
        <w:t>(i);</w:t>
      </w:r>
    </w:p>
    <w:p w14:paraId="0DDB5F60" w14:textId="77777777" w:rsidR="00772E8F" w:rsidRPr="00772E8F" w:rsidRDefault="00772E8F" w:rsidP="00772E8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772E8F"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33E69AA0" w14:textId="77777777" w:rsidR="00772E8F" w:rsidRPr="00772E8F" w:rsidRDefault="00772E8F" w:rsidP="00772E8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772E8F">
        <w:rPr>
          <w:rFonts w:ascii="Consolas" w:hAnsi="Consolas"/>
          <w:color w:val="000000"/>
          <w:sz w:val="21"/>
          <w:szCs w:val="21"/>
        </w:rPr>
        <w:t>        }</w:t>
      </w:r>
    </w:p>
    <w:p w14:paraId="30C6C12B" w14:textId="77777777" w:rsidR="00772E8F" w:rsidRPr="00772E8F" w:rsidRDefault="00772E8F" w:rsidP="00772E8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772E8F">
        <w:rPr>
          <w:rFonts w:ascii="Consolas" w:hAnsi="Consolas"/>
          <w:color w:val="000000"/>
          <w:sz w:val="21"/>
          <w:szCs w:val="21"/>
        </w:rPr>
        <w:t>    }</w:t>
      </w:r>
    </w:p>
    <w:p w14:paraId="53ED6EAE" w14:textId="77777777" w:rsidR="00772E8F" w:rsidRPr="00772E8F" w:rsidRDefault="00772E8F" w:rsidP="00772E8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772E8F">
        <w:rPr>
          <w:rFonts w:ascii="Consolas" w:hAnsi="Consolas"/>
          <w:color w:val="000000"/>
          <w:sz w:val="21"/>
          <w:szCs w:val="21"/>
        </w:rPr>
        <w:t>}</w:t>
      </w:r>
    </w:p>
    <w:p w14:paraId="7D76F3B7" w14:textId="77E9BA74" w:rsidR="00772E8F" w:rsidRDefault="00B43F88" w:rsidP="00655A68">
      <w:r>
        <w:lastRenderedPageBreak/>
        <w:t xml:space="preserve">Poslední příklad na cyklus </w:t>
      </w:r>
      <w:proofErr w:type="spellStart"/>
      <w:r w:rsidRPr="00B43F88">
        <w:rPr>
          <w:i/>
          <w:iCs/>
        </w:rPr>
        <w:t>for</w:t>
      </w:r>
      <w:proofErr w:type="spellEnd"/>
      <w:r>
        <w:t xml:space="preserve"> vypíše čísla </w:t>
      </w:r>
      <w:r w:rsidR="007C7AAE" w:rsidRPr="007C7AAE">
        <w:t>256,</w:t>
      </w:r>
      <w:r w:rsidR="007C7AAE">
        <w:t xml:space="preserve"> </w:t>
      </w:r>
      <w:r w:rsidR="007C7AAE" w:rsidRPr="007C7AAE">
        <w:t>128,</w:t>
      </w:r>
      <w:r w:rsidR="007C7AAE">
        <w:t xml:space="preserve"> </w:t>
      </w:r>
      <w:r w:rsidR="007C7AAE" w:rsidRPr="007C7AAE">
        <w:t>64,</w:t>
      </w:r>
      <w:r w:rsidR="007C7AAE">
        <w:t xml:space="preserve"> </w:t>
      </w:r>
      <w:r w:rsidR="007C7AAE" w:rsidRPr="007C7AAE">
        <w:t>32,</w:t>
      </w:r>
      <w:r w:rsidR="007C7AAE">
        <w:t xml:space="preserve"> </w:t>
      </w:r>
      <w:r w:rsidR="007C7AAE" w:rsidRPr="007C7AAE">
        <w:t>16,</w:t>
      </w:r>
      <w:r w:rsidR="007C7AAE">
        <w:t xml:space="preserve"> </w:t>
      </w:r>
      <w:r w:rsidR="007C7AAE" w:rsidRPr="007C7AAE">
        <w:t>8,</w:t>
      </w:r>
      <w:r w:rsidR="007C7AAE">
        <w:t xml:space="preserve"> </w:t>
      </w:r>
      <w:r w:rsidR="007C7AAE" w:rsidRPr="007C7AAE">
        <w:t>4,</w:t>
      </w:r>
      <w:r w:rsidR="007C7AAE">
        <w:t xml:space="preserve"> </w:t>
      </w:r>
      <w:r w:rsidR="007C7AAE" w:rsidRPr="007C7AAE">
        <w:t>2,</w:t>
      </w:r>
      <w:r w:rsidR="007C7AAE">
        <w:t xml:space="preserve"> </w:t>
      </w:r>
      <w:r w:rsidR="007C7AAE" w:rsidRPr="007C7AAE">
        <w:t>1</w:t>
      </w:r>
      <w:r>
        <w:t>.</w:t>
      </w:r>
      <w:r w:rsidR="003B5FC5">
        <w:t xml:space="preserve"> Proměnná </w:t>
      </w:r>
      <w:r w:rsidR="003B5FC5" w:rsidRPr="00DA3794">
        <w:rPr>
          <w:i/>
          <w:iCs/>
        </w:rPr>
        <w:t>i</w:t>
      </w:r>
      <w:r w:rsidR="003B5FC5">
        <w:t xml:space="preserve"> je inicializovaná na hodnotu </w:t>
      </w:r>
      <w:r w:rsidR="003B5FC5" w:rsidRPr="003B5FC5">
        <w:rPr>
          <w:i/>
          <w:iCs/>
        </w:rPr>
        <w:t>256</w:t>
      </w:r>
      <w:r w:rsidR="003B5FC5">
        <w:t xml:space="preserve"> a potom je </w:t>
      </w:r>
      <w:r w:rsidR="006474F3">
        <w:t>v každé iterace vydělena dvěma.</w:t>
      </w:r>
      <w:r w:rsidR="009D0206">
        <w:t xml:space="preserve"> Všimněte si podmínky </w:t>
      </w:r>
      <w:r w:rsidR="009D0206" w:rsidRPr="003B5FC5">
        <w:rPr>
          <w:rFonts w:ascii="Consolas" w:hAnsi="Consolas"/>
          <w:color w:val="000000"/>
          <w:sz w:val="21"/>
          <w:szCs w:val="21"/>
          <w:shd w:val="clear" w:color="auto" w:fill="E7E6E6" w:themeFill="background2"/>
        </w:rPr>
        <w:t>i &gt;= </w:t>
      </w:r>
      <w:r w:rsidR="009D0206" w:rsidRPr="003B5FC5">
        <w:rPr>
          <w:rFonts w:ascii="Consolas" w:hAnsi="Consolas"/>
          <w:color w:val="098658"/>
          <w:sz w:val="21"/>
          <w:szCs w:val="21"/>
          <w:shd w:val="clear" w:color="auto" w:fill="E7E6E6" w:themeFill="background2"/>
        </w:rPr>
        <w:t>1</w:t>
      </w:r>
      <w:r w:rsidR="009D0206">
        <w:t>.</w:t>
      </w:r>
    </w:p>
    <w:p w14:paraId="15FA5B66" w14:textId="77777777" w:rsidR="003B5FC5" w:rsidRPr="003B5FC5" w:rsidRDefault="003B5FC5" w:rsidP="003B5FC5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3B5FC5">
        <w:rPr>
          <w:rFonts w:ascii="Consolas" w:hAnsi="Consolas"/>
          <w:color w:val="0000FF"/>
          <w:sz w:val="21"/>
          <w:szCs w:val="21"/>
        </w:rPr>
        <w:t>using</w:t>
      </w:r>
      <w:proofErr w:type="spellEnd"/>
      <w:r w:rsidRPr="003B5FC5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3B5FC5">
        <w:rPr>
          <w:rFonts w:ascii="Consolas" w:hAnsi="Consolas"/>
          <w:color w:val="000000"/>
          <w:sz w:val="21"/>
          <w:szCs w:val="21"/>
        </w:rPr>
        <w:t>System</w:t>
      </w:r>
      <w:proofErr w:type="spellEnd"/>
      <w:r w:rsidRPr="003B5FC5">
        <w:rPr>
          <w:rFonts w:ascii="Consolas" w:hAnsi="Consolas"/>
          <w:color w:val="000000"/>
          <w:sz w:val="21"/>
          <w:szCs w:val="21"/>
        </w:rPr>
        <w:t>;</w:t>
      </w:r>
    </w:p>
    <w:p w14:paraId="409117E5" w14:textId="77777777" w:rsidR="003B5FC5" w:rsidRPr="003B5FC5" w:rsidRDefault="003B5FC5" w:rsidP="003B5FC5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194E7CBE" w14:textId="77777777" w:rsidR="003B5FC5" w:rsidRPr="003B5FC5" w:rsidRDefault="003B5FC5" w:rsidP="003B5FC5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3B5FC5">
        <w:rPr>
          <w:rFonts w:ascii="Consolas" w:hAnsi="Consolas"/>
          <w:color w:val="0000FF"/>
          <w:sz w:val="21"/>
          <w:szCs w:val="21"/>
        </w:rPr>
        <w:t>namespace</w:t>
      </w:r>
      <w:proofErr w:type="spellEnd"/>
      <w:r w:rsidRPr="003B5FC5">
        <w:rPr>
          <w:rFonts w:ascii="Consolas" w:hAnsi="Consolas"/>
          <w:color w:val="000000"/>
          <w:sz w:val="21"/>
          <w:szCs w:val="21"/>
        </w:rPr>
        <w:t> ConsoleApp6</w:t>
      </w:r>
    </w:p>
    <w:p w14:paraId="7314429D" w14:textId="77777777" w:rsidR="003B5FC5" w:rsidRPr="003B5FC5" w:rsidRDefault="003B5FC5" w:rsidP="003B5FC5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B5FC5">
        <w:rPr>
          <w:rFonts w:ascii="Consolas" w:hAnsi="Consolas"/>
          <w:color w:val="000000"/>
          <w:sz w:val="21"/>
          <w:szCs w:val="21"/>
        </w:rPr>
        <w:t>{</w:t>
      </w:r>
    </w:p>
    <w:p w14:paraId="6B4C66B6" w14:textId="77777777" w:rsidR="003B5FC5" w:rsidRPr="003B5FC5" w:rsidRDefault="003B5FC5" w:rsidP="003B5FC5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B5FC5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3B5FC5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3B5FC5">
        <w:rPr>
          <w:rFonts w:ascii="Consolas" w:hAnsi="Consolas"/>
          <w:color w:val="000000"/>
          <w:sz w:val="21"/>
          <w:szCs w:val="21"/>
        </w:rPr>
        <w:t> Program</w:t>
      </w:r>
    </w:p>
    <w:p w14:paraId="6D0D40B0" w14:textId="77777777" w:rsidR="003B5FC5" w:rsidRPr="003B5FC5" w:rsidRDefault="003B5FC5" w:rsidP="003B5FC5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B5FC5">
        <w:rPr>
          <w:rFonts w:ascii="Consolas" w:hAnsi="Consolas"/>
          <w:color w:val="000000"/>
          <w:sz w:val="21"/>
          <w:szCs w:val="21"/>
        </w:rPr>
        <w:t>    {</w:t>
      </w:r>
    </w:p>
    <w:p w14:paraId="3077816C" w14:textId="77777777" w:rsidR="003B5FC5" w:rsidRPr="003B5FC5" w:rsidRDefault="003B5FC5" w:rsidP="003B5FC5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B5FC5">
        <w:rPr>
          <w:rFonts w:ascii="Consolas" w:hAnsi="Consolas"/>
          <w:color w:val="000000"/>
          <w:sz w:val="21"/>
          <w:szCs w:val="21"/>
        </w:rPr>
        <w:t>        </w:t>
      </w:r>
      <w:r w:rsidRPr="003B5FC5">
        <w:rPr>
          <w:rFonts w:ascii="Consolas" w:hAnsi="Consolas"/>
          <w:color w:val="0000FF"/>
          <w:sz w:val="21"/>
          <w:szCs w:val="21"/>
        </w:rPr>
        <w:t>static</w:t>
      </w:r>
      <w:r w:rsidRPr="003B5FC5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3B5FC5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3B5FC5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3B5FC5">
        <w:rPr>
          <w:rFonts w:ascii="Consolas" w:hAnsi="Consolas"/>
          <w:color w:val="000000"/>
          <w:sz w:val="21"/>
          <w:szCs w:val="21"/>
        </w:rPr>
        <w:t>Main</w:t>
      </w:r>
      <w:proofErr w:type="spellEnd"/>
      <w:r w:rsidRPr="003B5FC5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3B5FC5">
        <w:rPr>
          <w:rFonts w:ascii="Consolas" w:hAnsi="Consolas"/>
          <w:color w:val="0000FF"/>
          <w:sz w:val="21"/>
          <w:szCs w:val="21"/>
        </w:rPr>
        <w:t>string</w:t>
      </w:r>
      <w:proofErr w:type="spellEnd"/>
      <w:r w:rsidRPr="003B5FC5">
        <w:rPr>
          <w:rFonts w:ascii="Consolas" w:hAnsi="Consolas"/>
          <w:color w:val="000000"/>
          <w:sz w:val="21"/>
          <w:szCs w:val="21"/>
        </w:rPr>
        <w:t>[] </w:t>
      </w:r>
      <w:proofErr w:type="spellStart"/>
      <w:r w:rsidRPr="003B5FC5">
        <w:rPr>
          <w:rFonts w:ascii="Consolas" w:hAnsi="Consolas"/>
          <w:color w:val="000000"/>
          <w:sz w:val="21"/>
          <w:szCs w:val="21"/>
        </w:rPr>
        <w:t>args</w:t>
      </w:r>
      <w:proofErr w:type="spellEnd"/>
      <w:r w:rsidRPr="003B5FC5">
        <w:rPr>
          <w:rFonts w:ascii="Consolas" w:hAnsi="Consolas"/>
          <w:color w:val="000000"/>
          <w:sz w:val="21"/>
          <w:szCs w:val="21"/>
        </w:rPr>
        <w:t>)</w:t>
      </w:r>
    </w:p>
    <w:p w14:paraId="73ACCBD8" w14:textId="77777777" w:rsidR="003B5FC5" w:rsidRPr="003B5FC5" w:rsidRDefault="003B5FC5" w:rsidP="003B5FC5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B5FC5">
        <w:rPr>
          <w:rFonts w:ascii="Consolas" w:hAnsi="Consolas"/>
          <w:color w:val="000000"/>
          <w:sz w:val="21"/>
          <w:szCs w:val="21"/>
        </w:rPr>
        <w:t>        {</w:t>
      </w:r>
    </w:p>
    <w:p w14:paraId="471525D7" w14:textId="77777777" w:rsidR="003B5FC5" w:rsidRPr="003B5FC5" w:rsidRDefault="003B5FC5" w:rsidP="003B5FC5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B5FC5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3B5FC5">
        <w:rPr>
          <w:rFonts w:ascii="Consolas" w:hAnsi="Consolas"/>
          <w:color w:val="0000FF"/>
          <w:sz w:val="21"/>
          <w:szCs w:val="21"/>
        </w:rPr>
        <w:t>for</w:t>
      </w:r>
      <w:proofErr w:type="spellEnd"/>
      <w:r w:rsidRPr="003B5FC5">
        <w:rPr>
          <w:rFonts w:ascii="Consolas" w:hAnsi="Consolas"/>
          <w:color w:val="000000"/>
          <w:sz w:val="21"/>
          <w:szCs w:val="21"/>
        </w:rPr>
        <w:t> (</w:t>
      </w:r>
      <w:proofErr w:type="spellStart"/>
      <w:r w:rsidRPr="003B5FC5">
        <w:rPr>
          <w:rFonts w:ascii="Consolas" w:hAnsi="Consolas"/>
          <w:b/>
          <w:bCs/>
          <w:color w:val="0000FF"/>
          <w:sz w:val="21"/>
          <w:szCs w:val="21"/>
        </w:rPr>
        <w:t>int</w:t>
      </w:r>
      <w:proofErr w:type="spellEnd"/>
      <w:r w:rsidRPr="003B5FC5">
        <w:rPr>
          <w:rFonts w:ascii="Consolas" w:hAnsi="Consolas"/>
          <w:b/>
          <w:bCs/>
          <w:color w:val="000000"/>
          <w:sz w:val="21"/>
          <w:szCs w:val="21"/>
        </w:rPr>
        <w:t> i = </w:t>
      </w:r>
      <w:r w:rsidRPr="003B5FC5">
        <w:rPr>
          <w:rFonts w:ascii="Consolas" w:hAnsi="Consolas"/>
          <w:b/>
          <w:bCs/>
          <w:color w:val="098658"/>
          <w:sz w:val="21"/>
          <w:szCs w:val="21"/>
        </w:rPr>
        <w:t>256</w:t>
      </w:r>
      <w:r w:rsidRPr="003B5FC5">
        <w:rPr>
          <w:rFonts w:ascii="Consolas" w:hAnsi="Consolas"/>
          <w:color w:val="000000"/>
          <w:sz w:val="21"/>
          <w:szCs w:val="21"/>
        </w:rPr>
        <w:t>; </w:t>
      </w:r>
      <w:r w:rsidRPr="003B5FC5">
        <w:rPr>
          <w:rFonts w:ascii="Consolas" w:hAnsi="Consolas"/>
          <w:b/>
          <w:bCs/>
          <w:color w:val="000000"/>
          <w:sz w:val="21"/>
          <w:szCs w:val="21"/>
        </w:rPr>
        <w:t>i &gt;= </w:t>
      </w:r>
      <w:r w:rsidRPr="003B5FC5">
        <w:rPr>
          <w:rFonts w:ascii="Consolas" w:hAnsi="Consolas"/>
          <w:b/>
          <w:bCs/>
          <w:color w:val="098658"/>
          <w:sz w:val="21"/>
          <w:szCs w:val="21"/>
        </w:rPr>
        <w:t>1</w:t>
      </w:r>
      <w:r w:rsidRPr="003B5FC5">
        <w:rPr>
          <w:rFonts w:ascii="Consolas" w:hAnsi="Consolas"/>
          <w:color w:val="000000"/>
          <w:sz w:val="21"/>
          <w:szCs w:val="21"/>
        </w:rPr>
        <w:t>; </w:t>
      </w:r>
      <w:r w:rsidRPr="003B5FC5">
        <w:rPr>
          <w:rFonts w:ascii="Consolas" w:hAnsi="Consolas"/>
          <w:b/>
          <w:bCs/>
          <w:color w:val="000000"/>
          <w:sz w:val="21"/>
          <w:szCs w:val="21"/>
        </w:rPr>
        <w:t>i = i / </w:t>
      </w:r>
      <w:r w:rsidRPr="003B5FC5">
        <w:rPr>
          <w:rFonts w:ascii="Consolas" w:hAnsi="Consolas"/>
          <w:b/>
          <w:bCs/>
          <w:color w:val="098658"/>
          <w:sz w:val="21"/>
          <w:szCs w:val="21"/>
        </w:rPr>
        <w:t>2</w:t>
      </w:r>
      <w:r w:rsidRPr="003B5FC5">
        <w:rPr>
          <w:rFonts w:ascii="Consolas" w:hAnsi="Consolas"/>
          <w:color w:val="000000"/>
          <w:sz w:val="21"/>
          <w:szCs w:val="21"/>
        </w:rPr>
        <w:t>)</w:t>
      </w:r>
    </w:p>
    <w:p w14:paraId="11597310" w14:textId="77777777" w:rsidR="003B5FC5" w:rsidRPr="003B5FC5" w:rsidRDefault="003B5FC5" w:rsidP="003B5FC5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B5FC5">
        <w:rPr>
          <w:rFonts w:ascii="Consolas" w:hAnsi="Consolas"/>
          <w:color w:val="000000"/>
          <w:sz w:val="21"/>
          <w:szCs w:val="21"/>
        </w:rPr>
        <w:t>            {</w:t>
      </w:r>
    </w:p>
    <w:p w14:paraId="2F9FEB01" w14:textId="77777777" w:rsidR="003B5FC5" w:rsidRPr="003B5FC5" w:rsidRDefault="003B5FC5" w:rsidP="003B5FC5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B5FC5">
        <w:rPr>
          <w:rFonts w:ascii="Consolas" w:hAnsi="Consolas"/>
          <w:color w:val="000000"/>
          <w:sz w:val="21"/>
          <w:szCs w:val="21"/>
        </w:rPr>
        <w:t>                </w:t>
      </w:r>
      <w:proofErr w:type="spellStart"/>
      <w:r w:rsidRPr="003B5FC5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3B5FC5">
        <w:rPr>
          <w:rFonts w:ascii="Consolas" w:hAnsi="Consolas"/>
          <w:color w:val="000000"/>
          <w:sz w:val="21"/>
          <w:szCs w:val="21"/>
        </w:rPr>
        <w:t>(i);</w:t>
      </w:r>
    </w:p>
    <w:p w14:paraId="25075610" w14:textId="77777777" w:rsidR="003B5FC5" w:rsidRPr="003B5FC5" w:rsidRDefault="003B5FC5" w:rsidP="003B5FC5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B5FC5"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257D6F58" w14:textId="77777777" w:rsidR="003B5FC5" w:rsidRPr="003B5FC5" w:rsidRDefault="003B5FC5" w:rsidP="003B5FC5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B5FC5">
        <w:rPr>
          <w:rFonts w:ascii="Consolas" w:hAnsi="Consolas"/>
          <w:color w:val="000000"/>
          <w:sz w:val="21"/>
          <w:szCs w:val="21"/>
        </w:rPr>
        <w:t>    }</w:t>
      </w:r>
    </w:p>
    <w:p w14:paraId="58253A0A" w14:textId="77777777" w:rsidR="003B5FC5" w:rsidRPr="003B5FC5" w:rsidRDefault="003B5FC5" w:rsidP="003B5FC5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B5FC5">
        <w:rPr>
          <w:rFonts w:ascii="Consolas" w:hAnsi="Consolas"/>
          <w:color w:val="000000"/>
          <w:sz w:val="21"/>
          <w:szCs w:val="21"/>
        </w:rPr>
        <w:t>}</w:t>
      </w:r>
    </w:p>
    <w:p w14:paraId="02660875" w14:textId="2D8FBAE0" w:rsidR="003B5FC5" w:rsidRDefault="003B5FC5" w:rsidP="00655A68"/>
    <w:p w14:paraId="3E8E76C3" w14:textId="77777777" w:rsidR="00F92930" w:rsidRDefault="00F92930">
      <w:pPr>
        <w:spacing w:after="0" w:line="240" w:lineRule="auto"/>
        <w:jc w:val="left"/>
      </w:pPr>
      <w:r>
        <w:br w:type="page"/>
      </w:r>
    </w:p>
    <w:p w14:paraId="7E00FFAF" w14:textId="089B07FF" w:rsidR="00FC68B1" w:rsidRDefault="00E363D6" w:rsidP="00655A68">
      <w:r>
        <w:lastRenderedPageBreak/>
        <w:t xml:space="preserve">Další </w:t>
      </w:r>
      <w:r w:rsidRPr="00E363D6">
        <w:rPr>
          <w:b/>
          <w:bCs/>
        </w:rPr>
        <w:t>příklad na cyklus</w:t>
      </w:r>
      <w:r w:rsidRPr="00E363D6">
        <w:t xml:space="preserve"> </w:t>
      </w:r>
      <w:proofErr w:type="spellStart"/>
      <w:r w:rsidRPr="001566C1">
        <w:rPr>
          <w:i/>
          <w:iCs/>
        </w:rPr>
        <w:t>for</w:t>
      </w:r>
      <w:proofErr w:type="spellEnd"/>
      <w:r w:rsidRPr="00E363D6">
        <w:t xml:space="preserve"> je příklad na výpočet</w:t>
      </w:r>
      <w:r>
        <w:t xml:space="preserve"> faktoriálu. </w:t>
      </w:r>
      <w:r w:rsidR="001566C1">
        <w:t xml:space="preserve">Na programu je nejdůležitější, že si nadefinujeme proměnnou </w:t>
      </w:r>
      <w:r w:rsidR="001566C1" w:rsidRPr="001566C1">
        <w:rPr>
          <w:i/>
          <w:iCs/>
        </w:rPr>
        <w:t>f</w:t>
      </w:r>
      <w:r w:rsidR="001566C1">
        <w:t xml:space="preserve">, kterou potom v iteracích násobíme postupně snižovanou hodnotou </w:t>
      </w:r>
      <w:r w:rsidR="001566C1" w:rsidRPr="001566C1">
        <w:rPr>
          <w:i/>
          <w:iCs/>
        </w:rPr>
        <w:t>n</w:t>
      </w:r>
      <w:r w:rsidR="001566C1">
        <w:t>.</w:t>
      </w:r>
    </w:p>
    <w:p w14:paraId="240FAEE2" w14:textId="77777777" w:rsidR="009A3C18" w:rsidRPr="009A3C18" w:rsidRDefault="009A3C18" w:rsidP="009A3C1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9A3C18">
        <w:rPr>
          <w:rFonts w:ascii="Consolas" w:hAnsi="Consolas"/>
          <w:color w:val="0000FF"/>
          <w:sz w:val="21"/>
          <w:szCs w:val="21"/>
        </w:rPr>
        <w:t>using</w:t>
      </w:r>
      <w:proofErr w:type="spellEnd"/>
      <w:r w:rsidRPr="009A3C1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A3C18">
        <w:rPr>
          <w:rFonts w:ascii="Consolas" w:hAnsi="Consolas"/>
          <w:color w:val="000000"/>
          <w:sz w:val="21"/>
          <w:szCs w:val="21"/>
        </w:rPr>
        <w:t>System</w:t>
      </w:r>
      <w:proofErr w:type="spellEnd"/>
      <w:r w:rsidRPr="009A3C18">
        <w:rPr>
          <w:rFonts w:ascii="Consolas" w:hAnsi="Consolas"/>
          <w:color w:val="000000"/>
          <w:sz w:val="21"/>
          <w:szCs w:val="21"/>
        </w:rPr>
        <w:t>;</w:t>
      </w:r>
    </w:p>
    <w:p w14:paraId="08B4DFEF" w14:textId="77777777" w:rsidR="009A3C18" w:rsidRPr="009A3C18" w:rsidRDefault="009A3C18" w:rsidP="009A3C1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1DFF8069" w14:textId="77777777" w:rsidR="009A3C18" w:rsidRPr="009A3C18" w:rsidRDefault="009A3C18" w:rsidP="009A3C1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9A3C18">
        <w:rPr>
          <w:rFonts w:ascii="Consolas" w:hAnsi="Consolas"/>
          <w:color w:val="0000FF"/>
          <w:sz w:val="21"/>
          <w:szCs w:val="21"/>
        </w:rPr>
        <w:t>namespace</w:t>
      </w:r>
      <w:proofErr w:type="spellEnd"/>
      <w:r w:rsidRPr="009A3C18">
        <w:rPr>
          <w:rFonts w:ascii="Consolas" w:hAnsi="Consolas"/>
          <w:color w:val="000000"/>
          <w:sz w:val="21"/>
          <w:szCs w:val="21"/>
        </w:rPr>
        <w:t> Test</w:t>
      </w:r>
    </w:p>
    <w:p w14:paraId="6DEDF28A" w14:textId="77777777" w:rsidR="009A3C18" w:rsidRPr="009A3C18" w:rsidRDefault="009A3C18" w:rsidP="009A3C1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A3C18">
        <w:rPr>
          <w:rFonts w:ascii="Consolas" w:hAnsi="Consolas"/>
          <w:color w:val="000000"/>
          <w:sz w:val="21"/>
          <w:szCs w:val="21"/>
        </w:rPr>
        <w:t>{</w:t>
      </w:r>
    </w:p>
    <w:p w14:paraId="5C7E9363" w14:textId="77777777" w:rsidR="009A3C18" w:rsidRPr="009A3C18" w:rsidRDefault="009A3C18" w:rsidP="009A3C1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A3C18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9A3C18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9A3C18">
        <w:rPr>
          <w:rFonts w:ascii="Consolas" w:hAnsi="Consolas"/>
          <w:color w:val="000000"/>
          <w:sz w:val="21"/>
          <w:szCs w:val="21"/>
        </w:rPr>
        <w:t> Program</w:t>
      </w:r>
    </w:p>
    <w:p w14:paraId="7EE93585" w14:textId="77777777" w:rsidR="009A3C18" w:rsidRPr="009A3C18" w:rsidRDefault="009A3C18" w:rsidP="009A3C1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A3C18">
        <w:rPr>
          <w:rFonts w:ascii="Consolas" w:hAnsi="Consolas"/>
          <w:color w:val="000000"/>
          <w:sz w:val="21"/>
          <w:szCs w:val="21"/>
        </w:rPr>
        <w:t>    {</w:t>
      </w:r>
    </w:p>
    <w:p w14:paraId="53B7397C" w14:textId="77777777" w:rsidR="009A3C18" w:rsidRPr="009A3C18" w:rsidRDefault="009A3C18" w:rsidP="009A3C1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A3C18">
        <w:rPr>
          <w:rFonts w:ascii="Consolas" w:hAnsi="Consolas"/>
          <w:color w:val="000000"/>
          <w:sz w:val="21"/>
          <w:szCs w:val="21"/>
        </w:rPr>
        <w:t>        </w:t>
      </w:r>
      <w:r w:rsidRPr="009A3C18">
        <w:rPr>
          <w:rFonts w:ascii="Consolas" w:hAnsi="Consolas"/>
          <w:color w:val="0000FF"/>
          <w:sz w:val="21"/>
          <w:szCs w:val="21"/>
        </w:rPr>
        <w:t>static</w:t>
      </w:r>
      <w:r w:rsidRPr="009A3C1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A3C18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9A3C1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A3C18">
        <w:rPr>
          <w:rFonts w:ascii="Consolas" w:hAnsi="Consolas"/>
          <w:color w:val="000000"/>
          <w:sz w:val="21"/>
          <w:szCs w:val="21"/>
        </w:rPr>
        <w:t>Main</w:t>
      </w:r>
      <w:proofErr w:type="spellEnd"/>
      <w:r w:rsidRPr="009A3C18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9A3C18">
        <w:rPr>
          <w:rFonts w:ascii="Consolas" w:hAnsi="Consolas"/>
          <w:color w:val="0000FF"/>
          <w:sz w:val="21"/>
          <w:szCs w:val="21"/>
        </w:rPr>
        <w:t>string</w:t>
      </w:r>
      <w:proofErr w:type="spellEnd"/>
      <w:r w:rsidRPr="009A3C18">
        <w:rPr>
          <w:rFonts w:ascii="Consolas" w:hAnsi="Consolas"/>
          <w:color w:val="000000"/>
          <w:sz w:val="21"/>
          <w:szCs w:val="21"/>
        </w:rPr>
        <w:t>[] </w:t>
      </w:r>
      <w:proofErr w:type="spellStart"/>
      <w:r w:rsidRPr="009A3C18">
        <w:rPr>
          <w:rFonts w:ascii="Consolas" w:hAnsi="Consolas"/>
          <w:color w:val="000000"/>
          <w:sz w:val="21"/>
          <w:szCs w:val="21"/>
        </w:rPr>
        <w:t>args</w:t>
      </w:r>
      <w:proofErr w:type="spellEnd"/>
      <w:r w:rsidRPr="009A3C18">
        <w:rPr>
          <w:rFonts w:ascii="Consolas" w:hAnsi="Consolas"/>
          <w:color w:val="000000"/>
          <w:sz w:val="21"/>
          <w:szCs w:val="21"/>
        </w:rPr>
        <w:t>)</w:t>
      </w:r>
    </w:p>
    <w:p w14:paraId="3325BC2B" w14:textId="1F3F1C07" w:rsidR="009A3C18" w:rsidRPr="009A3C18" w:rsidRDefault="009A3C18" w:rsidP="009A3C1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A3C18">
        <w:rPr>
          <w:rFonts w:ascii="Consolas" w:hAnsi="Consolas"/>
          <w:color w:val="000000"/>
          <w:sz w:val="21"/>
          <w:szCs w:val="21"/>
        </w:rPr>
        <w:t>        {</w:t>
      </w:r>
    </w:p>
    <w:p w14:paraId="49B0815B" w14:textId="77777777" w:rsidR="009A3C18" w:rsidRPr="009A3C18" w:rsidRDefault="009A3C18" w:rsidP="009A3C1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A3C18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9A3C18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9A3C18">
        <w:rPr>
          <w:rFonts w:ascii="Consolas" w:hAnsi="Consolas"/>
          <w:color w:val="000000"/>
          <w:sz w:val="21"/>
          <w:szCs w:val="21"/>
        </w:rPr>
        <w:t> n = </w:t>
      </w:r>
      <w:r w:rsidRPr="009A3C18">
        <w:rPr>
          <w:rFonts w:ascii="Consolas" w:hAnsi="Consolas"/>
          <w:color w:val="098658"/>
          <w:sz w:val="21"/>
          <w:szCs w:val="21"/>
        </w:rPr>
        <w:t>6</w:t>
      </w:r>
      <w:r w:rsidRPr="009A3C18">
        <w:rPr>
          <w:rFonts w:ascii="Consolas" w:hAnsi="Consolas"/>
          <w:color w:val="000000"/>
          <w:sz w:val="21"/>
          <w:szCs w:val="21"/>
        </w:rPr>
        <w:t>;</w:t>
      </w:r>
    </w:p>
    <w:p w14:paraId="4D3390C7" w14:textId="6B38E9A4" w:rsidR="009A3C18" w:rsidRPr="009A3C18" w:rsidRDefault="009A3C18" w:rsidP="009A3C1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A3C18">
        <w:rPr>
          <w:rFonts w:ascii="Consolas" w:hAnsi="Consolas"/>
          <w:color w:val="000000"/>
          <w:sz w:val="21"/>
          <w:szCs w:val="21"/>
        </w:rPr>
        <w:t>            </w:t>
      </w:r>
    </w:p>
    <w:p w14:paraId="4E45F517" w14:textId="77777777" w:rsidR="009A3C18" w:rsidRPr="009A3C18" w:rsidRDefault="009A3C18" w:rsidP="009A3C1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A3C18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9A3C18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9A3C18">
        <w:rPr>
          <w:rFonts w:ascii="Consolas" w:hAnsi="Consolas"/>
          <w:color w:val="000000"/>
          <w:sz w:val="21"/>
          <w:szCs w:val="21"/>
        </w:rPr>
        <w:t> f = n--;</w:t>
      </w:r>
    </w:p>
    <w:p w14:paraId="6CD8422D" w14:textId="77777777" w:rsidR="009A3C18" w:rsidRPr="009A3C18" w:rsidRDefault="009A3C18" w:rsidP="009A3C1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A3C18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9A3C18">
        <w:rPr>
          <w:rFonts w:ascii="Consolas" w:hAnsi="Consolas"/>
          <w:color w:val="0000FF"/>
          <w:sz w:val="21"/>
          <w:szCs w:val="21"/>
        </w:rPr>
        <w:t>for</w:t>
      </w:r>
      <w:proofErr w:type="spellEnd"/>
      <w:r w:rsidRPr="009A3C18">
        <w:rPr>
          <w:rFonts w:ascii="Consolas" w:hAnsi="Consolas"/>
          <w:color w:val="000000"/>
          <w:sz w:val="21"/>
          <w:szCs w:val="21"/>
        </w:rPr>
        <w:t> (; n &gt; </w:t>
      </w:r>
      <w:r w:rsidRPr="009A3C18">
        <w:rPr>
          <w:rFonts w:ascii="Consolas" w:hAnsi="Consolas"/>
          <w:color w:val="098658"/>
          <w:sz w:val="21"/>
          <w:szCs w:val="21"/>
        </w:rPr>
        <w:t>1</w:t>
      </w:r>
      <w:r w:rsidRPr="009A3C18">
        <w:rPr>
          <w:rFonts w:ascii="Consolas" w:hAnsi="Consolas"/>
          <w:color w:val="000000"/>
          <w:sz w:val="21"/>
          <w:szCs w:val="21"/>
        </w:rPr>
        <w:t>; n--)</w:t>
      </w:r>
    </w:p>
    <w:p w14:paraId="3F6FBBD9" w14:textId="77777777" w:rsidR="009A3C18" w:rsidRPr="009A3C18" w:rsidRDefault="009A3C18" w:rsidP="009A3C1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A3C18">
        <w:rPr>
          <w:rFonts w:ascii="Consolas" w:hAnsi="Consolas"/>
          <w:color w:val="000000"/>
          <w:sz w:val="21"/>
          <w:szCs w:val="21"/>
        </w:rPr>
        <w:t>            {</w:t>
      </w:r>
    </w:p>
    <w:p w14:paraId="3C864548" w14:textId="77777777" w:rsidR="009A3C18" w:rsidRPr="009A3C18" w:rsidRDefault="009A3C18" w:rsidP="009A3C1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A3C18">
        <w:rPr>
          <w:rFonts w:ascii="Consolas" w:hAnsi="Consolas"/>
          <w:color w:val="000000"/>
          <w:sz w:val="21"/>
          <w:szCs w:val="21"/>
        </w:rPr>
        <w:t>                f = f * n;</w:t>
      </w:r>
    </w:p>
    <w:p w14:paraId="061C9FA5" w14:textId="77777777" w:rsidR="009A3C18" w:rsidRPr="009A3C18" w:rsidRDefault="009A3C18" w:rsidP="009A3C1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A3C18"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1325312B" w14:textId="77777777" w:rsidR="009A3C18" w:rsidRPr="009A3C18" w:rsidRDefault="009A3C18" w:rsidP="009A3C1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14DC0941" w14:textId="77777777" w:rsidR="009A3C18" w:rsidRPr="009A3C18" w:rsidRDefault="009A3C18" w:rsidP="009A3C1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A3C18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9A3C18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9A3C18">
        <w:rPr>
          <w:rFonts w:ascii="Consolas" w:hAnsi="Consolas"/>
          <w:color w:val="000000"/>
          <w:sz w:val="21"/>
          <w:szCs w:val="21"/>
        </w:rPr>
        <w:t>(f);</w:t>
      </w:r>
    </w:p>
    <w:p w14:paraId="45544CBE" w14:textId="77777777" w:rsidR="009A3C18" w:rsidRPr="009A3C18" w:rsidRDefault="009A3C18" w:rsidP="009A3C1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A3C18">
        <w:rPr>
          <w:rFonts w:ascii="Consolas" w:hAnsi="Consolas"/>
          <w:color w:val="000000"/>
          <w:sz w:val="21"/>
          <w:szCs w:val="21"/>
        </w:rPr>
        <w:t>        }</w:t>
      </w:r>
    </w:p>
    <w:p w14:paraId="4E10F921" w14:textId="77777777" w:rsidR="009A3C18" w:rsidRPr="009A3C18" w:rsidRDefault="009A3C18" w:rsidP="009A3C1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A3C18">
        <w:rPr>
          <w:rFonts w:ascii="Consolas" w:hAnsi="Consolas"/>
          <w:color w:val="000000"/>
          <w:sz w:val="21"/>
          <w:szCs w:val="21"/>
        </w:rPr>
        <w:t>    }</w:t>
      </w:r>
    </w:p>
    <w:p w14:paraId="7C32343C" w14:textId="77777777" w:rsidR="009A3C18" w:rsidRPr="009A3C18" w:rsidRDefault="009A3C18" w:rsidP="009A3C1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A3C18">
        <w:rPr>
          <w:rFonts w:ascii="Consolas" w:hAnsi="Consolas"/>
          <w:color w:val="000000"/>
          <w:sz w:val="21"/>
          <w:szCs w:val="21"/>
        </w:rPr>
        <w:t>}</w:t>
      </w:r>
    </w:p>
    <w:p w14:paraId="11B77879" w14:textId="0CBF3D6B" w:rsidR="001566C1" w:rsidRDefault="001566C1" w:rsidP="00655A68"/>
    <w:p w14:paraId="1FA3E772" w14:textId="02C679E9" w:rsidR="009A3C18" w:rsidRDefault="009A3C18" w:rsidP="00655A68">
      <w:r>
        <w:t xml:space="preserve">Všimněte si, že v cyklu </w:t>
      </w:r>
      <w:proofErr w:type="spellStart"/>
      <w:r>
        <w:t>for</w:t>
      </w:r>
      <w:proofErr w:type="spellEnd"/>
      <w:r>
        <w:t xml:space="preserve"> může být vynechaná definice iterační proměnné.</w:t>
      </w:r>
    </w:p>
    <w:p w14:paraId="133FA33C" w14:textId="7C86582D" w:rsidR="00C50E55" w:rsidRDefault="00C50E55" w:rsidP="00C50E55">
      <w:pPr>
        <w:shd w:val="clear" w:color="auto" w:fill="E7E6E6" w:themeFill="background2"/>
        <w:rPr>
          <w:rFonts w:ascii="Consolas" w:hAnsi="Consolas"/>
          <w:color w:val="000000"/>
          <w:sz w:val="21"/>
          <w:szCs w:val="21"/>
        </w:rPr>
      </w:pPr>
      <w:proofErr w:type="spellStart"/>
      <w:r w:rsidRPr="009A3C18">
        <w:rPr>
          <w:rFonts w:ascii="Consolas" w:hAnsi="Consolas"/>
          <w:color w:val="0000FF"/>
          <w:sz w:val="21"/>
          <w:szCs w:val="21"/>
        </w:rPr>
        <w:t>for</w:t>
      </w:r>
      <w:proofErr w:type="spellEnd"/>
      <w:r w:rsidRPr="009A3C18">
        <w:rPr>
          <w:rFonts w:ascii="Consolas" w:hAnsi="Consolas"/>
          <w:color w:val="000000"/>
          <w:sz w:val="21"/>
          <w:szCs w:val="21"/>
        </w:rPr>
        <w:t> (; n &gt; </w:t>
      </w:r>
      <w:r w:rsidRPr="009A3C18">
        <w:rPr>
          <w:rFonts w:ascii="Consolas" w:hAnsi="Consolas"/>
          <w:color w:val="098658"/>
          <w:sz w:val="21"/>
          <w:szCs w:val="21"/>
        </w:rPr>
        <w:t>1</w:t>
      </w:r>
      <w:r w:rsidRPr="009A3C18">
        <w:rPr>
          <w:rFonts w:ascii="Consolas" w:hAnsi="Consolas"/>
          <w:color w:val="000000"/>
          <w:sz w:val="21"/>
          <w:szCs w:val="21"/>
        </w:rPr>
        <w:t>; n--)</w:t>
      </w:r>
    </w:p>
    <w:p w14:paraId="48F1B188" w14:textId="10040893" w:rsidR="00982FAF" w:rsidRDefault="00982FAF" w:rsidP="00982FAF"/>
    <w:p w14:paraId="0BD5033E" w14:textId="77777777" w:rsidR="00F92930" w:rsidRDefault="00F92930">
      <w:pPr>
        <w:spacing w:after="0" w:line="240" w:lineRule="auto"/>
        <w:jc w:val="left"/>
      </w:pPr>
      <w:r>
        <w:br w:type="page"/>
      </w:r>
    </w:p>
    <w:p w14:paraId="05C9A61B" w14:textId="7A6EE85C" w:rsidR="00982FAF" w:rsidRPr="00CC1859" w:rsidRDefault="005C57A1" w:rsidP="00982FAF">
      <w:pPr>
        <w:rPr>
          <w:lang w:val="en-US"/>
        </w:rPr>
      </w:pPr>
      <w:r>
        <w:lastRenderedPageBreak/>
        <w:t xml:space="preserve">Poslední příklad, který je zde uvedený vypíše </w:t>
      </w:r>
      <w:proofErr w:type="spellStart"/>
      <w:r w:rsidR="00651F9C" w:rsidRPr="00651F9C">
        <w:t>vyp</w:t>
      </w:r>
      <w:r w:rsidR="00651F9C">
        <w:t>íše</w:t>
      </w:r>
      <w:proofErr w:type="spellEnd"/>
      <w:r w:rsidR="00651F9C" w:rsidRPr="00651F9C">
        <w:t xml:space="preserve"> </w:t>
      </w:r>
      <w:r w:rsidR="00651F9C">
        <w:t>čí</w:t>
      </w:r>
      <w:r w:rsidR="00651F9C" w:rsidRPr="00651F9C">
        <w:t>sla od 0 do 100 d</w:t>
      </w:r>
      <w:r w:rsidR="00651F9C">
        <w:t>ě</w:t>
      </w:r>
      <w:r w:rsidR="00651F9C" w:rsidRPr="00651F9C">
        <w:t>liteln</w:t>
      </w:r>
      <w:r w:rsidR="00651F9C">
        <w:t>á</w:t>
      </w:r>
      <w:r w:rsidR="00651F9C" w:rsidRPr="00651F9C">
        <w:t xml:space="preserve"> 5 nebo 3</w:t>
      </w:r>
      <w:r w:rsidR="00651F9C">
        <w:t>. Pro to využívá modulo</w:t>
      </w:r>
      <w:r w:rsidR="005A57D3">
        <w:t xml:space="preserve"> operátor</w:t>
      </w:r>
      <w:r w:rsidR="004C72FC">
        <w:t xml:space="preserve"> </w:t>
      </w:r>
      <w:r w:rsidR="004C72FC">
        <w:rPr>
          <w:lang w:val="en-US"/>
        </w:rPr>
        <w:t>[2]</w:t>
      </w:r>
      <w:r w:rsidR="00623896">
        <w:t xml:space="preserve"> </w:t>
      </w:r>
      <w:r w:rsidR="00623896" w:rsidRPr="00623896">
        <w:rPr>
          <w:rFonts w:ascii="Consolas" w:hAnsi="Consolas"/>
          <w:color w:val="000000"/>
          <w:sz w:val="21"/>
          <w:szCs w:val="21"/>
          <w:shd w:val="clear" w:color="auto" w:fill="E7E6E6" w:themeFill="background2"/>
        </w:rPr>
        <w:t>i % </w:t>
      </w:r>
      <w:r w:rsidR="00623896" w:rsidRPr="00623896">
        <w:rPr>
          <w:rFonts w:ascii="Consolas" w:hAnsi="Consolas"/>
          <w:color w:val="098658"/>
          <w:sz w:val="21"/>
          <w:szCs w:val="21"/>
          <w:shd w:val="clear" w:color="auto" w:fill="E7E6E6" w:themeFill="background2"/>
        </w:rPr>
        <w:t>5</w:t>
      </w:r>
      <w:r w:rsidR="00623896">
        <w:t xml:space="preserve"> a </w:t>
      </w:r>
      <w:r w:rsidR="00623896" w:rsidRPr="00623896">
        <w:rPr>
          <w:rFonts w:ascii="Consolas" w:hAnsi="Consolas"/>
          <w:color w:val="000000"/>
          <w:sz w:val="21"/>
          <w:szCs w:val="21"/>
          <w:shd w:val="clear" w:color="auto" w:fill="E7E6E6" w:themeFill="background2"/>
        </w:rPr>
        <w:t>i % </w:t>
      </w:r>
      <w:r w:rsidR="00623896" w:rsidRPr="00623896">
        <w:rPr>
          <w:rFonts w:ascii="Consolas" w:hAnsi="Consolas"/>
          <w:color w:val="098658"/>
          <w:sz w:val="21"/>
          <w:szCs w:val="21"/>
          <w:shd w:val="clear" w:color="auto" w:fill="E7E6E6" w:themeFill="background2"/>
        </w:rPr>
        <w:t>3</w:t>
      </w:r>
      <w:r w:rsidR="00623896" w:rsidRPr="00623896">
        <w:rPr>
          <w:rFonts w:ascii="Consolas" w:hAnsi="Consolas"/>
          <w:color w:val="000000"/>
          <w:sz w:val="21"/>
          <w:szCs w:val="21"/>
        </w:rPr>
        <w:t> </w:t>
      </w:r>
      <w:r w:rsidR="00623896">
        <w:t>což je zbytek po celočíselném dělení.</w:t>
      </w:r>
    </w:p>
    <w:p w14:paraId="132E9ADC" w14:textId="77777777" w:rsidR="00623896" w:rsidRPr="00623896" w:rsidRDefault="00623896" w:rsidP="0062389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623896">
        <w:rPr>
          <w:rFonts w:ascii="Consolas" w:hAnsi="Consolas"/>
          <w:color w:val="0000FF"/>
          <w:sz w:val="21"/>
          <w:szCs w:val="21"/>
        </w:rPr>
        <w:t>using</w:t>
      </w:r>
      <w:proofErr w:type="spellEnd"/>
      <w:r w:rsidRPr="00623896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23896">
        <w:rPr>
          <w:rFonts w:ascii="Consolas" w:hAnsi="Consolas"/>
          <w:color w:val="000000"/>
          <w:sz w:val="21"/>
          <w:szCs w:val="21"/>
        </w:rPr>
        <w:t>System</w:t>
      </w:r>
      <w:proofErr w:type="spellEnd"/>
      <w:r w:rsidRPr="00623896">
        <w:rPr>
          <w:rFonts w:ascii="Consolas" w:hAnsi="Consolas"/>
          <w:color w:val="000000"/>
          <w:sz w:val="21"/>
          <w:szCs w:val="21"/>
        </w:rPr>
        <w:t>;</w:t>
      </w:r>
    </w:p>
    <w:p w14:paraId="7DF7B047" w14:textId="77777777" w:rsidR="00623896" w:rsidRPr="00623896" w:rsidRDefault="00623896" w:rsidP="0062389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22328323" w14:textId="77777777" w:rsidR="00623896" w:rsidRPr="00623896" w:rsidRDefault="00623896" w:rsidP="0062389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623896">
        <w:rPr>
          <w:rFonts w:ascii="Consolas" w:hAnsi="Consolas"/>
          <w:color w:val="0000FF"/>
          <w:sz w:val="21"/>
          <w:szCs w:val="21"/>
        </w:rPr>
        <w:t>namespace</w:t>
      </w:r>
      <w:proofErr w:type="spellEnd"/>
      <w:r w:rsidRPr="00623896">
        <w:rPr>
          <w:rFonts w:ascii="Consolas" w:hAnsi="Consolas"/>
          <w:color w:val="000000"/>
          <w:sz w:val="21"/>
          <w:szCs w:val="21"/>
        </w:rPr>
        <w:t> Test</w:t>
      </w:r>
    </w:p>
    <w:p w14:paraId="06DDAC90" w14:textId="77777777" w:rsidR="00623896" w:rsidRPr="00623896" w:rsidRDefault="00623896" w:rsidP="0062389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23896">
        <w:rPr>
          <w:rFonts w:ascii="Consolas" w:hAnsi="Consolas"/>
          <w:color w:val="000000"/>
          <w:sz w:val="21"/>
          <w:szCs w:val="21"/>
        </w:rPr>
        <w:t>{</w:t>
      </w:r>
    </w:p>
    <w:p w14:paraId="0131B16F" w14:textId="77777777" w:rsidR="00623896" w:rsidRPr="00623896" w:rsidRDefault="00623896" w:rsidP="0062389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23896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623896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623896">
        <w:rPr>
          <w:rFonts w:ascii="Consolas" w:hAnsi="Consolas"/>
          <w:color w:val="000000"/>
          <w:sz w:val="21"/>
          <w:szCs w:val="21"/>
        </w:rPr>
        <w:t> Program</w:t>
      </w:r>
    </w:p>
    <w:p w14:paraId="6A70ADBD" w14:textId="77777777" w:rsidR="00623896" w:rsidRPr="00623896" w:rsidRDefault="00623896" w:rsidP="0062389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23896">
        <w:rPr>
          <w:rFonts w:ascii="Consolas" w:hAnsi="Consolas"/>
          <w:color w:val="000000"/>
          <w:sz w:val="21"/>
          <w:szCs w:val="21"/>
        </w:rPr>
        <w:t>    {</w:t>
      </w:r>
    </w:p>
    <w:p w14:paraId="7FC61143" w14:textId="77777777" w:rsidR="00623896" w:rsidRPr="00623896" w:rsidRDefault="00623896" w:rsidP="0062389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23896">
        <w:rPr>
          <w:rFonts w:ascii="Consolas" w:hAnsi="Consolas"/>
          <w:color w:val="000000"/>
          <w:sz w:val="21"/>
          <w:szCs w:val="21"/>
        </w:rPr>
        <w:t>        </w:t>
      </w:r>
      <w:r w:rsidRPr="00623896">
        <w:rPr>
          <w:rFonts w:ascii="Consolas" w:hAnsi="Consolas"/>
          <w:color w:val="0000FF"/>
          <w:sz w:val="21"/>
          <w:szCs w:val="21"/>
        </w:rPr>
        <w:t>static</w:t>
      </w:r>
      <w:r w:rsidRPr="00623896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23896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623896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23896">
        <w:rPr>
          <w:rFonts w:ascii="Consolas" w:hAnsi="Consolas"/>
          <w:color w:val="000000"/>
          <w:sz w:val="21"/>
          <w:szCs w:val="21"/>
        </w:rPr>
        <w:t>Main</w:t>
      </w:r>
      <w:proofErr w:type="spellEnd"/>
      <w:r w:rsidRPr="00623896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623896">
        <w:rPr>
          <w:rFonts w:ascii="Consolas" w:hAnsi="Consolas"/>
          <w:color w:val="0000FF"/>
          <w:sz w:val="21"/>
          <w:szCs w:val="21"/>
        </w:rPr>
        <w:t>string</w:t>
      </w:r>
      <w:proofErr w:type="spellEnd"/>
      <w:r w:rsidRPr="00623896">
        <w:rPr>
          <w:rFonts w:ascii="Consolas" w:hAnsi="Consolas"/>
          <w:color w:val="000000"/>
          <w:sz w:val="21"/>
          <w:szCs w:val="21"/>
        </w:rPr>
        <w:t>[] </w:t>
      </w:r>
      <w:proofErr w:type="spellStart"/>
      <w:r w:rsidRPr="00623896">
        <w:rPr>
          <w:rFonts w:ascii="Consolas" w:hAnsi="Consolas"/>
          <w:color w:val="000000"/>
          <w:sz w:val="21"/>
          <w:szCs w:val="21"/>
        </w:rPr>
        <w:t>args</w:t>
      </w:r>
      <w:proofErr w:type="spellEnd"/>
      <w:r w:rsidRPr="00623896">
        <w:rPr>
          <w:rFonts w:ascii="Consolas" w:hAnsi="Consolas"/>
          <w:color w:val="000000"/>
          <w:sz w:val="21"/>
          <w:szCs w:val="21"/>
        </w:rPr>
        <w:t>)</w:t>
      </w:r>
    </w:p>
    <w:p w14:paraId="6C912854" w14:textId="77777777" w:rsidR="00623896" w:rsidRPr="00623896" w:rsidRDefault="00623896" w:rsidP="0062389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23896">
        <w:rPr>
          <w:rFonts w:ascii="Consolas" w:hAnsi="Consolas"/>
          <w:color w:val="000000"/>
          <w:sz w:val="21"/>
          <w:szCs w:val="21"/>
        </w:rPr>
        <w:t>        {</w:t>
      </w:r>
    </w:p>
    <w:p w14:paraId="17C51B6D" w14:textId="77777777" w:rsidR="00623896" w:rsidRPr="00623896" w:rsidRDefault="00623896" w:rsidP="0062389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23896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623896">
        <w:rPr>
          <w:rFonts w:ascii="Consolas" w:hAnsi="Consolas"/>
          <w:color w:val="0000FF"/>
          <w:sz w:val="21"/>
          <w:szCs w:val="21"/>
        </w:rPr>
        <w:t>for</w:t>
      </w:r>
      <w:proofErr w:type="spellEnd"/>
      <w:r w:rsidRPr="00623896">
        <w:rPr>
          <w:rFonts w:ascii="Consolas" w:hAnsi="Consolas"/>
          <w:color w:val="000000"/>
          <w:sz w:val="21"/>
          <w:szCs w:val="21"/>
        </w:rPr>
        <w:t> (</w:t>
      </w:r>
      <w:proofErr w:type="spellStart"/>
      <w:r w:rsidRPr="00623896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623896">
        <w:rPr>
          <w:rFonts w:ascii="Consolas" w:hAnsi="Consolas"/>
          <w:color w:val="000000"/>
          <w:sz w:val="21"/>
          <w:szCs w:val="21"/>
        </w:rPr>
        <w:t> i = </w:t>
      </w:r>
      <w:r w:rsidRPr="00623896">
        <w:rPr>
          <w:rFonts w:ascii="Consolas" w:hAnsi="Consolas"/>
          <w:color w:val="098658"/>
          <w:sz w:val="21"/>
          <w:szCs w:val="21"/>
        </w:rPr>
        <w:t>0</w:t>
      </w:r>
      <w:r w:rsidRPr="00623896">
        <w:rPr>
          <w:rFonts w:ascii="Consolas" w:hAnsi="Consolas"/>
          <w:color w:val="000000"/>
          <w:sz w:val="21"/>
          <w:szCs w:val="21"/>
        </w:rPr>
        <w:t>; i &lt; </w:t>
      </w:r>
      <w:r w:rsidRPr="00623896">
        <w:rPr>
          <w:rFonts w:ascii="Consolas" w:hAnsi="Consolas"/>
          <w:color w:val="098658"/>
          <w:sz w:val="21"/>
          <w:szCs w:val="21"/>
        </w:rPr>
        <w:t>100</w:t>
      </w:r>
      <w:r w:rsidRPr="00623896">
        <w:rPr>
          <w:rFonts w:ascii="Consolas" w:hAnsi="Consolas"/>
          <w:color w:val="000000"/>
          <w:sz w:val="21"/>
          <w:szCs w:val="21"/>
        </w:rPr>
        <w:t>; i++)</w:t>
      </w:r>
    </w:p>
    <w:p w14:paraId="7FB9D047" w14:textId="77777777" w:rsidR="00623896" w:rsidRPr="00623896" w:rsidRDefault="00623896" w:rsidP="0062389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23896">
        <w:rPr>
          <w:rFonts w:ascii="Consolas" w:hAnsi="Consolas"/>
          <w:color w:val="000000"/>
          <w:sz w:val="21"/>
          <w:szCs w:val="21"/>
        </w:rPr>
        <w:t>            {</w:t>
      </w:r>
    </w:p>
    <w:p w14:paraId="16783007" w14:textId="77777777" w:rsidR="00623896" w:rsidRPr="00623896" w:rsidRDefault="00623896" w:rsidP="0062389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23896">
        <w:rPr>
          <w:rFonts w:ascii="Consolas" w:hAnsi="Consolas"/>
          <w:color w:val="000000"/>
          <w:sz w:val="21"/>
          <w:szCs w:val="21"/>
        </w:rPr>
        <w:t>                </w:t>
      </w:r>
      <w:proofErr w:type="spellStart"/>
      <w:r w:rsidRPr="00623896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623896">
        <w:rPr>
          <w:rFonts w:ascii="Consolas" w:hAnsi="Consolas"/>
          <w:color w:val="000000"/>
          <w:sz w:val="21"/>
          <w:szCs w:val="21"/>
        </w:rPr>
        <w:t>((i % </w:t>
      </w:r>
      <w:r w:rsidRPr="00623896">
        <w:rPr>
          <w:rFonts w:ascii="Consolas" w:hAnsi="Consolas"/>
          <w:color w:val="098658"/>
          <w:sz w:val="21"/>
          <w:szCs w:val="21"/>
        </w:rPr>
        <w:t>5</w:t>
      </w:r>
      <w:r w:rsidRPr="00623896">
        <w:rPr>
          <w:rFonts w:ascii="Consolas" w:hAnsi="Consolas"/>
          <w:color w:val="000000"/>
          <w:sz w:val="21"/>
          <w:szCs w:val="21"/>
        </w:rPr>
        <w:t> == </w:t>
      </w:r>
      <w:r w:rsidRPr="00623896">
        <w:rPr>
          <w:rFonts w:ascii="Consolas" w:hAnsi="Consolas"/>
          <w:color w:val="098658"/>
          <w:sz w:val="21"/>
          <w:szCs w:val="21"/>
        </w:rPr>
        <w:t>0</w:t>
      </w:r>
      <w:r w:rsidRPr="00623896">
        <w:rPr>
          <w:rFonts w:ascii="Consolas" w:hAnsi="Consolas"/>
          <w:color w:val="000000"/>
          <w:sz w:val="21"/>
          <w:szCs w:val="21"/>
        </w:rPr>
        <w:t>) || (i % </w:t>
      </w:r>
      <w:r w:rsidRPr="00623896">
        <w:rPr>
          <w:rFonts w:ascii="Consolas" w:hAnsi="Consolas"/>
          <w:color w:val="098658"/>
          <w:sz w:val="21"/>
          <w:szCs w:val="21"/>
        </w:rPr>
        <w:t>3</w:t>
      </w:r>
      <w:r w:rsidRPr="00623896">
        <w:rPr>
          <w:rFonts w:ascii="Consolas" w:hAnsi="Consolas"/>
          <w:color w:val="000000"/>
          <w:sz w:val="21"/>
          <w:szCs w:val="21"/>
        </w:rPr>
        <w:t> == </w:t>
      </w:r>
      <w:r w:rsidRPr="00623896">
        <w:rPr>
          <w:rFonts w:ascii="Consolas" w:hAnsi="Consolas"/>
          <w:color w:val="098658"/>
          <w:sz w:val="21"/>
          <w:szCs w:val="21"/>
        </w:rPr>
        <w:t>0</w:t>
      </w:r>
      <w:r w:rsidRPr="00623896">
        <w:rPr>
          <w:rFonts w:ascii="Consolas" w:hAnsi="Consolas"/>
          <w:color w:val="000000"/>
          <w:sz w:val="21"/>
          <w:szCs w:val="21"/>
        </w:rPr>
        <w:t>))</w:t>
      </w:r>
    </w:p>
    <w:p w14:paraId="1BD73651" w14:textId="77777777" w:rsidR="00623896" w:rsidRPr="00623896" w:rsidRDefault="00623896" w:rsidP="0062389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23896">
        <w:rPr>
          <w:rFonts w:ascii="Consolas" w:hAnsi="Consolas"/>
          <w:color w:val="000000"/>
          <w:sz w:val="21"/>
          <w:szCs w:val="21"/>
        </w:rPr>
        <w:t>                {</w:t>
      </w:r>
    </w:p>
    <w:p w14:paraId="2A4B76A0" w14:textId="77777777" w:rsidR="00623896" w:rsidRPr="00623896" w:rsidRDefault="00623896" w:rsidP="0062389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23896">
        <w:rPr>
          <w:rFonts w:ascii="Consolas" w:hAnsi="Consolas"/>
          <w:color w:val="000000"/>
          <w:sz w:val="21"/>
          <w:szCs w:val="21"/>
        </w:rPr>
        <w:t>                    </w:t>
      </w:r>
      <w:proofErr w:type="spellStart"/>
      <w:r w:rsidRPr="00623896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623896">
        <w:rPr>
          <w:rFonts w:ascii="Consolas" w:hAnsi="Consolas"/>
          <w:color w:val="000000"/>
          <w:sz w:val="21"/>
          <w:szCs w:val="21"/>
        </w:rPr>
        <w:t>(i);</w:t>
      </w:r>
    </w:p>
    <w:p w14:paraId="2C12B09E" w14:textId="77777777" w:rsidR="00623896" w:rsidRPr="00623896" w:rsidRDefault="00623896" w:rsidP="0062389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23896">
        <w:rPr>
          <w:rFonts w:ascii="Consolas" w:hAnsi="Consolas"/>
          <w:color w:val="000000"/>
          <w:sz w:val="21"/>
          <w:szCs w:val="21"/>
        </w:rPr>
        <w:t>                }</w:t>
      </w:r>
    </w:p>
    <w:p w14:paraId="640E64BA" w14:textId="77777777" w:rsidR="00623896" w:rsidRPr="00623896" w:rsidRDefault="00623896" w:rsidP="0062389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23896"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173B30C7" w14:textId="77777777" w:rsidR="00623896" w:rsidRPr="00623896" w:rsidRDefault="00623896" w:rsidP="0062389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23896">
        <w:rPr>
          <w:rFonts w:ascii="Consolas" w:hAnsi="Consolas"/>
          <w:color w:val="000000"/>
          <w:sz w:val="21"/>
          <w:szCs w:val="21"/>
        </w:rPr>
        <w:t>        }</w:t>
      </w:r>
    </w:p>
    <w:p w14:paraId="54CB09C6" w14:textId="77777777" w:rsidR="00623896" w:rsidRPr="00623896" w:rsidRDefault="00623896" w:rsidP="0062389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23896">
        <w:rPr>
          <w:rFonts w:ascii="Consolas" w:hAnsi="Consolas"/>
          <w:color w:val="000000"/>
          <w:sz w:val="21"/>
          <w:szCs w:val="21"/>
        </w:rPr>
        <w:t>    }</w:t>
      </w:r>
    </w:p>
    <w:p w14:paraId="0C42D5B6" w14:textId="77777777" w:rsidR="00623896" w:rsidRPr="00623896" w:rsidRDefault="00623896" w:rsidP="0062389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23896">
        <w:rPr>
          <w:rFonts w:ascii="Consolas" w:hAnsi="Consolas"/>
          <w:color w:val="000000"/>
          <w:sz w:val="21"/>
          <w:szCs w:val="21"/>
        </w:rPr>
        <w:t>}</w:t>
      </w:r>
    </w:p>
    <w:p w14:paraId="1314FD17" w14:textId="77777777" w:rsidR="00623896" w:rsidRPr="00E363D6" w:rsidRDefault="00623896" w:rsidP="00982FAF"/>
    <w:p w14:paraId="3F12B2E2" w14:textId="60DF0074" w:rsidR="002C7018" w:rsidRPr="002C7018" w:rsidRDefault="00023D8B" w:rsidP="002C7018">
      <w:pPr>
        <w:pStyle w:val="Nadpis"/>
        <w:rPr>
          <w:sz w:val="32"/>
          <w:szCs w:val="32"/>
        </w:rPr>
      </w:pPr>
      <w:bookmarkStart w:id="35" w:name="_Toc37577735"/>
      <w:bookmarkStart w:id="36" w:name="_Toc88120446"/>
      <w:bookmarkStart w:id="37" w:name="_Toc88120683"/>
      <w:bookmarkStart w:id="38" w:name="_Toc88120895"/>
      <w:bookmarkStart w:id="39" w:name="_Toc88120999"/>
      <w:bookmarkStart w:id="40" w:name="_Toc88121042"/>
      <w:bookmarkStart w:id="41" w:name="_Toc88121179"/>
      <w:bookmarkStart w:id="42" w:name="_Toc88121553"/>
      <w:bookmarkStart w:id="43" w:name="_Toc88121610"/>
      <w:bookmarkStart w:id="44" w:name="_Toc88121748"/>
      <w:bookmarkStart w:id="45" w:name="_Toc88122014"/>
      <w:bookmarkStart w:id="46" w:name="_Toc88124619"/>
      <w:bookmarkStart w:id="47" w:name="_Toc88124656"/>
      <w:bookmarkStart w:id="48" w:name="_Toc88124806"/>
      <w:bookmarkStart w:id="49" w:name="_Toc88125789"/>
      <w:bookmarkStart w:id="50" w:name="_Toc88126309"/>
      <w:bookmarkStart w:id="51" w:name="_Toc88126460"/>
      <w:bookmarkStart w:id="52" w:name="_Toc88126527"/>
      <w:bookmarkStart w:id="53" w:name="_Toc88126556"/>
      <w:bookmarkStart w:id="54" w:name="_Toc88126772"/>
      <w:bookmarkStart w:id="55" w:name="_Toc88126862"/>
      <w:bookmarkStart w:id="56" w:name="_Toc88127103"/>
      <w:bookmarkStart w:id="57" w:name="_Toc88127146"/>
      <w:bookmarkStart w:id="58" w:name="_Toc88128511"/>
      <w:bookmarkStart w:id="59" w:name="_Toc107634153"/>
      <w:bookmarkStart w:id="60" w:name="_Toc107635188"/>
      <w:bookmarkStart w:id="61" w:name="_Toc107635228"/>
      <w:bookmarkStart w:id="62" w:name="_Toc107635245"/>
      <w:bookmarkStart w:id="63" w:name="_Toc60851673"/>
      <w:bookmarkEnd w:id="29"/>
      <w:bookmarkEnd w:id="30"/>
      <w:bookmarkEnd w:id="31"/>
      <w:bookmarkEnd w:id="32"/>
      <w:r>
        <w:rPr>
          <w:sz w:val="32"/>
          <w:szCs w:val="32"/>
        </w:rPr>
        <w:lastRenderedPageBreak/>
        <w:t>S</w:t>
      </w:r>
      <w:r w:rsidR="00AA17A4" w:rsidRPr="001079A3">
        <w:rPr>
          <w:sz w:val="32"/>
          <w:szCs w:val="32"/>
        </w:rPr>
        <w:t>eznam použité literatury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1F3D450B" w14:textId="5E0578A7" w:rsidR="005F27B3" w:rsidRDefault="002B332C" w:rsidP="002B332C">
      <w:pPr>
        <w:pStyle w:val="Odstavecseseznamem"/>
        <w:numPr>
          <w:ilvl w:val="0"/>
          <w:numId w:val="30"/>
        </w:numPr>
      </w:pPr>
      <w:proofErr w:type="spellStart"/>
      <w:r w:rsidRPr="002B332C">
        <w:t>Branches</w:t>
      </w:r>
      <w:proofErr w:type="spellEnd"/>
      <w:r w:rsidRPr="002B332C">
        <w:t xml:space="preserve"> and </w:t>
      </w:r>
      <w:proofErr w:type="spellStart"/>
      <w:r w:rsidRPr="002B332C">
        <w:t>loops</w:t>
      </w:r>
      <w:proofErr w:type="spellEnd"/>
      <w:r w:rsidRPr="002B332C">
        <w:t xml:space="preserve"> - </w:t>
      </w:r>
      <w:proofErr w:type="spellStart"/>
      <w:r w:rsidRPr="002B332C">
        <w:t>Introduction</w:t>
      </w:r>
      <w:proofErr w:type="spellEnd"/>
      <w:r w:rsidRPr="002B332C">
        <w:t xml:space="preserve"> to C# </w:t>
      </w:r>
      <w:proofErr w:type="spellStart"/>
      <w:r w:rsidRPr="002B332C">
        <w:t>interactive</w:t>
      </w:r>
      <w:proofErr w:type="spellEnd"/>
      <w:r w:rsidRPr="002B332C">
        <w:t xml:space="preserve"> </w:t>
      </w:r>
      <w:proofErr w:type="spellStart"/>
      <w:r w:rsidRPr="002B332C">
        <w:t>tutorial</w:t>
      </w:r>
      <w:proofErr w:type="spellEnd"/>
      <w:r w:rsidRPr="002B332C">
        <w:t xml:space="preserve"> | Microsoft </w:t>
      </w:r>
      <w:proofErr w:type="spellStart"/>
      <w:r w:rsidRPr="002B332C">
        <w:t>Docs</w:t>
      </w:r>
      <w:proofErr w:type="spellEnd"/>
      <w:r w:rsidRPr="002B332C">
        <w:t xml:space="preserve">. [online]. Copyright © Microsoft 2020 [cit. 04.01.2021]. Dostupné z: </w:t>
      </w:r>
      <w:hyperlink r:id="rId18" w:history="1">
        <w:r w:rsidR="00CC1859" w:rsidRPr="00C729CC">
          <w:rPr>
            <w:rStyle w:val="Hypertextovodkaz"/>
          </w:rPr>
          <w:t>https://docs.microsoft.com/sk-sk/dotnet/csharp/tutorials/intro-to-csharp/branches-and-loops?tutorial-step=3</w:t>
        </w:r>
      </w:hyperlink>
    </w:p>
    <w:p w14:paraId="3CA3E51D" w14:textId="1F7ADA46" w:rsidR="00CC1859" w:rsidRPr="00BD25B2" w:rsidRDefault="00CC1859" w:rsidP="002B332C">
      <w:pPr>
        <w:pStyle w:val="Odstavecseseznamem"/>
        <w:numPr>
          <w:ilvl w:val="0"/>
          <w:numId w:val="30"/>
        </w:numPr>
      </w:pPr>
      <w:proofErr w:type="spellStart"/>
      <w:r w:rsidRPr="00CC1859">
        <w:t>Arithmetic</w:t>
      </w:r>
      <w:proofErr w:type="spellEnd"/>
      <w:r w:rsidRPr="00CC1859">
        <w:t xml:space="preserve"> </w:t>
      </w:r>
      <w:proofErr w:type="spellStart"/>
      <w:r w:rsidRPr="00CC1859">
        <w:t>operators</w:t>
      </w:r>
      <w:proofErr w:type="spellEnd"/>
      <w:r w:rsidRPr="00CC1859">
        <w:t xml:space="preserve"> - C# reference | Microsoft </w:t>
      </w:r>
      <w:proofErr w:type="spellStart"/>
      <w:r w:rsidRPr="00CC1859">
        <w:t>Docs</w:t>
      </w:r>
      <w:proofErr w:type="spellEnd"/>
      <w:r w:rsidRPr="00CC1859">
        <w:t>. [online]. Copyright © Microsoft 2021 [cit. 04.01.2021]. Dostupné z: https://docs.microsoft.com/en-us/dotnet/csharp/language-reference/operators/arithmetic-operators#remainder-operator-</w:t>
      </w:r>
    </w:p>
    <w:p w14:paraId="564CDD7B" w14:textId="77777777" w:rsidR="00BD25B2" w:rsidRPr="00BD25B2" w:rsidRDefault="00BD25B2" w:rsidP="00BD25B2"/>
    <w:p w14:paraId="4546A906" w14:textId="77777777" w:rsidR="009F0EB6" w:rsidRPr="009F0EB6" w:rsidRDefault="009F0EB6" w:rsidP="009F0EB6"/>
    <w:p w14:paraId="03355A7F" w14:textId="77777777" w:rsidR="00CC7A5F" w:rsidRPr="00CC7A5F" w:rsidRDefault="00CC7A5F" w:rsidP="00CC7A5F"/>
    <w:p w14:paraId="37954ACD" w14:textId="77777777" w:rsidR="00CC7A5F" w:rsidRPr="00CC7A5F" w:rsidRDefault="00CC7A5F" w:rsidP="00CC7A5F"/>
    <w:p w14:paraId="776D6DC1" w14:textId="77777777" w:rsidR="00CC7A5F" w:rsidRPr="00CC7A5F" w:rsidRDefault="00CC7A5F" w:rsidP="00CC7A5F"/>
    <w:sectPr w:rsidR="00CC7A5F" w:rsidRPr="00CC7A5F" w:rsidSect="001A3BE5">
      <w:headerReference w:type="default" r:id="rId19"/>
      <w:footerReference w:type="default" r:id="rId20"/>
      <w:type w:val="continuous"/>
      <w:pgSz w:w="12240" w:h="15840"/>
      <w:pgMar w:top="1440" w:right="1440" w:bottom="1440" w:left="1440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043CD" w14:textId="77777777" w:rsidR="00C26DFA" w:rsidRDefault="00C26DFA">
      <w:r>
        <w:separator/>
      </w:r>
    </w:p>
    <w:p w14:paraId="4126009D" w14:textId="77777777" w:rsidR="00C26DFA" w:rsidRDefault="00C26DFA"/>
  </w:endnote>
  <w:endnote w:type="continuationSeparator" w:id="0">
    <w:p w14:paraId="1419306D" w14:textId="77777777" w:rsidR="00C26DFA" w:rsidRDefault="00C26DFA">
      <w:r>
        <w:continuationSeparator/>
      </w:r>
    </w:p>
    <w:p w14:paraId="25638D02" w14:textId="77777777" w:rsidR="00C26DFA" w:rsidRDefault="00C26D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B3CA7" w14:textId="77777777" w:rsidR="00A625B2" w:rsidRDefault="00A625B2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7E262" w14:textId="77777777" w:rsidR="00647542" w:rsidRDefault="00647542">
    <w:pPr>
      <w:pStyle w:val="Zpat"/>
    </w:pPr>
    <w:r>
      <w:rPr>
        <w:noProof/>
      </w:rPr>
      <w:drawing>
        <wp:inline distT="0" distB="0" distL="0" distR="0" wp14:anchorId="7CBB02B7" wp14:editId="2D642410">
          <wp:extent cx="5580380" cy="1237615"/>
          <wp:effectExtent l="0" t="0" r="1270" b="635"/>
          <wp:docPr id="4" name="Obrázek 4" descr="http://www.msmt.cz/uploads/OP_VVV/Pravidla_pro_publicitu/logolinky/Logolink_OP_VVV_hor_barva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smt.cz/uploads/OP_VVV/Pravidla_pro_publicitu/logolinky/Logolink_OP_VVV_hor_barva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380" cy="1237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8FD9E" w14:textId="77777777" w:rsidR="00647542" w:rsidRDefault="00647542">
    <w:pPr>
      <w:pStyle w:val="Zpat"/>
      <w:rPr>
        <w:b/>
        <w:noProof/>
        <w:sz w:val="22"/>
        <w:szCs w:val="22"/>
      </w:rPr>
    </w:pPr>
    <w:r w:rsidRPr="00DB7F03">
      <w:rPr>
        <w:b/>
        <w:noProof/>
        <w:sz w:val="22"/>
        <w:szCs w:val="22"/>
      </w:rPr>
      <w:t>Strategický projekt UTB ve Zlíně, reg. č. CZ.02.2.69/0.0/0.0/16_015/0002204</w:t>
    </w:r>
  </w:p>
  <w:p w14:paraId="3AD67449" w14:textId="77777777" w:rsidR="00647542" w:rsidRDefault="00647542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AD9FA" w14:textId="77777777" w:rsidR="00647542" w:rsidRDefault="00647542">
    <w:r>
      <w:rPr>
        <w:noProof/>
      </w:rPr>
      <w:drawing>
        <wp:inline distT="0" distB="0" distL="0" distR="0" wp14:anchorId="2A65D0AC" wp14:editId="1F032C94">
          <wp:extent cx="5580380" cy="1237615"/>
          <wp:effectExtent l="0" t="0" r="1270" b="635"/>
          <wp:docPr id="11" name="Obrázek 11" descr="http://www.msmt.cz/uploads/OP_VVV/Pravidla_pro_publicitu/logolinky/Logolink_OP_VVV_hor_barva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smt.cz/uploads/OP_VVV/Pravidla_pro_publicitu/logolinky/Logolink_OP_VVV_hor_barva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380" cy="1237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F9938" w14:textId="77777777" w:rsidR="00C26DFA" w:rsidRDefault="00C26DFA">
      <w:r>
        <w:separator/>
      </w:r>
    </w:p>
    <w:p w14:paraId="32D5E0D2" w14:textId="77777777" w:rsidR="00C26DFA" w:rsidRDefault="00C26DFA"/>
  </w:footnote>
  <w:footnote w:type="continuationSeparator" w:id="0">
    <w:p w14:paraId="7DC437BE" w14:textId="77777777" w:rsidR="00C26DFA" w:rsidRDefault="00C26DFA">
      <w:r>
        <w:continuationSeparator/>
      </w:r>
    </w:p>
    <w:p w14:paraId="6B9B824F" w14:textId="77777777" w:rsidR="00C26DFA" w:rsidRDefault="00C26D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34DC3" w14:textId="77777777" w:rsidR="00A625B2" w:rsidRDefault="00A625B2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4940D" w14:textId="77777777" w:rsidR="00A625B2" w:rsidRDefault="00A625B2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AEF56" w14:textId="77777777" w:rsidR="00647542" w:rsidRPr="003E2B7E" w:rsidRDefault="00647542" w:rsidP="003879AD">
    <w:pPr>
      <w:pStyle w:val="Zhlav"/>
      <w:spacing w:after="0" w:line="240" w:lineRule="auto"/>
      <w:jc w:val="center"/>
      <w:rPr>
        <w:noProof/>
      </w:rPr>
    </w:pPr>
    <w:r>
      <w:rPr>
        <w:noProof/>
      </w:rPr>
      <w:drawing>
        <wp:inline distT="0" distB="0" distL="0" distR="0" wp14:anchorId="75C83DC5" wp14:editId="1DF6A51B">
          <wp:extent cx="5580380" cy="1237897"/>
          <wp:effectExtent l="0" t="0" r="1270" b="635"/>
          <wp:docPr id="1" name="Obrázek 1" descr="http://www.msmt.cz/uploads/OP_VVV/Pravidla_pro_publicitu/logolinky/Logolink_OP_VVV_hor_barva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smt.cz/uploads/OP_VVV/Pravidla_pro_publicitu/logolinky/Logolink_OP_VVV_hor_barva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380" cy="12378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B45F0A"/>
      </w:rPr>
      <w:id w:val="1259181609"/>
      <w:docPartObj>
        <w:docPartGallery w:val="Page Numbers (Top of Page)"/>
        <w:docPartUnique/>
      </w:docPartObj>
    </w:sdtPr>
    <w:sdtContent>
      <w:p w14:paraId="2B156586" w14:textId="70BED12D" w:rsidR="0032788A" w:rsidRPr="00CE2DE3" w:rsidRDefault="00CE2DE3" w:rsidP="00CE2DE3">
        <w:pPr>
          <w:pStyle w:val="Zhlav"/>
          <w:ind w:left="-1843" w:right="-568"/>
          <w:jc w:val="right"/>
          <w:rPr>
            <w:color w:val="B45F0A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1" locked="0" layoutInCell="1" allowOverlap="1" wp14:anchorId="7B9A3CE9" wp14:editId="6E268E4F">
                  <wp:simplePos x="0" y="0"/>
                  <wp:positionH relativeFrom="column">
                    <wp:posOffset>-1013460</wp:posOffset>
                  </wp:positionH>
                  <wp:positionV relativeFrom="paragraph">
                    <wp:posOffset>284480</wp:posOffset>
                  </wp:positionV>
                  <wp:extent cx="7049135" cy="0"/>
                  <wp:effectExtent l="0" t="0" r="0" b="0"/>
                  <wp:wrapNone/>
                  <wp:docPr id="3" name="Přímá spojnice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4913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3C3B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202BA42C" id="Přímá spojnice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79.8pt,22.4pt" to="475.2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" strokecolor="#c3c3b9" strokeweight="1pt">
                  <v:stroke joinstyle="miter"/>
                </v:line>
              </w:pict>
            </mc:Fallback>
          </mc:AlternateContent>
        </w: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671FA5FC" wp14:editId="2549C697">
              <wp:simplePos x="0" y="0"/>
              <wp:positionH relativeFrom="column">
                <wp:posOffset>-1000760</wp:posOffset>
              </wp:positionH>
              <wp:positionV relativeFrom="page">
                <wp:posOffset>153035</wp:posOffset>
              </wp:positionV>
              <wp:extent cx="622935" cy="616585"/>
              <wp:effectExtent l="0" t="0" r="5715" b="0"/>
              <wp:wrapThrough wrapText="bothSides">
                <wp:wrapPolygon edited="0">
                  <wp:start x="0" y="0"/>
                  <wp:lineTo x="0" y="20688"/>
                  <wp:lineTo x="21138" y="20688"/>
                  <wp:lineTo x="21138" y="0"/>
                  <wp:lineTo x="0" y="0"/>
                </wp:wrapPolygon>
              </wp:wrapThrough>
              <wp:docPr id="2" name="Obrázek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brázek 3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grayscl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5698" t="1443" r="9322" b="341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22935" cy="61658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D7006A">
          <w:rPr>
            <w:b/>
            <w:color w:val="C3C3B9"/>
          </w:rPr>
          <w:t>Cykly</w:t>
        </w:r>
        <w:bookmarkStart w:id="64" w:name="_GoBack"/>
        <w:bookmarkEnd w:id="64"/>
        <w:r>
          <w:rPr>
            <w:b/>
            <w:color w:val="C3C3B9"/>
          </w:rPr>
          <w:t xml:space="preserve">      </w:t>
        </w:r>
        <w:r>
          <w:rPr>
            <w:color w:val="B45F0A"/>
          </w:rPr>
          <w:t xml:space="preserve"> </w:t>
        </w:r>
        <w:r>
          <w:rPr>
            <w:b/>
            <w:color w:val="B45F0A"/>
          </w:rPr>
          <w:fldChar w:fldCharType="begin"/>
        </w:r>
        <w:r>
          <w:rPr>
            <w:b/>
            <w:color w:val="B45F0A"/>
          </w:rPr>
          <w:instrText>PAGE   \* MERGEFORMAT</w:instrText>
        </w:r>
        <w:r>
          <w:rPr>
            <w:b/>
            <w:color w:val="B45F0A"/>
          </w:rPr>
          <w:fldChar w:fldCharType="separate"/>
        </w:r>
        <w:r>
          <w:rPr>
            <w:b/>
            <w:color w:val="B45F0A"/>
          </w:rPr>
          <w:t>4</w:t>
        </w:r>
        <w:r>
          <w:rPr>
            <w:b/>
            <w:color w:val="B45F0A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92A4C2A"/>
    <w:multiLevelType w:val="multilevel"/>
    <w:tmpl w:val="FAD0B4F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F8E1E959"/>
    <w:multiLevelType w:val="multilevel"/>
    <w:tmpl w:val="A350B5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3F86CD0"/>
    <w:multiLevelType w:val="hybridMultilevel"/>
    <w:tmpl w:val="8814CB2E"/>
    <w:lvl w:ilvl="0" w:tplc="2BF014F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7A1AE3"/>
    <w:multiLevelType w:val="multilevel"/>
    <w:tmpl w:val="5C6E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85605"/>
    <w:multiLevelType w:val="hybridMultilevel"/>
    <w:tmpl w:val="32D0B9D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E759C"/>
    <w:multiLevelType w:val="multilevel"/>
    <w:tmpl w:val="2542B3D2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108165FD"/>
    <w:multiLevelType w:val="multilevel"/>
    <w:tmpl w:val="C8A4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9C4215"/>
    <w:multiLevelType w:val="multilevel"/>
    <w:tmpl w:val="CB2A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D347B9"/>
    <w:multiLevelType w:val="hybridMultilevel"/>
    <w:tmpl w:val="705031D4"/>
    <w:lvl w:ilvl="0" w:tplc="C54211E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02EC3"/>
    <w:multiLevelType w:val="hybridMultilevel"/>
    <w:tmpl w:val="4FCE13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6B1785"/>
    <w:multiLevelType w:val="hybridMultilevel"/>
    <w:tmpl w:val="FBAED7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A3E21"/>
    <w:multiLevelType w:val="hybridMultilevel"/>
    <w:tmpl w:val="74AEB5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775718"/>
    <w:multiLevelType w:val="multilevel"/>
    <w:tmpl w:val="E3247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CC3177"/>
    <w:multiLevelType w:val="hybridMultilevel"/>
    <w:tmpl w:val="9DDC9B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C7566"/>
    <w:multiLevelType w:val="hybridMultilevel"/>
    <w:tmpl w:val="41DAD6B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31B2F"/>
    <w:multiLevelType w:val="hybridMultilevel"/>
    <w:tmpl w:val="23AAA6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7D664D"/>
    <w:multiLevelType w:val="hybridMultilevel"/>
    <w:tmpl w:val="CAA010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AD3E12"/>
    <w:multiLevelType w:val="multilevel"/>
    <w:tmpl w:val="E110D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E301A8"/>
    <w:multiLevelType w:val="hybridMultilevel"/>
    <w:tmpl w:val="8DA0C4F8"/>
    <w:lvl w:ilvl="0" w:tplc="30D2363C">
      <w:start w:val="1"/>
      <w:numFmt w:val="decimal"/>
      <w:lvlText w:val="#%1"/>
      <w:lvlJc w:val="left"/>
      <w:pPr>
        <w:ind w:left="720" w:hanging="360"/>
      </w:pPr>
      <w:rPr>
        <w:rFonts w:ascii="Consolas" w:hAnsi="Consolas" w:hint="default"/>
        <w:sz w:val="22"/>
        <w:szCs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786614"/>
    <w:multiLevelType w:val="multilevel"/>
    <w:tmpl w:val="CCB003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" w15:restartNumberingAfterBreak="0">
    <w:nsid w:val="576F0BB4"/>
    <w:multiLevelType w:val="multilevel"/>
    <w:tmpl w:val="2F6A5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A958F2"/>
    <w:multiLevelType w:val="multilevel"/>
    <w:tmpl w:val="1A36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D83900"/>
    <w:multiLevelType w:val="multilevel"/>
    <w:tmpl w:val="D0FA9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463265"/>
    <w:multiLevelType w:val="multilevel"/>
    <w:tmpl w:val="F104C10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" w15:restartNumberingAfterBreak="0">
    <w:nsid w:val="6F8639A5"/>
    <w:multiLevelType w:val="hybridMultilevel"/>
    <w:tmpl w:val="09405A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92127F"/>
    <w:multiLevelType w:val="multilevel"/>
    <w:tmpl w:val="5EF2E1C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7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A612EAC"/>
    <w:multiLevelType w:val="hybridMultilevel"/>
    <w:tmpl w:val="80FE0DA6"/>
    <w:lvl w:ilvl="0" w:tplc="30D2363C">
      <w:start w:val="1"/>
      <w:numFmt w:val="decimal"/>
      <w:lvlText w:val="#%1"/>
      <w:lvlJc w:val="left"/>
      <w:pPr>
        <w:ind w:left="720" w:hanging="360"/>
      </w:pPr>
      <w:rPr>
        <w:rFonts w:ascii="Consolas" w:hAnsi="Consolas" w:hint="default"/>
        <w:sz w:val="22"/>
        <w:szCs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5"/>
  </w:num>
  <w:num w:numId="3">
    <w:abstractNumId w:val="12"/>
  </w:num>
  <w:num w:numId="4">
    <w:abstractNumId w:val="27"/>
  </w:num>
  <w:num w:numId="5">
    <w:abstractNumId w:val="26"/>
  </w:num>
  <w:num w:numId="6">
    <w:abstractNumId w:val="2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8">
    <w:abstractNumId w:val="14"/>
  </w:num>
  <w:num w:numId="9">
    <w:abstractNumId w:val="24"/>
  </w:num>
  <w:num w:numId="10">
    <w:abstractNumId w:val="1"/>
  </w:num>
  <w:num w:numId="11">
    <w:abstractNumId w:val="9"/>
  </w:num>
  <w:num w:numId="12">
    <w:abstractNumId w:val="17"/>
  </w:num>
  <w:num w:numId="13">
    <w:abstractNumId w:val="11"/>
  </w:num>
  <w:num w:numId="14">
    <w:abstractNumId w:val="10"/>
  </w:num>
  <w:num w:numId="15">
    <w:abstractNumId w:val="25"/>
  </w:num>
  <w:num w:numId="16">
    <w:abstractNumId w:val="16"/>
  </w:num>
  <w:num w:numId="17">
    <w:abstractNumId w:val="4"/>
  </w:num>
  <w:num w:numId="18">
    <w:abstractNumId w:val="7"/>
  </w:num>
  <w:num w:numId="19">
    <w:abstractNumId w:val="6"/>
  </w:num>
  <w:num w:numId="20">
    <w:abstractNumId w:val="3"/>
  </w:num>
  <w:num w:numId="21">
    <w:abstractNumId w:val="22"/>
  </w:num>
  <w:num w:numId="22">
    <w:abstractNumId w:val="2"/>
  </w:num>
  <w:num w:numId="23">
    <w:abstractNumId w:val="28"/>
  </w:num>
  <w:num w:numId="24">
    <w:abstractNumId w:val="19"/>
  </w:num>
  <w:num w:numId="25">
    <w:abstractNumId w:val="18"/>
  </w:num>
  <w:num w:numId="26">
    <w:abstractNumId w:val="23"/>
  </w:num>
  <w:num w:numId="27">
    <w:abstractNumId w:val="13"/>
  </w:num>
  <w:num w:numId="28">
    <w:abstractNumId w:val="21"/>
  </w:num>
  <w:num w:numId="29">
    <w:abstractNumId w:val="15"/>
  </w:num>
  <w:num w:numId="30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18435">
      <o:colormru v:ext="edit" colors="#b45f0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42"/>
    <w:rsid w:val="0000479C"/>
    <w:rsid w:val="0000537C"/>
    <w:rsid w:val="000076C8"/>
    <w:rsid w:val="000100EE"/>
    <w:rsid w:val="0001084B"/>
    <w:rsid w:val="00012CA9"/>
    <w:rsid w:val="00013085"/>
    <w:rsid w:val="000131AF"/>
    <w:rsid w:val="0001355F"/>
    <w:rsid w:val="00014918"/>
    <w:rsid w:val="00017010"/>
    <w:rsid w:val="00020BA8"/>
    <w:rsid w:val="000213C8"/>
    <w:rsid w:val="00021F8C"/>
    <w:rsid w:val="000222D2"/>
    <w:rsid w:val="00023491"/>
    <w:rsid w:val="00023D8B"/>
    <w:rsid w:val="0002565F"/>
    <w:rsid w:val="00025D66"/>
    <w:rsid w:val="00026A0D"/>
    <w:rsid w:val="00027B58"/>
    <w:rsid w:val="00027BC2"/>
    <w:rsid w:val="00031D04"/>
    <w:rsid w:val="000322E5"/>
    <w:rsid w:val="000326D1"/>
    <w:rsid w:val="0003649F"/>
    <w:rsid w:val="00041817"/>
    <w:rsid w:val="000466E5"/>
    <w:rsid w:val="0005015F"/>
    <w:rsid w:val="00050E72"/>
    <w:rsid w:val="0005116A"/>
    <w:rsid w:val="0005495A"/>
    <w:rsid w:val="00055BDE"/>
    <w:rsid w:val="00057D2B"/>
    <w:rsid w:val="00060326"/>
    <w:rsid w:val="000629AA"/>
    <w:rsid w:val="000648C7"/>
    <w:rsid w:val="000666E5"/>
    <w:rsid w:val="00066A06"/>
    <w:rsid w:val="00072ECB"/>
    <w:rsid w:val="000732DB"/>
    <w:rsid w:val="000739D0"/>
    <w:rsid w:val="00074698"/>
    <w:rsid w:val="0007474B"/>
    <w:rsid w:val="00075145"/>
    <w:rsid w:val="00077B9B"/>
    <w:rsid w:val="00080064"/>
    <w:rsid w:val="000823C8"/>
    <w:rsid w:val="00082AD3"/>
    <w:rsid w:val="00083AAA"/>
    <w:rsid w:val="00084E96"/>
    <w:rsid w:val="00086FBF"/>
    <w:rsid w:val="0009373F"/>
    <w:rsid w:val="00096E33"/>
    <w:rsid w:val="00096E6F"/>
    <w:rsid w:val="000A0B45"/>
    <w:rsid w:val="000A1BA4"/>
    <w:rsid w:val="000A3F9E"/>
    <w:rsid w:val="000A7CE5"/>
    <w:rsid w:val="000B11C3"/>
    <w:rsid w:val="000B2456"/>
    <w:rsid w:val="000B2F57"/>
    <w:rsid w:val="000B4BAB"/>
    <w:rsid w:val="000B7D99"/>
    <w:rsid w:val="000C115D"/>
    <w:rsid w:val="000C3034"/>
    <w:rsid w:val="000C4572"/>
    <w:rsid w:val="000C5446"/>
    <w:rsid w:val="000C7307"/>
    <w:rsid w:val="000D03B5"/>
    <w:rsid w:val="000D0ABD"/>
    <w:rsid w:val="000D23D0"/>
    <w:rsid w:val="000D40B6"/>
    <w:rsid w:val="000D43F1"/>
    <w:rsid w:val="000D4C89"/>
    <w:rsid w:val="000E3457"/>
    <w:rsid w:val="000E3523"/>
    <w:rsid w:val="000E7D50"/>
    <w:rsid w:val="000F053E"/>
    <w:rsid w:val="000F0E7D"/>
    <w:rsid w:val="000F6419"/>
    <w:rsid w:val="000F6971"/>
    <w:rsid w:val="000F7CAE"/>
    <w:rsid w:val="001004F3"/>
    <w:rsid w:val="00101A63"/>
    <w:rsid w:val="001079A3"/>
    <w:rsid w:val="001079E7"/>
    <w:rsid w:val="00110AEA"/>
    <w:rsid w:val="00110F84"/>
    <w:rsid w:val="00113F32"/>
    <w:rsid w:val="001141AE"/>
    <w:rsid w:val="00114810"/>
    <w:rsid w:val="00114BA3"/>
    <w:rsid w:val="0012002E"/>
    <w:rsid w:val="00120C74"/>
    <w:rsid w:val="001226DF"/>
    <w:rsid w:val="00124C9B"/>
    <w:rsid w:val="001252E1"/>
    <w:rsid w:val="00125D00"/>
    <w:rsid w:val="00126502"/>
    <w:rsid w:val="001277AB"/>
    <w:rsid w:val="00127A5B"/>
    <w:rsid w:val="001300D8"/>
    <w:rsid w:val="001312E6"/>
    <w:rsid w:val="00133137"/>
    <w:rsid w:val="00133C23"/>
    <w:rsid w:val="00134FF6"/>
    <w:rsid w:val="001351C3"/>
    <w:rsid w:val="0014094B"/>
    <w:rsid w:val="001411D1"/>
    <w:rsid w:val="001418A8"/>
    <w:rsid w:val="00142497"/>
    <w:rsid w:val="001438D5"/>
    <w:rsid w:val="00145200"/>
    <w:rsid w:val="00146549"/>
    <w:rsid w:val="001477F1"/>
    <w:rsid w:val="0015160F"/>
    <w:rsid w:val="00152B9B"/>
    <w:rsid w:val="001566C1"/>
    <w:rsid w:val="0015744C"/>
    <w:rsid w:val="0016205E"/>
    <w:rsid w:val="00163045"/>
    <w:rsid w:val="001630C5"/>
    <w:rsid w:val="00167E09"/>
    <w:rsid w:val="0017036A"/>
    <w:rsid w:val="00172945"/>
    <w:rsid w:val="001731EE"/>
    <w:rsid w:val="0017496C"/>
    <w:rsid w:val="00177CF6"/>
    <w:rsid w:val="00180109"/>
    <w:rsid w:val="00180B17"/>
    <w:rsid w:val="001822A7"/>
    <w:rsid w:val="0018305E"/>
    <w:rsid w:val="001848AC"/>
    <w:rsid w:val="00184CB0"/>
    <w:rsid w:val="001853A0"/>
    <w:rsid w:val="00186510"/>
    <w:rsid w:val="00186573"/>
    <w:rsid w:val="00187983"/>
    <w:rsid w:val="00190B01"/>
    <w:rsid w:val="001910F7"/>
    <w:rsid w:val="00191CAE"/>
    <w:rsid w:val="00193C7B"/>
    <w:rsid w:val="00193EEC"/>
    <w:rsid w:val="00194986"/>
    <w:rsid w:val="00195EF3"/>
    <w:rsid w:val="001972B9"/>
    <w:rsid w:val="001A074B"/>
    <w:rsid w:val="001A13C9"/>
    <w:rsid w:val="001A1CD5"/>
    <w:rsid w:val="001A2915"/>
    <w:rsid w:val="001A2C53"/>
    <w:rsid w:val="001A3BE5"/>
    <w:rsid w:val="001A4906"/>
    <w:rsid w:val="001A6259"/>
    <w:rsid w:val="001A7483"/>
    <w:rsid w:val="001B1609"/>
    <w:rsid w:val="001B2C38"/>
    <w:rsid w:val="001B2C7F"/>
    <w:rsid w:val="001B3399"/>
    <w:rsid w:val="001B61E1"/>
    <w:rsid w:val="001C3573"/>
    <w:rsid w:val="001C3ACB"/>
    <w:rsid w:val="001C5B1A"/>
    <w:rsid w:val="001C5CCD"/>
    <w:rsid w:val="001C5DBE"/>
    <w:rsid w:val="001C65A3"/>
    <w:rsid w:val="001C7199"/>
    <w:rsid w:val="001C7655"/>
    <w:rsid w:val="001D05EE"/>
    <w:rsid w:val="001D15DE"/>
    <w:rsid w:val="001D2716"/>
    <w:rsid w:val="001D3419"/>
    <w:rsid w:val="001D35DC"/>
    <w:rsid w:val="001D361B"/>
    <w:rsid w:val="001D4454"/>
    <w:rsid w:val="001D47F7"/>
    <w:rsid w:val="001D7B2D"/>
    <w:rsid w:val="001E2E0B"/>
    <w:rsid w:val="001E31D6"/>
    <w:rsid w:val="001E4B17"/>
    <w:rsid w:val="001E5349"/>
    <w:rsid w:val="001E7963"/>
    <w:rsid w:val="001E7A4A"/>
    <w:rsid w:val="001F1C2F"/>
    <w:rsid w:val="001F25E0"/>
    <w:rsid w:val="001F2EC1"/>
    <w:rsid w:val="001F607F"/>
    <w:rsid w:val="001F6B98"/>
    <w:rsid w:val="001F6D5A"/>
    <w:rsid w:val="001F7860"/>
    <w:rsid w:val="00205F66"/>
    <w:rsid w:val="00206C2B"/>
    <w:rsid w:val="00210077"/>
    <w:rsid w:val="00211A65"/>
    <w:rsid w:val="00211FB5"/>
    <w:rsid w:val="002141D5"/>
    <w:rsid w:val="002150FD"/>
    <w:rsid w:val="00216D48"/>
    <w:rsid w:val="002202B9"/>
    <w:rsid w:val="0022101F"/>
    <w:rsid w:val="00221F73"/>
    <w:rsid w:val="00223961"/>
    <w:rsid w:val="00223AA7"/>
    <w:rsid w:val="00227BE2"/>
    <w:rsid w:val="002337CC"/>
    <w:rsid w:val="00235D51"/>
    <w:rsid w:val="0024084F"/>
    <w:rsid w:val="00241463"/>
    <w:rsid w:val="002444D0"/>
    <w:rsid w:val="00244CA7"/>
    <w:rsid w:val="0024505B"/>
    <w:rsid w:val="00246029"/>
    <w:rsid w:val="00246458"/>
    <w:rsid w:val="0025077F"/>
    <w:rsid w:val="00251C7E"/>
    <w:rsid w:val="00252CB3"/>
    <w:rsid w:val="00253F7E"/>
    <w:rsid w:val="00254314"/>
    <w:rsid w:val="00255057"/>
    <w:rsid w:val="0025570E"/>
    <w:rsid w:val="002561EC"/>
    <w:rsid w:val="0025669A"/>
    <w:rsid w:val="00257DA9"/>
    <w:rsid w:val="002611B6"/>
    <w:rsid w:val="00263127"/>
    <w:rsid w:val="0026324B"/>
    <w:rsid w:val="00264837"/>
    <w:rsid w:val="002650B0"/>
    <w:rsid w:val="0026730A"/>
    <w:rsid w:val="0026786F"/>
    <w:rsid w:val="00270CCF"/>
    <w:rsid w:val="00271786"/>
    <w:rsid w:val="0027446C"/>
    <w:rsid w:val="0027502F"/>
    <w:rsid w:val="0027518B"/>
    <w:rsid w:val="0027545C"/>
    <w:rsid w:val="00275819"/>
    <w:rsid w:val="002765DB"/>
    <w:rsid w:val="00276B60"/>
    <w:rsid w:val="00277EC0"/>
    <w:rsid w:val="00286572"/>
    <w:rsid w:val="00286839"/>
    <w:rsid w:val="002869B2"/>
    <w:rsid w:val="0029179E"/>
    <w:rsid w:val="00296E26"/>
    <w:rsid w:val="0029781A"/>
    <w:rsid w:val="002A311B"/>
    <w:rsid w:val="002A4082"/>
    <w:rsid w:val="002A6A51"/>
    <w:rsid w:val="002A78B1"/>
    <w:rsid w:val="002B01C6"/>
    <w:rsid w:val="002B0636"/>
    <w:rsid w:val="002B1788"/>
    <w:rsid w:val="002B2D17"/>
    <w:rsid w:val="002B2DBB"/>
    <w:rsid w:val="002B332C"/>
    <w:rsid w:val="002B380D"/>
    <w:rsid w:val="002B3C73"/>
    <w:rsid w:val="002B529D"/>
    <w:rsid w:val="002C0713"/>
    <w:rsid w:val="002C3273"/>
    <w:rsid w:val="002C3283"/>
    <w:rsid w:val="002C34BB"/>
    <w:rsid w:val="002C34E2"/>
    <w:rsid w:val="002C7018"/>
    <w:rsid w:val="002D284C"/>
    <w:rsid w:val="002D455A"/>
    <w:rsid w:val="002D70E5"/>
    <w:rsid w:val="002D7FB6"/>
    <w:rsid w:val="002E4B23"/>
    <w:rsid w:val="002E5295"/>
    <w:rsid w:val="002E560C"/>
    <w:rsid w:val="002F1606"/>
    <w:rsid w:val="002F2FEA"/>
    <w:rsid w:val="002F3BBB"/>
    <w:rsid w:val="002F58F1"/>
    <w:rsid w:val="002F6563"/>
    <w:rsid w:val="00300DA3"/>
    <w:rsid w:val="00304BD0"/>
    <w:rsid w:val="00311091"/>
    <w:rsid w:val="00312115"/>
    <w:rsid w:val="00312893"/>
    <w:rsid w:val="0031314E"/>
    <w:rsid w:val="00320C53"/>
    <w:rsid w:val="003219C0"/>
    <w:rsid w:val="003245FD"/>
    <w:rsid w:val="00325510"/>
    <w:rsid w:val="003267B6"/>
    <w:rsid w:val="00327475"/>
    <w:rsid w:val="0032788A"/>
    <w:rsid w:val="00327F5C"/>
    <w:rsid w:val="00330035"/>
    <w:rsid w:val="003303FD"/>
    <w:rsid w:val="00331342"/>
    <w:rsid w:val="003314CD"/>
    <w:rsid w:val="00331D1D"/>
    <w:rsid w:val="00331DC7"/>
    <w:rsid w:val="003334BD"/>
    <w:rsid w:val="00337FFC"/>
    <w:rsid w:val="0034055B"/>
    <w:rsid w:val="00340743"/>
    <w:rsid w:val="00342A35"/>
    <w:rsid w:val="00343D4B"/>
    <w:rsid w:val="003466AC"/>
    <w:rsid w:val="0034697A"/>
    <w:rsid w:val="00353182"/>
    <w:rsid w:val="00354918"/>
    <w:rsid w:val="00360802"/>
    <w:rsid w:val="003614D1"/>
    <w:rsid w:val="00363B9E"/>
    <w:rsid w:val="00364261"/>
    <w:rsid w:val="003655DA"/>
    <w:rsid w:val="003720EA"/>
    <w:rsid w:val="00374F43"/>
    <w:rsid w:val="003759CD"/>
    <w:rsid w:val="00375AE8"/>
    <w:rsid w:val="00376DEA"/>
    <w:rsid w:val="00381967"/>
    <w:rsid w:val="0038297E"/>
    <w:rsid w:val="00385317"/>
    <w:rsid w:val="003879AD"/>
    <w:rsid w:val="00387C0C"/>
    <w:rsid w:val="00390C59"/>
    <w:rsid w:val="0039150B"/>
    <w:rsid w:val="0039217B"/>
    <w:rsid w:val="003933BE"/>
    <w:rsid w:val="00394C3E"/>
    <w:rsid w:val="003958DD"/>
    <w:rsid w:val="00395EC8"/>
    <w:rsid w:val="003967DC"/>
    <w:rsid w:val="003A06C5"/>
    <w:rsid w:val="003A07C2"/>
    <w:rsid w:val="003A26D4"/>
    <w:rsid w:val="003A4E19"/>
    <w:rsid w:val="003A4EA8"/>
    <w:rsid w:val="003A76E2"/>
    <w:rsid w:val="003A7F6A"/>
    <w:rsid w:val="003B45DD"/>
    <w:rsid w:val="003B5FC5"/>
    <w:rsid w:val="003C0263"/>
    <w:rsid w:val="003C21C5"/>
    <w:rsid w:val="003C26BD"/>
    <w:rsid w:val="003C2C37"/>
    <w:rsid w:val="003C34CB"/>
    <w:rsid w:val="003C34E0"/>
    <w:rsid w:val="003C51CF"/>
    <w:rsid w:val="003D128F"/>
    <w:rsid w:val="003D23DF"/>
    <w:rsid w:val="003D3A4D"/>
    <w:rsid w:val="003D678A"/>
    <w:rsid w:val="003E2B7E"/>
    <w:rsid w:val="003E3CB2"/>
    <w:rsid w:val="003E475B"/>
    <w:rsid w:val="003E48EC"/>
    <w:rsid w:val="003E4935"/>
    <w:rsid w:val="003E5AB9"/>
    <w:rsid w:val="003E6F66"/>
    <w:rsid w:val="003F01C9"/>
    <w:rsid w:val="003F1349"/>
    <w:rsid w:val="003F2DA9"/>
    <w:rsid w:val="003F32D3"/>
    <w:rsid w:val="003F36FE"/>
    <w:rsid w:val="003F3BFA"/>
    <w:rsid w:val="003F401E"/>
    <w:rsid w:val="003F49D1"/>
    <w:rsid w:val="003F7B34"/>
    <w:rsid w:val="004038C8"/>
    <w:rsid w:val="0040492B"/>
    <w:rsid w:val="004112C4"/>
    <w:rsid w:val="00412A29"/>
    <w:rsid w:val="00414F28"/>
    <w:rsid w:val="00420C26"/>
    <w:rsid w:val="00422E74"/>
    <w:rsid w:val="00424AE9"/>
    <w:rsid w:val="00427810"/>
    <w:rsid w:val="004310BE"/>
    <w:rsid w:val="0043334D"/>
    <w:rsid w:val="0043385E"/>
    <w:rsid w:val="00434315"/>
    <w:rsid w:val="004358CD"/>
    <w:rsid w:val="004367A2"/>
    <w:rsid w:val="00436883"/>
    <w:rsid w:val="00437D2A"/>
    <w:rsid w:val="00440238"/>
    <w:rsid w:val="00440A3E"/>
    <w:rsid w:val="00442023"/>
    <w:rsid w:val="00444ED0"/>
    <w:rsid w:val="0044527D"/>
    <w:rsid w:val="004461F4"/>
    <w:rsid w:val="00447405"/>
    <w:rsid w:val="00455818"/>
    <w:rsid w:val="00455885"/>
    <w:rsid w:val="00463800"/>
    <w:rsid w:val="0046389C"/>
    <w:rsid w:val="00463AB7"/>
    <w:rsid w:val="00463E44"/>
    <w:rsid w:val="00463ED1"/>
    <w:rsid w:val="00464281"/>
    <w:rsid w:val="004654D0"/>
    <w:rsid w:val="00466127"/>
    <w:rsid w:val="00467452"/>
    <w:rsid w:val="00475472"/>
    <w:rsid w:val="00475478"/>
    <w:rsid w:val="004754C4"/>
    <w:rsid w:val="00476A22"/>
    <w:rsid w:val="00477125"/>
    <w:rsid w:val="00481344"/>
    <w:rsid w:val="00483D21"/>
    <w:rsid w:val="00484BED"/>
    <w:rsid w:val="00486427"/>
    <w:rsid w:val="004907AF"/>
    <w:rsid w:val="00490B46"/>
    <w:rsid w:val="004940C7"/>
    <w:rsid w:val="004A4B45"/>
    <w:rsid w:val="004B39BB"/>
    <w:rsid w:val="004B65D2"/>
    <w:rsid w:val="004C12C6"/>
    <w:rsid w:val="004C1C54"/>
    <w:rsid w:val="004C72FC"/>
    <w:rsid w:val="004C74E4"/>
    <w:rsid w:val="004C7656"/>
    <w:rsid w:val="004C7CDE"/>
    <w:rsid w:val="004D02BF"/>
    <w:rsid w:val="004D08FA"/>
    <w:rsid w:val="004D0B51"/>
    <w:rsid w:val="004D230A"/>
    <w:rsid w:val="004D3C02"/>
    <w:rsid w:val="004D461D"/>
    <w:rsid w:val="004D5950"/>
    <w:rsid w:val="004D59E2"/>
    <w:rsid w:val="004E20DC"/>
    <w:rsid w:val="004E23F0"/>
    <w:rsid w:val="004E2BA1"/>
    <w:rsid w:val="004E2E0B"/>
    <w:rsid w:val="004E55C0"/>
    <w:rsid w:val="004E566B"/>
    <w:rsid w:val="004E5F10"/>
    <w:rsid w:val="004E6678"/>
    <w:rsid w:val="004E68CB"/>
    <w:rsid w:val="004F49F1"/>
    <w:rsid w:val="004F5FBA"/>
    <w:rsid w:val="004F7466"/>
    <w:rsid w:val="00500103"/>
    <w:rsid w:val="005001E9"/>
    <w:rsid w:val="00506206"/>
    <w:rsid w:val="00506419"/>
    <w:rsid w:val="00507061"/>
    <w:rsid w:val="00510A93"/>
    <w:rsid w:val="005117B6"/>
    <w:rsid w:val="00513F22"/>
    <w:rsid w:val="00521C83"/>
    <w:rsid w:val="005221E0"/>
    <w:rsid w:val="00524D41"/>
    <w:rsid w:val="0052672A"/>
    <w:rsid w:val="0053017E"/>
    <w:rsid w:val="0053265C"/>
    <w:rsid w:val="005329E8"/>
    <w:rsid w:val="00534AB9"/>
    <w:rsid w:val="005364A8"/>
    <w:rsid w:val="005400A2"/>
    <w:rsid w:val="00542700"/>
    <w:rsid w:val="005454B8"/>
    <w:rsid w:val="005458E7"/>
    <w:rsid w:val="005476B8"/>
    <w:rsid w:val="00547951"/>
    <w:rsid w:val="00550A5D"/>
    <w:rsid w:val="00550BA7"/>
    <w:rsid w:val="00551227"/>
    <w:rsid w:val="0055266A"/>
    <w:rsid w:val="00553493"/>
    <w:rsid w:val="00553AE1"/>
    <w:rsid w:val="0056023E"/>
    <w:rsid w:val="00560D2B"/>
    <w:rsid w:val="00563A79"/>
    <w:rsid w:val="00563F84"/>
    <w:rsid w:val="00565370"/>
    <w:rsid w:val="00565914"/>
    <w:rsid w:val="00567F0E"/>
    <w:rsid w:val="00572EF3"/>
    <w:rsid w:val="00577FC5"/>
    <w:rsid w:val="00582805"/>
    <w:rsid w:val="005838C1"/>
    <w:rsid w:val="00583EF6"/>
    <w:rsid w:val="00587D92"/>
    <w:rsid w:val="00590D6A"/>
    <w:rsid w:val="00592864"/>
    <w:rsid w:val="00593027"/>
    <w:rsid w:val="005938AD"/>
    <w:rsid w:val="00596B7E"/>
    <w:rsid w:val="00596D60"/>
    <w:rsid w:val="005A2381"/>
    <w:rsid w:val="005A44A4"/>
    <w:rsid w:val="005A44DC"/>
    <w:rsid w:val="005A4D28"/>
    <w:rsid w:val="005A57D3"/>
    <w:rsid w:val="005A5930"/>
    <w:rsid w:val="005A6106"/>
    <w:rsid w:val="005A6EC3"/>
    <w:rsid w:val="005B000F"/>
    <w:rsid w:val="005B2B88"/>
    <w:rsid w:val="005C0F6A"/>
    <w:rsid w:val="005C217C"/>
    <w:rsid w:val="005C2AD8"/>
    <w:rsid w:val="005C48A0"/>
    <w:rsid w:val="005C4D98"/>
    <w:rsid w:val="005C53AD"/>
    <w:rsid w:val="005C57A1"/>
    <w:rsid w:val="005D1A78"/>
    <w:rsid w:val="005D1E19"/>
    <w:rsid w:val="005D23B2"/>
    <w:rsid w:val="005D26F1"/>
    <w:rsid w:val="005D3F66"/>
    <w:rsid w:val="005E2FF8"/>
    <w:rsid w:val="005E5308"/>
    <w:rsid w:val="005E5D45"/>
    <w:rsid w:val="005E6210"/>
    <w:rsid w:val="005E6652"/>
    <w:rsid w:val="005E715F"/>
    <w:rsid w:val="005E79AF"/>
    <w:rsid w:val="005F27B3"/>
    <w:rsid w:val="005F54B3"/>
    <w:rsid w:val="005F6DA4"/>
    <w:rsid w:val="00600C77"/>
    <w:rsid w:val="00601F29"/>
    <w:rsid w:val="00602E1B"/>
    <w:rsid w:val="006030F2"/>
    <w:rsid w:val="006076A8"/>
    <w:rsid w:val="00607A40"/>
    <w:rsid w:val="006102A0"/>
    <w:rsid w:val="00610E14"/>
    <w:rsid w:val="006112BA"/>
    <w:rsid w:val="00611307"/>
    <w:rsid w:val="00612E34"/>
    <w:rsid w:val="00616658"/>
    <w:rsid w:val="00616922"/>
    <w:rsid w:val="0062150A"/>
    <w:rsid w:val="006222DA"/>
    <w:rsid w:val="006223C0"/>
    <w:rsid w:val="00623896"/>
    <w:rsid w:val="006240E6"/>
    <w:rsid w:val="00624E36"/>
    <w:rsid w:val="00626C20"/>
    <w:rsid w:val="00627965"/>
    <w:rsid w:val="00631AE8"/>
    <w:rsid w:val="00633115"/>
    <w:rsid w:val="0063423F"/>
    <w:rsid w:val="00635C89"/>
    <w:rsid w:val="00636D34"/>
    <w:rsid w:val="00636FEE"/>
    <w:rsid w:val="00640E8E"/>
    <w:rsid w:val="006435E6"/>
    <w:rsid w:val="00643E3D"/>
    <w:rsid w:val="00644503"/>
    <w:rsid w:val="006474F3"/>
    <w:rsid w:val="00647529"/>
    <w:rsid w:val="00647542"/>
    <w:rsid w:val="00647B24"/>
    <w:rsid w:val="00651F9C"/>
    <w:rsid w:val="00652624"/>
    <w:rsid w:val="006536A1"/>
    <w:rsid w:val="006537E7"/>
    <w:rsid w:val="006538A2"/>
    <w:rsid w:val="00655418"/>
    <w:rsid w:val="00655A68"/>
    <w:rsid w:val="00657BE1"/>
    <w:rsid w:val="0066114B"/>
    <w:rsid w:val="006673AD"/>
    <w:rsid w:val="006709B7"/>
    <w:rsid w:val="00671EAD"/>
    <w:rsid w:val="006722D6"/>
    <w:rsid w:val="00674732"/>
    <w:rsid w:val="00674C96"/>
    <w:rsid w:val="00675032"/>
    <w:rsid w:val="00675EA6"/>
    <w:rsid w:val="0067638C"/>
    <w:rsid w:val="00676BF1"/>
    <w:rsid w:val="00685EA2"/>
    <w:rsid w:val="006863F6"/>
    <w:rsid w:val="00686983"/>
    <w:rsid w:val="00686B5E"/>
    <w:rsid w:val="00690178"/>
    <w:rsid w:val="0069142A"/>
    <w:rsid w:val="0069304E"/>
    <w:rsid w:val="00697EB4"/>
    <w:rsid w:val="006A028F"/>
    <w:rsid w:val="006A0636"/>
    <w:rsid w:val="006A370D"/>
    <w:rsid w:val="006A4954"/>
    <w:rsid w:val="006A5556"/>
    <w:rsid w:val="006A777C"/>
    <w:rsid w:val="006B399A"/>
    <w:rsid w:val="006B421B"/>
    <w:rsid w:val="006B52FB"/>
    <w:rsid w:val="006B5A49"/>
    <w:rsid w:val="006B7A0C"/>
    <w:rsid w:val="006C2BD1"/>
    <w:rsid w:val="006C388C"/>
    <w:rsid w:val="006C5FF4"/>
    <w:rsid w:val="006C605C"/>
    <w:rsid w:val="006C645B"/>
    <w:rsid w:val="006C6EA2"/>
    <w:rsid w:val="006C72B4"/>
    <w:rsid w:val="006D1F22"/>
    <w:rsid w:val="006D5C39"/>
    <w:rsid w:val="006D6190"/>
    <w:rsid w:val="006D6867"/>
    <w:rsid w:val="006E038C"/>
    <w:rsid w:val="006E13DF"/>
    <w:rsid w:val="006E289A"/>
    <w:rsid w:val="006E30A2"/>
    <w:rsid w:val="006E36CD"/>
    <w:rsid w:val="006F37FE"/>
    <w:rsid w:val="006F3881"/>
    <w:rsid w:val="006F520C"/>
    <w:rsid w:val="006F5525"/>
    <w:rsid w:val="006F56F8"/>
    <w:rsid w:val="006F77F9"/>
    <w:rsid w:val="006F7BFD"/>
    <w:rsid w:val="00703FF3"/>
    <w:rsid w:val="00705E84"/>
    <w:rsid w:val="007105C6"/>
    <w:rsid w:val="00714223"/>
    <w:rsid w:val="0071612E"/>
    <w:rsid w:val="0071627C"/>
    <w:rsid w:val="00717BB0"/>
    <w:rsid w:val="007212D4"/>
    <w:rsid w:val="007218B4"/>
    <w:rsid w:val="007224C7"/>
    <w:rsid w:val="007225C6"/>
    <w:rsid w:val="00724575"/>
    <w:rsid w:val="007246BA"/>
    <w:rsid w:val="00732154"/>
    <w:rsid w:val="00734250"/>
    <w:rsid w:val="0073644F"/>
    <w:rsid w:val="00740959"/>
    <w:rsid w:val="00740AFC"/>
    <w:rsid w:val="007428C1"/>
    <w:rsid w:val="00744797"/>
    <w:rsid w:val="00744E4E"/>
    <w:rsid w:val="007457B2"/>
    <w:rsid w:val="00745A6E"/>
    <w:rsid w:val="00747F64"/>
    <w:rsid w:val="00750677"/>
    <w:rsid w:val="00752403"/>
    <w:rsid w:val="00755D29"/>
    <w:rsid w:val="00756056"/>
    <w:rsid w:val="0076088F"/>
    <w:rsid w:val="007615E4"/>
    <w:rsid w:val="00762B23"/>
    <w:rsid w:val="00763B38"/>
    <w:rsid w:val="007664AB"/>
    <w:rsid w:val="0077134A"/>
    <w:rsid w:val="007716FB"/>
    <w:rsid w:val="00772C05"/>
    <w:rsid w:val="00772E8F"/>
    <w:rsid w:val="0077304E"/>
    <w:rsid w:val="007741A7"/>
    <w:rsid w:val="0077453C"/>
    <w:rsid w:val="00775860"/>
    <w:rsid w:val="00776A9A"/>
    <w:rsid w:val="0078163F"/>
    <w:rsid w:val="00781E63"/>
    <w:rsid w:val="007837B0"/>
    <w:rsid w:val="0078412C"/>
    <w:rsid w:val="00784A0B"/>
    <w:rsid w:val="007876DA"/>
    <w:rsid w:val="0079250C"/>
    <w:rsid w:val="0079346C"/>
    <w:rsid w:val="00793AFE"/>
    <w:rsid w:val="007A076C"/>
    <w:rsid w:val="007A14D0"/>
    <w:rsid w:val="007A1FA1"/>
    <w:rsid w:val="007A6B08"/>
    <w:rsid w:val="007A7406"/>
    <w:rsid w:val="007A7ACE"/>
    <w:rsid w:val="007B1249"/>
    <w:rsid w:val="007B7D4C"/>
    <w:rsid w:val="007C136F"/>
    <w:rsid w:val="007C25E2"/>
    <w:rsid w:val="007C369D"/>
    <w:rsid w:val="007C3CFD"/>
    <w:rsid w:val="007C59C1"/>
    <w:rsid w:val="007C6FBC"/>
    <w:rsid w:val="007C7161"/>
    <w:rsid w:val="007C7796"/>
    <w:rsid w:val="007C7AAE"/>
    <w:rsid w:val="007D067D"/>
    <w:rsid w:val="007D0971"/>
    <w:rsid w:val="007D24EE"/>
    <w:rsid w:val="007D633C"/>
    <w:rsid w:val="007D7EA9"/>
    <w:rsid w:val="007E071C"/>
    <w:rsid w:val="007E1081"/>
    <w:rsid w:val="007E1246"/>
    <w:rsid w:val="007E2128"/>
    <w:rsid w:val="007E25F0"/>
    <w:rsid w:val="007E3EBD"/>
    <w:rsid w:val="007E45CB"/>
    <w:rsid w:val="007E511F"/>
    <w:rsid w:val="007E799F"/>
    <w:rsid w:val="007F1FB7"/>
    <w:rsid w:val="007F2726"/>
    <w:rsid w:val="007F4AFC"/>
    <w:rsid w:val="007F5086"/>
    <w:rsid w:val="007F54C8"/>
    <w:rsid w:val="007F65BE"/>
    <w:rsid w:val="00801564"/>
    <w:rsid w:val="008027EC"/>
    <w:rsid w:val="00805368"/>
    <w:rsid w:val="00810B2B"/>
    <w:rsid w:val="00811378"/>
    <w:rsid w:val="0081362F"/>
    <w:rsid w:val="0081452C"/>
    <w:rsid w:val="00817BD4"/>
    <w:rsid w:val="00820CD9"/>
    <w:rsid w:val="008246FC"/>
    <w:rsid w:val="0083002F"/>
    <w:rsid w:val="008316DC"/>
    <w:rsid w:val="0083207E"/>
    <w:rsid w:val="00834573"/>
    <w:rsid w:val="00837137"/>
    <w:rsid w:val="008413C9"/>
    <w:rsid w:val="00841545"/>
    <w:rsid w:val="00841D86"/>
    <w:rsid w:val="0084308D"/>
    <w:rsid w:val="00845D0B"/>
    <w:rsid w:val="00846921"/>
    <w:rsid w:val="00850807"/>
    <w:rsid w:val="00851E3D"/>
    <w:rsid w:val="008528B0"/>
    <w:rsid w:val="00853B68"/>
    <w:rsid w:val="00854C87"/>
    <w:rsid w:val="00855B3B"/>
    <w:rsid w:val="00864819"/>
    <w:rsid w:val="00864E07"/>
    <w:rsid w:val="0086721A"/>
    <w:rsid w:val="00870260"/>
    <w:rsid w:val="00873FDF"/>
    <w:rsid w:val="00874743"/>
    <w:rsid w:val="00874F7B"/>
    <w:rsid w:val="00875C34"/>
    <w:rsid w:val="00876B76"/>
    <w:rsid w:val="00877B0A"/>
    <w:rsid w:val="00883213"/>
    <w:rsid w:val="00883B3E"/>
    <w:rsid w:val="00884E90"/>
    <w:rsid w:val="00886AA0"/>
    <w:rsid w:val="00886B13"/>
    <w:rsid w:val="00886ED8"/>
    <w:rsid w:val="0089038F"/>
    <w:rsid w:val="00890711"/>
    <w:rsid w:val="008936F2"/>
    <w:rsid w:val="00893838"/>
    <w:rsid w:val="008940E3"/>
    <w:rsid w:val="00894D65"/>
    <w:rsid w:val="00897758"/>
    <w:rsid w:val="008978BA"/>
    <w:rsid w:val="008A03C6"/>
    <w:rsid w:val="008A0B62"/>
    <w:rsid w:val="008A133B"/>
    <w:rsid w:val="008A181C"/>
    <w:rsid w:val="008A380B"/>
    <w:rsid w:val="008A581E"/>
    <w:rsid w:val="008B0369"/>
    <w:rsid w:val="008B252B"/>
    <w:rsid w:val="008B2A63"/>
    <w:rsid w:val="008B31E7"/>
    <w:rsid w:val="008B377B"/>
    <w:rsid w:val="008C16BC"/>
    <w:rsid w:val="008C3FAA"/>
    <w:rsid w:val="008C4443"/>
    <w:rsid w:val="008C6030"/>
    <w:rsid w:val="008C7C57"/>
    <w:rsid w:val="008D0FE5"/>
    <w:rsid w:val="008D2714"/>
    <w:rsid w:val="008D5149"/>
    <w:rsid w:val="008D61C7"/>
    <w:rsid w:val="008E099A"/>
    <w:rsid w:val="008E351A"/>
    <w:rsid w:val="008E6DE3"/>
    <w:rsid w:val="008F0951"/>
    <w:rsid w:val="008F193E"/>
    <w:rsid w:val="008F4A91"/>
    <w:rsid w:val="008F6EBF"/>
    <w:rsid w:val="009005D3"/>
    <w:rsid w:val="00900C25"/>
    <w:rsid w:val="00911AEA"/>
    <w:rsid w:val="0091209F"/>
    <w:rsid w:val="00913ECD"/>
    <w:rsid w:val="00914E92"/>
    <w:rsid w:val="00915764"/>
    <w:rsid w:val="0091669C"/>
    <w:rsid w:val="00916803"/>
    <w:rsid w:val="00916A35"/>
    <w:rsid w:val="009217AA"/>
    <w:rsid w:val="00922AE7"/>
    <w:rsid w:val="00924779"/>
    <w:rsid w:val="00934B47"/>
    <w:rsid w:val="009353EE"/>
    <w:rsid w:val="00937F6C"/>
    <w:rsid w:val="00940D67"/>
    <w:rsid w:val="00940EA5"/>
    <w:rsid w:val="00941BFF"/>
    <w:rsid w:val="0094207E"/>
    <w:rsid w:val="0094532B"/>
    <w:rsid w:val="00945504"/>
    <w:rsid w:val="00952B6E"/>
    <w:rsid w:val="00952E3B"/>
    <w:rsid w:val="009573A5"/>
    <w:rsid w:val="00960150"/>
    <w:rsid w:val="00960AD0"/>
    <w:rsid w:val="009613A2"/>
    <w:rsid w:val="00962158"/>
    <w:rsid w:val="009629C7"/>
    <w:rsid w:val="00963739"/>
    <w:rsid w:val="00964520"/>
    <w:rsid w:val="00965536"/>
    <w:rsid w:val="009675D0"/>
    <w:rsid w:val="0097053C"/>
    <w:rsid w:val="00973EDA"/>
    <w:rsid w:val="00974234"/>
    <w:rsid w:val="00975358"/>
    <w:rsid w:val="00982FAF"/>
    <w:rsid w:val="00984B25"/>
    <w:rsid w:val="00985A32"/>
    <w:rsid w:val="00986182"/>
    <w:rsid w:val="0099085B"/>
    <w:rsid w:val="00993B50"/>
    <w:rsid w:val="00993F8C"/>
    <w:rsid w:val="009947DD"/>
    <w:rsid w:val="0099554B"/>
    <w:rsid w:val="00995BE4"/>
    <w:rsid w:val="00995C70"/>
    <w:rsid w:val="00996999"/>
    <w:rsid w:val="009979FB"/>
    <w:rsid w:val="00997F7F"/>
    <w:rsid w:val="009A2985"/>
    <w:rsid w:val="009A37BA"/>
    <w:rsid w:val="009A3C18"/>
    <w:rsid w:val="009A3E5A"/>
    <w:rsid w:val="009A5D7A"/>
    <w:rsid w:val="009B0502"/>
    <w:rsid w:val="009B06CC"/>
    <w:rsid w:val="009B4410"/>
    <w:rsid w:val="009B622B"/>
    <w:rsid w:val="009C0378"/>
    <w:rsid w:val="009C03B5"/>
    <w:rsid w:val="009C0E76"/>
    <w:rsid w:val="009C1282"/>
    <w:rsid w:val="009C1EB6"/>
    <w:rsid w:val="009C2B77"/>
    <w:rsid w:val="009C2DEE"/>
    <w:rsid w:val="009C3601"/>
    <w:rsid w:val="009C378E"/>
    <w:rsid w:val="009C5297"/>
    <w:rsid w:val="009C5B99"/>
    <w:rsid w:val="009C6DF6"/>
    <w:rsid w:val="009C7CCE"/>
    <w:rsid w:val="009D0206"/>
    <w:rsid w:val="009D2C5F"/>
    <w:rsid w:val="009D4BDA"/>
    <w:rsid w:val="009D79EA"/>
    <w:rsid w:val="009E2E0F"/>
    <w:rsid w:val="009E3BAA"/>
    <w:rsid w:val="009E5C83"/>
    <w:rsid w:val="009E66FA"/>
    <w:rsid w:val="009F0D1E"/>
    <w:rsid w:val="009F0E07"/>
    <w:rsid w:val="009F0EB6"/>
    <w:rsid w:val="009F209E"/>
    <w:rsid w:val="009F2302"/>
    <w:rsid w:val="009F2321"/>
    <w:rsid w:val="009F44D8"/>
    <w:rsid w:val="009F5A33"/>
    <w:rsid w:val="009F5C79"/>
    <w:rsid w:val="009F67BA"/>
    <w:rsid w:val="00A0075C"/>
    <w:rsid w:val="00A01D18"/>
    <w:rsid w:val="00A047D1"/>
    <w:rsid w:val="00A0488E"/>
    <w:rsid w:val="00A05C4E"/>
    <w:rsid w:val="00A07048"/>
    <w:rsid w:val="00A07D29"/>
    <w:rsid w:val="00A1091A"/>
    <w:rsid w:val="00A1645E"/>
    <w:rsid w:val="00A17D28"/>
    <w:rsid w:val="00A17E33"/>
    <w:rsid w:val="00A20A05"/>
    <w:rsid w:val="00A236AD"/>
    <w:rsid w:val="00A23C71"/>
    <w:rsid w:val="00A24851"/>
    <w:rsid w:val="00A31BDB"/>
    <w:rsid w:val="00A31CAA"/>
    <w:rsid w:val="00A32397"/>
    <w:rsid w:val="00A32F75"/>
    <w:rsid w:val="00A33F39"/>
    <w:rsid w:val="00A34AC6"/>
    <w:rsid w:val="00A369ED"/>
    <w:rsid w:val="00A37E6D"/>
    <w:rsid w:val="00A446EE"/>
    <w:rsid w:val="00A51BC0"/>
    <w:rsid w:val="00A55F58"/>
    <w:rsid w:val="00A625B2"/>
    <w:rsid w:val="00A62FDB"/>
    <w:rsid w:val="00A669D3"/>
    <w:rsid w:val="00A67C9D"/>
    <w:rsid w:val="00A75BDE"/>
    <w:rsid w:val="00A81CB2"/>
    <w:rsid w:val="00A82D6F"/>
    <w:rsid w:val="00A85080"/>
    <w:rsid w:val="00A879AE"/>
    <w:rsid w:val="00A87D4A"/>
    <w:rsid w:val="00A90B15"/>
    <w:rsid w:val="00A91EDB"/>
    <w:rsid w:val="00A924E0"/>
    <w:rsid w:val="00A94BA5"/>
    <w:rsid w:val="00A952F6"/>
    <w:rsid w:val="00A9672B"/>
    <w:rsid w:val="00AA17A4"/>
    <w:rsid w:val="00AA2A1B"/>
    <w:rsid w:val="00AA4C7C"/>
    <w:rsid w:val="00AA662B"/>
    <w:rsid w:val="00AA687B"/>
    <w:rsid w:val="00AB05F5"/>
    <w:rsid w:val="00AB44CE"/>
    <w:rsid w:val="00AB5207"/>
    <w:rsid w:val="00AB52FE"/>
    <w:rsid w:val="00AC0197"/>
    <w:rsid w:val="00AC0885"/>
    <w:rsid w:val="00AC49DF"/>
    <w:rsid w:val="00AC6699"/>
    <w:rsid w:val="00AC66CB"/>
    <w:rsid w:val="00AD068F"/>
    <w:rsid w:val="00AD124B"/>
    <w:rsid w:val="00AD282E"/>
    <w:rsid w:val="00AD33F8"/>
    <w:rsid w:val="00AD3591"/>
    <w:rsid w:val="00AD39A9"/>
    <w:rsid w:val="00AD55A2"/>
    <w:rsid w:val="00AE0921"/>
    <w:rsid w:val="00AE5DAF"/>
    <w:rsid w:val="00AE60A8"/>
    <w:rsid w:val="00AE690A"/>
    <w:rsid w:val="00AF2E25"/>
    <w:rsid w:val="00B04323"/>
    <w:rsid w:val="00B044E9"/>
    <w:rsid w:val="00B04C1F"/>
    <w:rsid w:val="00B06D87"/>
    <w:rsid w:val="00B104F3"/>
    <w:rsid w:val="00B10ECE"/>
    <w:rsid w:val="00B110E1"/>
    <w:rsid w:val="00B1169B"/>
    <w:rsid w:val="00B12B7F"/>
    <w:rsid w:val="00B131FE"/>
    <w:rsid w:val="00B13BB2"/>
    <w:rsid w:val="00B241A2"/>
    <w:rsid w:val="00B24DCE"/>
    <w:rsid w:val="00B259B5"/>
    <w:rsid w:val="00B25FDB"/>
    <w:rsid w:val="00B27DC8"/>
    <w:rsid w:val="00B35E92"/>
    <w:rsid w:val="00B37DDA"/>
    <w:rsid w:val="00B37E5C"/>
    <w:rsid w:val="00B40698"/>
    <w:rsid w:val="00B417BE"/>
    <w:rsid w:val="00B4261E"/>
    <w:rsid w:val="00B43F88"/>
    <w:rsid w:val="00B44185"/>
    <w:rsid w:val="00B45A12"/>
    <w:rsid w:val="00B475B3"/>
    <w:rsid w:val="00B47886"/>
    <w:rsid w:val="00B50C83"/>
    <w:rsid w:val="00B50D33"/>
    <w:rsid w:val="00B51705"/>
    <w:rsid w:val="00B5651D"/>
    <w:rsid w:val="00B567C2"/>
    <w:rsid w:val="00B6042D"/>
    <w:rsid w:val="00B671E3"/>
    <w:rsid w:val="00B747CE"/>
    <w:rsid w:val="00B77AD9"/>
    <w:rsid w:val="00B8085F"/>
    <w:rsid w:val="00B8099D"/>
    <w:rsid w:val="00B860F2"/>
    <w:rsid w:val="00B87282"/>
    <w:rsid w:val="00B87EAC"/>
    <w:rsid w:val="00B904A6"/>
    <w:rsid w:val="00B9409C"/>
    <w:rsid w:val="00B944E0"/>
    <w:rsid w:val="00B94A89"/>
    <w:rsid w:val="00B95C67"/>
    <w:rsid w:val="00B97034"/>
    <w:rsid w:val="00B97C3D"/>
    <w:rsid w:val="00B97F2C"/>
    <w:rsid w:val="00BA7715"/>
    <w:rsid w:val="00BB0936"/>
    <w:rsid w:val="00BB0EA4"/>
    <w:rsid w:val="00BB2EC6"/>
    <w:rsid w:val="00BB5A0D"/>
    <w:rsid w:val="00BB6B71"/>
    <w:rsid w:val="00BB75E9"/>
    <w:rsid w:val="00BB77A6"/>
    <w:rsid w:val="00BC3E2D"/>
    <w:rsid w:val="00BC4EE1"/>
    <w:rsid w:val="00BC6282"/>
    <w:rsid w:val="00BC6C97"/>
    <w:rsid w:val="00BD0AEE"/>
    <w:rsid w:val="00BD0D8D"/>
    <w:rsid w:val="00BD13EF"/>
    <w:rsid w:val="00BD25B2"/>
    <w:rsid w:val="00BD2ABB"/>
    <w:rsid w:val="00BD3D4B"/>
    <w:rsid w:val="00BD408E"/>
    <w:rsid w:val="00BE215A"/>
    <w:rsid w:val="00BE73F3"/>
    <w:rsid w:val="00BF1C0D"/>
    <w:rsid w:val="00BF2F5D"/>
    <w:rsid w:val="00BF3E8D"/>
    <w:rsid w:val="00BF55F9"/>
    <w:rsid w:val="00C003DD"/>
    <w:rsid w:val="00C02021"/>
    <w:rsid w:val="00C03239"/>
    <w:rsid w:val="00C03482"/>
    <w:rsid w:val="00C03B74"/>
    <w:rsid w:val="00C112B9"/>
    <w:rsid w:val="00C11673"/>
    <w:rsid w:val="00C11791"/>
    <w:rsid w:val="00C1288F"/>
    <w:rsid w:val="00C14D16"/>
    <w:rsid w:val="00C15967"/>
    <w:rsid w:val="00C16557"/>
    <w:rsid w:val="00C1676B"/>
    <w:rsid w:val="00C17D83"/>
    <w:rsid w:val="00C22AB6"/>
    <w:rsid w:val="00C2379E"/>
    <w:rsid w:val="00C237E3"/>
    <w:rsid w:val="00C26DFA"/>
    <w:rsid w:val="00C31CE3"/>
    <w:rsid w:val="00C33FD7"/>
    <w:rsid w:val="00C35456"/>
    <w:rsid w:val="00C35C14"/>
    <w:rsid w:val="00C36106"/>
    <w:rsid w:val="00C50AAE"/>
    <w:rsid w:val="00C50E55"/>
    <w:rsid w:val="00C54329"/>
    <w:rsid w:val="00C5545F"/>
    <w:rsid w:val="00C55CCD"/>
    <w:rsid w:val="00C560DC"/>
    <w:rsid w:val="00C5686F"/>
    <w:rsid w:val="00C56F98"/>
    <w:rsid w:val="00C60D2B"/>
    <w:rsid w:val="00C61C21"/>
    <w:rsid w:val="00C62A56"/>
    <w:rsid w:val="00C62CB4"/>
    <w:rsid w:val="00C6357E"/>
    <w:rsid w:val="00C63D79"/>
    <w:rsid w:val="00C66AD0"/>
    <w:rsid w:val="00C67EF5"/>
    <w:rsid w:val="00C70685"/>
    <w:rsid w:val="00C73AF8"/>
    <w:rsid w:val="00C752DF"/>
    <w:rsid w:val="00C76F2A"/>
    <w:rsid w:val="00C83D4A"/>
    <w:rsid w:val="00C849B2"/>
    <w:rsid w:val="00C86B81"/>
    <w:rsid w:val="00C87D15"/>
    <w:rsid w:val="00C91B62"/>
    <w:rsid w:val="00C927BC"/>
    <w:rsid w:val="00C92927"/>
    <w:rsid w:val="00C92AB7"/>
    <w:rsid w:val="00C9316A"/>
    <w:rsid w:val="00C943C7"/>
    <w:rsid w:val="00C94954"/>
    <w:rsid w:val="00C950AF"/>
    <w:rsid w:val="00C9571C"/>
    <w:rsid w:val="00C96DAC"/>
    <w:rsid w:val="00C973E4"/>
    <w:rsid w:val="00C97CAC"/>
    <w:rsid w:val="00CA0363"/>
    <w:rsid w:val="00CA1800"/>
    <w:rsid w:val="00CA2601"/>
    <w:rsid w:val="00CA3397"/>
    <w:rsid w:val="00CA4712"/>
    <w:rsid w:val="00CA4791"/>
    <w:rsid w:val="00CA7E38"/>
    <w:rsid w:val="00CB1E2E"/>
    <w:rsid w:val="00CB2894"/>
    <w:rsid w:val="00CB3250"/>
    <w:rsid w:val="00CB762F"/>
    <w:rsid w:val="00CB789E"/>
    <w:rsid w:val="00CC1859"/>
    <w:rsid w:val="00CC2720"/>
    <w:rsid w:val="00CC3C56"/>
    <w:rsid w:val="00CC5581"/>
    <w:rsid w:val="00CC58F1"/>
    <w:rsid w:val="00CC5C25"/>
    <w:rsid w:val="00CC734E"/>
    <w:rsid w:val="00CC7A5F"/>
    <w:rsid w:val="00CC7D33"/>
    <w:rsid w:val="00CD0795"/>
    <w:rsid w:val="00CD1440"/>
    <w:rsid w:val="00CD228E"/>
    <w:rsid w:val="00CD39AE"/>
    <w:rsid w:val="00CD416E"/>
    <w:rsid w:val="00CD554F"/>
    <w:rsid w:val="00CD5939"/>
    <w:rsid w:val="00CE0C01"/>
    <w:rsid w:val="00CE0FDA"/>
    <w:rsid w:val="00CE1818"/>
    <w:rsid w:val="00CE2DE3"/>
    <w:rsid w:val="00CE4336"/>
    <w:rsid w:val="00CE5C7D"/>
    <w:rsid w:val="00CE7CAF"/>
    <w:rsid w:val="00CF0026"/>
    <w:rsid w:val="00CF12DA"/>
    <w:rsid w:val="00CF213E"/>
    <w:rsid w:val="00CF2BDC"/>
    <w:rsid w:val="00D00229"/>
    <w:rsid w:val="00D01B7A"/>
    <w:rsid w:val="00D01F42"/>
    <w:rsid w:val="00D02FEB"/>
    <w:rsid w:val="00D0405C"/>
    <w:rsid w:val="00D06857"/>
    <w:rsid w:val="00D07031"/>
    <w:rsid w:val="00D07F12"/>
    <w:rsid w:val="00D12C76"/>
    <w:rsid w:val="00D137CF"/>
    <w:rsid w:val="00D14615"/>
    <w:rsid w:val="00D16030"/>
    <w:rsid w:val="00D176B3"/>
    <w:rsid w:val="00D17B6D"/>
    <w:rsid w:val="00D17D07"/>
    <w:rsid w:val="00D204AA"/>
    <w:rsid w:val="00D229EC"/>
    <w:rsid w:val="00D22F0E"/>
    <w:rsid w:val="00D2353C"/>
    <w:rsid w:val="00D2359B"/>
    <w:rsid w:val="00D23D02"/>
    <w:rsid w:val="00D250DA"/>
    <w:rsid w:val="00D27BE9"/>
    <w:rsid w:val="00D27C7E"/>
    <w:rsid w:val="00D33F8C"/>
    <w:rsid w:val="00D34A13"/>
    <w:rsid w:val="00D35216"/>
    <w:rsid w:val="00D3528E"/>
    <w:rsid w:val="00D375A4"/>
    <w:rsid w:val="00D419BB"/>
    <w:rsid w:val="00D423CC"/>
    <w:rsid w:val="00D450CD"/>
    <w:rsid w:val="00D46C18"/>
    <w:rsid w:val="00D471DC"/>
    <w:rsid w:val="00D477DB"/>
    <w:rsid w:val="00D47C4B"/>
    <w:rsid w:val="00D5240C"/>
    <w:rsid w:val="00D52920"/>
    <w:rsid w:val="00D5439C"/>
    <w:rsid w:val="00D54AD1"/>
    <w:rsid w:val="00D55490"/>
    <w:rsid w:val="00D5640E"/>
    <w:rsid w:val="00D60019"/>
    <w:rsid w:val="00D61F12"/>
    <w:rsid w:val="00D6310C"/>
    <w:rsid w:val="00D66441"/>
    <w:rsid w:val="00D66A7D"/>
    <w:rsid w:val="00D7006A"/>
    <w:rsid w:val="00D749A8"/>
    <w:rsid w:val="00D7584F"/>
    <w:rsid w:val="00D75AFC"/>
    <w:rsid w:val="00D75D8E"/>
    <w:rsid w:val="00D7794E"/>
    <w:rsid w:val="00D809E2"/>
    <w:rsid w:val="00D86143"/>
    <w:rsid w:val="00D866C8"/>
    <w:rsid w:val="00D869D6"/>
    <w:rsid w:val="00D86A29"/>
    <w:rsid w:val="00D879FE"/>
    <w:rsid w:val="00D9386E"/>
    <w:rsid w:val="00D94287"/>
    <w:rsid w:val="00D9511D"/>
    <w:rsid w:val="00D96274"/>
    <w:rsid w:val="00D9739B"/>
    <w:rsid w:val="00D97716"/>
    <w:rsid w:val="00DA0280"/>
    <w:rsid w:val="00DA1B7E"/>
    <w:rsid w:val="00DA353D"/>
    <w:rsid w:val="00DA3794"/>
    <w:rsid w:val="00DA43EF"/>
    <w:rsid w:val="00DA4B59"/>
    <w:rsid w:val="00DA5469"/>
    <w:rsid w:val="00DA5AA3"/>
    <w:rsid w:val="00DA6396"/>
    <w:rsid w:val="00DA6C01"/>
    <w:rsid w:val="00DA74E5"/>
    <w:rsid w:val="00DB33FE"/>
    <w:rsid w:val="00DB42E6"/>
    <w:rsid w:val="00DB4820"/>
    <w:rsid w:val="00DB4C05"/>
    <w:rsid w:val="00DB5C5F"/>
    <w:rsid w:val="00DB7C3A"/>
    <w:rsid w:val="00DB7F03"/>
    <w:rsid w:val="00DB7FB1"/>
    <w:rsid w:val="00DC11B5"/>
    <w:rsid w:val="00DC1639"/>
    <w:rsid w:val="00DC1B89"/>
    <w:rsid w:val="00DC22E6"/>
    <w:rsid w:val="00DC374E"/>
    <w:rsid w:val="00DC3CF2"/>
    <w:rsid w:val="00DC6CA7"/>
    <w:rsid w:val="00DD1783"/>
    <w:rsid w:val="00DD2A2B"/>
    <w:rsid w:val="00DD31E4"/>
    <w:rsid w:val="00DD3F8B"/>
    <w:rsid w:val="00DD4334"/>
    <w:rsid w:val="00DD449A"/>
    <w:rsid w:val="00DD455E"/>
    <w:rsid w:val="00DD4EBE"/>
    <w:rsid w:val="00DE3770"/>
    <w:rsid w:val="00DE6771"/>
    <w:rsid w:val="00DE6A50"/>
    <w:rsid w:val="00DE7050"/>
    <w:rsid w:val="00DE750C"/>
    <w:rsid w:val="00DF2F9A"/>
    <w:rsid w:val="00DF4DA6"/>
    <w:rsid w:val="00DF762B"/>
    <w:rsid w:val="00E01A3C"/>
    <w:rsid w:val="00E02073"/>
    <w:rsid w:val="00E021CE"/>
    <w:rsid w:val="00E02638"/>
    <w:rsid w:val="00E027EF"/>
    <w:rsid w:val="00E02841"/>
    <w:rsid w:val="00E03E89"/>
    <w:rsid w:val="00E04CC0"/>
    <w:rsid w:val="00E0515E"/>
    <w:rsid w:val="00E05620"/>
    <w:rsid w:val="00E06A8F"/>
    <w:rsid w:val="00E10146"/>
    <w:rsid w:val="00E12C11"/>
    <w:rsid w:val="00E13134"/>
    <w:rsid w:val="00E13474"/>
    <w:rsid w:val="00E13640"/>
    <w:rsid w:val="00E1440B"/>
    <w:rsid w:val="00E15A35"/>
    <w:rsid w:val="00E16276"/>
    <w:rsid w:val="00E17C15"/>
    <w:rsid w:val="00E20E28"/>
    <w:rsid w:val="00E22886"/>
    <w:rsid w:val="00E23198"/>
    <w:rsid w:val="00E26474"/>
    <w:rsid w:val="00E27300"/>
    <w:rsid w:val="00E2763F"/>
    <w:rsid w:val="00E3004D"/>
    <w:rsid w:val="00E3076B"/>
    <w:rsid w:val="00E32528"/>
    <w:rsid w:val="00E32DA0"/>
    <w:rsid w:val="00E332D1"/>
    <w:rsid w:val="00E35556"/>
    <w:rsid w:val="00E363D6"/>
    <w:rsid w:val="00E36727"/>
    <w:rsid w:val="00E36DA4"/>
    <w:rsid w:val="00E414C9"/>
    <w:rsid w:val="00E421B9"/>
    <w:rsid w:val="00E42867"/>
    <w:rsid w:val="00E42B7F"/>
    <w:rsid w:val="00E457D4"/>
    <w:rsid w:val="00E45889"/>
    <w:rsid w:val="00E4596D"/>
    <w:rsid w:val="00E46AF5"/>
    <w:rsid w:val="00E50CDB"/>
    <w:rsid w:val="00E52D36"/>
    <w:rsid w:val="00E53101"/>
    <w:rsid w:val="00E53E5E"/>
    <w:rsid w:val="00E546AD"/>
    <w:rsid w:val="00E547CD"/>
    <w:rsid w:val="00E55AA4"/>
    <w:rsid w:val="00E56183"/>
    <w:rsid w:val="00E56408"/>
    <w:rsid w:val="00E62170"/>
    <w:rsid w:val="00E63E75"/>
    <w:rsid w:val="00E644A0"/>
    <w:rsid w:val="00E6528A"/>
    <w:rsid w:val="00E65651"/>
    <w:rsid w:val="00E7142A"/>
    <w:rsid w:val="00E720EC"/>
    <w:rsid w:val="00E73184"/>
    <w:rsid w:val="00E745A6"/>
    <w:rsid w:val="00E7575C"/>
    <w:rsid w:val="00E773FD"/>
    <w:rsid w:val="00E77C6B"/>
    <w:rsid w:val="00E801F4"/>
    <w:rsid w:val="00E803E7"/>
    <w:rsid w:val="00E80F8D"/>
    <w:rsid w:val="00E83143"/>
    <w:rsid w:val="00E84C4C"/>
    <w:rsid w:val="00E852AD"/>
    <w:rsid w:val="00E8696F"/>
    <w:rsid w:val="00E921C8"/>
    <w:rsid w:val="00E92CF7"/>
    <w:rsid w:val="00E94864"/>
    <w:rsid w:val="00E94E94"/>
    <w:rsid w:val="00E975B8"/>
    <w:rsid w:val="00EA061C"/>
    <w:rsid w:val="00EA1B8C"/>
    <w:rsid w:val="00EA1F25"/>
    <w:rsid w:val="00EA3D5F"/>
    <w:rsid w:val="00EA47A8"/>
    <w:rsid w:val="00EA5221"/>
    <w:rsid w:val="00EA53CC"/>
    <w:rsid w:val="00EA6742"/>
    <w:rsid w:val="00EA7F6A"/>
    <w:rsid w:val="00EB07E0"/>
    <w:rsid w:val="00EB0A6A"/>
    <w:rsid w:val="00EB4441"/>
    <w:rsid w:val="00EB54D3"/>
    <w:rsid w:val="00EC0814"/>
    <w:rsid w:val="00EC0D73"/>
    <w:rsid w:val="00EC2C08"/>
    <w:rsid w:val="00ED0999"/>
    <w:rsid w:val="00ED24FD"/>
    <w:rsid w:val="00ED27AA"/>
    <w:rsid w:val="00ED2D2F"/>
    <w:rsid w:val="00ED5320"/>
    <w:rsid w:val="00ED5E65"/>
    <w:rsid w:val="00ED7051"/>
    <w:rsid w:val="00EE01D2"/>
    <w:rsid w:val="00EE0426"/>
    <w:rsid w:val="00EE2F73"/>
    <w:rsid w:val="00EE4410"/>
    <w:rsid w:val="00EE4739"/>
    <w:rsid w:val="00EE4BEC"/>
    <w:rsid w:val="00EE4FA2"/>
    <w:rsid w:val="00EF2B02"/>
    <w:rsid w:val="00EF669F"/>
    <w:rsid w:val="00EF74F2"/>
    <w:rsid w:val="00F005B6"/>
    <w:rsid w:val="00F019C9"/>
    <w:rsid w:val="00F05C85"/>
    <w:rsid w:val="00F05CA4"/>
    <w:rsid w:val="00F118C6"/>
    <w:rsid w:val="00F12FF5"/>
    <w:rsid w:val="00F13CA5"/>
    <w:rsid w:val="00F14436"/>
    <w:rsid w:val="00F154AC"/>
    <w:rsid w:val="00F1695A"/>
    <w:rsid w:val="00F17BA1"/>
    <w:rsid w:val="00F20A18"/>
    <w:rsid w:val="00F21237"/>
    <w:rsid w:val="00F248F0"/>
    <w:rsid w:val="00F24982"/>
    <w:rsid w:val="00F24EA6"/>
    <w:rsid w:val="00F2680F"/>
    <w:rsid w:val="00F2727A"/>
    <w:rsid w:val="00F32DBB"/>
    <w:rsid w:val="00F3328D"/>
    <w:rsid w:val="00F35568"/>
    <w:rsid w:val="00F36652"/>
    <w:rsid w:val="00F36DD3"/>
    <w:rsid w:val="00F44CA8"/>
    <w:rsid w:val="00F45DFC"/>
    <w:rsid w:val="00F460CC"/>
    <w:rsid w:val="00F5105A"/>
    <w:rsid w:val="00F52E26"/>
    <w:rsid w:val="00F5353F"/>
    <w:rsid w:val="00F53B98"/>
    <w:rsid w:val="00F54AD1"/>
    <w:rsid w:val="00F54D50"/>
    <w:rsid w:val="00F55D01"/>
    <w:rsid w:val="00F56D14"/>
    <w:rsid w:val="00F60AF1"/>
    <w:rsid w:val="00F61C44"/>
    <w:rsid w:val="00F63087"/>
    <w:rsid w:val="00F63640"/>
    <w:rsid w:val="00F64736"/>
    <w:rsid w:val="00F654AA"/>
    <w:rsid w:val="00F66562"/>
    <w:rsid w:val="00F75515"/>
    <w:rsid w:val="00F81F05"/>
    <w:rsid w:val="00F821B1"/>
    <w:rsid w:val="00F87D92"/>
    <w:rsid w:val="00F92930"/>
    <w:rsid w:val="00F94448"/>
    <w:rsid w:val="00F948A8"/>
    <w:rsid w:val="00F95B6A"/>
    <w:rsid w:val="00F95B9C"/>
    <w:rsid w:val="00FA0ED5"/>
    <w:rsid w:val="00FA12A8"/>
    <w:rsid w:val="00FA1779"/>
    <w:rsid w:val="00FA64B9"/>
    <w:rsid w:val="00FA723C"/>
    <w:rsid w:val="00FA74BF"/>
    <w:rsid w:val="00FA7509"/>
    <w:rsid w:val="00FA762D"/>
    <w:rsid w:val="00FB168E"/>
    <w:rsid w:val="00FB1D9D"/>
    <w:rsid w:val="00FB24AC"/>
    <w:rsid w:val="00FB4902"/>
    <w:rsid w:val="00FB4E11"/>
    <w:rsid w:val="00FB73B0"/>
    <w:rsid w:val="00FB7FF2"/>
    <w:rsid w:val="00FC164E"/>
    <w:rsid w:val="00FC2583"/>
    <w:rsid w:val="00FC272D"/>
    <w:rsid w:val="00FC31EF"/>
    <w:rsid w:val="00FC3BBE"/>
    <w:rsid w:val="00FC5355"/>
    <w:rsid w:val="00FC68B1"/>
    <w:rsid w:val="00FD2F9F"/>
    <w:rsid w:val="00FD4429"/>
    <w:rsid w:val="00FD51D4"/>
    <w:rsid w:val="00FD5BBB"/>
    <w:rsid w:val="00FD6FAD"/>
    <w:rsid w:val="00FE0562"/>
    <w:rsid w:val="00FE19AF"/>
    <w:rsid w:val="00FE2188"/>
    <w:rsid w:val="00FE3451"/>
    <w:rsid w:val="00FE3453"/>
    <w:rsid w:val="00FE3C91"/>
    <w:rsid w:val="00FE3E78"/>
    <w:rsid w:val="00FE7523"/>
    <w:rsid w:val="00FF0E1F"/>
    <w:rsid w:val="00FF16BB"/>
    <w:rsid w:val="00FF286C"/>
    <w:rsid w:val="00FF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5">
      <o:colormru v:ext="edit" colors="#b45f0a"/>
    </o:shapedefaults>
    <o:shapelayout v:ext="edit">
      <o:idmap v:ext="edit" data="1"/>
    </o:shapelayout>
  </w:shapeDefaults>
  <w:decimalSymbol w:val=","/>
  <w:listSeparator w:val=";"/>
  <w14:docId w14:val="2E928626"/>
  <w15:docId w15:val="{FF41C770-3C71-4D93-AA4C-133096C0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imes New Roman" w:hAnsi="Trebuchet MS" w:cs="Times New Roman"/>
        <w:sz w:val="24"/>
        <w:szCs w:val="24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A047D1"/>
    <w:pPr>
      <w:spacing w:after="120" w:line="360" w:lineRule="auto"/>
      <w:jc w:val="both"/>
    </w:pPr>
  </w:style>
  <w:style w:type="paragraph" w:styleId="Nadpis1">
    <w:name w:val="heading 1"/>
    <w:basedOn w:val="Normln"/>
    <w:next w:val="Normln"/>
    <w:qFormat/>
    <w:rsid w:val="00014918"/>
    <w:pPr>
      <w:keepNext/>
      <w:pageBreakBefore/>
      <w:numPr>
        <w:numId w:val="2"/>
      </w:numPr>
      <w:tabs>
        <w:tab w:val="left" w:pos="567"/>
      </w:tabs>
      <w:jc w:val="left"/>
      <w:outlineLvl w:val="0"/>
    </w:pPr>
    <w:rPr>
      <w:b/>
      <w:bCs/>
      <w:caps/>
      <w:kern w:val="28"/>
      <w:sz w:val="32"/>
      <w:szCs w:val="28"/>
    </w:rPr>
  </w:style>
  <w:style w:type="paragraph" w:styleId="Nadpis2">
    <w:name w:val="heading 2"/>
    <w:basedOn w:val="Normln"/>
    <w:next w:val="Normln"/>
    <w:qFormat/>
    <w:rsid w:val="007E1246"/>
    <w:pPr>
      <w:keepNext/>
      <w:numPr>
        <w:ilvl w:val="1"/>
        <w:numId w:val="2"/>
      </w:numPr>
      <w:tabs>
        <w:tab w:val="left" w:pos="851"/>
      </w:tabs>
      <w:spacing w:before="240"/>
      <w:jc w:val="left"/>
      <w:outlineLvl w:val="1"/>
    </w:pPr>
    <w:rPr>
      <w:b/>
      <w:bCs/>
      <w:szCs w:val="28"/>
    </w:rPr>
  </w:style>
  <w:style w:type="paragraph" w:styleId="Nadpis3">
    <w:name w:val="heading 3"/>
    <w:basedOn w:val="Normln"/>
    <w:next w:val="Normln"/>
    <w:qFormat/>
    <w:rsid w:val="007E1246"/>
    <w:pPr>
      <w:keepNext/>
      <w:numPr>
        <w:ilvl w:val="2"/>
        <w:numId w:val="2"/>
      </w:numPr>
      <w:tabs>
        <w:tab w:val="left" w:pos="1134"/>
      </w:tabs>
      <w:spacing w:before="240"/>
      <w:jc w:val="left"/>
      <w:outlineLvl w:val="2"/>
    </w:pPr>
    <w:rPr>
      <w:b/>
      <w:bCs/>
      <w:sz w:val="20"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2"/>
      </w:numPr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pPr>
      <w:numPr>
        <w:ilvl w:val="4"/>
        <w:numId w:val="2"/>
      </w:num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pPr>
      <w:numPr>
        <w:ilvl w:val="5"/>
        <w:numId w:val="2"/>
      </w:num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pPr>
      <w:numPr>
        <w:ilvl w:val="6"/>
        <w:numId w:val="2"/>
      </w:num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pPr>
      <w:numPr>
        <w:ilvl w:val="8"/>
        <w:numId w:val="2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uiPriority w:val="39"/>
    <w:pPr>
      <w:widowControl w:val="0"/>
      <w:numPr>
        <w:numId w:val="3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link w:val="TitulekChar"/>
    <w:qFormat/>
    <w:rsid w:val="00420C26"/>
    <w:pPr>
      <w:ind w:left="0"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uiPriority w:val="99"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rsid w:val="005221E0"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basedOn w:val="Standardnpsmoodstavce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link w:val="ZhlavChar"/>
    <w:uiPriority w:val="99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1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basedOn w:val="Standardnpsmoodstavce"/>
    <w:qFormat/>
    <w:rPr>
      <w:b/>
      <w:bCs/>
    </w:rPr>
  </w:style>
  <w:style w:type="character" w:customStyle="1" w:styleId="Zvraznn1">
    <w:name w:val="Zvýraznění1"/>
    <w:basedOn w:val="Standardnpsmoodstavce"/>
    <w:qFormat/>
    <w:rPr>
      <w:i/>
      <w:iCs/>
    </w:rPr>
  </w:style>
  <w:style w:type="paragraph" w:styleId="Zkladntextodsazen">
    <w:name w:val="Body Text Indent"/>
    <w:basedOn w:val="Normln"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semiHidden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basedOn w:val="Standardnpsmoodstav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link w:val="TextkomenteChar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4"/>
      </w:numPr>
      <w:ind w:left="1804"/>
    </w:pPr>
  </w:style>
  <w:style w:type="paragraph" w:customStyle="1" w:styleId="Rozvrendokumentu">
    <w:name w:val="Rozvržení dokumentu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basedOn w:val="Standardnpsmoodstavce"/>
    <w:rPr>
      <w:color w:val="800080"/>
      <w:u w:val="single"/>
    </w:rPr>
  </w:style>
  <w:style w:type="paragraph" w:styleId="Pokraovnseznamu">
    <w:name w:val="List Continue"/>
    <w:basedOn w:val="Normln"/>
    <w:pPr>
      <w:ind w:left="283"/>
    </w:pPr>
  </w:style>
  <w:style w:type="paragraph" w:styleId="Zkladntext2">
    <w:name w:val="Body Text 2"/>
    <w:basedOn w:val="Normln"/>
  </w:style>
  <w:style w:type="character" w:customStyle="1" w:styleId="Pokec">
    <w:name w:val="Pokec"/>
    <w:basedOn w:val="Standardnpsmoodstavce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Zkladntext3">
    <w:name w:val="Body Text 3"/>
    <w:basedOn w:val="Normln"/>
    <w:pPr>
      <w:jc w:val="left"/>
    </w:pPr>
    <w:rPr>
      <w:sz w:val="20"/>
    </w:rPr>
  </w:style>
  <w:style w:type="paragraph" w:styleId="Pedmtkomente">
    <w:name w:val="annotation subject"/>
    <w:basedOn w:val="Textkomente"/>
    <w:next w:val="Textkomente"/>
    <w:link w:val="PedmtkomenteChar"/>
    <w:rsid w:val="00A94BA5"/>
    <w:pPr>
      <w:spacing w:line="240" w:lineRule="auto"/>
    </w:pPr>
    <w:rPr>
      <w:b/>
      <w:bCs/>
    </w:rPr>
  </w:style>
  <w:style w:type="character" w:customStyle="1" w:styleId="TextkomenteChar">
    <w:name w:val="Text komentáře Char"/>
    <w:basedOn w:val="Standardnpsmoodstavce"/>
    <w:link w:val="Textkomente"/>
    <w:semiHidden/>
    <w:rsid w:val="00A94BA5"/>
  </w:style>
  <w:style w:type="character" w:customStyle="1" w:styleId="PedmtkomenteChar">
    <w:name w:val="Předmět komentáře Char"/>
    <w:basedOn w:val="TextkomenteChar"/>
    <w:link w:val="Pedmtkomente"/>
    <w:rsid w:val="00A94BA5"/>
    <w:rPr>
      <w:b/>
      <w:bCs/>
    </w:rPr>
  </w:style>
  <w:style w:type="paragraph" w:styleId="Textbubliny">
    <w:name w:val="Balloon Text"/>
    <w:basedOn w:val="Normln"/>
    <w:link w:val="TextbublinyChar"/>
    <w:rsid w:val="00A94B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rsid w:val="00A94BA5"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Normln"/>
    <w:qFormat/>
    <w:rsid w:val="00E457D4"/>
    <w:pPr>
      <w:ind w:left="720"/>
      <w:contextualSpacing/>
    </w:pPr>
  </w:style>
  <w:style w:type="character" w:customStyle="1" w:styleId="ZpatChar">
    <w:name w:val="Zápatí Char"/>
    <w:basedOn w:val="Standardnpsmoodstavce"/>
    <w:link w:val="Zpat"/>
    <w:uiPriority w:val="99"/>
    <w:rsid w:val="009629C7"/>
    <w:rPr>
      <w:sz w:val="24"/>
      <w:szCs w:val="24"/>
    </w:rPr>
  </w:style>
  <w:style w:type="character" w:customStyle="1" w:styleId="ZhlavChar">
    <w:name w:val="Záhlaví Char"/>
    <w:basedOn w:val="Standardnpsmoodstavce"/>
    <w:link w:val="Zhlav"/>
    <w:uiPriority w:val="99"/>
    <w:rsid w:val="009629C7"/>
    <w:rPr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A07048"/>
    <w:rPr>
      <w:color w:val="808080"/>
    </w:rPr>
  </w:style>
  <w:style w:type="table" w:styleId="Mkatabulky">
    <w:name w:val="Table Grid"/>
    <w:basedOn w:val="Normlntabulka"/>
    <w:rsid w:val="00B116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ulekChar">
    <w:name w:val="Titulek Char"/>
    <w:aliases w:val="Obrázek Char"/>
    <w:basedOn w:val="Standardnpsmoodstavce"/>
    <w:link w:val="Titulek"/>
    <w:rsid w:val="00420C26"/>
  </w:style>
  <w:style w:type="paragraph" w:styleId="Nadpisobsahu">
    <w:name w:val="TOC Heading"/>
    <w:basedOn w:val="Nadpis1"/>
    <w:next w:val="Normln"/>
    <w:uiPriority w:val="39"/>
    <w:unhideWhenUsed/>
    <w:qFormat/>
    <w:rsid w:val="004654D0"/>
    <w:pPr>
      <w:keepLines/>
      <w:pageBreakBefore w:val="0"/>
      <w:numPr>
        <w:numId w:val="0"/>
      </w:numPr>
      <w:tabs>
        <w:tab w:val="clear" w:pos="567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Cs w:val="32"/>
    </w:rPr>
  </w:style>
  <w:style w:type="paragraph" w:customStyle="1" w:styleId="alt1">
    <w:name w:val="alt1"/>
    <w:basedOn w:val="Normln"/>
    <w:rsid w:val="006863F6"/>
    <w:pPr>
      <w:pBdr>
        <w:left w:val="single" w:sz="18" w:space="0" w:color="6CE26C"/>
      </w:pBdr>
      <w:shd w:val="clear" w:color="auto" w:fill="FFFFFF"/>
      <w:spacing w:after="0" w:line="210" w:lineRule="atLeast"/>
      <w:jc w:val="left"/>
    </w:pPr>
    <w:rPr>
      <w:rFonts w:ascii="Times New Roman" w:hAnsi="Times New Roman"/>
      <w:color w:val="5C5C5C"/>
    </w:rPr>
  </w:style>
  <w:style w:type="character" w:customStyle="1" w:styleId="tag2">
    <w:name w:val="tag2"/>
    <w:basedOn w:val="Standardnpsmoodstavce"/>
    <w:rsid w:val="006863F6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Standardnpsmoodstavce"/>
    <w:rsid w:val="006863F6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Standardnpsmoodstavce"/>
    <w:rsid w:val="006863F6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Standardnpsmoodstavce"/>
    <w:rsid w:val="006863F6"/>
    <w:rPr>
      <w:color w:val="0000FF"/>
      <w:bdr w:val="none" w:sz="0" w:space="0" w:color="auto" w:frame="1"/>
    </w:rPr>
  </w:style>
  <w:style w:type="character" w:styleId="KdHTML">
    <w:name w:val="HTML Code"/>
    <w:basedOn w:val="Standardnpsmoodstavce"/>
    <w:uiPriority w:val="99"/>
    <w:semiHidden/>
    <w:unhideWhenUsed/>
    <w:rsid w:val="00E2763F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Standardnpsmoodstavce"/>
    <w:rsid w:val="00FE3C91"/>
  </w:style>
  <w:style w:type="character" w:customStyle="1" w:styleId="pl-e">
    <w:name w:val="pl-e"/>
    <w:basedOn w:val="Standardnpsmoodstavce"/>
    <w:rsid w:val="00FE3C91"/>
  </w:style>
  <w:style w:type="character" w:customStyle="1" w:styleId="pl-s">
    <w:name w:val="pl-s"/>
    <w:basedOn w:val="Standardnpsmoodstavce"/>
    <w:rsid w:val="00FE3C91"/>
  </w:style>
  <w:style w:type="character" w:customStyle="1" w:styleId="pl-pds">
    <w:name w:val="pl-pds"/>
    <w:basedOn w:val="Standardnpsmoodstavce"/>
    <w:rsid w:val="00FE3C91"/>
  </w:style>
  <w:style w:type="paragraph" w:customStyle="1" w:styleId="Compact">
    <w:name w:val="Compact"/>
    <w:basedOn w:val="Normln"/>
    <w:qFormat/>
    <w:rsid w:val="00340743"/>
    <w:pPr>
      <w:spacing w:before="36" w:after="36" w:line="240" w:lineRule="auto"/>
      <w:jc w:val="left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BodyTextChar">
    <w:name w:val="Body Text Char"/>
    <w:basedOn w:val="Standardnpsmoodstavce"/>
    <w:link w:val="ImageCaption"/>
    <w:locked/>
    <w:rsid w:val="00340743"/>
    <w:rPr>
      <w:i/>
    </w:rPr>
  </w:style>
  <w:style w:type="paragraph" w:customStyle="1" w:styleId="ImageCaption">
    <w:name w:val="Image Caption"/>
    <w:basedOn w:val="Normln"/>
    <w:link w:val="BodyTextChar"/>
    <w:rsid w:val="00340743"/>
    <w:pPr>
      <w:spacing w:line="240" w:lineRule="auto"/>
      <w:jc w:val="left"/>
    </w:pPr>
    <w:rPr>
      <w:i/>
    </w:rPr>
  </w:style>
  <w:style w:type="character" w:customStyle="1" w:styleId="VerbatimChar">
    <w:name w:val="Verbatim Char"/>
    <w:basedOn w:val="BodyTextChar"/>
    <w:link w:val="SourceCode"/>
    <w:locked/>
    <w:rsid w:val="00340743"/>
    <w:rPr>
      <w:rFonts w:ascii="Consolas" w:hAnsi="Consolas"/>
      <w:i/>
      <w:sz w:val="22"/>
    </w:rPr>
  </w:style>
  <w:style w:type="paragraph" w:customStyle="1" w:styleId="SourceCode">
    <w:name w:val="Source Code"/>
    <w:basedOn w:val="Normln"/>
    <w:link w:val="VerbatimChar"/>
    <w:rsid w:val="00340743"/>
    <w:pPr>
      <w:wordWrap w:val="0"/>
      <w:spacing w:before="180" w:after="180" w:line="240" w:lineRule="auto"/>
      <w:jc w:val="left"/>
    </w:pPr>
    <w:rPr>
      <w:rFonts w:ascii="Consolas" w:hAnsi="Consolas"/>
      <w:i/>
      <w:sz w:val="22"/>
    </w:rPr>
  </w:style>
  <w:style w:type="character" w:customStyle="1" w:styleId="Link">
    <w:name w:val="Link"/>
    <w:basedOn w:val="BodyTextChar"/>
    <w:rsid w:val="00340743"/>
    <w:rPr>
      <w:i/>
      <w:color w:val="5B9BD5" w:themeColor="accent1"/>
    </w:rPr>
  </w:style>
  <w:style w:type="character" w:customStyle="1" w:styleId="KeywordTok">
    <w:name w:val="KeywordTok"/>
    <w:basedOn w:val="VerbatimChar"/>
    <w:rsid w:val="00340743"/>
    <w:rPr>
      <w:rFonts w:ascii="Consolas" w:hAnsi="Consolas"/>
      <w:b/>
      <w:bCs w:val="0"/>
      <w:i/>
      <w:color w:val="007020"/>
      <w:sz w:val="22"/>
    </w:rPr>
  </w:style>
  <w:style w:type="character" w:customStyle="1" w:styleId="DataTypeTok">
    <w:name w:val="DataTypeTok"/>
    <w:basedOn w:val="VerbatimChar"/>
    <w:rsid w:val="00340743"/>
    <w:rPr>
      <w:rFonts w:ascii="Consolas" w:hAnsi="Consolas"/>
      <w:i/>
      <w:color w:val="902000"/>
      <w:sz w:val="22"/>
    </w:rPr>
  </w:style>
  <w:style w:type="character" w:customStyle="1" w:styleId="CommentTok">
    <w:name w:val="CommentTok"/>
    <w:basedOn w:val="VerbatimChar"/>
    <w:rsid w:val="00340743"/>
    <w:rPr>
      <w:rFonts w:ascii="Consolas" w:hAnsi="Consolas"/>
      <w:i w:val="0"/>
      <w:color w:val="60A0B0"/>
      <w:sz w:val="22"/>
    </w:rPr>
  </w:style>
  <w:style w:type="character" w:customStyle="1" w:styleId="FunctionTok">
    <w:name w:val="FunctionTok"/>
    <w:basedOn w:val="VerbatimChar"/>
    <w:rsid w:val="00340743"/>
    <w:rPr>
      <w:rFonts w:ascii="Consolas" w:hAnsi="Consolas"/>
      <w:i/>
      <w:color w:val="06287E"/>
      <w:sz w:val="22"/>
    </w:rPr>
  </w:style>
  <w:style w:type="character" w:customStyle="1" w:styleId="NormalTok">
    <w:name w:val="NormalTok"/>
    <w:basedOn w:val="VerbatimChar"/>
    <w:rsid w:val="00340743"/>
    <w:rPr>
      <w:rFonts w:ascii="Consolas" w:hAnsi="Consolas"/>
      <w:i/>
      <w:sz w:val="22"/>
    </w:rPr>
  </w:style>
  <w:style w:type="character" w:customStyle="1" w:styleId="StringTok">
    <w:name w:val="StringTok"/>
    <w:basedOn w:val="VerbatimChar"/>
    <w:rsid w:val="00C54329"/>
    <w:rPr>
      <w:rFonts w:ascii="Consolas" w:hAnsi="Consolas"/>
      <w:i w:val="0"/>
      <w:color w:val="4070A0"/>
      <w:sz w:val="22"/>
    </w:rPr>
  </w:style>
  <w:style w:type="character" w:customStyle="1" w:styleId="OtherTok">
    <w:name w:val="OtherTok"/>
    <w:basedOn w:val="VerbatimChar"/>
    <w:rsid w:val="00C54329"/>
    <w:rPr>
      <w:rFonts w:ascii="Consolas" w:hAnsi="Consolas"/>
      <w:i w:val="0"/>
      <w:color w:val="007020"/>
      <w:sz w:val="22"/>
    </w:rPr>
  </w:style>
  <w:style w:type="paragraph" w:styleId="Normlnweb">
    <w:name w:val="Normal (Web)"/>
    <w:basedOn w:val="Normln"/>
    <w:uiPriority w:val="99"/>
    <w:unhideWhenUsed/>
    <w:rsid w:val="00D06857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paragraph" w:styleId="FormtovanvHTML">
    <w:name w:val="HTML Preformatted"/>
    <w:basedOn w:val="Normln"/>
    <w:link w:val="FormtovanvHTMLChar"/>
    <w:uiPriority w:val="99"/>
    <w:unhideWhenUsed/>
    <w:rsid w:val="00D06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D06857"/>
    <w:rPr>
      <w:rFonts w:ascii="Courier New" w:hAnsi="Courier New" w:cs="Courier New"/>
      <w:sz w:val="20"/>
      <w:szCs w:val="20"/>
    </w:rPr>
  </w:style>
  <w:style w:type="character" w:styleId="Nevyeenzmnka">
    <w:name w:val="Unresolved Mention"/>
    <w:basedOn w:val="Standardnpsmoodstavce"/>
    <w:uiPriority w:val="99"/>
    <w:semiHidden/>
    <w:unhideWhenUsed/>
    <w:rsid w:val="00BD25B2"/>
    <w:rPr>
      <w:color w:val="605E5C"/>
      <w:shd w:val="clear" w:color="auto" w:fill="E1DFDD"/>
    </w:rPr>
  </w:style>
  <w:style w:type="paragraph" w:styleId="Bezmezer">
    <w:name w:val="No Spacing"/>
    <w:uiPriority w:val="1"/>
    <w:qFormat/>
    <w:rsid w:val="00ED24FD"/>
    <w:pPr>
      <w:jc w:val="both"/>
    </w:pPr>
  </w:style>
  <w:style w:type="paragraph" w:styleId="Textvysvtlivek">
    <w:name w:val="endnote text"/>
    <w:basedOn w:val="Normln"/>
    <w:link w:val="TextvysvtlivekChar"/>
    <w:semiHidden/>
    <w:unhideWhenUsed/>
    <w:rsid w:val="00FD5BBB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semiHidden/>
    <w:rsid w:val="00FD5BBB"/>
    <w:rPr>
      <w:sz w:val="20"/>
      <w:szCs w:val="20"/>
    </w:rPr>
  </w:style>
  <w:style w:type="character" w:styleId="Odkaznavysvtlivky">
    <w:name w:val="endnote reference"/>
    <w:basedOn w:val="Standardnpsmoodstavce"/>
    <w:semiHidden/>
    <w:unhideWhenUsed/>
    <w:rsid w:val="00FD5BBB"/>
    <w:rPr>
      <w:vertAlign w:val="superscript"/>
    </w:rPr>
  </w:style>
  <w:style w:type="paragraph" w:styleId="Podnadpis">
    <w:name w:val="Subtitle"/>
    <w:basedOn w:val="Normln"/>
    <w:next w:val="Normln"/>
    <w:link w:val="PodnadpisChar"/>
    <w:qFormat/>
    <w:rsid w:val="00685EA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nadpisChar">
    <w:name w:val="Podnadpis Char"/>
    <w:basedOn w:val="Standardnpsmoodstavce"/>
    <w:link w:val="Podnadpis"/>
    <w:rsid w:val="00685EA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833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03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3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74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34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42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34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0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87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1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1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15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43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81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52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9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https://docs.microsoft.com/sk-sk/dotnet/csharp/tutorials/intro-to-csharp/branches-and-loops?tutorial-step=3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kral\AppData\Local\Packages\microsoft.windowscommunicationsapps_8wekyb3d8bbwe\LocalState\Files\S0\3\sablona-studijni-materialy%5b2305843009213881552%5d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61015B20-346E-4B2A-951D-0998A88DA67A}">
  <we:reference id="wa104382008" version="1.1.0.0" store="cs-CZ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EFD4898-6114-444A-B02D-75A74AF4D954}">
  <we:reference id="wa200000011" version="1.0.1.0" store="cs-CZ" storeType="OMEX"/>
  <we:alternateReferences>
    <we:reference id="wa200000011" version="1.0.1.0" store="WA200000011" storeType="OMEX"/>
  </we:alternateReferences>
  <we:properties>
    <we:property name="language" value="&quot;Cs&quot;"/>
    <we:property name="theme" value="&quot;Defaul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AE8BE0F9241ED4083F743BB03EE1D68" ma:contentTypeVersion="2" ma:contentTypeDescription="Vytvoří nový dokument" ma:contentTypeScope="" ma:versionID="82c6b27d64d19767bc2bf87c959a1423">
  <xsd:schema xmlns:xsd="http://www.w3.org/2001/XMLSchema" xmlns:xs="http://www.w3.org/2001/XMLSchema" xmlns:p="http://schemas.microsoft.com/office/2006/metadata/properties" xmlns:ns2="34a0577a-2fcf-4f5f-aec4-f2eae0fecbd1" targetNamespace="http://schemas.microsoft.com/office/2006/metadata/properties" ma:root="true" ma:fieldsID="705a280cb99df2e0bb524bcf5dce08f9" ns2:_="">
    <xsd:import namespace="34a0577a-2fcf-4f5f-aec4-f2eae0fecb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a0577a-2fcf-4f5f-aec4-f2eae0fec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23D13-37DD-4982-97C9-859D5361B5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17CE27-D84D-4812-8182-64D26259D0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051905-B4C4-4F7A-9E55-79FBDCE73A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a0577a-2fcf-4f5f-aec4-f2eae0fec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FF7D63-BF35-4C0F-935F-082FF9EAA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sablona-studijni-materialy[2305843009213881552]</Template>
  <TotalTime>123</TotalTime>
  <Pages>16</Pages>
  <Words>1220</Words>
  <Characters>8524</Characters>
  <Application>Microsoft Office Word</Application>
  <DocSecurity>0</DocSecurity>
  <Lines>71</Lines>
  <Paragraphs>19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Pepa</vt:lpstr>
      <vt:lpstr>Šablona -- Diplomová práce (uni)</vt:lpstr>
    </vt:vector>
  </TitlesOfParts>
  <Company>FHS UTB ve Zlíně</Company>
  <LinksUpToDate>false</LinksUpToDate>
  <CharactersWithSpaces>9725</CharactersWithSpaces>
  <SharedDoc>false</SharedDoc>
  <HLinks>
    <vt:vector size="126" baseType="variant">
      <vt:variant>
        <vt:i4>1966143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_Toc117787187</vt:lpwstr>
      </vt:variant>
      <vt:variant>
        <vt:i4>1966143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_Toc117787186</vt:lpwstr>
      </vt:variant>
      <vt:variant>
        <vt:i4>1966143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_Toc117787185</vt:lpwstr>
      </vt:variant>
      <vt:variant>
        <vt:i4>1966143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_Toc117787184</vt:lpwstr>
      </vt:variant>
      <vt:variant>
        <vt:i4>1966143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_Toc117787183</vt:lpwstr>
      </vt:variant>
      <vt:variant>
        <vt:i4>1966143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_Toc117787182</vt:lpwstr>
      </vt:variant>
      <vt:variant>
        <vt:i4>1966143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_Toc117787181</vt:lpwstr>
      </vt:variant>
      <vt:variant>
        <vt:i4>1966143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_Toc117787180</vt:lpwstr>
      </vt:variant>
      <vt:variant>
        <vt:i4>1114175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_Toc117787179</vt:lpwstr>
      </vt:variant>
      <vt:variant>
        <vt:i4>1114175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_Toc117787178</vt:lpwstr>
      </vt:variant>
      <vt:variant>
        <vt:i4>1114175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_Toc117787177</vt:lpwstr>
      </vt:variant>
      <vt:variant>
        <vt:i4>1114175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_Toc117787176</vt:lpwstr>
      </vt:variant>
      <vt:variant>
        <vt:i4>1114175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_Toc117787175</vt:lpwstr>
      </vt:variant>
      <vt:variant>
        <vt:i4>1114175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_Toc117787174</vt:lpwstr>
      </vt:variant>
      <vt:variant>
        <vt:i4>1114175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_Toc117787173</vt:lpwstr>
      </vt:variant>
      <vt:variant>
        <vt:i4>1114175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_Toc117787172</vt:lpwstr>
      </vt:variant>
      <vt:variant>
        <vt:i4>1114175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_Toc117787171</vt:lpwstr>
      </vt:variant>
      <vt:variant>
        <vt:i4>1114175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_Toc117787170</vt:lpwstr>
      </vt:variant>
      <vt:variant>
        <vt:i4>1048639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_Toc117787169</vt:lpwstr>
      </vt:variant>
      <vt:variant>
        <vt:i4>1048639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_Toc117787168</vt:lpwstr>
      </vt:variant>
      <vt:variant>
        <vt:i4>1048639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_Toc117787167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Pepa</dc:title>
  <dc:creator>ekral</dc:creator>
  <cp:lastModifiedBy>Erik Král</cp:lastModifiedBy>
  <cp:revision>109</cp:revision>
  <cp:lastPrinted>2020-12-30T14:55:00Z</cp:lastPrinted>
  <dcterms:created xsi:type="dcterms:W3CDTF">2021-01-04T21:04:00Z</dcterms:created>
  <dcterms:modified xsi:type="dcterms:W3CDTF">2021-01-06T21:25:00Z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0x010100FAE8BE0F9241ED4083F743BB03EE1D68</vt:lpwstr>
  </property>
</Properties>
</file>