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1C71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11DD0B39" w14:textId="77777777" w:rsidR="00E42867" w:rsidRPr="001079A3" w:rsidRDefault="00E42867">
      <w:pPr>
        <w:rPr>
          <w:rFonts w:asciiTheme="minorHAnsi" w:hAnsiTheme="minorHAnsi"/>
          <w:color w:val="FFFFFF" w:themeColor="background1"/>
        </w:rPr>
      </w:pPr>
    </w:p>
    <w:p w14:paraId="680439F5" w14:textId="77777777" w:rsidR="003879AD" w:rsidRPr="001079A3" w:rsidRDefault="003879AD" w:rsidP="0052672A">
      <w:pPr>
        <w:jc w:val="center"/>
        <w:rPr>
          <w:rFonts w:cs="Arial Narrow"/>
          <w:b/>
          <w:bCs/>
          <w:sz w:val="56"/>
          <w:szCs w:val="56"/>
        </w:rPr>
      </w:pPr>
      <w:bookmarkStart w:id="0" w:name="Nazev"/>
    </w:p>
    <w:p w14:paraId="05306B50" w14:textId="77777777" w:rsidR="003C21C5" w:rsidRPr="001079A3" w:rsidRDefault="003C21C5" w:rsidP="0052672A">
      <w:pPr>
        <w:jc w:val="center"/>
        <w:rPr>
          <w:rFonts w:cs="Arial Narrow"/>
          <w:b/>
          <w:bCs/>
          <w:sz w:val="56"/>
          <w:szCs w:val="56"/>
        </w:rPr>
      </w:pPr>
    </w:p>
    <w:bookmarkEnd w:id="0"/>
    <w:p w14:paraId="2D91807B" w14:textId="282DB076" w:rsidR="00A85080" w:rsidRPr="00D5240C" w:rsidRDefault="00D5240C" w:rsidP="0052672A">
      <w:pPr>
        <w:jc w:val="center"/>
        <w:rPr>
          <w:rFonts w:cs="Arial Narrow"/>
          <w:b/>
          <w:bCs/>
          <w:sz w:val="48"/>
          <w:szCs w:val="48"/>
        </w:rPr>
      </w:pPr>
      <w:r w:rsidRPr="00D5240C">
        <w:rPr>
          <w:rFonts w:cs="Arial Narrow"/>
          <w:b/>
          <w:bCs/>
          <w:sz w:val="48"/>
          <w:szCs w:val="48"/>
        </w:rPr>
        <w:t>Základy programování a algoritmizace</w:t>
      </w:r>
    </w:p>
    <w:p w14:paraId="38DBCD49" w14:textId="03031724" w:rsidR="00675EA6" w:rsidRPr="00D5240C" w:rsidRDefault="00F4078B" w:rsidP="0052672A">
      <w:pPr>
        <w:jc w:val="center"/>
        <w:rPr>
          <w:rFonts w:cs="Arial Narrow"/>
          <w:b/>
          <w:bCs/>
          <w:sz w:val="44"/>
          <w:szCs w:val="44"/>
        </w:rPr>
      </w:pPr>
      <w:r>
        <w:rPr>
          <w:rFonts w:cs="Arial Narrow"/>
          <w:b/>
          <w:bCs/>
          <w:sz w:val="44"/>
          <w:szCs w:val="44"/>
        </w:rPr>
        <w:t>Podmín</w:t>
      </w:r>
      <w:r w:rsidR="00F46318">
        <w:rPr>
          <w:rFonts w:cs="Arial Narrow"/>
          <w:b/>
          <w:bCs/>
          <w:sz w:val="44"/>
          <w:szCs w:val="44"/>
        </w:rPr>
        <w:t>ěný příkaz</w:t>
      </w:r>
    </w:p>
    <w:p w14:paraId="41FAACCD" w14:textId="77777777" w:rsidR="006E36CD" w:rsidRPr="001079A3" w:rsidRDefault="006E36CD" w:rsidP="0052672A">
      <w:pPr>
        <w:jc w:val="center"/>
        <w:rPr>
          <w:rFonts w:cs="Arial Narrow"/>
          <w:b/>
          <w:bCs/>
          <w:color w:val="FFFFFF" w:themeColor="background1"/>
          <w:sz w:val="40"/>
          <w:szCs w:val="40"/>
        </w:rPr>
      </w:pPr>
    </w:p>
    <w:p w14:paraId="21FBE08B" w14:textId="6B801277" w:rsidR="00CD1440" w:rsidRPr="00675EA6" w:rsidRDefault="00D01F42" w:rsidP="00675EA6">
      <w:pPr>
        <w:jc w:val="center"/>
        <w:rPr>
          <w:rFonts w:cs="Arial Narrow"/>
          <w:b/>
          <w:bCs/>
          <w:noProof/>
          <w:sz w:val="40"/>
          <w:szCs w:val="32"/>
        </w:rPr>
      </w:pPr>
      <w:r w:rsidRPr="001079A3">
        <w:rPr>
          <w:rFonts w:cs="Arial Narrow"/>
          <w:b/>
          <w:bCs/>
          <w:noProof/>
          <w:sz w:val="40"/>
          <w:szCs w:val="32"/>
        </w:rPr>
        <w:t>Erik Král</w:t>
      </w:r>
    </w:p>
    <w:p w14:paraId="56E1EB31" w14:textId="77777777" w:rsidR="009353EE" w:rsidRPr="001079A3" w:rsidRDefault="000D23D0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  <w:r w:rsidRPr="001079A3">
        <w:rPr>
          <w:rFonts w:asciiTheme="minorHAnsi" w:hAnsiTheme="minorHAnsi"/>
          <w:noProof/>
        </w:rPr>
        <w:drawing>
          <wp:anchor distT="0" distB="0" distL="114300" distR="114300" simplePos="0" relativeHeight="251669504" behindDoc="1" locked="0" layoutInCell="1" allowOverlap="1" wp14:anchorId="7EA58C8A" wp14:editId="1DBF7753">
            <wp:simplePos x="0" y="0"/>
            <wp:positionH relativeFrom="margin">
              <wp:align>center</wp:align>
            </wp:positionH>
            <wp:positionV relativeFrom="paragraph">
              <wp:posOffset>332740</wp:posOffset>
            </wp:positionV>
            <wp:extent cx="2876400" cy="2847600"/>
            <wp:effectExtent l="0" t="0" r="635" b="0"/>
            <wp:wrapNone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UT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4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A792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B114DAD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71DDC42E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63BC0CD9" w14:textId="77777777" w:rsidR="00BC6C97" w:rsidRPr="001079A3" w:rsidRDefault="00BC6C97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4045CFA7" w14:textId="77777777" w:rsidR="009353EE" w:rsidRPr="001079A3" w:rsidRDefault="009353EE" w:rsidP="00152B9B">
      <w:pPr>
        <w:jc w:val="center"/>
        <w:rPr>
          <w:rFonts w:asciiTheme="minorHAnsi" w:hAnsiTheme="minorHAnsi" w:cs="Arial Narrow"/>
          <w:b/>
          <w:bCs/>
          <w:color w:val="FFFFFF" w:themeColor="background1"/>
          <w:sz w:val="40"/>
          <w:szCs w:val="40"/>
        </w:rPr>
      </w:pPr>
    </w:p>
    <w:p w14:paraId="513C05F2" w14:textId="77777777" w:rsidR="000D23D0" w:rsidRPr="001079A3" w:rsidRDefault="000D23D0" w:rsidP="00475472">
      <w:pPr>
        <w:jc w:val="center"/>
        <w:rPr>
          <w:rFonts w:cs="Arial Narrow"/>
          <w:b/>
          <w:bCs/>
          <w:sz w:val="32"/>
          <w:szCs w:val="32"/>
        </w:rPr>
      </w:pPr>
    </w:p>
    <w:p w14:paraId="189BF9BD" w14:textId="08C9645D" w:rsidR="00DB7F03" w:rsidRPr="00675EA6" w:rsidRDefault="00611A51" w:rsidP="00675EA6">
      <w:pPr>
        <w:jc w:val="center"/>
        <w:rPr>
          <w:rFonts w:cs="Arial Narrow"/>
          <w:b/>
          <w:bCs/>
          <w:sz w:val="32"/>
          <w:szCs w:val="32"/>
        </w:rPr>
      </w:pPr>
      <w:r>
        <w:rPr>
          <w:rFonts w:cs="Arial Narrow"/>
          <w:b/>
          <w:bCs/>
          <w:sz w:val="32"/>
          <w:szCs w:val="32"/>
        </w:rPr>
        <w:t>2020</w:t>
      </w:r>
      <w:r w:rsidR="00DB7F03" w:rsidRPr="001079A3">
        <w:rPr>
          <w:b/>
          <w:sz w:val="28"/>
          <w:szCs w:val="28"/>
        </w:rPr>
        <w:br w:type="page"/>
      </w:r>
    </w:p>
    <w:p w14:paraId="32C87871" w14:textId="77777777" w:rsidR="00AA17A4" w:rsidRPr="001079A3" w:rsidRDefault="002B3C73" w:rsidP="00B5651D">
      <w:pPr>
        <w:rPr>
          <w:b/>
          <w:sz w:val="28"/>
          <w:szCs w:val="28"/>
        </w:rPr>
      </w:pPr>
      <w:r w:rsidRPr="001079A3">
        <w:rPr>
          <w:b/>
          <w:sz w:val="28"/>
          <w:szCs w:val="28"/>
        </w:rPr>
        <w:lastRenderedPageBreak/>
        <w:t>Informace o autorech</w:t>
      </w:r>
      <w:r w:rsidR="00596B7E" w:rsidRPr="001079A3">
        <w:rPr>
          <w:b/>
          <w:sz w:val="28"/>
          <w:szCs w:val="28"/>
        </w:rPr>
        <w:t>:</w:t>
      </w:r>
    </w:p>
    <w:p w14:paraId="4FC1440B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Ing. et Ing. Erik Král, Ph.D.</w:t>
      </w:r>
    </w:p>
    <w:p w14:paraId="445C2E4A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Univerzita Tomáše Bati ve Zlíně</w:t>
      </w:r>
    </w:p>
    <w:p w14:paraId="1F68B3FD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Fakulta aplikované informatiky</w:t>
      </w:r>
    </w:p>
    <w:p w14:paraId="0ECDA1FE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Nad Stráněmi 4511</w:t>
      </w:r>
    </w:p>
    <w:p w14:paraId="01CC3FC7" w14:textId="77777777" w:rsidR="00D01F42" w:rsidRPr="001079A3" w:rsidRDefault="00D01F42" w:rsidP="00D01F42">
      <w:pPr>
        <w:spacing w:line="240" w:lineRule="auto"/>
        <w:rPr>
          <w:rFonts w:ascii="Times New Roman" w:hAnsi="Times New Roman"/>
          <w:bCs/>
        </w:rPr>
      </w:pPr>
      <w:r w:rsidRPr="001079A3">
        <w:rPr>
          <w:rFonts w:ascii="Times New Roman" w:hAnsi="Times New Roman"/>
          <w:bCs/>
        </w:rPr>
        <w:t>760 05 Zlín</w:t>
      </w:r>
    </w:p>
    <w:p w14:paraId="13B7791B" w14:textId="77777777" w:rsidR="008A133B" w:rsidRPr="001079A3" w:rsidRDefault="00D01F42" w:rsidP="00D01F42">
      <w:pPr>
        <w:spacing w:line="240" w:lineRule="auto"/>
        <w:rPr>
          <w:rStyle w:val="Pokec"/>
          <w:rFonts w:ascii="Times New Roman" w:hAnsi="Times New Roman"/>
          <w:bCs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1079A3">
        <w:rPr>
          <w:rFonts w:ascii="Times New Roman" w:hAnsi="Times New Roman"/>
          <w:bCs/>
        </w:rPr>
        <w:t>ekral@utb.cz</w:t>
      </w:r>
      <w:r w:rsidR="00AA17A4" w:rsidRPr="001079A3">
        <w:rPr>
          <w:rFonts w:asciiTheme="minorHAnsi" w:hAnsiTheme="minorHAnsi"/>
        </w:rPr>
        <w:br w:type="page"/>
      </w:r>
    </w:p>
    <w:p w14:paraId="00ADC30D" w14:textId="77777777" w:rsidR="00AA17A4" w:rsidRPr="001079A3" w:rsidRDefault="00AA17A4" w:rsidP="0017496C">
      <w:pPr>
        <w:pStyle w:val="Nadpis"/>
        <w:rPr>
          <w:sz w:val="32"/>
          <w:szCs w:val="32"/>
        </w:rPr>
      </w:pPr>
      <w:bookmarkStart w:id="1" w:name="_Toc37577729"/>
      <w:bookmarkStart w:id="2" w:name="_Toc88120440"/>
      <w:bookmarkStart w:id="3" w:name="_Toc88120677"/>
      <w:bookmarkStart w:id="4" w:name="_Toc88120889"/>
      <w:bookmarkStart w:id="5" w:name="_Toc88120993"/>
      <w:bookmarkStart w:id="6" w:name="_Toc88121036"/>
      <w:bookmarkStart w:id="7" w:name="_Toc88121173"/>
      <w:bookmarkStart w:id="8" w:name="_Toc88121547"/>
      <w:bookmarkStart w:id="9" w:name="_Toc88121604"/>
      <w:bookmarkStart w:id="10" w:name="_Toc88121742"/>
      <w:bookmarkStart w:id="11" w:name="_Toc88122008"/>
      <w:bookmarkStart w:id="12" w:name="_Toc88124611"/>
      <w:bookmarkStart w:id="13" w:name="_Toc88124648"/>
      <w:bookmarkStart w:id="14" w:name="_Toc88124798"/>
      <w:bookmarkStart w:id="15" w:name="_Toc88125781"/>
      <w:bookmarkStart w:id="16" w:name="_Toc88126301"/>
      <w:bookmarkStart w:id="17" w:name="_Toc88126452"/>
      <w:bookmarkStart w:id="18" w:name="_Toc88126519"/>
      <w:bookmarkStart w:id="19" w:name="_Toc88126548"/>
      <w:bookmarkStart w:id="20" w:name="_Toc88126764"/>
      <w:bookmarkStart w:id="21" w:name="_Toc88126854"/>
      <w:bookmarkStart w:id="22" w:name="_Toc88127095"/>
      <w:bookmarkStart w:id="23" w:name="_Toc88127138"/>
      <w:bookmarkStart w:id="24" w:name="_Toc88128503"/>
      <w:bookmarkStart w:id="25" w:name="_Toc107634140"/>
      <w:bookmarkStart w:id="26" w:name="_Toc107635157"/>
      <w:bookmarkStart w:id="27" w:name="_Toc60864469"/>
      <w:r w:rsidRPr="001079A3">
        <w:rPr>
          <w:sz w:val="32"/>
          <w:szCs w:val="32"/>
        </w:rPr>
        <w:lastRenderedPageBreak/>
        <w:t>OBSAH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36FB3AE" w14:textId="77777777" w:rsidR="00577979" w:rsidRDefault="001E2E0B">
      <w:pPr>
        <w:pStyle w:val="Obsah2"/>
      </w:pPr>
      <w:r w:rsidRPr="001079A3">
        <w:rPr>
          <w:rFonts w:asciiTheme="minorHAnsi" w:hAnsiTheme="minorHAnsi"/>
          <w:bCs/>
          <w:szCs w:val="36"/>
        </w:rPr>
        <w:fldChar w:fldCharType="begin"/>
      </w:r>
      <w:r w:rsidRPr="001079A3">
        <w:rPr>
          <w:rFonts w:asciiTheme="minorHAnsi" w:hAnsiTheme="minorHAnsi"/>
          <w:bCs/>
          <w:szCs w:val="36"/>
        </w:rPr>
        <w:instrText xml:space="preserve"> = </w:instrText>
      </w:r>
      <w:r w:rsidRPr="001079A3">
        <w:rPr>
          <w:rFonts w:asciiTheme="minorHAnsi" w:hAnsiTheme="minorHAnsi"/>
          <w:bCs/>
          <w:szCs w:val="36"/>
        </w:rPr>
        <w:fldChar w:fldCharType="end"/>
      </w:r>
      <w:r w:rsidR="00AA17A4" w:rsidRPr="001079A3">
        <w:rPr>
          <w:rFonts w:asciiTheme="minorHAnsi" w:hAnsiTheme="minorHAnsi"/>
          <w:bCs/>
          <w:szCs w:val="36"/>
        </w:rPr>
        <w:fldChar w:fldCharType="begin"/>
      </w:r>
      <w:r w:rsidR="00AA17A4" w:rsidRPr="001079A3">
        <w:rPr>
          <w:rFonts w:asciiTheme="minorHAnsi" w:hAnsiTheme="minorHAnsi"/>
          <w:bCs/>
          <w:szCs w:val="36"/>
        </w:rPr>
        <w:instrText xml:space="preserve"> TOC \h \z \t "Nadpis 1;2;Nadpis 2;3;Nadpis 3;4;Nadpis 4;5;Nadpis;2;Část;1" </w:instrText>
      </w:r>
      <w:r w:rsidR="00AA17A4" w:rsidRPr="001079A3">
        <w:rPr>
          <w:rFonts w:asciiTheme="minorHAnsi" w:hAnsiTheme="minorHAnsi"/>
          <w:bCs/>
          <w:szCs w:val="36"/>
        </w:rPr>
        <w:fldChar w:fldCharType="separate"/>
      </w:r>
    </w:p>
    <w:p w14:paraId="7F4CFACA" w14:textId="0E2E19D0" w:rsidR="00577979" w:rsidRDefault="00577979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469" w:history="1">
        <w:r w:rsidRPr="007F0CD1">
          <w:rPr>
            <w:rStyle w:val="Hypertextovodkaz"/>
          </w:rPr>
          <w:t>OBSAH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_Toc60864469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73E1CC1" w14:textId="61721BF1" w:rsidR="00577979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470" w:history="1">
        <w:r w:rsidR="00577979" w:rsidRPr="007F0CD1">
          <w:rPr>
            <w:rStyle w:val="Hypertextovodkaz"/>
          </w:rPr>
          <w:t>1</w:t>
        </w:r>
        <w:r w:rsidR="00577979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577979" w:rsidRPr="007F0CD1">
          <w:rPr>
            <w:rStyle w:val="Hypertextovodkaz"/>
          </w:rPr>
          <w:t>Úvod</w:t>
        </w:r>
        <w:r w:rsidR="00577979">
          <w:rPr>
            <w:webHidden/>
          </w:rPr>
          <w:tab/>
        </w:r>
        <w:r w:rsidR="00577979">
          <w:rPr>
            <w:webHidden/>
          </w:rPr>
          <w:fldChar w:fldCharType="begin"/>
        </w:r>
        <w:r w:rsidR="00577979">
          <w:rPr>
            <w:webHidden/>
          </w:rPr>
          <w:instrText xml:space="preserve"> PAGEREF _Toc60864470 \h </w:instrText>
        </w:r>
        <w:r w:rsidR="00577979">
          <w:rPr>
            <w:webHidden/>
          </w:rPr>
        </w:r>
        <w:r w:rsidR="00577979">
          <w:rPr>
            <w:webHidden/>
          </w:rPr>
          <w:fldChar w:fldCharType="separate"/>
        </w:r>
        <w:r w:rsidR="00577979">
          <w:rPr>
            <w:webHidden/>
          </w:rPr>
          <w:t>4</w:t>
        </w:r>
        <w:r w:rsidR="00577979">
          <w:rPr>
            <w:webHidden/>
          </w:rPr>
          <w:fldChar w:fldCharType="end"/>
        </w:r>
      </w:hyperlink>
    </w:p>
    <w:p w14:paraId="34E1FE3E" w14:textId="7D7057A5" w:rsidR="00577979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471" w:history="1">
        <w:r w:rsidR="00577979" w:rsidRPr="007F0CD1">
          <w:rPr>
            <w:rStyle w:val="Hypertextovodkaz"/>
          </w:rPr>
          <w:t>1.1</w:t>
        </w:r>
        <w:r w:rsidR="0057797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577979" w:rsidRPr="007F0CD1">
          <w:rPr>
            <w:rStyle w:val="Hypertextovodkaz"/>
          </w:rPr>
          <w:t>Podmíněný příkaz</w:t>
        </w:r>
        <w:r w:rsidR="00577979">
          <w:rPr>
            <w:webHidden/>
          </w:rPr>
          <w:tab/>
        </w:r>
        <w:r w:rsidR="00577979">
          <w:rPr>
            <w:webHidden/>
          </w:rPr>
          <w:fldChar w:fldCharType="begin"/>
        </w:r>
        <w:r w:rsidR="00577979">
          <w:rPr>
            <w:webHidden/>
          </w:rPr>
          <w:instrText xml:space="preserve"> PAGEREF _Toc60864471 \h </w:instrText>
        </w:r>
        <w:r w:rsidR="00577979">
          <w:rPr>
            <w:webHidden/>
          </w:rPr>
        </w:r>
        <w:r w:rsidR="00577979">
          <w:rPr>
            <w:webHidden/>
          </w:rPr>
          <w:fldChar w:fldCharType="separate"/>
        </w:r>
        <w:r w:rsidR="00577979">
          <w:rPr>
            <w:webHidden/>
          </w:rPr>
          <w:t>4</w:t>
        </w:r>
        <w:r w:rsidR="00577979">
          <w:rPr>
            <w:webHidden/>
          </w:rPr>
          <w:fldChar w:fldCharType="end"/>
        </w:r>
      </w:hyperlink>
    </w:p>
    <w:p w14:paraId="5CE35A1A" w14:textId="45861B3E" w:rsidR="00577979" w:rsidRDefault="00000000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60864472" w:history="1">
        <w:r w:rsidR="00577979" w:rsidRPr="007F0CD1">
          <w:rPr>
            <w:rStyle w:val="Hypertextovodkaz"/>
          </w:rPr>
          <w:t>1.2</w:t>
        </w:r>
        <w:r w:rsidR="00577979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577979" w:rsidRPr="007F0CD1">
          <w:rPr>
            <w:rStyle w:val="Hypertextovodkaz"/>
          </w:rPr>
          <w:t>Řešené příklady</w:t>
        </w:r>
        <w:r w:rsidR="00577979">
          <w:rPr>
            <w:webHidden/>
          </w:rPr>
          <w:tab/>
        </w:r>
        <w:r w:rsidR="00577979">
          <w:rPr>
            <w:webHidden/>
          </w:rPr>
          <w:fldChar w:fldCharType="begin"/>
        </w:r>
        <w:r w:rsidR="00577979">
          <w:rPr>
            <w:webHidden/>
          </w:rPr>
          <w:instrText xml:space="preserve"> PAGEREF _Toc60864472 \h </w:instrText>
        </w:r>
        <w:r w:rsidR="00577979">
          <w:rPr>
            <w:webHidden/>
          </w:rPr>
        </w:r>
        <w:r w:rsidR="00577979">
          <w:rPr>
            <w:webHidden/>
          </w:rPr>
          <w:fldChar w:fldCharType="separate"/>
        </w:r>
        <w:r w:rsidR="00577979">
          <w:rPr>
            <w:webHidden/>
          </w:rPr>
          <w:t>7</w:t>
        </w:r>
        <w:r w:rsidR="00577979">
          <w:rPr>
            <w:webHidden/>
          </w:rPr>
          <w:fldChar w:fldCharType="end"/>
        </w:r>
      </w:hyperlink>
    </w:p>
    <w:p w14:paraId="19047F86" w14:textId="735D201B" w:rsidR="00577979" w:rsidRDefault="00000000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60864473" w:history="1">
        <w:r w:rsidR="00577979" w:rsidRPr="007F0CD1">
          <w:rPr>
            <w:rStyle w:val="Hypertextovodkaz"/>
          </w:rPr>
          <w:t>Seznam použité literatury</w:t>
        </w:r>
        <w:r w:rsidR="00577979">
          <w:rPr>
            <w:webHidden/>
          </w:rPr>
          <w:tab/>
        </w:r>
        <w:r w:rsidR="00577979">
          <w:rPr>
            <w:webHidden/>
          </w:rPr>
          <w:fldChar w:fldCharType="begin"/>
        </w:r>
        <w:r w:rsidR="00577979">
          <w:rPr>
            <w:webHidden/>
          </w:rPr>
          <w:instrText xml:space="preserve"> PAGEREF _Toc60864473 \h </w:instrText>
        </w:r>
        <w:r w:rsidR="00577979">
          <w:rPr>
            <w:webHidden/>
          </w:rPr>
        </w:r>
        <w:r w:rsidR="00577979">
          <w:rPr>
            <w:webHidden/>
          </w:rPr>
          <w:fldChar w:fldCharType="separate"/>
        </w:r>
        <w:r w:rsidR="00577979">
          <w:rPr>
            <w:webHidden/>
          </w:rPr>
          <w:t>15</w:t>
        </w:r>
        <w:r w:rsidR="00577979">
          <w:rPr>
            <w:webHidden/>
          </w:rPr>
          <w:fldChar w:fldCharType="end"/>
        </w:r>
      </w:hyperlink>
    </w:p>
    <w:p w14:paraId="7CD504C6" w14:textId="77777777" w:rsidR="00434315" w:rsidRPr="001079A3" w:rsidRDefault="00AA17A4" w:rsidP="00EE0426">
      <w:pPr>
        <w:pStyle w:val="Obsah2"/>
        <w:ind w:left="0" w:firstLine="0"/>
      </w:pPr>
      <w:r w:rsidRPr="001079A3">
        <w:rPr>
          <w:rFonts w:asciiTheme="minorHAnsi" w:hAnsiTheme="minorHAnsi"/>
          <w:bCs/>
          <w:szCs w:val="36"/>
        </w:rPr>
        <w:fldChar w:fldCharType="end"/>
      </w:r>
    </w:p>
    <w:p w14:paraId="13250CE1" w14:textId="77777777" w:rsidR="00AA17A4" w:rsidRPr="001079A3" w:rsidRDefault="00434315" w:rsidP="00434315">
      <w:pPr>
        <w:tabs>
          <w:tab w:val="center" w:pos="4394"/>
        </w:tabs>
        <w:sectPr w:rsidR="00AA17A4" w:rsidRPr="001079A3" w:rsidSect="003E2B7E"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701" w:right="1134" w:bottom="1134" w:left="1134" w:header="0" w:footer="0" w:gutter="851"/>
          <w:pgNumType w:start="1"/>
          <w:cols w:space="720"/>
          <w:titlePg/>
          <w:docGrid w:linePitch="326"/>
        </w:sectPr>
      </w:pPr>
      <w:r w:rsidRPr="001079A3">
        <w:tab/>
      </w:r>
    </w:p>
    <w:p w14:paraId="0F6BCB6A" w14:textId="16CA25E6" w:rsidR="009B06CC" w:rsidRPr="001079A3" w:rsidRDefault="005E5D45" w:rsidP="00055BDE">
      <w:pPr>
        <w:pStyle w:val="Nadpis1"/>
      </w:pPr>
      <w:bookmarkStart w:id="28" w:name="_Toc60864470"/>
      <w:bookmarkStart w:id="29" w:name="_Toc107634143"/>
      <w:bookmarkStart w:id="30" w:name="_Toc107635178"/>
      <w:bookmarkStart w:id="31" w:name="_Toc107635218"/>
      <w:bookmarkStart w:id="32" w:name="_Toc107635235"/>
      <w:r>
        <w:lastRenderedPageBreak/>
        <w:t>Úvod</w:t>
      </w:r>
      <w:bookmarkEnd w:id="28"/>
    </w:p>
    <w:p w14:paraId="1610D3D6" w14:textId="0626B11F" w:rsidR="00E332D1" w:rsidRDefault="00A952F6" w:rsidP="00627965">
      <w:r>
        <w:t xml:space="preserve">V tomto materiálu </w:t>
      </w:r>
      <w:r w:rsidR="00BD408E">
        <w:t xml:space="preserve">probereme podmíněné příkaz </w:t>
      </w:r>
      <w:proofErr w:type="spellStart"/>
      <w:r w:rsidR="00BD408E" w:rsidRPr="00B369C8">
        <w:rPr>
          <w:i/>
          <w:iCs/>
        </w:rPr>
        <w:t>if</w:t>
      </w:r>
      <w:proofErr w:type="spellEnd"/>
      <w:r w:rsidR="00BD408E" w:rsidRPr="00B369C8">
        <w:rPr>
          <w:i/>
          <w:iCs/>
        </w:rPr>
        <w:t xml:space="preserve"> </w:t>
      </w:r>
      <w:r w:rsidR="00BD408E">
        <w:t xml:space="preserve">a </w:t>
      </w:r>
      <w:proofErr w:type="spellStart"/>
      <w:r w:rsidR="00BD408E" w:rsidRPr="00B369C8">
        <w:rPr>
          <w:i/>
          <w:iCs/>
        </w:rPr>
        <w:t>if-else</w:t>
      </w:r>
      <w:proofErr w:type="spellEnd"/>
      <w:r w:rsidR="000B7D99">
        <w:t xml:space="preserve"> [1]</w:t>
      </w:r>
      <w:r w:rsidR="00163045">
        <w:t>.</w:t>
      </w:r>
      <w:r w:rsidR="00BD408E">
        <w:t xml:space="preserve"> </w:t>
      </w:r>
      <w:proofErr w:type="spellStart"/>
      <w:r w:rsidR="00BD408E">
        <w:t>Konrétně</w:t>
      </w:r>
      <w:proofErr w:type="spellEnd"/>
      <w:r w:rsidR="00BD408E">
        <w:t xml:space="preserve"> </w:t>
      </w:r>
      <w:r w:rsidR="00AC66CB" w:rsidRPr="00AC66CB">
        <w:t xml:space="preserve">jak podmínit provedení jednoho příkazu nebo bloku příkazů pomocí složených závorek </w:t>
      </w:r>
      <w:r w:rsidR="00AC66CB" w:rsidRPr="0026786F">
        <w:rPr>
          <w:i/>
          <w:iCs/>
        </w:rPr>
        <w:t>{}</w:t>
      </w:r>
      <w:r w:rsidR="00AC66CB" w:rsidRPr="00AC66CB">
        <w:t>.</w:t>
      </w:r>
    </w:p>
    <w:p w14:paraId="690121B8" w14:textId="093179A3" w:rsidR="005E5D45" w:rsidRDefault="0026786F" w:rsidP="005E5D45">
      <w:pPr>
        <w:pStyle w:val="Nadpis2"/>
      </w:pPr>
      <w:bookmarkStart w:id="33" w:name="_Toc60864471"/>
      <w:r>
        <w:t>Podmíněný příkaz</w:t>
      </w:r>
      <w:bookmarkEnd w:id="33"/>
    </w:p>
    <w:p w14:paraId="6CAAB2DB" w14:textId="1709517F" w:rsidR="00BB0936" w:rsidRDefault="001300D8" w:rsidP="00E13134">
      <w:r>
        <w:t>Nejprve si n</w:t>
      </w:r>
      <w:r w:rsidR="00C950AF">
        <w:t>a</w:t>
      </w:r>
      <w:r w:rsidR="00C950AF" w:rsidRPr="00C950AF">
        <w:t xml:space="preserve">definujme jednu proměnnou, číslo s desetinnou čárkou </w:t>
      </w:r>
      <w:r w:rsidR="00C950AF" w:rsidRPr="00C950AF">
        <w:rPr>
          <w:i/>
          <w:iCs/>
        </w:rPr>
        <w:t>x</w:t>
      </w:r>
      <w:r w:rsidR="00C950AF" w:rsidRPr="00C950AF">
        <w:t>:</w:t>
      </w:r>
    </w:p>
    <w:p w14:paraId="12E3F3C3" w14:textId="77777777" w:rsidR="00F75515" w:rsidRPr="00F75515" w:rsidRDefault="00F75515" w:rsidP="00F75515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75515">
        <w:rPr>
          <w:rFonts w:ascii="Consolas" w:hAnsi="Consolas"/>
          <w:color w:val="0000FF"/>
          <w:sz w:val="21"/>
          <w:szCs w:val="21"/>
        </w:rPr>
        <w:t>double</w:t>
      </w:r>
      <w:r w:rsidRPr="00F75515">
        <w:rPr>
          <w:rFonts w:ascii="Consolas" w:hAnsi="Consolas"/>
          <w:color w:val="000000"/>
          <w:sz w:val="21"/>
          <w:szCs w:val="21"/>
        </w:rPr>
        <w:t> x = </w:t>
      </w:r>
      <w:r w:rsidRPr="00F75515">
        <w:rPr>
          <w:rFonts w:ascii="Consolas" w:hAnsi="Consolas"/>
          <w:color w:val="098658"/>
          <w:sz w:val="21"/>
          <w:szCs w:val="21"/>
        </w:rPr>
        <w:t>9.0</w:t>
      </w:r>
      <w:r w:rsidRPr="00F75515">
        <w:rPr>
          <w:rFonts w:ascii="Consolas" w:hAnsi="Consolas"/>
          <w:color w:val="000000"/>
          <w:sz w:val="21"/>
          <w:szCs w:val="21"/>
        </w:rPr>
        <w:t>;</w:t>
      </w:r>
    </w:p>
    <w:p w14:paraId="79248BF6" w14:textId="3DC31A32" w:rsidR="00C56F98" w:rsidRDefault="00C56F98" w:rsidP="00E13134"/>
    <w:p w14:paraId="00D0B4E1" w14:textId="0CD5D2CF" w:rsidR="00F95B9C" w:rsidRDefault="00F95B9C" w:rsidP="00E13134">
      <w:r w:rsidRPr="00F95B9C">
        <w:t xml:space="preserve">S pomocí příkazu </w:t>
      </w:r>
      <w:proofErr w:type="spellStart"/>
      <w:r w:rsidRPr="00616947">
        <w:rPr>
          <w:i/>
          <w:iCs/>
        </w:rPr>
        <w:t>if</w:t>
      </w:r>
      <w:proofErr w:type="spellEnd"/>
      <w:r w:rsidRPr="00F95B9C">
        <w:t xml:space="preserve"> můžeme podmínit provedení jiného příkazu tím, zda je prav</w:t>
      </w:r>
      <w:r>
        <w:t>d</w:t>
      </w:r>
      <w:r w:rsidRPr="00F95B9C">
        <w:t>ivý výraz v</w:t>
      </w:r>
      <w:r>
        <w:t> </w:t>
      </w:r>
      <w:r w:rsidRPr="00F95B9C">
        <w:t>podmínce</w:t>
      </w:r>
      <w:r>
        <w:t xml:space="preserve">, tedy výraz vrací hodnotu </w:t>
      </w:r>
      <w:proofErr w:type="spellStart"/>
      <w:r w:rsidRPr="00F95B9C">
        <w:rPr>
          <w:i/>
          <w:iCs/>
        </w:rPr>
        <w:t>true</w:t>
      </w:r>
      <w:proofErr w:type="spellEnd"/>
      <w:r w:rsidRPr="00F95B9C">
        <w:t xml:space="preserve">. </w:t>
      </w:r>
      <w:r w:rsidR="00616947">
        <w:t xml:space="preserve">V následujícím </w:t>
      </w:r>
      <w:proofErr w:type="spellStart"/>
      <w:r w:rsidR="00616947">
        <w:t>příkzau</w:t>
      </w:r>
      <w:proofErr w:type="spellEnd"/>
      <w:r w:rsidR="00616947">
        <w:t xml:space="preserve"> se v</w:t>
      </w:r>
      <w:r w:rsidRPr="00F95B9C">
        <w:t xml:space="preserve">ýpis na konzoli se provede jen pokud výraz </w:t>
      </w:r>
      <w:proofErr w:type="gramStart"/>
      <w:r w:rsidRPr="00F95B9C">
        <w:rPr>
          <w:i/>
          <w:iCs/>
        </w:rPr>
        <w:t>x &gt;</w:t>
      </w:r>
      <w:proofErr w:type="gramEnd"/>
      <w:r w:rsidRPr="00F95B9C">
        <w:rPr>
          <w:i/>
          <w:iCs/>
        </w:rPr>
        <w:t xml:space="preserve"> 0</w:t>
      </w:r>
      <w:r w:rsidRPr="00F95B9C">
        <w:t xml:space="preserve"> vrátí </w:t>
      </w:r>
      <w:proofErr w:type="spellStart"/>
      <w:r w:rsidRPr="00F95B9C">
        <w:rPr>
          <w:i/>
          <w:iCs/>
        </w:rPr>
        <w:t>true</w:t>
      </w:r>
      <w:proofErr w:type="spellEnd"/>
      <w:r>
        <w:t>.</w:t>
      </w:r>
    </w:p>
    <w:p w14:paraId="29714803" w14:textId="77777777" w:rsidR="000B2456" w:rsidRPr="000B2456" w:rsidRDefault="000B2456" w:rsidP="000B24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2456">
        <w:rPr>
          <w:rFonts w:ascii="Consolas" w:hAnsi="Consolas"/>
          <w:noProof/>
          <w:color w:val="0000FF"/>
          <w:sz w:val="21"/>
          <w:szCs w:val="21"/>
        </w:rPr>
        <w:t>if</w:t>
      </w:r>
      <w:r w:rsidRPr="000B2456">
        <w:rPr>
          <w:rFonts w:ascii="Consolas" w:hAnsi="Consolas"/>
          <w:noProof/>
          <w:color w:val="000000"/>
          <w:sz w:val="21"/>
          <w:szCs w:val="21"/>
        </w:rPr>
        <w:t>(x &gt; </w:t>
      </w:r>
      <w:r w:rsidRPr="000B2456">
        <w:rPr>
          <w:rFonts w:ascii="Consolas" w:hAnsi="Consolas"/>
          <w:noProof/>
          <w:color w:val="098658"/>
          <w:sz w:val="21"/>
          <w:szCs w:val="21"/>
        </w:rPr>
        <w:t>0.0</w:t>
      </w:r>
      <w:r w:rsidRPr="000B2456">
        <w:rPr>
          <w:rFonts w:ascii="Consolas" w:hAnsi="Consolas"/>
          <w:noProof/>
          <w:color w:val="000000"/>
          <w:sz w:val="21"/>
          <w:szCs w:val="21"/>
        </w:rPr>
        <w:t>)</w:t>
      </w:r>
    </w:p>
    <w:p w14:paraId="79E46112" w14:textId="77777777" w:rsidR="000B2456" w:rsidRPr="000B2456" w:rsidRDefault="000B2456" w:rsidP="000B24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0B2456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0B2456">
        <w:rPr>
          <w:rFonts w:ascii="Consolas" w:hAnsi="Consolas"/>
          <w:noProof/>
          <w:color w:val="A31515"/>
          <w:sz w:val="21"/>
          <w:szCs w:val="21"/>
        </w:rPr>
        <w:t>"x je vetsi nez 0"</w:t>
      </w:r>
      <w:r w:rsidRPr="000B2456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B83CB57" w14:textId="08CC46D4" w:rsidR="00F95B9C" w:rsidRDefault="00F95B9C" w:rsidP="00E13134"/>
    <w:p w14:paraId="1FC5F28F" w14:textId="2561F04F" w:rsidR="00125D00" w:rsidRDefault="00125D00" w:rsidP="00E13134">
      <w:r w:rsidRPr="00125D00">
        <w:t xml:space="preserve">S použitím příkazu </w:t>
      </w:r>
      <w:proofErr w:type="spellStart"/>
      <w:r w:rsidRPr="00125D00">
        <w:rPr>
          <w:i/>
          <w:iCs/>
        </w:rPr>
        <w:t>if-else</w:t>
      </w:r>
      <w:proofErr w:type="spellEnd"/>
      <w:r w:rsidRPr="00125D00">
        <w:t xml:space="preserve"> můžeme ve větvi </w:t>
      </w:r>
      <w:proofErr w:type="spellStart"/>
      <w:r w:rsidRPr="00125D00">
        <w:rPr>
          <w:i/>
          <w:iCs/>
        </w:rPr>
        <w:t>else</w:t>
      </w:r>
      <w:proofErr w:type="spellEnd"/>
      <w:r w:rsidRPr="00125D00">
        <w:t xml:space="preserve"> uvést </w:t>
      </w:r>
      <w:proofErr w:type="spellStart"/>
      <w:r w:rsidRPr="00125D00">
        <w:t>přikaz</w:t>
      </w:r>
      <w:proofErr w:type="spellEnd"/>
      <w:r w:rsidRPr="00125D00">
        <w:t xml:space="preserve"> který se </w:t>
      </w:r>
      <w:r w:rsidR="00C973E4" w:rsidRPr="00125D00">
        <w:t>povede,</w:t>
      </w:r>
      <w:r w:rsidRPr="00125D00">
        <w:t xml:space="preserve"> pokud je výraz v </w:t>
      </w:r>
      <w:proofErr w:type="spellStart"/>
      <w:r w:rsidRPr="00125D00">
        <w:t>pomínce</w:t>
      </w:r>
      <w:proofErr w:type="spellEnd"/>
      <w:r w:rsidRPr="00125D00">
        <w:t xml:space="preserve"> </w:t>
      </w:r>
      <w:proofErr w:type="spellStart"/>
      <w:r w:rsidRPr="00125D00">
        <w:rPr>
          <w:i/>
          <w:iCs/>
        </w:rPr>
        <w:t>false</w:t>
      </w:r>
      <w:proofErr w:type="spellEnd"/>
      <w:r w:rsidRPr="00125D00">
        <w:t>.</w:t>
      </w:r>
    </w:p>
    <w:p w14:paraId="777ED1F6" w14:textId="77777777" w:rsidR="00C973E4" w:rsidRPr="00C973E4" w:rsidRDefault="00C973E4" w:rsidP="00C973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73E4">
        <w:rPr>
          <w:rFonts w:ascii="Consolas" w:hAnsi="Consolas"/>
          <w:noProof/>
          <w:color w:val="0000FF"/>
          <w:sz w:val="21"/>
          <w:szCs w:val="21"/>
        </w:rPr>
        <w:t>if</w:t>
      </w:r>
      <w:r w:rsidRPr="00C973E4">
        <w:rPr>
          <w:rFonts w:ascii="Consolas" w:hAnsi="Consolas"/>
          <w:noProof/>
          <w:color w:val="000000"/>
          <w:sz w:val="21"/>
          <w:szCs w:val="21"/>
        </w:rPr>
        <w:t>(x &gt; </w:t>
      </w:r>
      <w:r w:rsidRPr="00C973E4">
        <w:rPr>
          <w:rFonts w:ascii="Consolas" w:hAnsi="Consolas"/>
          <w:noProof/>
          <w:color w:val="098658"/>
          <w:sz w:val="21"/>
          <w:szCs w:val="21"/>
        </w:rPr>
        <w:t>0.0</w:t>
      </w:r>
      <w:r w:rsidRPr="00C973E4">
        <w:rPr>
          <w:rFonts w:ascii="Consolas" w:hAnsi="Consolas"/>
          <w:noProof/>
          <w:color w:val="000000"/>
          <w:sz w:val="21"/>
          <w:szCs w:val="21"/>
        </w:rPr>
        <w:t>)</w:t>
      </w:r>
    </w:p>
    <w:p w14:paraId="5749CB65" w14:textId="77777777" w:rsidR="00C973E4" w:rsidRPr="00C973E4" w:rsidRDefault="00C973E4" w:rsidP="00C973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73E4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C973E4">
        <w:rPr>
          <w:rFonts w:ascii="Consolas" w:hAnsi="Consolas"/>
          <w:noProof/>
          <w:color w:val="A31515"/>
          <w:sz w:val="21"/>
          <w:szCs w:val="21"/>
        </w:rPr>
        <w:t>"x je vetsi nez 0"</w:t>
      </w:r>
      <w:r w:rsidRPr="00C973E4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450CB370" w14:textId="77777777" w:rsidR="00C973E4" w:rsidRPr="00C973E4" w:rsidRDefault="00C973E4" w:rsidP="00C973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73E4">
        <w:rPr>
          <w:rFonts w:ascii="Consolas" w:hAnsi="Consolas"/>
          <w:noProof/>
          <w:color w:val="0000FF"/>
          <w:sz w:val="21"/>
          <w:szCs w:val="21"/>
        </w:rPr>
        <w:t>else</w:t>
      </w:r>
    </w:p>
    <w:p w14:paraId="134CB00C" w14:textId="77777777" w:rsidR="00C973E4" w:rsidRPr="00C973E4" w:rsidRDefault="00C973E4" w:rsidP="00C973E4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C973E4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C973E4">
        <w:rPr>
          <w:rFonts w:ascii="Consolas" w:hAnsi="Consolas"/>
          <w:noProof/>
          <w:color w:val="A31515"/>
          <w:sz w:val="21"/>
          <w:szCs w:val="21"/>
        </w:rPr>
        <w:t>"x je mensi nebo rovno 0"</w:t>
      </w:r>
      <w:r w:rsidRPr="00C973E4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1447ABC" w14:textId="394CDBF8" w:rsidR="00125D00" w:rsidRDefault="00125D00" w:rsidP="00E13134"/>
    <w:p w14:paraId="549F87B1" w14:textId="35E60D54" w:rsidR="00C973E4" w:rsidRDefault="00D419BB" w:rsidP="00E13134">
      <w:r w:rsidRPr="00D419BB">
        <w:t xml:space="preserve">Pokud chceme podmínit provedení celého bloku příkazu, tak místo jednoho příkazu můžeme použít celý blok příkazu ve složených závorkách </w:t>
      </w:r>
      <w:r w:rsidRPr="00D419BB">
        <w:rPr>
          <w:i/>
          <w:iCs/>
        </w:rPr>
        <w:t>{}</w:t>
      </w:r>
      <w:r w:rsidRPr="00D419BB">
        <w:t xml:space="preserve">. Narozdíl od Pythonu zde nezáleží na odsazení příkazů, které je zde jen pro přehlednost. Většinou používáme blok příkazů i pro jeden příkaz, protože pak </w:t>
      </w:r>
      <w:r>
        <w:t>je</w:t>
      </w:r>
      <w:r w:rsidRPr="00D419BB">
        <w:t xml:space="preserve"> kód v některých případech přehlednější.</w:t>
      </w:r>
    </w:p>
    <w:p w14:paraId="559A1114" w14:textId="128E03A3" w:rsidR="00BF72F3" w:rsidRDefault="00BF72F3" w:rsidP="00E13134"/>
    <w:p w14:paraId="0D76EF79" w14:textId="77777777" w:rsidR="00006F38" w:rsidRDefault="00006F38">
      <w:pPr>
        <w:spacing w:after="0" w:line="240" w:lineRule="auto"/>
        <w:jc w:val="left"/>
      </w:pPr>
      <w:r>
        <w:br w:type="page"/>
      </w:r>
    </w:p>
    <w:p w14:paraId="07231B71" w14:textId="61069ED9" w:rsidR="00BF72F3" w:rsidRDefault="00BF72F3" w:rsidP="00E13134">
      <w:r>
        <w:lastRenderedPageBreak/>
        <w:t>V následujícím příkazu podmiňujeme blok příkazů</w:t>
      </w:r>
      <w:r w:rsidR="00006F38">
        <w:t>.</w:t>
      </w:r>
    </w:p>
    <w:p w14:paraId="43F0907D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FF"/>
          <w:sz w:val="21"/>
          <w:szCs w:val="21"/>
        </w:rPr>
        <w:t>if</w:t>
      </w:r>
      <w:r w:rsidRPr="00B131FE">
        <w:rPr>
          <w:rFonts w:ascii="Consolas" w:hAnsi="Consolas"/>
          <w:noProof/>
          <w:color w:val="000000"/>
          <w:sz w:val="21"/>
          <w:szCs w:val="21"/>
        </w:rPr>
        <w:t> (x &gt;= </w:t>
      </w:r>
      <w:r w:rsidRPr="00B131FE">
        <w:rPr>
          <w:rFonts w:ascii="Consolas" w:hAnsi="Consolas"/>
          <w:noProof/>
          <w:color w:val="098658"/>
          <w:sz w:val="21"/>
          <w:szCs w:val="21"/>
        </w:rPr>
        <w:t>0.0</w:t>
      </w:r>
      <w:r w:rsidRPr="00B131FE">
        <w:rPr>
          <w:rFonts w:ascii="Consolas" w:hAnsi="Consolas"/>
          <w:noProof/>
          <w:color w:val="000000"/>
          <w:sz w:val="21"/>
          <w:szCs w:val="21"/>
        </w:rPr>
        <w:t>)</w:t>
      </w:r>
    </w:p>
    <w:p w14:paraId="7EE3E04D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0720E276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B131FE">
        <w:rPr>
          <w:rFonts w:ascii="Consolas" w:hAnsi="Consolas"/>
          <w:noProof/>
          <w:color w:val="0000FF"/>
          <w:sz w:val="21"/>
          <w:szCs w:val="21"/>
        </w:rPr>
        <w:t>double</w:t>
      </w:r>
      <w:r w:rsidRPr="00B131FE">
        <w:rPr>
          <w:rFonts w:ascii="Consolas" w:hAnsi="Consolas"/>
          <w:noProof/>
          <w:color w:val="000000"/>
          <w:sz w:val="21"/>
          <w:szCs w:val="21"/>
        </w:rPr>
        <w:t> odmocnina = Math.Sqrt(x);</w:t>
      </w:r>
    </w:p>
    <w:p w14:paraId="139C7F58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B131FE">
        <w:rPr>
          <w:rFonts w:ascii="Consolas" w:hAnsi="Consolas"/>
          <w:noProof/>
          <w:color w:val="A31515"/>
          <w:sz w:val="21"/>
          <w:szCs w:val="21"/>
        </w:rPr>
        <w:t>$"Druha odmocnina x je {odmocnina}"</w:t>
      </w:r>
      <w:r w:rsidRPr="00B131F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75CE0877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7C27B197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FF"/>
          <w:sz w:val="21"/>
          <w:szCs w:val="21"/>
        </w:rPr>
        <w:t>else</w:t>
      </w:r>
    </w:p>
    <w:p w14:paraId="19D4F182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1941C140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    Console.WriteLine(</w:t>
      </w:r>
      <w:r w:rsidRPr="00B131FE">
        <w:rPr>
          <w:rFonts w:ascii="Consolas" w:hAnsi="Consolas"/>
          <w:noProof/>
          <w:color w:val="A31515"/>
          <w:sz w:val="21"/>
          <w:szCs w:val="21"/>
        </w:rPr>
        <w:t>"x je mensi nez 0"</w:t>
      </w:r>
      <w:r w:rsidRPr="00B131FE">
        <w:rPr>
          <w:rFonts w:ascii="Consolas" w:hAnsi="Consolas"/>
          <w:noProof/>
          <w:color w:val="000000"/>
          <w:sz w:val="21"/>
          <w:szCs w:val="21"/>
        </w:rPr>
        <w:t>);</w:t>
      </w:r>
    </w:p>
    <w:p w14:paraId="0A9F707F" w14:textId="77777777" w:rsidR="00B131FE" w:rsidRPr="00B131FE" w:rsidRDefault="00B131FE" w:rsidP="00B131FE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B131FE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104EFE46" w14:textId="624142E2" w:rsidR="00B131FE" w:rsidRDefault="00B131FE" w:rsidP="00E13134"/>
    <w:p w14:paraId="5B3649E9" w14:textId="153AC061" w:rsidR="008F0951" w:rsidRDefault="008F0951" w:rsidP="00E13134">
      <w:r>
        <w:t>Následující zápis, kdy máme v </w:t>
      </w:r>
      <w:proofErr w:type="spellStart"/>
      <w:r>
        <w:t>else</w:t>
      </w:r>
      <w:proofErr w:type="spellEnd"/>
      <w:r>
        <w:t xml:space="preserve"> vět</w:t>
      </w:r>
      <w:r w:rsidR="00C11673">
        <w:t>vi pouze další podmíněný příkaz a nic jiného můžeme zjednodušit, jak si ukážeme hned v dalším kódu.</w:t>
      </w:r>
    </w:p>
    <w:p w14:paraId="52B67D0C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1F73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 (</w:t>
      </w:r>
      <w:proofErr w:type="gramStart"/>
      <w:r w:rsidRPr="00221F73">
        <w:rPr>
          <w:rFonts w:ascii="Consolas" w:hAnsi="Consolas"/>
          <w:color w:val="000000"/>
          <w:sz w:val="21"/>
          <w:szCs w:val="21"/>
        </w:rPr>
        <w:t>x &gt;</w:t>
      </w:r>
      <w:proofErr w:type="gramEnd"/>
      <w:r w:rsidRPr="00221F73">
        <w:rPr>
          <w:rFonts w:ascii="Consolas" w:hAnsi="Consolas"/>
          <w:color w:val="000000"/>
          <w:sz w:val="21"/>
          <w:szCs w:val="21"/>
        </w:rPr>
        <w:t> </w:t>
      </w:r>
      <w:r w:rsidRPr="00221F73">
        <w:rPr>
          <w:rFonts w:ascii="Consolas" w:hAnsi="Consolas"/>
          <w:color w:val="098658"/>
          <w:sz w:val="21"/>
          <w:szCs w:val="21"/>
        </w:rPr>
        <w:t>0.0</w:t>
      </w:r>
      <w:r w:rsidRPr="00221F73">
        <w:rPr>
          <w:rFonts w:ascii="Consolas" w:hAnsi="Consolas"/>
          <w:color w:val="000000"/>
          <w:sz w:val="21"/>
          <w:szCs w:val="21"/>
        </w:rPr>
        <w:t>)</w:t>
      </w:r>
    </w:p>
    <w:p w14:paraId="3DE80D53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{</w:t>
      </w:r>
    </w:p>
    <w:p w14:paraId="0A540C70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21F7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(</w:t>
      </w:r>
      <w:r w:rsidRPr="00221F73">
        <w:rPr>
          <w:rFonts w:ascii="Consolas" w:hAnsi="Consolas"/>
          <w:color w:val="A31515"/>
          <w:sz w:val="21"/>
          <w:szCs w:val="21"/>
        </w:rPr>
        <w:t>"x je </w:t>
      </w:r>
      <w:proofErr w:type="spellStart"/>
      <w:r w:rsidRPr="00221F73">
        <w:rPr>
          <w:rFonts w:ascii="Consolas" w:hAnsi="Consolas"/>
          <w:color w:val="A31515"/>
          <w:sz w:val="21"/>
          <w:szCs w:val="21"/>
        </w:rPr>
        <w:t>vetsi</w:t>
      </w:r>
      <w:proofErr w:type="spellEnd"/>
      <w:r w:rsidRPr="00221F7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221F73">
        <w:rPr>
          <w:rFonts w:ascii="Consolas" w:hAnsi="Consolas"/>
          <w:color w:val="A31515"/>
          <w:sz w:val="21"/>
          <w:szCs w:val="21"/>
        </w:rPr>
        <w:t>nez</w:t>
      </w:r>
      <w:proofErr w:type="spellEnd"/>
      <w:r w:rsidRPr="00221F73">
        <w:rPr>
          <w:rFonts w:ascii="Consolas" w:hAnsi="Consolas"/>
          <w:color w:val="A31515"/>
          <w:sz w:val="21"/>
          <w:szCs w:val="21"/>
        </w:rPr>
        <w:t> 0"</w:t>
      </w:r>
      <w:r w:rsidRPr="00221F73">
        <w:rPr>
          <w:rFonts w:ascii="Consolas" w:hAnsi="Consolas"/>
          <w:color w:val="000000"/>
          <w:sz w:val="21"/>
          <w:szCs w:val="21"/>
        </w:rPr>
        <w:t>);</w:t>
      </w:r>
    </w:p>
    <w:p w14:paraId="556DCBA6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}</w:t>
      </w:r>
    </w:p>
    <w:p w14:paraId="702A8A86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21F73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 </w:t>
      </w:r>
    </w:p>
    <w:p w14:paraId="2B11341C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{</w:t>
      </w:r>
    </w:p>
    <w:p w14:paraId="4E08F2B5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221F73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221F73">
        <w:rPr>
          <w:rFonts w:ascii="Consolas" w:hAnsi="Consolas"/>
          <w:color w:val="000000"/>
          <w:sz w:val="21"/>
          <w:szCs w:val="21"/>
        </w:rPr>
        <w:t>x == </w:t>
      </w:r>
      <w:r w:rsidRPr="00221F73">
        <w:rPr>
          <w:rFonts w:ascii="Consolas" w:hAnsi="Consolas"/>
          <w:color w:val="098658"/>
          <w:sz w:val="21"/>
          <w:szCs w:val="21"/>
        </w:rPr>
        <w:t>0.0</w:t>
      </w:r>
      <w:r w:rsidRPr="00221F73">
        <w:rPr>
          <w:rFonts w:ascii="Consolas" w:hAnsi="Consolas"/>
          <w:color w:val="000000"/>
          <w:sz w:val="21"/>
          <w:szCs w:val="21"/>
        </w:rPr>
        <w:t>)</w:t>
      </w:r>
    </w:p>
    <w:p w14:paraId="4853F01B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{</w:t>
      </w:r>
    </w:p>
    <w:p w14:paraId="572F1A4B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221F7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(</w:t>
      </w:r>
      <w:r w:rsidRPr="00221F73">
        <w:rPr>
          <w:rFonts w:ascii="Consolas" w:hAnsi="Consolas"/>
          <w:color w:val="A31515"/>
          <w:sz w:val="21"/>
          <w:szCs w:val="21"/>
        </w:rPr>
        <w:t>"x je rovno 0"</w:t>
      </w:r>
      <w:r w:rsidRPr="00221F73">
        <w:rPr>
          <w:rFonts w:ascii="Consolas" w:hAnsi="Consolas"/>
          <w:color w:val="000000"/>
          <w:sz w:val="21"/>
          <w:szCs w:val="21"/>
        </w:rPr>
        <w:t>);</w:t>
      </w:r>
    </w:p>
    <w:p w14:paraId="45108AF5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}</w:t>
      </w:r>
    </w:p>
    <w:p w14:paraId="26AFBF6F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21F73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3F4FC46A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{</w:t>
      </w:r>
    </w:p>
    <w:p w14:paraId="722EEE19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    </w:t>
      </w:r>
      <w:proofErr w:type="spellStart"/>
      <w:r w:rsidRPr="00221F7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21F73">
        <w:rPr>
          <w:rFonts w:ascii="Consolas" w:hAnsi="Consolas"/>
          <w:color w:val="000000"/>
          <w:sz w:val="21"/>
          <w:szCs w:val="21"/>
        </w:rPr>
        <w:t>(</w:t>
      </w:r>
      <w:r w:rsidRPr="00221F73">
        <w:rPr>
          <w:rFonts w:ascii="Consolas" w:hAnsi="Consolas"/>
          <w:color w:val="A31515"/>
          <w:sz w:val="21"/>
          <w:szCs w:val="21"/>
        </w:rPr>
        <w:t>"x je </w:t>
      </w:r>
      <w:proofErr w:type="spellStart"/>
      <w:r w:rsidRPr="00221F73">
        <w:rPr>
          <w:rFonts w:ascii="Consolas" w:hAnsi="Consolas"/>
          <w:color w:val="A31515"/>
          <w:sz w:val="21"/>
          <w:szCs w:val="21"/>
        </w:rPr>
        <w:t>mensi</w:t>
      </w:r>
      <w:proofErr w:type="spellEnd"/>
      <w:r w:rsidRPr="00221F7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221F73">
        <w:rPr>
          <w:rFonts w:ascii="Consolas" w:hAnsi="Consolas"/>
          <w:color w:val="A31515"/>
          <w:sz w:val="21"/>
          <w:szCs w:val="21"/>
        </w:rPr>
        <w:t>nez</w:t>
      </w:r>
      <w:proofErr w:type="spellEnd"/>
      <w:r w:rsidRPr="00221F73">
        <w:rPr>
          <w:rFonts w:ascii="Consolas" w:hAnsi="Consolas"/>
          <w:color w:val="A31515"/>
          <w:sz w:val="21"/>
          <w:szCs w:val="21"/>
        </w:rPr>
        <w:t> 0"</w:t>
      </w:r>
      <w:r w:rsidRPr="00221F73">
        <w:rPr>
          <w:rFonts w:ascii="Consolas" w:hAnsi="Consolas"/>
          <w:color w:val="000000"/>
          <w:sz w:val="21"/>
          <w:szCs w:val="21"/>
        </w:rPr>
        <w:t>);</w:t>
      </w:r>
    </w:p>
    <w:p w14:paraId="0D711BE3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    }</w:t>
      </w:r>
    </w:p>
    <w:p w14:paraId="47478F08" w14:textId="77777777" w:rsidR="00221F73" w:rsidRPr="00221F73" w:rsidRDefault="00221F73" w:rsidP="00221F7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21F73">
        <w:rPr>
          <w:rFonts w:ascii="Consolas" w:hAnsi="Consolas"/>
          <w:color w:val="000000"/>
          <w:sz w:val="21"/>
          <w:szCs w:val="21"/>
        </w:rPr>
        <w:t>}</w:t>
      </w:r>
    </w:p>
    <w:p w14:paraId="09F2FC58" w14:textId="77777777" w:rsidR="00C11673" w:rsidRPr="00221F73" w:rsidRDefault="00C11673" w:rsidP="00E13134">
      <w:pPr>
        <w:rPr>
          <w:lang w:val="en-US"/>
        </w:rPr>
      </w:pPr>
    </w:p>
    <w:p w14:paraId="2DD77955" w14:textId="77777777" w:rsidR="00006F38" w:rsidRDefault="00006F38">
      <w:pPr>
        <w:spacing w:after="0" w:line="240" w:lineRule="auto"/>
        <w:jc w:val="left"/>
      </w:pPr>
      <w:r>
        <w:br w:type="page"/>
      </w:r>
    </w:p>
    <w:p w14:paraId="7CAFBF33" w14:textId="5608E21E" w:rsidR="00186510" w:rsidRDefault="00221F73" w:rsidP="00E13134">
      <w:r>
        <w:lastRenderedPageBreak/>
        <w:t>V tomto případě zápis zjednodušíme a prakticky zřetězíme</w:t>
      </w:r>
      <w:r w:rsidR="007C59C1">
        <w:t xml:space="preserve"> tak že,</w:t>
      </w:r>
      <w:r w:rsidR="00186510" w:rsidRPr="00186510">
        <w:t xml:space="preserve"> za příkaz </w:t>
      </w:r>
      <w:proofErr w:type="spellStart"/>
      <w:r w:rsidR="00186510" w:rsidRPr="00186510">
        <w:t>else</w:t>
      </w:r>
      <w:proofErr w:type="spellEnd"/>
      <w:r w:rsidR="00186510" w:rsidRPr="00186510">
        <w:t xml:space="preserve"> uvedeme další</w:t>
      </w:r>
      <w:r w:rsidR="00186510">
        <w:t xml:space="preserve"> klíčové slovo</w:t>
      </w:r>
      <w:r w:rsidR="00186510" w:rsidRPr="00186510">
        <w:t xml:space="preserve"> </w:t>
      </w:r>
      <w:proofErr w:type="spellStart"/>
      <w:r w:rsidR="00186510" w:rsidRPr="00186510">
        <w:rPr>
          <w:i/>
          <w:iCs/>
        </w:rPr>
        <w:t>if</w:t>
      </w:r>
      <w:proofErr w:type="spellEnd"/>
      <w:r w:rsidR="007C59C1" w:rsidRPr="007C59C1">
        <w:t xml:space="preserve"> a</w:t>
      </w:r>
      <w:r w:rsidR="007C59C1">
        <w:t xml:space="preserve"> vynecháme složené závorky</w:t>
      </w:r>
      <w:r w:rsidR="00186510" w:rsidRPr="00186510">
        <w:t xml:space="preserve">. Poslední </w:t>
      </w:r>
      <w:proofErr w:type="spellStart"/>
      <w:r w:rsidR="00186510" w:rsidRPr="00186510">
        <w:rPr>
          <w:i/>
          <w:iCs/>
        </w:rPr>
        <w:t>else</w:t>
      </w:r>
      <w:proofErr w:type="spellEnd"/>
      <w:r w:rsidR="00186510" w:rsidRPr="00186510">
        <w:t xml:space="preserve"> se potom vztahuje k posledním příkazu </w:t>
      </w:r>
      <w:proofErr w:type="spellStart"/>
      <w:r w:rsidR="00186510" w:rsidRPr="00186510">
        <w:rPr>
          <w:i/>
          <w:iCs/>
        </w:rPr>
        <w:t>if</w:t>
      </w:r>
      <w:proofErr w:type="spellEnd"/>
      <w:r w:rsidR="00186510" w:rsidRPr="00186510">
        <w:t>.</w:t>
      </w:r>
    </w:p>
    <w:p w14:paraId="163839D9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F32D3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 (</w:t>
      </w:r>
      <w:proofErr w:type="gramStart"/>
      <w:r w:rsidRPr="003F32D3">
        <w:rPr>
          <w:rFonts w:ascii="Consolas" w:hAnsi="Consolas"/>
          <w:color w:val="000000"/>
          <w:sz w:val="21"/>
          <w:szCs w:val="21"/>
        </w:rPr>
        <w:t>x &gt;</w:t>
      </w:r>
      <w:proofErr w:type="gramEnd"/>
      <w:r w:rsidRPr="003F32D3">
        <w:rPr>
          <w:rFonts w:ascii="Consolas" w:hAnsi="Consolas"/>
          <w:color w:val="000000"/>
          <w:sz w:val="21"/>
          <w:szCs w:val="21"/>
        </w:rPr>
        <w:t> </w:t>
      </w:r>
      <w:r w:rsidRPr="003F32D3">
        <w:rPr>
          <w:rFonts w:ascii="Consolas" w:hAnsi="Consolas"/>
          <w:color w:val="098658"/>
          <w:sz w:val="21"/>
          <w:szCs w:val="21"/>
        </w:rPr>
        <w:t>0.0</w:t>
      </w:r>
      <w:r w:rsidRPr="003F32D3">
        <w:rPr>
          <w:rFonts w:ascii="Consolas" w:hAnsi="Consolas"/>
          <w:color w:val="000000"/>
          <w:sz w:val="21"/>
          <w:szCs w:val="21"/>
        </w:rPr>
        <w:t>)</w:t>
      </w:r>
    </w:p>
    <w:p w14:paraId="061006CA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{</w:t>
      </w:r>
    </w:p>
    <w:p w14:paraId="2FE11567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2D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(</w:t>
      </w:r>
      <w:r w:rsidRPr="003F32D3">
        <w:rPr>
          <w:rFonts w:ascii="Consolas" w:hAnsi="Consolas"/>
          <w:color w:val="A31515"/>
          <w:sz w:val="21"/>
          <w:szCs w:val="21"/>
        </w:rPr>
        <w:t>"x je </w:t>
      </w:r>
      <w:proofErr w:type="spellStart"/>
      <w:r w:rsidRPr="003F32D3">
        <w:rPr>
          <w:rFonts w:ascii="Consolas" w:hAnsi="Consolas"/>
          <w:color w:val="A31515"/>
          <w:sz w:val="21"/>
          <w:szCs w:val="21"/>
        </w:rPr>
        <w:t>vetsi</w:t>
      </w:r>
      <w:proofErr w:type="spellEnd"/>
      <w:r w:rsidRPr="003F32D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3F32D3">
        <w:rPr>
          <w:rFonts w:ascii="Consolas" w:hAnsi="Consolas"/>
          <w:color w:val="A31515"/>
          <w:sz w:val="21"/>
          <w:szCs w:val="21"/>
        </w:rPr>
        <w:t>nez</w:t>
      </w:r>
      <w:proofErr w:type="spellEnd"/>
      <w:r w:rsidRPr="003F32D3">
        <w:rPr>
          <w:rFonts w:ascii="Consolas" w:hAnsi="Consolas"/>
          <w:color w:val="A31515"/>
          <w:sz w:val="21"/>
          <w:szCs w:val="21"/>
        </w:rPr>
        <w:t> 0"</w:t>
      </w:r>
      <w:r w:rsidRPr="003F32D3">
        <w:rPr>
          <w:rFonts w:ascii="Consolas" w:hAnsi="Consolas"/>
          <w:color w:val="000000"/>
          <w:sz w:val="21"/>
          <w:szCs w:val="21"/>
        </w:rPr>
        <w:t>);</w:t>
      </w:r>
    </w:p>
    <w:p w14:paraId="68FED5B9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}</w:t>
      </w:r>
    </w:p>
    <w:p w14:paraId="135A1B16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F32D3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 </w:t>
      </w:r>
      <w:proofErr w:type="spellStart"/>
      <w:proofErr w:type="gramStart"/>
      <w:r w:rsidRPr="003F32D3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3F32D3">
        <w:rPr>
          <w:rFonts w:ascii="Consolas" w:hAnsi="Consolas"/>
          <w:color w:val="000000"/>
          <w:sz w:val="21"/>
          <w:szCs w:val="21"/>
        </w:rPr>
        <w:t>x == </w:t>
      </w:r>
      <w:r w:rsidRPr="003F32D3">
        <w:rPr>
          <w:rFonts w:ascii="Consolas" w:hAnsi="Consolas"/>
          <w:color w:val="098658"/>
          <w:sz w:val="21"/>
          <w:szCs w:val="21"/>
        </w:rPr>
        <w:t>0.0</w:t>
      </w:r>
      <w:r w:rsidRPr="003F32D3">
        <w:rPr>
          <w:rFonts w:ascii="Consolas" w:hAnsi="Consolas"/>
          <w:color w:val="000000"/>
          <w:sz w:val="21"/>
          <w:szCs w:val="21"/>
        </w:rPr>
        <w:t>)</w:t>
      </w:r>
    </w:p>
    <w:p w14:paraId="02CDDEA8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{</w:t>
      </w:r>
    </w:p>
    <w:p w14:paraId="2EE38755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2D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(</w:t>
      </w:r>
      <w:r w:rsidRPr="003F32D3">
        <w:rPr>
          <w:rFonts w:ascii="Consolas" w:hAnsi="Consolas"/>
          <w:color w:val="A31515"/>
          <w:sz w:val="21"/>
          <w:szCs w:val="21"/>
        </w:rPr>
        <w:t>"x je rovno 0"</w:t>
      </w:r>
      <w:r w:rsidRPr="003F32D3">
        <w:rPr>
          <w:rFonts w:ascii="Consolas" w:hAnsi="Consolas"/>
          <w:color w:val="000000"/>
          <w:sz w:val="21"/>
          <w:szCs w:val="21"/>
        </w:rPr>
        <w:t>);</w:t>
      </w:r>
    </w:p>
    <w:p w14:paraId="69CB997A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}</w:t>
      </w:r>
    </w:p>
    <w:p w14:paraId="42CBC6BF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F32D3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1E9456AB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{</w:t>
      </w:r>
    </w:p>
    <w:p w14:paraId="3BCDAA53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F32D3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F32D3">
        <w:rPr>
          <w:rFonts w:ascii="Consolas" w:hAnsi="Consolas"/>
          <w:color w:val="000000"/>
          <w:sz w:val="21"/>
          <w:szCs w:val="21"/>
        </w:rPr>
        <w:t>(</w:t>
      </w:r>
      <w:r w:rsidRPr="003F32D3">
        <w:rPr>
          <w:rFonts w:ascii="Consolas" w:hAnsi="Consolas"/>
          <w:color w:val="A31515"/>
          <w:sz w:val="21"/>
          <w:szCs w:val="21"/>
        </w:rPr>
        <w:t>"x je </w:t>
      </w:r>
      <w:proofErr w:type="spellStart"/>
      <w:r w:rsidRPr="003F32D3">
        <w:rPr>
          <w:rFonts w:ascii="Consolas" w:hAnsi="Consolas"/>
          <w:color w:val="A31515"/>
          <w:sz w:val="21"/>
          <w:szCs w:val="21"/>
        </w:rPr>
        <w:t>mensi</w:t>
      </w:r>
      <w:proofErr w:type="spellEnd"/>
      <w:r w:rsidRPr="003F32D3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3F32D3">
        <w:rPr>
          <w:rFonts w:ascii="Consolas" w:hAnsi="Consolas"/>
          <w:color w:val="A31515"/>
          <w:sz w:val="21"/>
          <w:szCs w:val="21"/>
        </w:rPr>
        <w:t>nez</w:t>
      </w:r>
      <w:proofErr w:type="spellEnd"/>
      <w:r w:rsidRPr="003F32D3">
        <w:rPr>
          <w:rFonts w:ascii="Consolas" w:hAnsi="Consolas"/>
          <w:color w:val="A31515"/>
          <w:sz w:val="21"/>
          <w:szCs w:val="21"/>
        </w:rPr>
        <w:t> 0"</w:t>
      </w:r>
      <w:r w:rsidRPr="003F32D3">
        <w:rPr>
          <w:rFonts w:ascii="Consolas" w:hAnsi="Consolas"/>
          <w:color w:val="000000"/>
          <w:sz w:val="21"/>
          <w:szCs w:val="21"/>
        </w:rPr>
        <w:t>);</w:t>
      </w:r>
    </w:p>
    <w:p w14:paraId="5C0C0193" w14:textId="77777777" w:rsidR="003F32D3" w:rsidRPr="003F32D3" w:rsidRDefault="003F32D3" w:rsidP="003F32D3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F32D3">
        <w:rPr>
          <w:rFonts w:ascii="Consolas" w:hAnsi="Consolas"/>
          <w:color w:val="000000"/>
          <w:sz w:val="21"/>
          <w:szCs w:val="21"/>
        </w:rPr>
        <w:t>}</w:t>
      </w:r>
    </w:p>
    <w:p w14:paraId="5C1CF603" w14:textId="77777777" w:rsidR="00186510" w:rsidRDefault="00186510" w:rsidP="00E13134"/>
    <w:p w14:paraId="17EA92A6" w14:textId="77777777" w:rsidR="00006F38" w:rsidRDefault="00006F38">
      <w:pPr>
        <w:spacing w:after="0" w:line="240" w:lineRule="auto"/>
        <w:jc w:val="left"/>
        <w:rPr>
          <w:b/>
          <w:bCs/>
          <w:szCs w:val="28"/>
        </w:rPr>
      </w:pPr>
      <w:r>
        <w:br w:type="page"/>
      </w:r>
    </w:p>
    <w:p w14:paraId="47B4174A" w14:textId="3E5682F4" w:rsidR="00524D41" w:rsidRDefault="00524D41" w:rsidP="00524D41">
      <w:pPr>
        <w:pStyle w:val="Nadpis2"/>
      </w:pPr>
      <w:bookmarkStart w:id="34" w:name="_Toc60864472"/>
      <w:r>
        <w:lastRenderedPageBreak/>
        <w:t>Řešené příklady</w:t>
      </w:r>
      <w:bookmarkEnd w:id="34"/>
    </w:p>
    <w:p w14:paraId="64A03B1D" w14:textId="5FFC5C6F" w:rsidR="0083002F" w:rsidRDefault="0083002F" w:rsidP="00EF2B02">
      <w:r>
        <w:t>Nyní si ukážeme příklady s kompletním kódem a případně okomentujeme jednotlivá řešení.</w:t>
      </w:r>
    </w:p>
    <w:p w14:paraId="4EE6C9BC" w14:textId="116FFC5F" w:rsidR="005400A2" w:rsidRPr="005400A2" w:rsidRDefault="005400A2" w:rsidP="005400A2">
      <w:r w:rsidRPr="00740959">
        <w:rPr>
          <w:b/>
          <w:bCs/>
        </w:rPr>
        <w:t>První příklad</w:t>
      </w:r>
      <w:r w:rsidRPr="006D6190">
        <w:rPr>
          <w:b/>
          <w:bCs/>
        </w:rPr>
        <w:t xml:space="preserve"> </w:t>
      </w:r>
      <w:r w:rsidR="00E644A0" w:rsidRPr="00952E3B">
        <w:t>porovná hodnoty dvou proměnných a vypíše</w:t>
      </w:r>
      <w:r w:rsidR="00DC1639" w:rsidRPr="00952E3B">
        <w:t xml:space="preserve"> větší hodnotu.</w:t>
      </w:r>
    </w:p>
    <w:p w14:paraId="5DD6C340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952E3B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130D62B1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{</w:t>
      </w:r>
    </w:p>
    <w:p w14:paraId="038FDE1F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Program</w:t>
      </w:r>
    </w:p>
    <w:p w14:paraId="4148F91E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{</w:t>
      </w:r>
    </w:p>
    <w:p w14:paraId="2789D409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</w:t>
      </w:r>
      <w:r w:rsidRPr="00952E3B">
        <w:rPr>
          <w:rFonts w:ascii="Consolas" w:hAnsi="Consolas"/>
          <w:color w:val="0000FF"/>
          <w:sz w:val="21"/>
          <w:szCs w:val="21"/>
        </w:rPr>
        <w:t>static</w:t>
      </w:r>
      <w:r w:rsidRPr="00952E3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952E3B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952E3B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)</w:t>
      </w:r>
    </w:p>
    <w:p w14:paraId="6D981277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{</w:t>
      </w:r>
    </w:p>
    <w:p w14:paraId="7E095E15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x = </w:t>
      </w:r>
      <w:r w:rsidRPr="00952E3B">
        <w:rPr>
          <w:rFonts w:ascii="Consolas" w:hAnsi="Consolas"/>
          <w:color w:val="098658"/>
          <w:sz w:val="21"/>
          <w:szCs w:val="21"/>
        </w:rPr>
        <w:t>2</w:t>
      </w:r>
      <w:r w:rsidRPr="00952E3B">
        <w:rPr>
          <w:rFonts w:ascii="Consolas" w:hAnsi="Consolas"/>
          <w:color w:val="000000"/>
          <w:sz w:val="21"/>
          <w:szCs w:val="21"/>
        </w:rPr>
        <w:t>;</w:t>
      </w:r>
    </w:p>
    <w:p w14:paraId="486B3966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 y = </w:t>
      </w:r>
      <w:r w:rsidRPr="00952E3B">
        <w:rPr>
          <w:rFonts w:ascii="Consolas" w:hAnsi="Consolas"/>
          <w:color w:val="098658"/>
          <w:sz w:val="21"/>
          <w:szCs w:val="21"/>
        </w:rPr>
        <w:t>5</w:t>
      </w:r>
      <w:r w:rsidRPr="00952E3B">
        <w:rPr>
          <w:rFonts w:ascii="Consolas" w:hAnsi="Consolas"/>
          <w:color w:val="000000"/>
          <w:sz w:val="21"/>
          <w:szCs w:val="21"/>
        </w:rPr>
        <w:t>;</w:t>
      </w:r>
    </w:p>
    <w:p w14:paraId="5485DBF0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</w:t>
      </w:r>
    </w:p>
    <w:p w14:paraId="2E5376E2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952E3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952E3B">
        <w:rPr>
          <w:rFonts w:ascii="Consolas" w:hAnsi="Consolas"/>
          <w:color w:val="000000"/>
          <w:sz w:val="21"/>
          <w:szCs w:val="21"/>
        </w:rPr>
        <w:t>x &gt; y)</w:t>
      </w:r>
    </w:p>
    <w:p w14:paraId="530476C5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6D4D4605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(x);</w:t>
      </w:r>
    </w:p>
    <w:p w14:paraId="48842195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10091D09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952E3B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48AB95D2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99F71ED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952E3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952E3B">
        <w:rPr>
          <w:rFonts w:ascii="Consolas" w:hAnsi="Consolas"/>
          <w:color w:val="000000"/>
          <w:sz w:val="21"/>
          <w:szCs w:val="21"/>
        </w:rPr>
        <w:t>(y);</w:t>
      </w:r>
    </w:p>
    <w:p w14:paraId="74E28CBA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323DB0AF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    }</w:t>
      </w:r>
    </w:p>
    <w:p w14:paraId="03AFFFD2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    }</w:t>
      </w:r>
    </w:p>
    <w:p w14:paraId="11F5D164" w14:textId="77777777" w:rsidR="00952E3B" w:rsidRPr="00952E3B" w:rsidRDefault="00952E3B" w:rsidP="00952E3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52E3B">
        <w:rPr>
          <w:rFonts w:ascii="Consolas" w:hAnsi="Consolas"/>
          <w:color w:val="000000"/>
          <w:sz w:val="21"/>
          <w:szCs w:val="21"/>
        </w:rPr>
        <w:t>}</w:t>
      </w:r>
    </w:p>
    <w:p w14:paraId="6B056A4B" w14:textId="77777777" w:rsidR="00CC7A5F" w:rsidRDefault="00CC7A5F" w:rsidP="00EF2B02"/>
    <w:p w14:paraId="418635BE" w14:textId="77777777" w:rsidR="006F4286" w:rsidRDefault="006F4286">
      <w:pPr>
        <w:spacing w:after="0" w:line="240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F5EB2FC" w14:textId="4A01C8EE" w:rsidR="00CC7A5F" w:rsidRDefault="00184CB0" w:rsidP="00EF2B02">
      <w:r w:rsidRPr="00E35556">
        <w:rPr>
          <w:b/>
          <w:bCs/>
        </w:rPr>
        <w:lastRenderedPageBreak/>
        <w:t>Druhý příklad</w:t>
      </w:r>
      <w:r>
        <w:t xml:space="preserve"> </w:t>
      </w:r>
      <w:r w:rsidR="00AC49DF">
        <w:t xml:space="preserve">prohodí </w:t>
      </w:r>
      <w:r w:rsidR="00031D04" w:rsidRPr="00031D04">
        <w:t>hodnoty v</w:t>
      </w:r>
      <w:r w:rsidR="00031D04">
        <w:t xml:space="preserve">e dvou proměnných </w:t>
      </w:r>
      <w:r w:rsidR="00031D04" w:rsidRPr="00031D04">
        <w:t>tak aby v prom</w:t>
      </w:r>
      <w:r w:rsidR="00031D04">
        <w:t>ěnné</w:t>
      </w:r>
      <w:r w:rsidR="00031D04" w:rsidRPr="00031D04">
        <w:t xml:space="preserve"> </w:t>
      </w:r>
      <w:r w:rsidR="00031D04" w:rsidRPr="00031D04">
        <w:rPr>
          <w:i/>
          <w:iCs/>
        </w:rPr>
        <w:t>x</w:t>
      </w:r>
      <w:r w:rsidR="00031D04" w:rsidRPr="00031D04">
        <w:t xml:space="preserve"> bylo vet</w:t>
      </w:r>
      <w:r w:rsidR="00031D04">
        <w:t>ší</w:t>
      </w:r>
      <w:r w:rsidR="00031D04" w:rsidRPr="00031D04">
        <w:t xml:space="preserve"> </w:t>
      </w:r>
      <w:r w:rsidR="00031D04">
        <w:t>čí</w:t>
      </w:r>
      <w:r w:rsidR="00031D04" w:rsidRPr="00031D04">
        <w:t>slo ne</w:t>
      </w:r>
      <w:r w:rsidR="00031D04">
        <w:t>ž</w:t>
      </w:r>
      <w:r w:rsidR="00031D04" w:rsidRPr="00031D04">
        <w:t xml:space="preserve"> v pro</w:t>
      </w:r>
      <w:r w:rsidR="00031D04">
        <w:t>měnné</w:t>
      </w:r>
      <w:r w:rsidR="00031D04" w:rsidRPr="00031D04">
        <w:t xml:space="preserve"> </w:t>
      </w:r>
      <w:r w:rsidR="00AC49DF">
        <w:rPr>
          <w:i/>
          <w:iCs/>
        </w:rPr>
        <w:t>y</w:t>
      </w:r>
      <w:r w:rsidR="00031D04">
        <w:t>.</w:t>
      </w:r>
    </w:p>
    <w:p w14:paraId="484E34E5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FF"/>
          <w:sz w:val="21"/>
          <w:szCs w:val="21"/>
        </w:rPr>
        <w:t>using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System;</w:t>
      </w:r>
    </w:p>
    <w:p w14:paraId="7B4FFE3F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</w:p>
    <w:p w14:paraId="46D9A003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FF"/>
          <w:sz w:val="21"/>
          <w:szCs w:val="21"/>
        </w:rPr>
        <w:t>namespace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Priklady</w:t>
      </w:r>
    </w:p>
    <w:p w14:paraId="25DC66F0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{</w:t>
      </w:r>
    </w:p>
    <w:p w14:paraId="1365C27B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class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Program</w:t>
      </w:r>
    </w:p>
    <w:p w14:paraId="41E2B27D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{</w:t>
      </w:r>
    </w:p>
    <w:p w14:paraId="30E63C07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static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void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Main(</w:t>
      </w:r>
      <w:r w:rsidRPr="00E35556">
        <w:rPr>
          <w:rFonts w:ascii="Consolas" w:hAnsi="Consolas"/>
          <w:noProof/>
          <w:color w:val="0000FF"/>
          <w:sz w:val="21"/>
          <w:szCs w:val="21"/>
        </w:rPr>
        <w:t>string</w:t>
      </w:r>
      <w:r w:rsidRPr="00E35556">
        <w:rPr>
          <w:rFonts w:ascii="Consolas" w:hAnsi="Consolas"/>
          <w:noProof/>
          <w:color w:val="000000"/>
          <w:sz w:val="21"/>
          <w:szCs w:val="21"/>
        </w:rPr>
        <w:t>[] args)</w:t>
      </w:r>
    </w:p>
    <w:p w14:paraId="0B99B17D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{</w:t>
      </w:r>
    </w:p>
    <w:p w14:paraId="223AACD4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int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x = </w:t>
      </w:r>
      <w:r w:rsidRPr="00E35556">
        <w:rPr>
          <w:rFonts w:ascii="Consolas" w:hAnsi="Consolas"/>
          <w:noProof/>
          <w:color w:val="098658"/>
          <w:sz w:val="21"/>
          <w:szCs w:val="21"/>
        </w:rPr>
        <w:t>2</w:t>
      </w:r>
      <w:r w:rsidRPr="00E3555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4004FF22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int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y = </w:t>
      </w:r>
      <w:r w:rsidRPr="00E35556">
        <w:rPr>
          <w:rFonts w:ascii="Consolas" w:hAnsi="Consolas"/>
          <w:noProof/>
          <w:color w:val="098658"/>
          <w:sz w:val="21"/>
          <w:szCs w:val="21"/>
        </w:rPr>
        <w:t>5</w:t>
      </w:r>
      <w:r w:rsidRPr="00E35556">
        <w:rPr>
          <w:rFonts w:ascii="Consolas" w:hAnsi="Consolas"/>
          <w:noProof/>
          <w:color w:val="000000"/>
          <w:sz w:val="21"/>
          <w:szCs w:val="21"/>
        </w:rPr>
        <w:t>;</w:t>
      </w:r>
    </w:p>
    <w:p w14:paraId="1ABC8515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</w:t>
      </w:r>
    </w:p>
    <w:p w14:paraId="4D4A4647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if</w:t>
      </w:r>
      <w:r w:rsidRPr="00E35556">
        <w:rPr>
          <w:rFonts w:ascii="Consolas" w:hAnsi="Consolas"/>
          <w:noProof/>
          <w:color w:val="000000"/>
          <w:sz w:val="21"/>
          <w:szCs w:val="21"/>
        </w:rPr>
        <w:t>(x &lt; y)</w:t>
      </w:r>
    </w:p>
    <w:p w14:paraId="3576EEDB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{</w:t>
      </w:r>
    </w:p>
    <w:p w14:paraId="2EB611F7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    </w:t>
      </w:r>
      <w:r w:rsidRPr="00E35556">
        <w:rPr>
          <w:rFonts w:ascii="Consolas" w:hAnsi="Consolas"/>
          <w:noProof/>
          <w:color w:val="0000FF"/>
          <w:sz w:val="21"/>
          <w:szCs w:val="21"/>
        </w:rPr>
        <w:t>int</w:t>
      </w:r>
      <w:r w:rsidRPr="00E35556">
        <w:rPr>
          <w:rFonts w:ascii="Consolas" w:hAnsi="Consolas"/>
          <w:noProof/>
          <w:color w:val="000000"/>
          <w:sz w:val="21"/>
          <w:szCs w:val="21"/>
        </w:rPr>
        <w:t> tmp = x;</w:t>
      </w:r>
    </w:p>
    <w:p w14:paraId="19DBF25F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    x = y;</w:t>
      </w:r>
    </w:p>
    <w:p w14:paraId="25EDDE7C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    y = tmp;</w:t>
      </w:r>
    </w:p>
    <w:p w14:paraId="317D08D3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}</w:t>
      </w:r>
    </w:p>
    <w:p w14:paraId="24C84EF6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Console.WriteLine(x);</w:t>
      </w:r>
    </w:p>
    <w:p w14:paraId="3389F1B5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    Console.WriteLine(y);</w:t>
      </w:r>
    </w:p>
    <w:p w14:paraId="4E0A8B63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    }</w:t>
      </w:r>
    </w:p>
    <w:p w14:paraId="05923E9E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    }</w:t>
      </w:r>
    </w:p>
    <w:p w14:paraId="5678EB38" w14:textId="77777777" w:rsidR="00E35556" w:rsidRPr="00E35556" w:rsidRDefault="00E35556" w:rsidP="00E35556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noProof/>
          <w:color w:val="000000"/>
          <w:sz w:val="21"/>
          <w:szCs w:val="21"/>
        </w:rPr>
      </w:pPr>
      <w:r w:rsidRPr="00E35556">
        <w:rPr>
          <w:rFonts w:ascii="Consolas" w:hAnsi="Consolas"/>
          <w:noProof/>
          <w:color w:val="000000"/>
          <w:sz w:val="21"/>
          <w:szCs w:val="21"/>
        </w:rPr>
        <w:t>}</w:t>
      </w:r>
    </w:p>
    <w:p w14:paraId="6F7D8800" w14:textId="77777777" w:rsidR="00E35556" w:rsidRPr="00031D04" w:rsidRDefault="00E35556" w:rsidP="00EF2B02"/>
    <w:p w14:paraId="3E539923" w14:textId="0149F9DA" w:rsidR="00CC7A5F" w:rsidRDefault="00E35556" w:rsidP="00EF2B02">
      <w:r>
        <w:t xml:space="preserve">Hodnoty dvou proměnných můžeme prohodit například s využitím třetí proměnné, do které si dočasně uložíme </w:t>
      </w:r>
      <w:proofErr w:type="spellStart"/>
      <w:r>
        <w:t>hdodnotu</w:t>
      </w:r>
      <w:proofErr w:type="spellEnd"/>
      <w:r>
        <w:t xml:space="preserve"> proměnné </w:t>
      </w:r>
      <w:r w:rsidRPr="00251C7E">
        <w:rPr>
          <w:i/>
          <w:iCs/>
        </w:rPr>
        <w:t>x</w:t>
      </w:r>
      <w:r>
        <w:t xml:space="preserve">, tak abychom </w:t>
      </w:r>
      <w:r w:rsidR="00251C7E">
        <w:t xml:space="preserve">si ji nepřepsali a mohli jí přiřadit proměnné </w:t>
      </w:r>
      <w:r w:rsidR="00251C7E" w:rsidRPr="00251C7E">
        <w:rPr>
          <w:b/>
          <w:bCs/>
          <w:i/>
          <w:iCs/>
        </w:rPr>
        <w:t>y</w:t>
      </w:r>
      <w:r w:rsidR="00251C7E">
        <w:t>.</w:t>
      </w:r>
    </w:p>
    <w:p w14:paraId="0F5577FE" w14:textId="77777777" w:rsidR="00C86B81" w:rsidRPr="00C86B81" w:rsidRDefault="00C86B81" w:rsidP="00C86B8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C86B81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C86B81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C86B81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C86B81">
        <w:rPr>
          <w:rFonts w:ascii="Consolas" w:hAnsi="Consolas"/>
          <w:color w:val="000000"/>
          <w:sz w:val="21"/>
          <w:szCs w:val="21"/>
        </w:rPr>
        <w:t> = x;</w:t>
      </w:r>
    </w:p>
    <w:p w14:paraId="5CE90A70" w14:textId="77777777" w:rsidR="00C86B81" w:rsidRPr="00C86B81" w:rsidRDefault="00C86B81" w:rsidP="00C86B8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86B81">
        <w:rPr>
          <w:rFonts w:ascii="Consolas" w:hAnsi="Consolas"/>
          <w:color w:val="000000"/>
          <w:sz w:val="21"/>
          <w:szCs w:val="21"/>
        </w:rPr>
        <w:t>x = y;</w:t>
      </w:r>
    </w:p>
    <w:p w14:paraId="7342493F" w14:textId="77777777" w:rsidR="00C86B81" w:rsidRPr="00C86B81" w:rsidRDefault="00C86B81" w:rsidP="00C86B81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86B81">
        <w:rPr>
          <w:rFonts w:ascii="Consolas" w:hAnsi="Consolas"/>
          <w:color w:val="000000"/>
          <w:sz w:val="21"/>
          <w:szCs w:val="21"/>
        </w:rPr>
        <w:t>y = </w:t>
      </w:r>
      <w:proofErr w:type="spellStart"/>
      <w:r w:rsidRPr="00C86B81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C86B81">
        <w:rPr>
          <w:rFonts w:ascii="Consolas" w:hAnsi="Consolas"/>
          <w:color w:val="000000"/>
          <w:sz w:val="21"/>
          <w:szCs w:val="21"/>
        </w:rPr>
        <w:t>;</w:t>
      </w:r>
    </w:p>
    <w:p w14:paraId="2CB1F102" w14:textId="7B11A6E1" w:rsidR="00CC7A5F" w:rsidRDefault="00CC7A5F" w:rsidP="00EF2B02"/>
    <w:p w14:paraId="6F3BFC0C" w14:textId="0A237F3B" w:rsidR="00C86B81" w:rsidRPr="002C7018" w:rsidRDefault="00CA4712" w:rsidP="006F4286">
      <w:pPr>
        <w:spacing w:after="0" w:line="240" w:lineRule="auto"/>
        <w:jc w:val="left"/>
      </w:pPr>
      <w:r>
        <w:t>Třetí program spočítá a vypíše kořeny kvadratické rovnice</w:t>
      </w:r>
      <w:r w:rsidR="000B7D99">
        <w:t xml:space="preserve"> </w:t>
      </w:r>
      <w:r w:rsidR="000B7D99">
        <w:rPr>
          <w:lang w:val="en-US"/>
        </w:rPr>
        <w:t>[2]</w:t>
      </w:r>
      <w:r>
        <w:t>.</w:t>
      </w:r>
      <w:r w:rsidR="00AA4C7C">
        <w:t xml:space="preserve"> Příklad obsahuje i zřetězenou podmínku </w:t>
      </w:r>
      <w:proofErr w:type="spellStart"/>
      <w:r w:rsidR="00AA4C7C" w:rsidRPr="00AA4C7C">
        <w:rPr>
          <w:i/>
          <w:iCs/>
        </w:rPr>
        <w:t>if-else-if</w:t>
      </w:r>
      <w:proofErr w:type="spellEnd"/>
      <w:r w:rsidR="00AA4C7C">
        <w:t>. Otestujte příklad s</w:t>
      </w:r>
      <w:r w:rsidR="001141AE">
        <w:t> </w:t>
      </w:r>
      <w:r w:rsidR="00AA4C7C">
        <w:t>různ</w:t>
      </w:r>
      <w:r w:rsidR="001141AE">
        <w:t xml:space="preserve">ými hodnotami </w:t>
      </w:r>
      <w:r w:rsidR="00C003DD">
        <w:t>koeficientů</w:t>
      </w:r>
      <w:r w:rsidR="001141AE">
        <w:t>.</w:t>
      </w:r>
    </w:p>
    <w:p w14:paraId="104BB361" w14:textId="77777777" w:rsidR="006F4286" w:rsidRDefault="006F4286">
      <w:pPr>
        <w:spacing w:after="0" w:line="240" w:lineRule="auto"/>
        <w:jc w:val="left"/>
        <w:rPr>
          <w:rFonts w:ascii="Consolas" w:hAnsi="Consolas"/>
          <w:color w:val="0000FF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br w:type="page"/>
      </w:r>
    </w:p>
    <w:p w14:paraId="6A089D08" w14:textId="0ED4AF09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D455A">
        <w:rPr>
          <w:rFonts w:ascii="Consolas" w:hAnsi="Consolas"/>
          <w:color w:val="0000FF"/>
          <w:sz w:val="21"/>
          <w:szCs w:val="21"/>
        </w:rPr>
        <w:lastRenderedPageBreak/>
        <w:t>using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;</w:t>
      </w:r>
    </w:p>
    <w:p w14:paraId="46AC3B8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2D455A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58759BD0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{</w:t>
      </w:r>
    </w:p>
    <w:p w14:paraId="32E7639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Program</w:t>
      </w:r>
    </w:p>
    <w:p w14:paraId="71E54AD5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{</w:t>
      </w:r>
    </w:p>
    <w:p w14:paraId="0474D48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</w:t>
      </w:r>
      <w:r w:rsidRPr="002D455A">
        <w:rPr>
          <w:rFonts w:ascii="Consolas" w:hAnsi="Consolas"/>
          <w:color w:val="0000FF"/>
          <w:sz w:val="21"/>
          <w:szCs w:val="21"/>
        </w:rPr>
        <w:t>static</w:t>
      </w:r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2D455A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2D455A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)</w:t>
      </w:r>
    </w:p>
    <w:p w14:paraId="110AF2C7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{</w:t>
      </w:r>
    </w:p>
    <w:p w14:paraId="6C106FB1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a = </w:t>
      </w:r>
      <w:r w:rsidRPr="002D455A">
        <w:rPr>
          <w:rFonts w:ascii="Consolas" w:hAnsi="Consolas"/>
          <w:color w:val="098658"/>
          <w:sz w:val="21"/>
          <w:szCs w:val="21"/>
        </w:rPr>
        <w:t>1.0</w:t>
      </w:r>
      <w:r w:rsidRPr="002D455A">
        <w:rPr>
          <w:rFonts w:ascii="Consolas" w:hAnsi="Consolas"/>
          <w:color w:val="000000"/>
          <w:sz w:val="21"/>
          <w:szCs w:val="21"/>
        </w:rPr>
        <w:t>;</w:t>
      </w:r>
    </w:p>
    <w:p w14:paraId="4D99CA5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b = </w:t>
      </w:r>
      <w:r w:rsidRPr="002D455A">
        <w:rPr>
          <w:rFonts w:ascii="Consolas" w:hAnsi="Consolas"/>
          <w:color w:val="098658"/>
          <w:sz w:val="21"/>
          <w:szCs w:val="21"/>
        </w:rPr>
        <w:t>6.0</w:t>
      </w:r>
      <w:r w:rsidRPr="002D455A">
        <w:rPr>
          <w:rFonts w:ascii="Consolas" w:hAnsi="Consolas"/>
          <w:color w:val="000000"/>
          <w:sz w:val="21"/>
          <w:szCs w:val="21"/>
        </w:rPr>
        <w:t>;</w:t>
      </w:r>
    </w:p>
    <w:p w14:paraId="1FF555BC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c = </w:t>
      </w:r>
      <w:r w:rsidRPr="002D455A">
        <w:rPr>
          <w:rFonts w:ascii="Consolas" w:hAnsi="Consolas"/>
          <w:color w:val="098658"/>
          <w:sz w:val="21"/>
          <w:szCs w:val="21"/>
        </w:rPr>
        <w:t>9.0</w:t>
      </w:r>
      <w:r w:rsidRPr="002D455A">
        <w:rPr>
          <w:rFonts w:ascii="Consolas" w:hAnsi="Consolas"/>
          <w:color w:val="000000"/>
          <w:sz w:val="21"/>
          <w:szCs w:val="21"/>
        </w:rPr>
        <w:t>;</w:t>
      </w:r>
    </w:p>
    <w:p w14:paraId="21E6E21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17D640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(</w:t>
      </w:r>
      <w:proofErr w:type="gramStart"/>
      <w:r w:rsidRPr="002D455A">
        <w:rPr>
          <w:rFonts w:ascii="Consolas" w:hAnsi="Consolas"/>
          <w:color w:val="000000"/>
          <w:sz w:val="21"/>
          <w:szCs w:val="21"/>
        </w:rPr>
        <w:t>a !</w:t>
      </w:r>
      <w:proofErr w:type="gramEnd"/>
      <w:r w:rsidRPr="002D455A">
        <w:rPr>
          <w:rFonts w:ascii="Consolas" w:hAnsi="Consolas"/>
          <w:color w:val="000000"/>
          <w:sz w:val="21"/>
          <w:szCs w:val="21"/>
        </w:rPr>
        <w:t>= </w:t>
      </w:r>
      <w:r w:rsidRPr="002D455A">
        <w:rPr>
          <w:rFonts w:ascii="Consolas" w:hAnsi="Consolas"/>
          <w:color w:val="098658"/>
          <w:sz w:val="21"/>
          <w:szCs w:val="21"/>
        </w:rPr>
        <w:t>0.0</w:t>
      </w:r>
      <w:r w:rsidRPr="002D455A">
        <w:rPr>
          <w:rFonts w:ascii="Consolas" w:hAnsi="Consolas"/>
          <w:color w:val="000000"/>
          <w:sz w:val="21"/>
          <w:szCs w:val="21"/>
        </w:rPr>
        <w:t>)</w:t>
      </w:r>
    </w:p>
    <w:p w14:paraId="327427A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2D2319B3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D = (b * b) - (</w:t>
      </w:r>
      <w:r w:rsidRPr="002D455A">
        <w:rPr>
          <w:rFonts w:ascii="Consolas" w:hAnsi="Consolas"/>
          <w:color w:val="098658"/>
          <w:sz w:val="21"/>
          <w:szCs w:val="21"/>
        </w:rPr>
        <w:t>4</w:t>
      </w:r>
      <w:r w:rsidRPr="002D455A">
        <w:rPr>
          <w:rFonts w:ascii="Consolas" w:hAnsi="Consolas"/>
          <w:color w:val="000000"/>
          <w:sz w:val="21"/>
          <w:szCs w:val="21"/>
        </w:rPr>
        <w:t> * a * c);</w:t>
      </w:r>
    </w:p>
    <w:p w14:paraId="369DB98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BE421A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(</w:t>
      </w:r>
      <w:proofErr w:type="gramStart"/>
      <w:r w:rsidRPr="002D455A">
        <w:rPr>
          <w:rFonts w:ascii="Consolas" w:hAnsi="Consolas"/>
          <w:color w:val="000000"/>
          <w:sz w:val="21"/>
          <w:szCs w:val="21"/>
        </w:rPr>
        <w:t>D &gt;</w:t>
      </w:r>
      <w:proofErr w:type="gramEnd"/>
      <w:r w:rsidRPr="002D455A">
        <w:rPr>
          <w:rFonts w:ascii="Consolas" w:hAnsi="Consolas"/>
          <w:color w:val="000000"/>
          <w:sz w:val="21"/>
          <w:szCs w:val="21"/>
        </w:rPr>
        <w:t> </w:t>
      </w:r>
      <w:r w:rsidRPr="002D455A">
        <w:rPr>
          <w:rFonts w:ascii="Consolas" w:hAnsi="Consolas"/>
          <w:color w:val="098658"/>
          <w:sz w:val="21"/>
          <w:szCs w:val="21"/>
        </w:rPr>
        <w:t>0</w:t>
      </w:r>
      <w:r w:rsidRPr="002D455A">
        <w:rPr>
          <w:rFonts w:ascii="Consolas" w:hAnsi="Consolas"/>
          <w:color w:val="000000"/>
          <w:sz w:val="21"/>
          <w:szCs w:val="21"/>
        </w:rPr>
        <w:t>)</w:t>
      </w:r>
    </w:p>
    <w:p w14:paraId="59ECC050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4B2284FB" w14:textId="00303BF4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v =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Math.Sqrt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(D);</w:t>
      </w:r>
    </w:p>
    <w:p w14:paraId="065474EB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x1 = (-b + v) / (</w:t>
      </w:r>
      <w:r w:rsidRPr="002D455A">
        <w:rPr>
          <w:rFonts w:ascii="Consolas" w:hAnsi="Consolas"/>
          <w:color w:val="098658"/>
          <w:sz w:val="21"/>
          <w:szCs w:val="21"/>
        </w:rPr>
        <w:t>2</w:t>
      </w:r>
      <w:r w:rsidRPr="002D455A">
        <w:rPr>
          <w:rFonts w:ascii="Consolas" w:hAnsi="Consolas"/>
          <w:color w:val="000000"/>
          <w:sz w:val="21"/>
          <w:szCs w:val="21"/>
        </w:rPr>
        <w:t> * a);</w:t>
      </w:r>
    </w:p>
    <w:p w14:paraId="74E89C26" w14:textId="5A97546A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x2 = (-</w:t>
      </w:r>
      <w:proofErr w:type="gramStart"/>
      <w:r w:rsidRPr="002D455A">
        <w:rPr>
          <w:rFonts w:ascii="Consolas" w:hAnsi="Consolas"/>
          <w:color w:val="000000"/>
          <w:sz w:val="21"/>
          <w:szCs w:val="21"/>
        </w:rPr>
        <w:t>b - v</w:t>
      </w:r>
      <w:proofErr w:type="gramEnd"/>
      <w:r w:rsidRPr="002D455A">
        <w:rPr>
          <w:rFonts w:ascii="Consolas" w:hAnsi="Consolas"/>
          <w:color w:val="000000"/>
          <w:sz w:val="21"/>
          <w:szCs w:val="21"/>
        </w:rPr>
        <w:t>) / (</w:t>
      </w:r>
      <w:r w:rsidRPr="002D455A">
        <w:rPr>
          <w:rFonts w:ascii="Consolas" w:hAnsi="Consolas"/>
          <w:color w:val="098658"/>
          <w:sz w:val="21"/>
          <w:szCs w:val="21"/>
        </w:rPr>
        <w:t>2</w:t>
      </w:r>
      <w:r w:rsidRPr="002D455A">
        <w:rPr>
          <w:rFonts w:ascii="Consolas" w:hAnsi="Consolas"/>
          <w:color w:val="000000"/>
          <w:sz w:val="21"/>
          <w:szCs w:val="21"/>
        </w:rPr>
        <w:t> * a);</w:t>
      </w:r>
    </w:p>
    <w:p w14:paraId="1ABB5D8F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</w:t>
      </w:r>
      <w:r w:rsidRPr="002D455A">
        <w:rPr>
          <w:rFonts w:ascii="Consolas" w:hAnsi="Consolas"/>
          <w:color w:val="A31515"/>
          <w:sz w:val="21"/>
          <w:szCs w:val="21"/>
        </w:rPr>
        <w:t>$"x1 = {x1} x = {x2}"</w:t>
      </w:r>
      <w:r w:rsidRPr="002D455A">
        <w:rPr>
          <w:rFonts w:ascii="Consolas" w:hAnsi="Consolas"/>
          <w:color w:val="000000"/>
          <w:sz w:val="21"/>
          <w:szCs w:val="21"/>
        </w:rPr>
        <w:t>);</w:t>
      </w:r>
    </w:p>
    <w:p w14:paraId="21010540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3F333AF9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 (D == </w:t>
      </w:r>
      <w:r w:rsidRPr="002D455A">
        <w:rPr>
          <w:rFonts w:ascii="Consolas" w:hAnsi="Consolas"/>
          <w:color w:val="098658"/>
          <w:sz w:val="21"/>
          <w:szCs w:val="21"/>
        </w:rPr>
        <w:t>0</w:t>
      </w:r>
      <w:r w:rsidRPr="002D455A">
        <w:rPr>
          <w:rFonts w:ascii="Consolas" w:hAnsi="Consolas"/>
          <w:color w:val="000000"/>
          <w:sz w:val="21"/>
          <w:szCs w:val="21"/>
        </w:rPr>
        <w:t>)</w:t>
      </w:r>
    </w:p>
    <w:p w14:paraId="2B6A2A51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7172BAC9" w14:textId="57686D2E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r w:rsidRPr="002D455A">
        <w:rPr>
          <w:rFonts w:ascii="Consolas" w:hAnsi="Consolas"/>
          <w:color w:val="0000FF"/>
          <w:sz w:val="21"/>
          <w:szCs w:val="21"/>
        </w:rPr>
        <w:t>double</w:t>
      </w:r>
      <w:r w:rsidRPr="002D455A">
        <w:rPr>
          <w:rFonts w:ascii="Consolas" w:hAnsi="Consolas"/>
          <w:color w:val="000000"/>
          <w:sz w:val="21"/>
          <w:szCs w:val="21"/>
        </w:rPr>
        <w:t> x = (-b) / (</w:t>
      </w:r>
      <w:r w:rsidRPr="002D455A">
        <w:rPr>
          <w:rFonts w:ascii="Consolas" w:hAnsi="Consolas"/>
          <w:color w:val="098658"/>
          <w:sz w:val="21"/>
          <w:szCs w:val="21"/>
        </w:rPr>
        <w:t>2</w:t>
      </w:r>
      <w:r w:rsidRPr="002D455A">
        <w:rPr>
          <w:rFonts w:ascii="Consolas" w:hAnsi="Consolas"/>
          <w:color w:val="000000"/>
          <w:sz w:val="21"/>
          <w:szCs w:val="21"/>
        </w:rPr>
        <w:t> * a);</w:t>
      </w:r>
    </w:p>
    <w:p w14:paraId="5974986B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</w:t>
      </w:r>
      <w:r w:rsidRPr="002D455A">
        <w:rPr>
          <w:rFonts w:ascii="Consolas" w:hAnsi="Consolas"/>
          <w:color w:val="A31515"/>
          <w:sz w:val="21"/>
          <w:szCs w:val="21"/>
        </w:rPr>
        <w:t>$"x1 = {x}"</w:t>
      </w:r>
      <w:r w:rsidRPr="002D455A">
        <w:rPr>
          <w:rFonts w:ascii="Consolas" w:hAnsi="Consolas"/>
          <w:color w:val="000000"/>
          <w:sz w:val="21"/>
          <w:szCs w:val="21"/>
        </w:rPr>
        <w:t>);</w:t>
      </w:r>
    </w:p>
    <w:p w14:paraId="6908342F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7AC6DDD1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3A388699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2590762C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    Console.WriteLine(</w:t>
      </w:r>
      <w:r w:rsidRPr="002D455A">
        <w:rPr>
          <w:rFonts w:ascii="Consolas" w:hAnsi="Consolas"/>
          <w:color w:val="A31515"/>
          <w:sz w:val="21"/>
          <w:szCs w:val="21"/>
        </w:rPr>
        <w:t>"Nema reseni v oboru realnych cisel"</w:t>
      </w:r>
      <w:r w:rsidRPr="002D455A">
        <w:rPr>
          <w:rFonts w:ascii="Consolas" w:hAnsi="Consolas"/>
          <w:color w:val="000000"/>
          <w:sz w:val="21"/>
          <w:szCs w:val="21"/>
        </w:rPr>
        <w:t>);</w:t>
      </w:r>
    </w:p>
    <w:p w14:paraId="3212409D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01459D95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66BB08BC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2D455A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304B0990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49BAA284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2D455A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2D455A">
        <w:rPr>
          <w:rFonts w:ascii="Consolas" w:hAnsi="Consolas"/>
          <w:color w:val="000000"/>
          <w:sz w:val="21"/>
          <w:szCs w:val="21"/>
        </w:rPr>
        <w:t>(</w:t>
      </w:r>
      <w:r w:rsidRPr="002D455A">
        <w:rPr>
          <w:rFonts w:ascii="Consolas" w:hAnsi="Consolas"/>
          <w:color w:val="A31515"/>
          <w:sz w:val="21"/>
          <w:szCs w:val="21"/>
        </w:rPr>
        <w:t>"rovnice </w:t>
      </w:r>
      <w:proofErr w:type="spellStart"/>
      <w:r w:rsidRPr="002D455A">
        <w:rPr>
          <w:rFonts w:ascii="Consolas" w:hAnsi="Consolas"/>
          <w:color w:val="A31515"/>
          <w:sz w:val="21"/>
          <w:szCs w:val="21"/>
        </w:rPr>
        <w:t>neni</w:t>
      </w:r>
      <w:proofErr w:type="spellEnd"/>
      <w:r w:rsidRPr="002D455A">
        <w:rPr>
          <w:rFonts w:ascii="Consolas" w:hAnsi="Consolas"/>
          <w:color w:val="A31515"/>
          <w:sz w:val="21"/>
          <w:szCs w:val="21"/>
        </w:rPr>
        <w:t> </w:t>
      </w:r>
      <w:proofErr w:type="spellStart"/>
      <w:r w:rsidRPr="002D455A">
        <w:rPr>
          <w:rFonts w:ascii="Consolas" w:hAnsi="Consolas"/>
          <w:color w:val="A31515"/>
          <w:sz w:val="21"/>
          <w:szCs w:val="21"/>
        </w:rPr>
        <w:t>kvadraticka</w:t>
      </w:r>
      <w:proofErr w:type="spellEnd"/>
      <w:r w:rsidRPr="002D455A">
        <w:rPr>
          <w:rFonts w:ascii="Consolas" w:hAnsi="Consolas"/>
          <w:color w:val="A31515"/>
          <w:sz w:val="21"/>
          <w:szCs w:val="21"/>
        </w:rPr>
        <w:t>"</w:t>
      </w:r>
      <w:r w:rsidRPr="002D455A">
        <w:rPr>
          <w:rFonts w:ascii="Consolas" w:hAnsi="Consolas"/>
          <w:color w:val="000000"/>
          <w:sz w:val="21"/>
          <w:szCs w:val="21"/>
        </w:rPr>
        <w:t>);</w:t>
      </w:r>
    </w:p>
    <w:p w14:paraId="17F98D8E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5BB82DC4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    }</w:t>
      </w:r>
    </w:p>
    <w:p w14:paraId="43C0A659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    }</w:t>
      </w:r>
    </w:p>
    <w:p w14:paraId="50BA7E9F" w14:textId="77777777" w:rsidR="002D455A" w:rsidRPr="002D455A" w:rsidRDefault="002D455A" w:rsidP="002D455A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2D455A">
        <w:rPr>
          <w:rFonts w:ascii="Consolas" w:hAnsi="Consolas"/>
          <w:color w:val="000000"/>
          <w:sz w:val="21"/>
          <w:szCs w:val="21"/>
        </w:rPr>
        <w:t>}</w:t>
      </w:r>
    </w:p>
    <w:p w14:paraId="4F117D47" w14:textId="7BFBEDD2" w:rsidR="00CA4712" w:rsidRDefault="00CA4712" w:rsidP="00EF2B02"/>
    <w:p w14:paraId="0ADF832F" w14:textId="42931754" w:rsidR="00AA2A1B" w:rsidRDefault="000B11C3" w:rsidP="00EF2B02">
      <w:r w:rsidRPr="003314CD">
        <w:rPr>
          <w:b/>
          <w:bCs/>
        </w:rPr>
        <w:lastRenderedPageBreak/>
        <w:t>Čtvrtý příklad</w:t>
      </w:r>
      <w:r>
        <w:t xml:space="preserve"> najde a vypíše největší hodnotu </w:t>
      </w:r>
      <w:r w:rsidR="003314CD">
        <w:t>z hodnot tří proměnných. Postupně projdeme tři různá řešení.</w:t>
      </w:r>
    </w:p>
    <w:p w14:paraId="1FF2C79C" w14:textId="5E787A5D" w:rsidR="003314CD" w:rsidRDefault="003314CD" w:rsidP="00EF2B02">
      <w:r>
        <w:t xml:space="preserve">První příklad </w:t>
      </w:r>
      <w:r w:rsidR="0099085B">
        <w:t xml:space="preserve">v první podmínce otestuje, zda nejvyšší hodnotu má proměnná </w:t>
      </w:r>
      <w:r w:rsidR="0099085B" w:rsidRPr="0099085B">
        <w:rPr>
          <w:i/>
          <w:iCs/>
        </w:rPr>
        <w:t>a</w:t>
      </w:r>
      <w:r w:rsidR="0099085B">
        <w:t xml:space="preserve">. </w:t>
      </w:r>
      <w:r w:rsidR="000131AF">
        <w:t>Protože</w:t>
      </w:r>
      <w:r w:rsidR="006E30A2">
        <w:t xml:space="preserve"> proměnnou</w:t>
      </w:r>
      <w:r w:rsidR="000131AF">
        <w:t xml:space="preserve"> </w:t>
      </w:r>
      <w:r w:rsidR="000131AF" w:rsidRPr="006E30A2">
        <w:rPr>
          <w:i/>
          <w:iCs/>
        </w:rPr>
        <w:t>a</w:t>
      </w:r>
      <w:r w:rsidR="000131AF">
        <w:t xml:space="preserve"> jsme otestovali v první podmínce, tak ve druhé už stačí jen otestovat, zda </w:t>
      </w:r>
      <w:r w:rsidR="006E30A2">
        <w:t>má proměnná</w:t>
      </w:r>
      <w:r w:rsidR="000131AF">
        <w:t xml:space="preserve"> </w:t>
      </w:r>
      <w:r w:rsidR="000131AF" w:rsidRPr="006E30A2">
        <w:rPr>
          <w:i/>
          <w:iCs/>
        </w:rPr>
        <w:t>b</w:t>
      </w:r>
      <w:r w:rsidR="000131AF">
        <w:t xml:space="preserve"> větší</w:t>
      </w:r>
      <w:r w:rsidR="006E30A2">
        <w:t xml:space="preserve"> hodno</w:t>
      </w:r>
      <w:r w:rsidR="00FB6353">
        <w:t>t</w:t>
      </w:r>
      <w:r w:rsidR="006E30A2">
        <w:t>u</w:t>
      </w:r>
      <w:r w:rsidR="000131AF">
        <w:t xml:space="preserve"> než</w:t>
      </w:r>
      <w:r w:rsidR="006E30A2">
        <w:t xml:space="preserve"> proměnná</w:t>
      </w:r>
      <w:r w:rsidR="000131AF">
        <w:t xml:space="preserve"> </w:t>
      </w:r>
      <w:r w:rsidR="000131AF" w:rsidRPr="006E30A2">
        <w:rPr>
          <w:i/>
          <w:iCs/>
        </w:rPr>
        <w:t>c</w:t>
      </w:r>
      <w:r w:rsidR="000131AF">
        <w:t xml:space="preserve">. Pokud neměla </w:t>
      </w:r>
      <w:r w:rsidR="00B77AD9">
        <w:t>ne</w:t>
      </w:r>
      <w:r w:rsidR="00600C77">
        <w:t>j</w:t>
      </w:r>
      <w:r w:rsidR="00B77AD9">
        <w:t xml:space="preserve">větší hodnotu proměnná </w:t>
      </w:r>
      <w:r w:rsidR="00B77AD9" w:rsidRPr="00600C77">
        <w:rPr>
          <w:i/>
          <w:iCs/>
        </w:rPr>
        <w:t>a</w:t>
      </w:r>
      <w:r w:rsidR="00B77AD9">
        <w:t xml:space="preserve"> ani </w:t>
      </w:r>
      <w:r w:rsidR="00B77AD9" w:rsidRPr="00600C77">
        <w:rPr>
          <w:i/>
          <w:iCs/>
        </w:rPr>
        <w:t>b</w:t>
      </w:r>
      <w:r w:rsidR="00B77AD9">
        <w:t xml:space="preserve">, tak musí mít největší nebo stejnou hodnotu proměnná </w:t>
      </w:r>
      <w:r w:rsidR="00B77AD9" w:rsidRPr="00600C77">
        <w:rPr>
          <w:i/>
          <w:iCs/>
        </w:rPr>
        <w:t>c</w:t>
      </w:r>
      <w:r w:rsidR="00B77AD9">
        <w:t>.</w:t>
      </w:r>
    </w:p>
    <w:p w14:paraId="7EA9078F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C34CB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;</w:t>
      </w:r>
    </w:p>
    <w:p w14:paraId="35940032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9D852C3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3C34CB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4AEBB916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{</w:t>
      </w:r>
    </w:p>
    <w:p w14:paraId="50286E50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Program</w:t>
      </w:r>
    </w:p>
    <w:p w14:paraId="3A1CCD6D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{</w:t>
      </w:r>
    </w:p>
    <w:p w14:paraId="7E01AAAE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</w:t>
      </w:r>
      <w:r w:rsidRPr="003C34CB">
        <w:rPr>
          <w:rFonts w:ascii="Consolas" w:hAnsi="Consolas"/>
          <w:color w:val="0000FF"/>
          <w:sz w:val="21"/>
          <w:szCs w:val="21"/>
        </w:rPr>
        <w:t>static</w:t>
      </w:r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3C34CB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3C34CB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)</w:t>
      </w:r>
    </w:p>
    <w:p w14:paraId="20FDDE7B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{</w:t>
      </w:r>
    </w:p>
    <w:p w14:paraId="464CE588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a = </w:t>
      </w:r>
      <w:r w:rsidRPr="003C34CB">
        <w:rPr>
          <w:rFonts w:ascii="Consolas" w:hAnsi="Consolas"/>
          <w:color w:val="098658"/>
          <w:sz w:val="21"/>
          <w:szCs w:val="21"/>
        </w:rPr>
        <w:t>2</w:t>
      </w:r>
      <w:r w:rsidRPr="003C34CB">
        <w:rPr>
          <w:rFonts w:ascii="Consolas" w:hAnsi="Consolas"/>
          <w:color w:val="000000"/>
          <w:sz w:val="21"/>
          <w:szCs w:val="21"/>
        </w:rPr>
        <w:t>;</w:t>
      </w:r>
    </w:p>
    <w:p w14:paraId="0F0E6BE0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b = </w:t>
      </w:r>
      <w:r w:rsidRPr="003C34CB">
        <w:rPr>
          <w:rFonts w:ascii="Consolas" w:hAnsi="Consolas"/>
          <w:color w:val="098658"/>
          <w:sz w:val="21"/>
          <w:szCs w:val="21"/>
        </w:rPr>
        <w:t>5</w:t>
      </w:r>
      <w:r w:rsidRPr="003C34CB">
        <w:rPr>
          <w:rFonts w:ascii="Consolas" w:hAnsi="Consolas"/>
          <w:color w:val="000000"/>
          <w:sz w:val="21"/>
          <w:szCs w:val="21"/>
        </w:rPr>
        <w:t>;</w:t>
      </w:r>
    </w:p>
    <w:p w14:paraId="374D1F35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c = </w:t>
      </w:r>
      <w:r w:rsidRPr="003C34CB">
        <w:rPr>
          <w:rFonts w:ascii="Consolas" w:hAnsi="Consolas"/>
          <w:color w:val="098658"/>
          <w:sz w:val="21"/>
          <w:szCs w:val="21"/>
        </w:rPr>
        <w:t>7</w:t>
      </w:r>
      <w:r w:rsidRPr="003C34CB">
        <w:rPr>
          <w:rFonts w:ascii="Consolas" w:hAnsi="Consolas"/>
          <w:color w:val="000000"/>
          <w:sz w:val="21"/>
          <w:szCs w:val="21"/>
        </w:rPr>
        <w:t>;</w:t>
      </w:r>
    </w:p>
    <w:p w14:paraId="24B2FBE3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175FFD2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((</w:t>
      </w:r>
      <w:proofErr w:type="gramStart"/>
      <w:r w:rsidRPr="003C34CB">
        <w:rPr>
          <w:rFonts w:ascii="Consolas" w:hAnsi="Consolas"/>
          <w:color w:val="000000"/>
          <w:sz w:val="21"/>
          <w:szCs w:val="21"/>
        </w:rPr>
        <w:t>a &gt;</w:t>
      </w:r>
      <w:proofErr w:type="gramEnd"/>
      <w:r w:rsidRPr="003C34CB">
        <w:rPr>
          <w:rFonts w:ascii="Consolas" w:hAnsi="Consolas"/>
          <w:color w:val="000000"/>
          <w:sz w:val="21"/>
          <w:szCs w:val="21"/>
        </w:rPr>
        <w:t> b) &amp;&amp; (a &gt; c))</w:t>
      </w:r>
    </w:p>
    <w:p w14:paraId="26E3D24A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0D0720CD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(a);</w:t>
      </w:r>
    </w:p>
    <w:p w14:paraId="65821520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A715B1B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else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 (</w:t>
      </w:r>
      <w:proofErr w:type="gramStart"/>
      <w:r w:rsidRPr="003C34CB">
        <w:rPr>
          <w:rFonts w:ascii="Consolas" w:hAnsi="Consolas"/>
          <w:color w:val="000000"/>
          <w:sz w:val="21"/>
          <w:szCs w:val="21"/>
        </w:rPr>
        <w:t>b &gt;</w:t>
      </w:r>
      <w:proofErr w:type="gramEnd"/>
      <w:r w:rsidRPr="003C34CB">
        <w:rPr>
          <w:rFonts w:ascii="Consolas" w:hAnsi="Consolas"/>
          <w:color w:val="000000"/>
          <w:sz w:val="21"/>
          <w:szCs w:val="21"/>
        </w:rPr>
        <w:t> c)</w:t>
      </w:r>
    </w:p>
    <w:p w14:paraId="79C1014F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C5C201E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(b);</w:t>
      </w:r>
    </w:p>
    <w:p w14:paraId="754918CE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1049850F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3C34CB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6F824B6A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4941FD6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3C34CB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3C34CB">
        <w:rPr>
          <w:rFonts w:ascii="Consolas" w:hAnsi="Consolas"/>
          <w:color w:val="000000"/>
          <w:sz w:val="21"/>
          <w:szCs w:val="21"/>
        </w:rPr>
        <w:t>(c);</w:t>
      </w:r>
    </w:p>
    <w:p w14:paraId="7196382B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2AF5CB53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3285F2D0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    }</w:t>
      </w:r>
    </w:p>
    <w:p w14:paraId="57C0F039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    }</w:t>
      </w:r>
    </w:p>
    <w:p w14:paraId="1FCCB2AB" w14:textId="77777777" w:rsidR="003C34CB" w:rsidRPr="003C34CB" w:rsidRDefault="003C34CB" w:rsidP="003C34CB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C34CB">
        <w:rPr>
          <w:rFonts w:ascii="Consolas" w:hAnsi="Consolas"/>
          <w:color w:val="000000"/>
          <w:sz w:val="21"/>
          <w:szCs w:val="21"/>
        </w:rPr>
        <w:t>}</w:t>
      </w:r>
    </w:p>
    <w:p w14:paraId="76C30957" w14:textId="339B06A9" w:rsidR="00600C77" w:rsidRDefault="00600C77" w:rsidP="00EF2B02"/>
    <w:p w14:paraId="5D5B4AE6" w14:textId="0F2DE91B" w:rsidR="00FE3E78" w:rsidRDefault="00FE3E78" w:rsidP="00EF2B02">
      <w:r>
        <w:lastRenderedPageBreak/>
        <w:t xml:space="preserve">Druhá varianta </w:t>
      </w:r>
      <w:r w:rsidR="00744797">
        <w:t xml:space="preserve">používá pouze podmíněný příkaz </w:t>
      </w:r>
      <w:proofErr w:type="spellStart"/>
      <w:r w:rsidR="004E23F0" w:rsidRPr="004E23F0">
        <w:rPr>
          <w:i/>
          <w:iCs/>
        </w:rPr>
        <w:t>i</w:t>
      </w:r>
      <w:r w:rsidR="00744797" w:rsidRPr="004E23F0">
        <w:rPr>
          <w:i/>
          <w:iCs/>
        </w:rPr>
        <w:t>f</w:t>
      </w:r>
      <w:r w:rsidR="004E23F0" w:rsidRPr="004E23F0">
        <w:rPr>
          <w:i/>
          <w:iCs/>
        </w:rPr>
        <w:t>-else</w:t>
      </w:r>
      <w:proofErr w:type="spellEnd"/>
      <w:r w:rsidR="00744797">
        <w:t xml:space="preserve"> a nevyužívá logické operátory.</w:t>
      </w:r>
      <w:r w:rsidR="004E23F0">
        <w:t xml:space="preserve"> Nejprve otestujeme, že je proměnná </w:t>
      </w:r>
      <w:r w:rsidR="004E23F0" w:rsidRPr="00486427">
        <w:rPr>
          <w:i/>
          <w:iCs/>
        </w:rPr>
        <w:t>a</w:t>
      </w:r>
      <w:r w:rsidR="004E23F0">
        <w:t xml:space="preserve"> větší než </w:t>
      </w:r>
      <w:r w:rsidR="004E23F0" w:rsidRPr="00486427">
        <w:rPr>
          <w:i/>
          <w:iCs/>
        </w:rPr>
        <w:t>b</w:t>
      </w:r>
      <w:r w:rsidR="004E23F0">
        <w:t xml:space="preserve">, pokud ano, tak </w:t>
      </w:r>
      <w:r w:rsidR="005A44A4">
        <w:t xml:space="preserve">proměnná </w:t>
      </w:r>
      <w:r w:rsidR="005A44A4" w:rsidRPr="00486427">
        <w:rPr>
          <w:i/>
          <w:iCs/>
        </w:rPr>
        <w:t>b</w:t>
      </w:r>
      <w:r w:rsidR="005A44A4">
        <w:t xml:space="preserve"> už nemůže být největší a porovnáme už jen hodnotu proměnné </w:t>
      </w:r>
      <w:r w:rsidR="006C645B" w:rsidRPr="00486427">
        <w:rPr>
          <w:i/>
          <w:iCs/>
        </w:rPr>
        <w:t>a</w:t>
      </w:r>
      <w:r w:rsidR="006C645B">
        <w:t xml:space="preserve"> </w:t>
      </w:r>
      <w:proofErr w:type="spellStart"/>
      <w:r w:rsidR="006C645B">
        <w:t>a</w:t>
      </w:r>
      <w:proofErr w:type="spellEnd"/>
      <w:r w:rsidR="006C645B">
        <w:t xml:space="preserve"> proměnné </w:t>
      </w:r>
      <w:r w:rsidR="006C645B" w:rsidRPr="00486427">
        <w:rPr>
          <w:i/>
          <w:iCs/>
        </w:rPr>
        <w:t>c</w:t>
      </w:r>
      <w:r w:rsidR="006C645B">
        <w:t xml:space="preserve">. Ve větvi </w:t>
      </w:r>
      <w:proofErr w:type="spellStart"/>
      <w:r w:rsidR="006C645B" w:rsidRPr="00486427">
        <w:rPr>
          <w:i/>
          <w:iCs/>
        </w:rPr>
        <w:t>else</w:t>
      </w:r>
      <w:proofErr w:type="spellEnd"/>
      <w:r w:rsidR="006C645B">
        <w:t xml:space="preserve"> postupujeme obdobně, ale protože </w:t>
      </w:r>
      <w:r w:rsidR="00486427">
        <w:t xml:space="preserve">proměnná </w:t>
      </w:r>
      <w:r w:rsidR="006C645B" w:rsidRPr="00486427">
        <w:rPr>
          <w:i/>
          <w:iCs/>
        </w:rPr>
        <w:t>a</w:t>
      </w:r>
      <w:r w:rsidR="006C645B">
        <w:t xml:space="preserve"> nebyl</w:t>
      </w:r>
      <w:r w:rsidR="00486427">
        <w:t>a</w:t>
      </w:r>
      <w:r w:rsidR="006C645B">
        <w:t xml:space="preserve"> větší než </w:t>
      </w:r>
      <w:r w:rsidR="00486427">
        <w:t xml:space="preserve">proměnná </w:t>
      </w:r>
      <w:r w:rsidR="00486427" w:rsidRPr="00486427">
        <w:rPr>
          <w:i/>
          <w:iCs/>
        </w:rPr>
        <w:t>b</w:t>
      </w:r>
      <w:r w:rsidR="00486427">
        <w:t xml:space="preserve">, tak porovnáme hodnoty proměnných </w:t>
      </w:r>
      <w:r w:rsidR="00486427" w:rsidRPr="00486427">
        <w:rPr>
          <w:i/>
          <w:iCs/>
        </w:rPr>
        <w:t>b</w:t>
      </w:r>
      <w:r w:rsidR="00486427">
        <w:t xml:space="preserve"> a </w:t>
      </w:r>
      <w:r w:rsidR="00486427" w:rsidRPr="00486427">
        <w:rPr>
          <w:i/>
          <w:iCs/>
        </w:rPr>
        <w:t>c</w:t>
      </w:r>
      <w:r w:rsidR="00486427">
        <w:t>.</w:t>
      </w:r>
    </w:p>
    <w:p w14:paraId="588AF7CC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4E23F0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;</w:t>
      </w:r>
    </w:p>
    <w:p w14:paraId="665137F5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54DC8C97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4E23F0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2C0A6DD9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{</w:t>
      </w:r>
    </w:p>
    <w:p w14:paraId="2724F460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Program</w:t>
      </w:r>
    </w:p>
    <w:p w14:paraId="4FBFD8D9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{</w:t>
      </w:r>
    </w:p>
    <w:p w14:paraId="0DEECBBC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</w:t>
      </w:r>
      <w:r w:rsidRPr="004E23F0">
        <w:rPr>
          <w:rFonts w:ascii="Consolas" w:hAnsi="Consolas"/>
          <w:color w:val="0000FF"/>
          <w:sz w:val="21"/>
          <w:szCs w:val="21"/>
        </w:rPr>
        <w:t>static</w:t>
      </w:r>
      <w:r w:rsidRPr="004E23F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4E23F0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4E23F0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)</w:t>
      </w:r>
    </w:p>
    <w:p w14:paraId="1D0AA90A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{</w:t>
      </w:r>
    </w:p>
    <w:p w14:paraId="3D03B1E2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a = </w:t>
      </w:r>
      <w:r w:rsidRPr="004E23F0">
        <w:rPr>
          <w:rFonts w:ascii="Consolas" w:hAnsi="Consolas"/>
          <w:color w:val="098658"/>
          <w:sz w:val="21"/>
          <w:szCs w:val="21"/>
        </w:rPr>
        <w:t>2</w:t>
      </w:r>
      <w:r w:rsidRPr="004E23F0">
        <w:rPr>
          <w:rFonts w:ascii="Consolas" w:hAnsi="Consolas"/>
          <w:color w:val="000000"/>
          <w:sz w:val="21"/>
          <w:szCs w:val="21"/>
        </w:rPr>
        <w:t>;</w:t>
      </w:r>
    </w:p>
    <w:p w14:paraId="51CC0F5B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b = </w:t>
      </w:r>
      <w:r w:rsidRPr="004E23F0">
        <w:rPr>
          <w:rFonts w:ascii="Consolas" w:hAnsi="Consolas"/>
          <w:color w:val="098658"/>
          <w:sz w:val="21"/>
          <w:szCs w:val="21"/>
        </w:rPr>
        <w:t>5</w:t>
      </w:r>
      <w:r w:rsidRPr="004E23F0">
        <w:rPr>
          <w:rFonts w:ascii="Consolas" w:hAnsi="Consolas"/>
          <w:color w:val="000000"/>
          <w:sz w:val="21"/>
          <w:szCs w:val="21"/>
        </w:rPr>
        <w:t>;</w:t>
      </w:r>
    </w:p>
    <w:p w14:paraId="1C75F140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c = </w:t>
      </w:r>
      <w:r w:rsidRPr="004E23F0">
        <w:rPr>
          <w:rFonts w:ascii="Consolas" w:hAnsi="Consolas"/>
          <w:color w:val="098658"/>
          <w:sz w:val="21"/>
          <w:szCs w:val="21"/>
        </w:rPr>
        <w:t>7</w:t>
      </w:r>
      <w:r w:rsidRPr="004E23F0">
        <w:rPr>
          <w:rFonts w:ascii="Consolas" w:hAnsi="Consolas"/>
          <w:color w:val="000000"/>
          <w:sz w:val="21"/>
          <w:szCs w:val="21"/>
        </w:rPr>
        <w:t>;</w:t>
      </w:r>
    </w:p>
    <w:p w14:paraId="73B4D9E5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C18287D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(</w:t>
      </w:r>
      <w:proofErr w:type="gramStart"/>
      <w:r w:rsidRPr="004E23F0">
        <w:rPr>
          <w:rFonts w:ascii="Consolas" w:hAnsi="Consolas"/>
          <w:color w:val="000000"/>
          <w:sz w:val="21"/>
          <w:szCs w:val="21"/>
        </w:rPr>
        <w:t>a &gt;</w:t>
      </w:r>
      <w:proofErr w:type="gramEnd"/>
      <w:r w:rsidRPr="004E23F0">
        <w:rPr>
          <w:rFonts w:ascii="Consolas" w:hAnsi="Consolas"/>
          <w:color w:val="000000"/>
          <w:sz w:val="21"/>
          <w:szCs w:val="21"/>
        </w:rPr>
        <w:t> b)</w:t>
      </w:r>
    </w:p>
    <w:p w14:paraId="45D63ED1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4734B80F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(</w:t>
      </w:r>
      <w:proofErr w:type="gramStart"/>
      <w:r w:rsidRPr="004E23F0">
        <w:rPr>
          <w:rFonts w:ascii="Consolas" w:hAnsi="Consolas"/>
          <w:color w:val="000000"/>
          <w:sz w:val="21"/>
          <w:szCs w:val="21"/>
        </w:rPr>
        <w:t>a &gt;</w:t>
      </w:r>
      <w:proofErr w:type="gramEnd"/>
      <w:r w:rsidRPr="004E23F0">
        <w:rPr>
          <w:rFonts w:ascii="Consolas" w:hAnsi="Consolas"/>
          <w:color w:val="000000"/>
          <w:sz w:val="21"/>
          <w:szCs w:val="21"/>
        </w:rPr>
        <w:t> c)</w:t>
      </w:r>
    </w:p>
    <w:p w14:paraId="4C85F303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49C89294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(a);</w:t>
      </w:r>
    </w:p>
    <w:p w14:paraId="2EAC2576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1D25F6B6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54766B99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5E0AB15C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(c);</w:t>
      </w:r>
    </w:p>
    <w:p w14:paraId="5B42FC06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33CB57B5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1AF09951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1B3674BF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13297F55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 (</w:t>
      </w:r>
      <w:proofErr w:type="gramStart"/>
      <w:r w:rsidRPr="004E23F0">
        <w:rPr>
          <w:rFonts w:ascii="Consolas" w:hAnsi="Consolas"/>
          <w:color w:val="000000"/>
          <w:sz w:val="21"/>
          <w:szCs w:val="21"/>
        </w:rPr>
        <w:t>b &gt;</w:t>
      </w:r>
      <w:proofErr w:type="gramEnd"/>
      <w:r w:rsidRPr="004E23F0">
        <w:rPr>
          <w:rFonts w:ascii="Consolas" w:hAnsi="Consolas"/>
          <w:color w:val="000000"/>
          <w:sz w:val="21"/>
          <w:szCs w:val="21"/>
        </w:rPr>
        <w:t> c)</w:t>
      </w:r>
    </w:p>
    <w:p w14:paraId="3A069F58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2B1BC70A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(b);</w:t>
      </w:r>
    </w:p>
    <w:p w14:paraId="63AF9CD4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}</w:t>
      </w:r>
    </w:p>
    <w:p w14:paraId="632054D1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4E23F0">
        <w:rPr>
          <w:rFonts w:ascii="Consolas" w:hAnsi="Consolas"/>
          <w:color w:val="0000FF"/>
          <w:sz w:val="21"/>
          <w:szCs w:val="21"/>
        </w:rPr>
        <w:t>else</w:t>
      </w:r>
      <w:proofErr w:type="spellEnd"/>
    </w:p>
    <w:p w14:paraId="6A62D407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{</w:t>
      </w:r>
    </w:p>
    <w:p w14:paraId="6C6D0547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        </w:t>
      </w:r>
      <w:proofErr w:type="spellStart"/>
      <w:r w:rsidRPr="004E23F0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4E23F0">
        <w:rPr>
          <w:rFonts w:ascii="Consolas" w:hAnsi="Consolas"/>
          <w:color w:val="000000"/>
          <w:sz w:val="21"/>
          <w:szCs w:val="21"/>
        </w:rPr>
        <w:t>(c);</w:t>
      </w:r>
    </w:p>
    <w:p w14:paraId="2D7074D9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lastRenderedPageBreak/>
        <w:t>                }</w:t>
      </w:r>
    </w:p>
    <w:p w14:paraId="4E3F6CA4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7237B82D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    }</w:t>
      </w:r>
    </w:p>
    <w:p w14:paraId="5EA18610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    }</w:t>
      </w:r>
    </w:p>
    <w:p w14:paraId="75A10D6B" w14:textId="77777777" w:rsidR="004E23F0" w:rsidRPr="004E23F0" w:rsidRDefault="004E23F0" w:rsidP="004E23F0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E23F0">
        <w:rPr>
          <w:rFonts w:ascii="Consolas" w:hAnsi="Consolas"/>
          <w:color w:val="000000"/>
          <w:sz w:val="21"/>
          <w:szCs w:val="21"/>
        </w:rPr>
        <w:t>}</w:t>
      </w:r>
    </w:p>
    <w:p w14:paraId="3FED82D3" w14:textId="059C3666" w:rsidR="00744797" w:rsidRDefault="00744797" w:rsidP="00EF2B02"/>
    <w:p w14:paraId="54DFA3F8" w14:textId="13CBD668" w:rsidR="006D6867" w:rsidRDefault="006D6867" w:rsidP="00EF2B02">
      <w:r>
        <w:t xml:space="preserve">Další varianta je </w:t>
      </w:r>
      <w:r w:rsidRPr="006D6867">
        <w:rPr>
          <w:b/>
          <w:bCs/>
        </w:rPr>
        <w:t>bonusová</w:t>
      </w:r>
      <w:r>
        <w:t xml:space="preserve"> pro procvičení. Tentokrát najdeme největší hodnotu tak, že postupně proha</w:t>
      </w:r>
      <w:r w:rsidR="007D633C">
        <w:t>zujeme hodnoty proměnných.</w:t>
      </w:r>
    </w:p>
    <w:p w14:paraId="7AA05586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B4902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73FDF0DC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00E1970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FB4902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67F2BEB8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{</w:t>
      </w:r>
    </w:p>
    <w:p w14:paraId="668B7B5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Program</w:t>
      </w:r>
    </w:p>
    <w:p w14:paraId="1008E63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{</w:t>
      </w:r>
    </w:p>
    <w:p w14:paraId="4075C698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</w:t>
      </w:r>
      <w:r w:rsidRPr="00FB4902">
        <w:rPr>
          <w:rFonts w:ascii="Consolas" w:hAnsi="Consolas"/>
          <w:color w:val="0000FF"/>
          <w:sz w:val="21"/>
          <w:szCs w:val="21"/>
        </w:rPr>
        <w:t>static</w:t>
      </w:r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FB4902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FB4902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)</w:t>
      </w:r>
    </w:p>
    <w:p w14:paraId="0150888B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{</w:t>
      </w:r>
    </w:p>
    <w:p w14:paraId="0992EF60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a = </w:t>
      </w:r>
      <w:r w:rsidRPr="00FB4902">
        <w:rPr>
          <w:rFonts w:ascii="Consolas" w:hAnsi="Consolas"/>
          <w:color w:val="098658"/>
          <w:sz w:val="21"/>
          <w:szCs w:val="21"/>
        </w:rPr>
        <w:t>2</w:t>
      </w:r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64F5F62A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b = </w:t>
      </w:r>
      <w:r w:rsidRPr="00FB4902">
        <w:rPr>
          <w:rFonts w:ascii="Consolas" w:hAnsi="Consolas"/>
          <w:color w:val="098658"/>
          <w:sz w:val="21"/>
          <w:szCs w:val="21"/>
        </w:rPr>
        <w:t>5</w:t>
      </w:r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4AF188C1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c = </w:t>
      </w:r>
      <w:r w:rsidRPr="00FB4902">
        <w:rPr>
          <w:rFonts w:ascii="Consolas" w:hAnsi="Consolas"/>
          <w:color w:val="098658"/>
          <w:sz w:val="21"/>
          <w:szCs w:val="21"/>
        </w:rPr>
        <w:t>7</w:t>
      </w:r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2F182E07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DAA9B2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(a </w:t>
      </w:r>
      <w:proofErr w:type="gramStart"/>
      <w:r w:rsidRPr="00FB4902">
        <w:rPr>
          <w:rFonts w:ascii="Consolas" w:hAnsi="Consolas"/>
          <w:color w:val="000000"/>
          <w:sz w:val="21"/>
          <w:szCs w:val="21"/>
        </w:rPr>
        <w:t>&lt; b</w:t>
      </w:r>
      <w:proofErr w:type="gramEnd"/>
      <w:r w:rsidRPr="00FB4902">
        <w:rPr>
          <w:rFonts w:ascii="Consolas" w:hAnsi="Consolas"/>
          <w:color w:val="000000"/>
          <w:sz w:val="21"/>
          <w:szCs w:val="21"/>
        </w:rPr>
        <w:t>)</w:t>
      </w:r>
    </w:p>
    <w:p w14:paraId="25102F58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78F51191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= a;</w:t>
      </w:r>
    </w:p>
    <w:p w14:paraId="6CAFD644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a = b;</w:t>
      </w:r>
    </w:p>
    <w:p w14:paraId="30BBF2CE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b =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355E854E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62CCB38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F7CDA90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(b </w:t>
      </w:r>
      <w:proofErr w:type="gramStart"/>
      <w:r w:rsidRPr="00FB4902">
        <w:rPr>
          <w:rFonts w:ascii="Consolas" w:hAnsi="Consolas"/>
          <w:color w:val="000000"/>
          <w:sz w:val="21"/>
          <w:szCs w:val="21"/>
        </w:rPr>
        <w:t>&lt; c</w:t>
      </w:r>
      <w:proofErr w:type="gramEnd"/>
      <w:r w:rsidRPr="00FB4902">
        <w:rPr>
          <w:rFonts w:ascii="Consolas" w:hAnsi="Consolas"/>
          <w:color w:val="000000"/>
          <w:sz w:val="21"/>
          <w:szCs w:val="21"/>
        </w:rPr>
        <w:t>)</w:t>
      </w:r>
    </w:p>
    <w:p w14:paraId="73D9C17E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03E0F04B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= b;</w:t>
      </w:r>
    </w:p>
    <w:p w14:paraId="676F27EA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b = c;</w:t>
      </w:r>
    </w:p>
    <w:p w14:paraId="2E5B1E77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c =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78AC88A1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0E027AA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0293829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(a </w:t>
      </w:r>
      <w:proofErr w:type="gramStart"/>
      <w:r w:rsidRPr="00FB4902">
        <w:rPr>
          <w:rFonts w:ascii="Consolas" w:hAnsi="Consolas"/>
          <w:color w:val="000000"/>
          <w:sz w:val="21"/>
          <w:szCs w:val="21"/>
        </w:rPr>
        <w:t>&lt; b</w:t>
      </w:r>
      <w:proofErr w:type="gramEnd"/>
      <w:r w:rsidRPr="00FB4902">
        <w:rPr>
          <w:rFonts w:ascii="Consolas" w:hAnsi="Consolas"/>
          <w:color w:val="000000"/>
          <w:sz w:val="21"/>
          <w:szCs w:val="21"/>
        </w:rPr>
        <w:t>)</w:t>
      </w:r>
    </w:p>
    <w:p w14:paraId="185C334C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24289924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</w:t>
      </w:r>
      <w:proofErr w:type="spellStart"/>
      <w:r w:rsidRPr="00FB4902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 = a;</w:t>
      </w:r>
    </w:p>
    <w:p w14:paraId="4487CC33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    a = b;</w:t>
      </w:r>
    </w:p>
    <w:p w14:paraId="28B19D5E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lastRenderedPageBreak/>
        <w:t>                b =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tmp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;</w:t>
      </w:r>
    </w:p>
    <w:p w14:paraId="40EED4A6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2560B24F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9A5378D" w14:textId="6B1505C4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FB4902">
        <w:rPr>
          <w:rFonts w:ascii="Consolas" w:hAnsi="Consolas"/>
          <w:color w:val="000000"/>
          <w:sz w:val="21"/>
          <w:szCs w:val="21"/>
        </w:rPr>
        <w:t>Console.WriteLine</w:t>
      </w:r>
      <w:proofErr w:type="spellEnd"/>
      <w:r w:rsidRPr="00FB4902">
        <w:rPr>
          <w:rFonts w:ascii="Consolas" w:hAnsi="Consolas"/>
          <w:color w:val="000000"/>
          <w:sz w:val="21"/>
          <w:szCs w:val="21"/>
        </w:rPr>
        <w:t>(a);</w:t>
      </w:r>
    </w:p>
    <w:p w14:paraId="2250CE34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    }</w:t>
      </w:r>
    </w:p>
    <w:p w14:paraId="11035A4A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    }</w:t>
      </w:r>
    </w:p>
    <w:p w14:paraId="48AB819A" w14:textId="77777777" w:rsidR="00FB4902" w:rsidRPr="00FB4902" w:rsidRDefault="00FB4902" w:rsidP="00FB4902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B4902">
        <w:rPr>
          <w:rFonts w:ascii="Consolas" w:hAnsi="Consolas"/>
          <w:color w:val="000000"/>
          <w:sz w:val="21"/>
          <w:szCs w:val="21"/>
        </w:rPr>
        <w:t>}</w:t>
      </w:r>
    </w:p>
    <w:p w14:paraId="214D4E90" w14:textId="22114A47" w:rsidR="00EA5221" w:rsidRDefault="00EA5221">
      <w:pPr>
        <w:spacing w:after="0" w:line="240" w:lineRule="auto"/>
        <w:jc w:val="left"/>
        <w:rPr>
          <w:b/>
          <w:bCs/>
        </w:rPr>
      </w:pPr>
    </w:p>
    <w:p w14:paraId="15CD031E" w14:textId="7466A823" w:rsidR="00FB4902" w:rsidRDefault="00FB4902" w:rsidP="00EF2B02">
      <w:pPr>
        <w:rPr>
          <w:lang w:val="en-US"/>
        </w:rPr>
      </w:pPr>
      <w:r w:rsidRPr="0067638C">
        <w:rPr>
          <w:b/>
          <w:bCs/>
        </w:rPr>
        <w:t>Poslední příklad</w:t>
      </w:r>
      <w:r>
        <w:t xml:space="preserve"> spočítá a vypíše </w:t>
      </w:r>
      <w:r w:rsidR="002B2DBB">
        <w:t>počet proměnných s hodnotou vyšší než 10 ze tří proměnných.</w:t>
      </w:r>
    </w:p>
    <w:p w14:paraId="0BAB8083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7638C">
        <w:rPr>
          <w:rFonts w:ascii="Consolas" w:hAnsi="Consolas"/>
          <w:color w:val="0000FF"/>
          <w:sz w:val="21"/>
          <w:szCs w:val="21"/>
        </w:rPr>
        <w:t>using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System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4D6DE79C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C5B2ED8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proofErr w:type="spellStart"/>
      <w:r w:rsidRPr="0067638C">
        <w:rPr>
          <w:rFonts w:ascii="Consolas" w:hAnsi="Consolas"/>
          <w:color w:val="0000FF"/>
          <w:sz w:val="21"/>
          <w:szCs w:val="21"/>
        </w:rPr>
        <w:t>namespace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Priklady</w:t>
      </w:r>
      <w:proofErr w:type="spellEnd"/>
    </w:p>
    <w:p w14:paraId="2120C42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{</w:t>
      </w:r>
    </w:p>
    <w:p w14:paraId="0110C73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class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Program</w:t>
      </w:r>
    </w:p>
    <w:p w14:paraId="7BB61B74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{</w:t>
      </w:r>
    </w:p>
    <w:p w14:paraId="144838FD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</w:t>
      </w:r>
      <w:r w:rsidRPr="0067638C">
        <w:rPr>
          <w:rFonts w:ascii="Consolas" w:hAnsi="Consolas"/>
          <w:color w:val="0000FF"/>
          <w:sz w:val="21"/>
          <w:szCs w:val="21"/>
        </w:rPr>
        <w:t>static</w:t>
      </w:r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void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 w:rsidRPr="0067638C">
        <w:rPr>
          <w:rFonts w:ascii="Consolas" w:hAnsi="Consolas"/>
          <w:color w:val="0000FF"/>
          <w:sz w:val="21"/>
          <w:szCs w:val="21"/>
        </w:rPr>
        <w:t>string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67638C">
        <w:rPr>
          <w:rFonts w:ascii="Consolas" w:hAnsi="Consolas"/>
          <w:color w:val="000000"/>
          <w:sz w:val="21"/>
          <w:szCs w:val="21"/>
        </w:rPr>
        <w:t>]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args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)</w:t>
      </w:r>
    </w:p>
    <w:p w14:paraId="31BF0D1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{</w:t>
      </w:r>
    </w:p>
    <w:p w14:paraId="0964FFC6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a = </w:t>
      </w:r>
      <w:r w:rsidRPr="0067638C">
        <w:rPr>
          <w:rFonts w:ascii="Consolas" w:hAnsi="Consolas"/>
          <w:color w:val="098658"/>
          <w:sz w:val="21"/>
          <w:szCs w:val="21"/>
        </w:rPr>
        <w:t>11</w:t>
      </w:r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02B5040F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b = </w:t>
      </w:r>
      <w:r w:rsidRPr="0067638C">
        <w:rPr>
          <w:rFonts w:ascii="Consolas" w:hAnsi="Consolas"/>
          <w:color w:val="098658"/>
          <w:sz w:val="21"/>
          <w:szCs w:val="21"/>
        </w:rPr>
        <w:t>3</w:t>
      </w:r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75695E9B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c = </w:t>
      </w:r>
      <w:r w:rsidRPr="0067638C">
        <w:rPr>
          <w:rFonts w:ascii="Consolas" w:hAnsi="Consolas"/>
          <w:color w:val="098658"/>
          <w:sz w:val="21"/>
          <w:szCs w:val="21"/>
        </w:rPr>
        <w:t>12</w:t>
      </w:r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665F522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71DE8318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r w:rsidRPr="0067638C">
        <w:rPr>
          <w:rFonts w:ascii="Consolas" w:hAnsi="Consolas"/>
          <w:color w:val="0000FF"/>
          <w:sz w:val="21"/>
          <w:szCs w:val="21"/>
        </w:rPr>
        <w:t>int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 = </w:t>
      </w:r>
      <w:r w:rsidRPr="0067638C">
        <w:rPr>
          <w:rFonts w:ascii="Consolas" w:hAnsi="Consolas"/>
          <w:color w:val="098658"/>
          <w:sz w:val="21"/>
          <w:szCs w:val="21"/>
        </w:rPr>
        <w:t>0</w:t>
      </w:r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00581806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E9E4BA9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67638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7638C">
        <w:rPr>
          <w:rFonts w:ascii="Consolas" w:hAnsi="Consolas"/>
          <w:color w:val="000000"/>
          <w:sz w:val="21"/>
          <w:szCs w:val="21"/>
        </w:rPr>
        <w:t>a &gt; </w:t>
      </w:r>
      <w:r w:rsidRPr="0067638C">
        <w:rPr>
          <w:rFonts w:ascii="Consolas" w:hAnsi="Consolas"/>
          <w:color w:val="098658"/>
          <w:sz w:val="21"/>
          <w:szCs w:val="21"/>
        </w:rPr>
        <w:t>10</w:t>
      </w:r>
      <w:r w:rsidRPr="0067638C">
        <w:rPr>
          <w:rFonts w:ascii="Consolas" w:hAnsi="Consolas"/>
          <w:color w:val="000000"/>
          <w:sz w:val="21"/>
          <w:szCs w:val="21"/>
        </w:rPr>
        <w:t>)</w:t>
      </w:r>
    </w:p>
    <w:p w14:paraId="29C9760D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0C2A8EA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    ++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36D6EAD5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6DFBAE57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6B5C2BF3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67638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7638C">
        <w:rPr>
          <w:rFonts w:ascii="Consolas" w:hAnsi="Consolas"/>
          <w:color w:val="000000"/>
          <w:sz w:val="21"/>
          <w:szCs w:val="21"/>
        </w:rPr>
        <w:t>b &gt; </w:t>
      </w:r>
      <w:r w:rsidRPr="0067638C">
        <w:rPr>
          <w:rFonts w:ascii="Consolas" w:hAnsi="Consolas"/>
          <w:color w:val="098658"/>
          <w:sz w:val="21"/>
          <w:szCs w:val="21"/>
        </w:rPr>
        <w:t>10</w:t>
      </w:r>
      <w:r w:rsidRPr="0067638C">
        <w:rPr>
          <w:rFonts w:ascii="Consolas" w:hAnsi="Consolas"/>
          <w:color w:val="000000"/>
          <w:sz w:val="21"/>
          <w:szCs w:val="21"/>
        </w:rPr>
        <w:t>)</w:t>
      </w:r>
    </w:p>
    <w:p w14:paraId="4A0EFC4B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BF19C31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    ++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3F01E090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4610C935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D03C861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67638C">
        <w:rPr>
          <w:rFonts w:ascii="Consolas" w:hAnsi="Consolas"/>
          <w:color w:val="0000FF"/>
          <w:sz w:val="21"/>
          <w:szCs w:val="21"/>
        </w:rPr>
        <w:t>if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67638C">
        <w:rPr>
          <w:rFonts w:ascii="Consolas" w:hAnsi="Consolas"/>
          <w:color w:val="000000"/>
          <w:sz w:val="21"/>
          <w:szCs w:val="21"/>
        </w:rPr>
        <w:t>c &gt; </w:t>
      </w:r>
      <w:r w:rsidRPr="0067638C">
        <w:rPr>
          <w:rFonts w:ascii="Consolas" w:hAnsi="Consolas"/>
          <w:color w:val="098658"/>
          <w:sz w:val="21"/>
          <w:szCs w:val="21"/>
        </w:rPr>
        <w:t>10</w:t>
      </w:r>
      <w:r w:rsidRPr="0067638C">
        <w:rPr>
          <w:rFonts w:ascii="Consolas" w:hAnsi="Consolas"/>
          <w:color w:val="000000"/>
          <w:sz w:val="21"/>
          <w:szCs w:val="21"/>
        </w:rPr>
        <w:t>)</w:t>
      </w:r>
    </w:p>
    <w:p w14:paraId="652AE7B6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{</w:t>
      </w:r>
    </w:p>
    <w:p w14:paraId="3A080CFB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    ++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;</w:t>
      </w:r>
    </w:p>
    <w:p w14:paraId="61E6C72F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}</w:t>
      </w:r>
    </w:p>
    <w:p w14:paraId="6D743348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1DE04FDD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    </w:t>
      </w:r>
      <w:proofErr w:type="spellStart"/>
      <w:proofErr w:type="gramStart"/>
      <w:r w:rsidRPr="0067638C">
        <w:rPr>
          <w:rFonts w:ascii="Consolas" w:hAnsi="Consolas"/>
          <w:color w:val="000000"/>
          <w:sz w:val="21"/>
          <w:szCs w:val="21"/>
        </w:rPr>
        <w:t>System.Console.WriteLine</w:t>
      </w:r>
      <w:proofErr w:type="spellEnd"/>
      <w:proofErr w:type="gramEnd"/>
      <w:r w:rsidRPr="0067638C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67638C">
        <w:rPr>
          <w:rFonts w:ascii="Consolas" w:hAnsi="Consolas"/>
          <w:color w:val="000000"/>
          <w:sz w:val="21"/>
          <w:szCs w:val="21"/>
        </w:rPr>
        <w:t>pocet</w:t>
      </w:r>
      <w:proofErr w:type="spellEnd"/>
      <w:r w:rsidRPr="0067638C">
        <w:rPr>
          <w:rFonts w:ascii="Consolas" w:hAnsi="Consolas"/>
          <w:color w:val="000000"/>
          <w:sz w:val="21"/>
          <w:szCs w:val="21"/>
        </w:rPr>
        <w:t>);</w:t>
      </w:r>
    </w:p>
    <w:p w14:paraId="41648AC1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    }</w:t>
      </w:r>
    </w:p>
    <w:p w14:paraId="492BF42A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    }</w:t>
      </w:r>
    </w:p>
    <w:p w14:paraId="3642D83C" w14:textId="77777777" w:rsidR="0067638C" w:rsidRPr="0067638C" w:rsidRDefault="0067638C" w:rsidP="0067638C">
      <w:pPr>
        <w:shd w:val="clear" w:color="auto" w:fill="E7E6E6" w:themeFill="background2"/>
        <w:spacing w:after="0"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67638C">
        <w:rPr>
          <w:rFonts w:ascii="Consolas" w:hAnsi="Consolas"/>
          <w:color w:val="000000"/>
          <w:sz w:val="21"/>
          <w:szCs w:val="21"/>
        </w:rPr>
        <w:t>}</w:t>
      </w:r>
    </w:p>
    <w:p w14:paraId="3F12B2E2" w14:textId="4B0572A8" w:rsidR="002C7018" w:rsidRPr="002C7018" w:rsidRDefault="00AA17A4" w:rsidP="002C7018">
      <w:pPr>
        <w:pStyle w:val="Nadpis"/>
        <w:rPr>
          <w:sz w:val="32"/>
          <w:szCs w:val="32"/>
        </w:rPr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60864473"/>
      <w:bookmarkEnd w:id="29"/>
      <w:bookmarkEnd w:id="30"/>
      <w:bookmarkEnd w:id="31"/>
      <w:bookmarkEnd w:id="32"/>
      <w:r w:rsidRPr="001079A3">
        <w:rPr>
          <w:sz w:val="32"/>
          <w:szCs w:val="32"/>
        </w:rPr>
        <w:lastRenderedPageBreak/>
        <w:t>Seznam použité literatury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792FD76" w14:textId="0F2E400F" w:rsidR="000B7D99" w:rsidRDefault="002C7018" w:rsidP="000B7D99">
      <w:pPr>
        <w:pStyle w:val="Odstavecseseznamem"/>
        <w:numPr>
          <w:ilvl w:val="0"/>
          <w:numId w:val="30"/>
        </w:numPr>
      </w:pPr>
      <w:proofErr w:type="spellStart"/>
      <w:r>
        <w:t>if-</w:t>
      </w:r>
      <w:proofErr w:type="gramStart"/>
      <w:r>
        <w:t>else</w:t>
      </w:r>
      <w:proofErr w:type="spellEnd"/>
      <w:r>
        <w:t xml:space="preserve"> - C#</w:t>
      </w:r>
      <w:proofErr w:type="gramEnd"/>
      <w:r>
        <w:t xml:space="preserve"> Reference | Microsoft </w:t>
      </w:r>
      <w:proofErr w:type="spellStart"/>
      <w:r>
        <w:t>Docs</w:t>
      </w:r>
      <w:proofErr w:type="spellEnd"/>
      <w:r>
        <w:t>. [online]. Copyright © Microsoft 2021 [cit. 04.01.2021]. Dostupné z: https://docs.microsoft.com/en-us/dotnet/csharp/language-reference/keywords/if-else</w:t>
      </w:r>
      <w:r w:rsidR="004A4B45">
        <w:t xml:space="preserve">Trojúhelník </w:t>
      </w:r>
      <w:r w:rsidR="009F0E07" w:rsidRPr="009F0E07">
        <w:t>— Matematika.cz [online]. Copyright © 2006 [cit.</w:t>
      </w:r>
      <w:r w:rsidR="00952B6E">
        <w:t xml:space="preserve"> </w:t>
      </w:r>
      <w:r w:rsidR="00952B6E" w:rsidRPr="009F0E07">
        <w:t>02.</w:t>
      </w:r>
      <w:r w:rsidR="00952B6E">
        <w:t>10</w:t>
      </w:r>
      <w:r w:rsidR="00952B6E" w:rsidRPr="009F0E07">
        <w:t>.202</w:t>
      </w:r>
      <w:r w:rsidR="00952B6E">
        <w:t>0</w:t>
      </w:r>
      <w:r w:rsidR="009F0E07" w:rsidRPr="009F0E07">
        <w:t xml:space="preserve">]. Dostupné z: </w:t>
      </w:r>
      <w:hyperlink r:id="rId15" w:history="1">
        <w:r w:rsidRPr="00C14B4C">
          <w:rPr>
            <w:rStyle w:val="Hypertextovodkaz"/>
          </w:rPr>
          <w:t>https://matematika.cz/popis-trojuhelniku</w:t>
        </w:r>
      </w:hyperlink>
    </w:p>
    <w:p w14:paraId="6ED3F097" w14:textId="7D1250F6" w:rsidR="002C7018" w:rsidRDefault="000B7D99" w:rsidP="000B7D99">
      <w:pPr>
        <w:pStyle w:val="Odstavecseseznamem"/>
        <w:numPr>
          <w:ilvl w:val="0"/>
          <w:numId w:val="30"/>
        </w:numPr>
      </w:pPr>
      <w:r>
        <w:t>Kvadratické rovnice — Matematika.cz. Matematika pro střední a základní školy — Matematika.cz [online]. Copyright © 2006 [cit. 04.01.2021]. Dostupné z: https://matematika.cz/kvadraticke-rovnice</w:t>
      </w:r>
    </w:p>
    <w:p w14:paraId="1F3D450B" w14:textId="77777777" w:rsidR="005F27B3" w:rsidRPr="00BD25B2" w:rsidRDefault="005F27B3" w:rsidP="00BD25B2"/>
    <w:p w14:paraId="564CDD7B" w14:textId="77777777" w:rsidR="00BD25B2" w:rsidRPr="00BD25B2" w:rsidRDefault="00BD25B2" w:rsidP="00BD25B2"/>
    <w:p w14:paraId="4546A906" w14:textId="77777777" w:rsidR="009F0EB6" w:rsidRPr="009F0EB6" w:rsidRDefault="009F0EB6" w:rsidP="009F0EB6"/>
    <w:p w14:paraId="03355A7F" w14:textId="77777777" w:rsidR="00CC7A5F" w:rsidRPr="00CC7A5F" w:rsidRDefault="00CC7A5F" w:rsidP="00CC7A5F"/>
    <w:p w14:paraId="37954ACD" w14:textId="77777777" w:rsidR="00CC7A5F" w:rsidRPr="00CC7A5F" w:rsidRDefault="00CC7A5F" w:rsidP="00CC7A5F"/>
    <w:p w14:paraId="776D6DC1" w14:textId="77777777" w:rsidR="00CC7A5F" w:rsidRPr="00CC7A5F" w:rsidRDefault="00CC7A5F" w:rsidP="00CC7A5F"/>
    <w:sectPr w:rsidR="00CC7A5F" w:rsidRPr="00CC7A5F" w:rsidSect="001A3BE5">
      <w:headerReference w:type="default" r:id="rId16"/>
      <w:footerReference w:type="default" r:id="rId17"/>
      <w:type w:val="continuous"/>
      <w:pgSz w:w="12240" w:h="15840"/>
      <w:pgMar w:top="1440" w:right="1440" w:bottom="1440" w:left="1440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E89F" w14:textId="77777777" w:rsidR="00F15178" w:rsidRDefault="00F15178">
      <w:r>
        <w:separator/>
      </w:r>
    </w:p>
    <w:p w14:paraId="3120D216" w14:textId="77777777" w:rsidR="00F15178" w:rsidRDefault="00F15178"/>
  </w:endnote>
  <w:endnote w:type="continuationSeparator" w:id="0">
    <w:p w14:paraId="4F8E049D" w14:textId="77777777" w:rsidR="00F15178" w:rsidRDefault="00F15178">
      <w:r>
        <w:continuationSeparator/>
      </w:r>
    </w:p>
    <w:p w14:paraId="1653D780" w14:textId="77777777" w:rsidR="00F15178" w:rsidRDefault="00F15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7E262" w14:textId="77777777" w:rsidR="00647542" w:rsidRDefault="00647542">
    <w:pPr>
      <w:pStyle w:val="Zpat"/>
    </w:pPr>
    <w:r>
      <w:rPr>
        <w:noProof/>
      </w:rPr>
      <w:drawing>
        <wp:inline distT="0" distB="0" distL="0" distR="0" wp14:anchorId="7CBB02B7" wp14:editId="2D642410">
          <wp:extent cx="5580380" cy="1237615"/>
          <wp:effectExtent l="0" t="0" r="1270" b="635"/>
          <wp:docPr id="4" name="Obrázek 4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8FD9E" w14:textId="77777777" w:rsidR="00647542" w:rsidRDefault="00647542">
    <w:pPr>
      <w:pStyle w:val="Zpat"/>
      <w:rPr>
        <w:b/>
        <w:noProof/>
        <w:sz w:val="22"/>
        <w:szCs w:val="22"/>
      </w:rPr>
    </w:pPr>
    <w:r w:rsidRPr="00DB7F03">
      <w:rPr>
        <w:b/>
        <w:noProof/>
        <w:sz w:val="22"/>
        <w:szCs w:val="22"/>
      </w:rPr>
      <w:t>Strategický projekt UTB ve Zlíně, reg. č. CZ.02.2.69/0.0/0.0/16_015/0002204</w:t>
    </w:r>
  </w:p>
  <w:p w14:paraId="3AD67449" w14:textId="77777777" w:rsidR="00647542" w:rsidRDefault="0064754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AD9FA" w14:textId="77777777" w:rsidR="00647542" w:rsidRDefault="00647542">
    <w:r>
      <w:rPr>
        <w:noProof/>
      </w:rPr>
      <w:drawing>
        <wp:inline distT="0" distB="0" distL="0" distR="0" wp14:anchorId="2A65D0AC" wp14:editId="1F032C94">
          <wp:extent cx="5580380" cy="1237615"/>
          <wp:effectExtent l="0" t="0" r="1270" b="635"/>
          <wp:docPr id="11" name="Obrázek 1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EA947" w14:textId="77777777" w:rsidR="00F15178" w:rsidRDefault="00F15178">
      <w:r>
        <w:separator/>
      </w:r>
    </w:p>
    <w:p w14:paraId="0280D00E" w14:textId="77777777" w:rsidR="00F15178" w:rsidRDefault="00F15178"/>
  </w:footnote>
  <w:footnote w:type="continuationSeparator" w:id="0">
    <w:p w14:paraId="60FF832F" w14:textId="77777777" w:rsidR="00F15178" w:rsidRDefault="00F15178">
      <w:r>
        <w:continuationSeparator/>
      </w:r>
    </w:p>
    <w:p w14:paraId="45589D7B" w14:textId="77777777" w:rsidR="00F15178" w:rsidRDefault="00F151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AEF56" w14:textId="77777777" w:rsidR="00647542" w:rsidRPr="003E2B7E" w:rsidRDefault="00647542" w:rsidP="003879AD">
    <w:pPr>
      <w:pStyle w:val="Zhlav"/>
      <w:spacing w:after="0" w:line="240" w:lineRule="auto"/>
      <w:jc w:val="center"/>
      <w:rPr>
        <w:noProof/>
      </w:rPr>
    </w:pPr>
    <w:r>
      <w:rPr>
        <w:noProof/>
      </w:rPr>
      <w:drawing>
        <wp:inline distT="0" distB="0" distL="0" distR="0" wp14:anchorId="75C83DC5" wp14:editId="1DF6A51B">
          <wp:extent cx="5580380" cy="1237897"/>
          <wp:effectExtent l="0" t="0" r="1270" b="635"/>
          <wp:docPr id="1" name="Obrázek 1" descr="http://www.msmt.cz/uploads/OP_VVV/Pravidla_pro_publicitu/logolinky/Logolink_OP_VVV_hor_barva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smt.cz/uploads/OP_VVV/Pravidla_pro_publicitu/logolinky/Logolink_OP_VVV_hor_barva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0380" cy="12378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B45F0A"/>
      </w:rPr>
      <w:id w:val="1259181609"/>
      <w:docPartObj>
        <w:docPartGallery w:val="Page Numbers (Top of Page)"/>
        <w:docPartUnique/>
      </w:docPartObj>
    </w:sdtPr>
    <w:sdtContent>
      <w:p w14:paraId="11402F72" w14:textId="1DCA9404" w:rsidR="00110ED2" w:rsidRPr="00AA7809" w:rsidRDefault="00AA7809" w:rsidP="00AA7809">
        <w:pPr>
          <w:pStyle w:val="Zhlav"/>
          <w:ind w:left="-1843" w:right="-568"/>
          <w:jc w:val="right"/>
          <w:rPr>
            <w:color w:val="B45F0A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216" behindDoc="1" locked="0" layoutInCell="1" allowOverlap="1" wp14:anchorId="4AF66160" wp14:editId="53DD6B72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284480</wp:posOffset>
                  </wp:positionV>
                  <wp:extent cx="7049135" cy="0"/>
                  <wp:effectExtent l="0" t="0" r="0" b="0"/>
                  <wp:wrapNone/>
                  <wp:docPr id="62" name="Přímá spojnice 6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491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C3C3B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312096F3" id="Přímá spojnice 6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9.8pt,22.4pt" to="475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" strokecolor="#c3c3b9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9027345" wp14:editId="34882B70">
              <wp:simplePos x="0" y="0"/>
              <wp:positionH relativeFrom="column">
                <wp:posOffset>-1000760</wp:posOffset>
              </wp:positionH>
              <wp:positionV relativeFrom="page">
                <wp:posOffset>153035</wp:posOffset>
              </wp:positionV>
              <wp:extent cx="622935" cy="616585"/>
              <wp:effectExtent l="0" t="0" r="5715" b="0"/>
              <wp:wrapThrough wrapText="bothSides">
                <wp:wrapPolygon edited="0">
                  <wp:start x="0" y="0"/>
                  <wp:lineTo x="0" y="20688"/>
                  <wp:lineTo x="21138" y="20688"/>
                  <wp:lineTo x="21138" y="0"/>
                  <wp:lineTo x="0" y="0"/>
                </wp:wrapPolygon>
              </wp:wrapThrough>
              <wp:docPr id="2" name="Obráze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Obrázek 3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grayscl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5698" t="1443" r="9322" b="341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2935" cy="6165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b/>
            <w:color w:val="C3C3B9"/>
          </w:rPr>
          <w:t xml:space="preserve">Podmínky      </w:t>
        </w:r>
        <w:r>
          <w:rPr>
            <w:color w:val="B45F0A"/>
          </w:rPr>
          <w:t xml:space="preserve"> </w:t>
        </w:r>
        <w:r>
          <w:rPr>
            <w:b/>
            <w:color w:val="B45F0A"/>
          </w:rPr>
          <w:fldChar w:fldCharType="begin"/>
        </w:r>
        <w:r>
          <w:rPr>
            <w:b/>
            <w:color w:val="B45F0A"/>
          </w:rPr>
          <w:instrText>PAGE   \* MERGEFORMAT</w:instrText>
        </w:r>
        <w:r>
          <w:rPr>
            <w:b/>
            <w:color w:val="B45F0A"/>
          </w:rPr>
          <w:fldChar w:fldCharType="separate"/>
        </w:r>
        <w:r>
          <w:rPr>
            <w:b/>
            <w:color w:val="B45F0A"/>
          </w:rPr>
          <w:t>4</w:t>
        </w:r>
        <w:r>
          <w:rPr>
            <w:b/>
            <w:color w:val="B45F0A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2A4C2A"/>
    <w:multiLevelType w:val="multilevel"/>
    <w:tmpl w:val="FAD0B4F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8E1E959"/>
    <w:multiLevelType w:val="multilevel"/>
    <w:tmpl w:val="A350B5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3F86CD0"/>
    <w:multiLevelType w:val="hybridMultilevel"/>
    <w:tmpl w:val="8814CB2E"/>
    <w:lvl w:ilvl="0" w:tplc="2BF014F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AE3"/>
    <w:multiLevelType w:val="multilevel"/>
    <w:tmpl w:val="5C6E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605"/>
    <w:multiLevelType w:val="hybridMultilevel"/>
    <w:tmpl w:val="32D0B9D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E759C"/>
    <w:multiLevelType w:val="multilevel"/>
    <w:tmpl w:val="2542B3D2"/>
    <w:lvl w:ilvl="0">
      <w:start w:val="1"/>
      <w:numFmt w:val="decimal"/>
      <w:pStyle w:val="Nadpi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08165FD"/>
    <w:multiLevelType w:val="multilevel"/>
    <w:tmpl w:val="C8A4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C4215"/>
    <w:multiLevelType w:val="multilevel"/>
    <w:tmpl w:val="CB2A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347B9"/>
    <w:multiLevelType w:val="hybridMultilevel"/>
    <w:tmpl w:val="705031D4"/>
    <w:lvl w:ilvl="0" w:tplc="C54211E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2EC3"/>
    <w:multiLevelType w:val="hybridMultilevel"/>
    <w:tmpl w:val="4FCE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6B1785"/>
    <w:multiLevelType w:val="hybridMultilevel"/>
    <w:tmpl w:val="FBAED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A3E21"/>
    <w:multiLevelType w:val="hybridMultilevel"/>
    <w:tmpl w:val="74AEB5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775718"/>
    <w:multiLevelType w:val="multilevel"/>
    <w:tmpl w:val="E324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CC3177"/>
    <w:multiLevelType w:val="hybridMultilevel"/>
    <w:tmpl w:val="9DDC9B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7566"/>
    <w:multiLevelType w:val="hybridMultilevel"/>
    <w:tmpl w:val="41DAD6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C31B2F"/>
    <w:multiLevelType w:val="hybridMultilevel"/>
    <w:tmpl w:val="23AA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D664D"/>
    <w:multiLevelType w:val="hybridMultilevel"/>
    <w:tmpl w:val="CAA01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AD3E12"/>
    <w:multiLevelType w:val="multilevel"/>
    <w:tmpl w:val="E110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E301A8"/>
    <w:multiLevelType w:val="hybridMultilevel"/>
    <w:tmpl w:val="8DA0C4F8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86614"/>
    <w:multiLevelType w:val="multilevel"/>
    <w:tmpl w:val="CCB00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76F0BB4"/>
    <w:multiLevelType w:val="multilevel"/>
    <w:tmpl w:val="2F6A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958F2"/>
    <w:multiLevelType w:val="multilevel"/>
    <w:tmpl w:val="1A36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D83900"/>
    <w:multiLevelType w:val="multilevel"/>
    <w:tmpl w:val="D0F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463265"/>
    <w:multiLevelType w:val="multilevel"/>
    <w:tmpl w:val="F104C1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6F8639A5"/>
    <w:multiLevelType w:val="hybridMultilevel"/>
    <w:tmpl w:val="09405A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92127F"/>
    <w:multiLevelType w:val="multilevel"/>
    <w:tmpl w:val="5EF2E1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612EAC"/>
    <w:multiLevelType w:val="hybridMultilevel"/>
    <w:tmpl w:val="80FE0DA6"/>
    <w:lvl w:ilvl="0" w:tplc="30D2363C">
      <w:start w:val="1"/>
      <w:numFmt w:val="decimal"/>
      <w:lvlText w:val="#%1"/>
      <w:lvlJc w:val="left"/>
      <w:pPr>
        <w:ind w:left="720" w:hanging="360"/>
      </w:pPr>
      <w:rPr>
        <w:rFonts w:ascii="Consolas" w:hAnsi="Consolas" w:hint="default"/>
        <w:sz w:val="22"/>
        <w:szCs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5864461">
    <w:abstractNumId w:val="29"/>
  </w:num>
  <w:num w:numId="2" w16cid:durableId="1075594653">
    <w:abstractNumId w:val="5"/>
  </w:num>
  <w:num w:numId="3" w16cid:durableId="1263150821">
    <w:abstractNumId w:val="12"/>
  </w:num>
  <w:num w:numId="4" w16cid:durableId="1950115250">
    <w:abstractNumId w:val="27"/>
  </w:num>
  <w:num w:numId="5" w16cid:durableId="456459041">
    <w:abstractNumId w:val="26"/>
  </w:num>
  <w:num w:numId="6" w16cid:durableId="1324089429">
    <w:abstractNumId w:val="20"/>
  </w:num>
  <w:num w:numId="7" w16cid:durableId="248125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8" w16cid:durableId="40131913">
    <w:abstractNumId w:val="14"/>
  </w:num>
  <w:num w:numId="9" w16cid:durableId="1594975053">
    <w:abstractNumId w:val="24"/>
  </w:num>
  <w:num w:numId="10" w16cid:durableId="1540700696">
    <w:abstractNumId w:val="1"/>
  </w:num>
  <w:num w:numId="11" w16cid:durableId="1913732417">
    <w:abstractNumId w:val="9"/>
  </w:num>
  <w:num w:numId="12" w16cid:durableId="1941255503">
    <w:abstractNumId w:val="17"/>
  </w:num>
  <w:num w:numId="13" w16cid:durableId="612833568">
    <w:abstractNumId w:val="11"/>
  </w:num>
  <w:num w:numId="14" w16cid:durableId="1466854214">
    <w:abstractNumId w:val="10"/>
  </w:num>
  <w:num w:numId="15" w16cid:durableId="1409426761">
    <w:abstractNumId w:val="25"/>
  </w:num>
  <w:num w:numId="16" w16cid:durableId="1252932453">
    <w:abstractNumId w:val="16"/>
  </w:num>
  <w:num w:numId="17" w16cid:durableId="680011007">
    <w:abstractNumId w:val="4"/>
  </w:num>
  <w:num w:numId="18" w16cid:durableId="2015764778">
    <w:abstractNumId w:val="7"/>
  </w:num>
  <w:num w:numId="19" w16cid:durableId="1260017929">
    <w:abstractNumId w:val="6"/>
  </w:num>
  <w:num w:numId="20" w16cid:durableId="397021716">
    <w:abstractNumId w:val="3"/>
  </w:num>
  <w:num w:numId="21" w16cid:durableId="1677264931">
    <w:abstractNumId w:val="22"/>
  </w:num>
  <w:num w:numId="22" w16cid:durableId="22899652">
    <w:abstractNumId w:val="2"/>
  </w:num>
  <w:num w:numId="23" w16cid:durableId="1586105422">
    <w:abstractNumId w:val="28"/>
  </w:num>
  <w:num w:numId="24" w16cid:durableId="430125670">
    <w:abstractNumId w:val="19"/>
  </w:num>
  <w:num w:numId="25" w16cid:durableId="513424398">
    <w:abstractNumId w:val="18"/>
  </w:num>
  <w:num w:numId="26" w16cid:durableId="1717660881">
    <w:abstractNumId w:val="23"/>
  </w:num>
  <w:num w:numId="27" w16cid:durableId="2029284609">
    <w:abstractNumId w:val="13"/>
  </w:num>
  <w:num w:numId="28" w16cid:durableId="659963754">
    <w:abstractNumId w:val="21"/>
  </w:num>
  <w:num w:numId="29" w16cid:durableId="1626232231">
    <w:abstractNumId w:val="15"/>
  </w:num>
  <w:num w:numId="30" w16cid:durableId="156924261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>
      <o:colormru v:ext="edit" colors="#b45f0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42"/>
    <w:rsid w:val="0000479C"/>
    <w:rsid w:val="0000537C"/>
    <w:rsid w:val="00006F38"/>
    <w:rsid w:val="000076C8"/>
    <w:rsid w:val="000100EE"/>
    <w:rsid w:val="0001084B"/>
    <w:rsid w:val="00012CA9"/>
    <w:rsid w:val="00013085"/>
    <w:rsid w:val="000131AF"/>
    <w:rsid w:val="0001355F"/>
    <w:rsid w:val="00014918"/>
    <w:rsid w:val="00017010"/>
    <w:rsid w:val="00020BA8"/>
    <w:rsid w:val="000213C8"/>
    <w:rsid w:val="00021F8C"/>
    <w:rsid w:val="000222D2"/>
    <w:rsid w:val="00023491"/>
    <w:rsid w:val="000235A4"/>
    <w:rsid w:val="0002565F"/>
    <w:rsid w:val="00027B58"/>
    <w:rsid w:val="00027BC2"/>
    <w:rsid w:val="00031D04"/>
    <w:rsid w:val="000322E5"/>
    <w:rsid w:val="000326D1"/>
    <w:rsid w:val="00041817"/>
    <w:rsid w:val="000466E5"/>
    <w:rsid w:val="0005015F"/>
    <w:rsid w:val="00050E72"/>
    <w:rsid w:val="0005116A"/>
    <w:rsid w:val="0005495A"/>
    <w:rsid w:val="00055BDE"/>
    <w:rsid w:val="00057D2B"/>
    <w:rsid w:val="00060326"/>
    <w:rsid w:val="000629AA"/>
    <w:rsid w:val="000648C7"/>
    <w:rsid w:val="000666E5"/>
    <w:rsid w:val="00066A06"/>
    <w:rsid w:val="00072ECB"/>
    <w:rsid w:val="000732DB"/>
    <w:rsid w:val="000739D0"/>
    <w:rsid w:val="00075145"/>
    <w:rsid w:val="00077B9B"/>
    <w:rsid w:val="00080064"/>
    <w:rsid w:val="000823C8"/>
    <w:rsid w:val="00082AD3"/>
    <w:rsid w:val="00083AAA"/>
    <w:rsid w:val="00084E96"/>
    <w:rsid w:val="00086FBF"/>
    <w:rsid w:val="0009373F"/>
    <w:rsid w:val="00096E33"/>
    <w:rsid w:val="00096E6F"/>
    <w:rsid w:val="000A0B45"/>
    <w:rsid w:val="000A1BA4"/>
    <w:rsid w:val="000A3F9E"/>
    <w:rsid w:val="000A7CE5"/>
    <w:rsid w:val="000B11C3"/>
    <w:rsid w:val="000B2456"/>
    <w:rsid w:val="000B2F57"/>
    <w:rsid w:val="000B4BAB"/>
    <w:rsid w:val="000B7D99"/>
    <w:rsid w:val="000C115D"/>
    <w:rsid w:val="000C3034"/>
    <w:rsid w:val="000C4572"/>
    <w:rsid w:val="000C5446"/>
    <w:rsid w:val="000C7307"/>
    <w:rsid w:val="000D03B5"/>
    <w:rsid w:val="000D0ABD"/>
    <w:rsid w:val="000D23D0"/>
    <w:rsid w:val="000D40B6"/>
    <w:rsid w:val="000D43F1"/>
    <w:rsid w:val="000E3457"/>
    <w:rsid w:val="000E3523"/>
    <w:rsid w:val="000E7D50"/>
    <w:rsid w:val="000F053E"/>
    <w:rsid w:val="000F0E7D"/>
    <w:rsid w:val="000F6419"/>
    <w:rsid w:val="000F6971"/>
    <w:rsid w:val="000F7CAE"/>
    <w:rsid w:val="001004F3"/>
    <w:rsid w:val="00101A63"/>
    <w:rsid w:val="001079A3"/>
    <w:rsid w:val="001079E7"/>
    <w:rsid w:val="00110AEA"/>
    <w:rsid w:val="00110ED2"/>
    <w:rsid w:val="00110F84"/>
    <w:rsid w:val="00113F32"/>
    <w:rsid w:val="001141AE"/>
    <w:rsid w:val="00114810"/>
    <w:rsid w:val="00114BA3"/>
    <w:rsid w:val="0012002E"/>
    <w:rsid w:val="00120C74"/>
    <w:rsid w:val="001226DF"/>
    <w:rsid w:val="00124C9B"/>
    <w:rsid w:val="001252E1"/>
    <w:rsid w:val="00125D00"/>
    <w:rsid w:val="00126502"/>
    <w:rsid w:val="001277AB"/>
    <w:rsid w:val="00127A5B"/>
    <w:rsid w:val="001300D8"/>
    <w:rsid w:val="001312E6"/>
    <w:rsid w:val="00133137"/>
    <w:rsid w:val="00133C23"/>
    <w:rsid w:val="00134FF6"/>
    <w:rsid w:val="001351C3"/>
    <w:rsid w:val="0014094B"/>
    <w:rsid w:val="001411D1"/>
    <w:rsid w:val="001418A8"/>
    <w:rsid w:val="00142497"/>
    <w:rsid w:val="001438D5"/>
    <w:rsid w:val="00145200"/>
    <w:rsid w:val="00146549"/>
    <w:rsid w:val="001477F1"/>
    <w:rsid w:val="0015160F"/>
    <w:rsid w:val="00152B9B"/>
    <w:rsid w:val="0015744C"/>
    <w:rsid w:val="0016205E"/>
    <w:rsid w:val="00163045"/>
    <w:rsid w:val="001630C5"/>
    <w:rsid w:val="0017036A"/>
    <w:rsid w:val="001731EE"/>
    <w:rsid w:val="0017496C"/>
    <w:rsid w:val="00177CF6"/>
    <w:rsid w:val="00180109"/>
    <w:rsid w:val="00180B17"/>
    <w:rsid w:val="001822A7"/>
    <w:rsid w:val="0018305E"/>
    <w:rsid w:val="001848AC"/>
    <w:rsid w:val="00184CB0"/>
    <w:rsid w:val="001853A0"/>
    <w:rsid w:val="00186510"/>
    <w:rsid w:val="00186573"/>
    <w:rsid w:val="00187983"/>
    <w:rsid w:val="001910F7"/>
    <w:rsid w:val="00191CAE"/>
    <w:rsid w:val="00193C7B"/>
    <w:rsid w:val="00193EEC"/>
    <w:rsid w:val="00194986"/>
    <w:rsid w:val="00195EF3"/>
    <w:rsid w:val="001972B9"/>
    <w:rsid w:val="001A074B"/>
    <w:rsid w:val="001A13C9"/>
    <w:rsid w:val="001A1CD5"/>
    <w:rsid w:val="001A2915"/>
    <w:rsid w:val="001A2C53"/>
    <w:rsid w:val="001A3BE5"/>
    <w:rsid w:val="001A4906"/>
    <w:rsid w:val="001A6259"/>
    <w:rsid w:val="001A7483"/>
    <w:rsid w:val="001B1609"/>
    <w:rsid w:val="001B2C38"/>
    <w:rsid w:val="001B2C7F"/>
    <w:rsid w:val="001B61E1"/>
    <w:rsid w:val="001C3573"/>
    <w:rsid w:val="001C5B1A"/>
    <w:rsid w:val="001C5CCD"/>
    <w:rsid w:val="001C5DBE"/>
    <w:rsid w:val="001C65A3"/>
    <w:rsid w:val="001C7655"/>
    <w:rsid w:val="001D05EE"/>
    <w:rsid w:val="001D15DE"/>
    <w:rsid w:val="001D2716"/>
    <w:rsid w:val="001D3419"/>
    <w:rsid w:val="001D35DC"/>
    <w:rsid w:val="001D361B"/>
    <w:rsid w:val="001D4454"/>
    <w:rsid w:val="001D47F7"/>
    <w:rsid w:val="001D7B2D"/>
    <w:rsid w:val="001E2E0B"/>
    <w:rsid w:val="001E31D6"/>
    <w:rsid w:val="001E4B17"/>
    <w:rsid w:val="001E5349"/>
    <w:rsid w:val="001E7A4A"/>
    <w:rsid w:val="001F1C2F"/>
    <w:rsid w:val="001F25E0"/>
    <w:rsid w:val="001F2EC1"/>
    <w:rsid w:val="001F607F"/>
    <w:rsid w:val="001F6B98"/>
    <w:rsid w:val="001F6D5A"/>
    <w:rsid w:val="001F7860"/>
    <w:rsid w:val="00205F66"/>
    <w:rsid w:val="00206C2B"/>
    <w:rsid w:val="00210077"/>
    <w:rsid w:val="00211A65"/>
    <w:rsid w:val="00211FB5"/>
    <w:rsid w:val="002141D5"/>
    <w:rsid w:val="002150FD"/>
    <w:rsid w:val="00216D48"/>
    <w:rsid w:val="002202B9"/>
    <w:rsid w:val="0022101F"/>
    <w:rsid w:val="00221F73"/>
    <w:rsid w:val="00223961"/>
    <w:rsid w:val="00223AA7"/>
    <w:rsid w:val="00227BE2"/>
    <w:rsid w:val="002337CC"/>
    <w:rsid w:val="00235D51"/>
    <w:rsid w:val="0024084F"/>
    <w:rsid w:val="00241463"/>
    <w:rsid w:val="002444D0"/>
    <w:rsid w:val="00244CA7"/>
    <w:rsid w:val="0024505B"/>
    <w:rsid w:val="00246029"/>
    <w:rsid w:val="00246458"/>
    <w:rsid w:val="0025077F"/>
    <w:rsid w:val="00251C7E"/>
    <w:rsid w:val="00252CB3"/>
    <w:rsid w:val="00253F7E"/>
    <w:rsid w:val="00254314"/>
    <w:rsid w:val="00255057"/>
    <w:rsid w:val="0025570E"/>
    <w:rsid w:val="002561EC"/>
    <w:rsid w:val="002611B6"/>
    <w:rsid w:val="00263127"/>
    <w:rsid w:val="00264837"/>
    <w:rsid w:val="002650B0"/>
    <w:rsid w:val="0026786F"/>
    <w:rsid w:val="00270CCF"/>
    <w:rsid w:val="00271786"/>
    <w:rsid w:val="0027502F"/>
    <w:rsid w:val="0027518B"/>
    <w:rsid w:val="0027545C"/>
    <w:rsid w:val="00275819"/>
    <w:rsid w:val="002765DB"/>
    <w:rsid w:val="00276B60"/>
    <w:rsid w:val="00277EC0"/>
    <w:rsid w:val="00286572"/>
    <w:rsid w:val="002869B2"/>
    <w:rsid w:val="0029179E"/>
    <w:rsid w:val="0029781A"/>
    <w:rsid w:val="002A311B"/>
    <w:rsid w:val="002A4082"/>
    <w:rsid w:val="002A6A51"/>
    <w:rsid w:val="002A78B1"/>
    <w:rsid w:val="002B01C6"/>
    <w:rsid w:val="002B0636"/>
    <w:rsid w:val="002B1788"/>
    <w:rsid w:val="002B2D17"/>
    <w:rsid w:val="002B2DBB"/>
    <w:rsid w:val="002B380D"/>
    <w:rsid w:val="002B3C73"/>
    <w:rsid w:val="002B529D"/>
    <w:rsid w:val="002C3273"/>
    <w:rsid w:val="002C3283"/>
    <w:rsid w:val="002C34BB"/>
    <w:rsid w:val="002C34E2"/>
    <w:rsid w:val="002C7018"/>
    <w:rsid w:val="002D284C"/>
    <w:rsid w:val="002D455A"/>
    <w:rsid w:val="002D70E5"/>
    <w:rsid w:val="002D7FB6"/>
    <w:rsid w:val="002E4B23"/>
    <w:rsid w:val="002E5295"/>
    <w:rsid w:val="002E560C"/>
    <w:rsid w:val="002F2FEA"/>
    <w:rsid w:val="002F3BBB"/>
    <w:rsid w:val="002F58F1"/>
    <w:rsid w:val="002F6563"/>
    <w:rsid w:val="00300DA3"/>
    <w:rsid w:val="00304BD0"/>
    <w:rsid w:val="00311091"/>
    <w:rsid w:val="00312115"/>
    <w:rsid w:val="00312893"/>
    <w:rsid w:val="0031314E"/>
    <w:rsid w:val="00320C53"/>
    <w:rsid w:val="003219C0"/>
    <w:rsid w:val="003245FD"/>
    <w:rsid w:val="00325510"/>
    <w:rsid w:val="00327475"/>
    <w:rsid w:val="00327F5C"/>
    <w:rsid w:val="00330035"/>
    <w:rsid w:val="003303FD"/>
    <w:rsid w:val="00331342"/>
    <w:rsid w:val="003314CD"/>
    <w:rsid w:val="00331D1D"/>
    <w:rsid w:val="00331DC7"/>
    <w:rsid w:val="003334BD"/>
    <w:rsid w:val="00337FFC"/>
    <w:rsid w:val="0034055B"/>
    <w:rsid w:val="00340743"/>
    <w:rsid w:val="00342A35"/>
    <w:rsid w:val="00343D4B"/>
    <w:rsid w:val="003466AC"/>
    <w:rsid w:val="0034697A"/>
    <w:rsid w:val="00353182"/>
    <w:rsid w:val="00354918"/>
    <w:rsid w:val="00360802"/>
    <w:rsid w:val="00363B9E"/>
    <w:rsid w:val="00364261"/>
    <w:rsid w:val="003655DA"/>
    <w:rsid w:val="00374F43"/>
    <w:rsid w:val="003759CD"/>
    <w:rsid w:val="00375AE8"/>
    <w:rsid w:val="00381967"/>
    <w:rsid w:val="0038297E"/>
    <w:rsid w:val="00385317"/>
    <w:rsid w:val="003879AD"/>
    <w:rsid w:val="00387C0C"/>
    <w:rsid w:val="00390C59"/>
    <w:rsid w:val="0039150B"/>
    <w:rsid w:val="0039217B"/>
    <w:rsid w:val="003933BE"/>
    <w:rsid w:val="00394C3E"/>
    <w:rsid w:val="003958DD"/>
    <w:rsid w:val="00395EC8"/>
    <w:rsid w:val="003967DC"/>
    <w:rsid w:val="003A06C5"/>
    <w:rsid w:val="003A07C2"/>
    <w:rsid w:val="003A26D4"/>
    <w:rsid w:val="003A4E19"/>
    <w:rsid w:val="003A4EA8"/>
    <w:rsid w:val="003A76E2"/>
    <w:rsid w:val="003A7F6A"/>
    <w:rsid w:val="003B45DD"/>
    <w:rsid w:val="003C0263"/>
    <w:rsid w:val="003C21C5"/>
    <w:rsid w:val="003C26BD"/>
    <w:rsid w:val="003C2C37"/>
    <w:rsid w:val="003C34CB"/>
    <w:rsid w:val="003C34E0"/>
    <w:rsid w:val="003C51CF"/>
    <w:rsid w:val="003D128F"/>
    <w:rsid w:val="003D23DF"/>
    <w:rsid w:val="003D3A4D"/>
    <w:rsid w:val="003D678A"/>
    <w:rsid w:val="003E2B7E"/>
    <w:rsid w:val="003E3CB2"/>
    <w:rsid w:val="003E475B"/>
    <w:rsid w:val="003E48EC"/>
    <w:rsid w:val="003E4935"/>
    <w:rsid w:val="003E5AB9"/>
    <w:rsid w:val="003E6F66"/>
    <w:rsid w:val="003F01C9"/>
    <w:rsid w:val="003F1349"/>
    <w:rsid w:val="003F2DA9"/>
    <w:rsid w:val="003F32D3"/>
    <w:rsid w:val="003F3BFA"/>
    <w:rsid w:val="003F401E"/>
    <w:rsid w:val="003F49D1"/>
    <w:rsid w:val="003F7B34"/>
    <w:rsid w:val="004038C8"/>
    <w:rsid w:val="0040492B"/>
    <w:rsid w:val="004112C4"/>
    <w:rsid w:val="00412A29"/>
    <w:rsid w:val="00414F28"/>
    <w:rsid w:val="00420C26"/>
    <w:rsid w:val="00422E74"/>
    <w:rsid w:val="00424AE9"/>
    <w:rsid w:val="00427810"/>
    <w:rsid w:val="004310BE"/>
    <w:rsid w:val="0043334D"/>
    <w:rsid w:val="0043385E"/>
    <w:rsid w:val="00434315"/>
    <w:rsid w:val="004358CD"/>
    <w:rsid w:val="004367A2"/>
    <w:rsid w:val="00436883"/>
    <w:rsid w:val="00437D2A"/>
    <w:rsid w:val="00440238"/>
    <w:rsid w:val="00440A3E"/>
    <w:rsid w:val="00442023"/>
    <w:rsid w:val="00444ED0"/>
    <w:rsid w:val="0044527D"/>
    <w:rsid w:val="004461F4"/>
    <w:rsid w:val="00447405"/>
    <w:rsid w:val="00455818"/>
    <w:rsid w:val="00455885"/>
    <w:rsid w:val="00463800"/>
    <w:rsid w:val="0046389C"/>
    <w:rsid w:val="00463AB7"/>
    <w:rsid w:val="00463E44"/>
    <w:rsid w:val="00463ED1"/>
    <w:rsid w:val="00464281"/>
    <w:rsid w:val="004654D0"/>
    <w:rsid w:val="00466127"/>
    <w:rsid w:val="00467452"/>
    <w:rsid w:val="00475472"/>
    <w:rsid w:val="00475478"/>
    <w:rsid w:val="004754C4"/>
    <w:rsid w:val="00476A22"/>
    <w:rsid w:val="00477125"/>
    <w:rsid w:val="00481344"/>
    <w:rsid w:val="00483D21"/>
    <w:rsid w:val="00484BED"/>
    <w:rsid w:val="00486427"/>
    <w:rsid w:val="004907AF"/>
    <w:rsid w:val="00490B46"/>
    <w:rsid w:val="004940C7"/>
    <w:rsid w:val="004A4B45"/>
    <w:rsid w:val="004B1412"/>
    <w:rsid w:val="004B39BB"/>
    <w:rsid w:val="004B65D2"/>
    <w:rsid w:val="004C12C6"/>
    <w:rsid w:val="004C1C54"/>
    <w:rsid w:val="004C74E4"/>
    <w:rsid w:val="004C7656"/>
    <w:rsid w:val="004C7CDE"/>
    <w:rsid w:val="004D02BF"/>
    <w:rsid w:val="004D08FA"/>
    <w:rsid w:val="004D0B51"/>
    <w:rsid w:val="004D230A"/>
    <w:rsid w:val="004D3C02"/>
    <w:rsid w:val="004D461D"/>
    <w:rsid w:val="004D5950"/>
    <w:rsid w:val="004D59E2"/>
    <w:rsid w:val="004E20DC"/>
    <w:rsid w:val="004E23F0"/>
    <w:rsid w:val="004E2BA1"/>
    <w:rsid w:val="004E2E0B"/>
    <w:rsid w:val="004E55C0"/>
    <w:rsid w:val="004E566B"/>
    <w:rsid w:val="004E5F10"/>
    <w:rsid w:val="004E6678"/>
    <w:rsid w:val="004E68CB"/>
    <w:rsid w:val="004F49F1"/>
    <w:rsid w:val="004F5FBA"/>
    <w:rsid w:val="004F7466"/>
    <w:rsid w:val="00500103"/>
    <w:rsid w:val="005001E9"/>
    <w:rsid w:val="00506206"/>
    <w:rsid w:val="00506419"/>
    <w:rsid w:val="00507061"/>
    <w:rsid w:val="005117B6"/>
    <w:rsid w:val="00513F22"/>
    <w:rsid w:val="00521C83"/>
    <w:rsid w:val="005221E0"/>
    <w:rsid w:val="00524D41"/>
    <w:rsid w:val="0052672A"/>
    <w:rsid w:val="0053017E"/>
    <w:rsid w:val="0053265C"/>
    <w:rsid w:val="005329E8"/>
    <w:rsid w:val="00534AB9"/>
    <w:rsid w:val="005364A8"/>
    <w:rsid w:val="005400A2"/>
    <w:rsid w:val="00542700"/>
    <w:rsid w:val="005454B8"/>
    <w:rsid w:val="005458E7"/>
    <w:rsid w:val="005476B8"/>
    <w:rsid w:val="00547951"/>
    <w:rsid w:val="00550A5D"/>
    <w:rsid w:val="00550BA7"/>
    <w:rsid w:val="00551227"/>
    <w:rsid w:val="00553493"/>
    <w:rsid w:val="00553AE1"/>
    <w:rsid w:val="0056023E"/>
    <w:rsid w:val="00560D2B"/>
    <w:rsid w:val="00563A79"/>
    <w:rsid w:val="00563F84"/>
    <w:rsid w:val="00565370"/>
    <w:rsid w:val="00565914"/>
    <w:rsid w:val="00567F0E"/>
    <w:rsid w:val="00572EF3"/>
    <w:rsid w:val="00577979"/>
    <w:rsid w:val="00577FC5"/>
    <w:rsid w:val="00582805"/>
    <w:rsid w:val="005838C1"/>
    <w:rsid w:val="00583EF6"/>
    <w:rsid w:val="00587D92"/>
    <w:rsid w:val="00590D6A"/>
    <w:rsid w:val="00592864"/>
    <w:rsid w:val="00593027"/>
    <w:rsid w:val="005938AD"/>
    <w:rsid w:val="00596B7E"/>
    <w:rsid w:val="00596D60"/>
    <w:rsid w:val="005A2381"/>
    <w:rsid w:val="005A44A4"/>
    <w:rsid w:val="005A44DC"/>
    <w:rsid w:val="005A4D28"/>
    <w:rsid w:val="005A5930"/>
    <w:rsid w:val="005A6106"/>
    <w:rsid w:val="005A6EC3"/>
    <w:rsid w:val="005B000F"/>
    <w:rsid w:val="005B2B88"/>
    <w:rsid w:val="005C0F6A"/>
    <w:rsid w:val="005C217C"/>
    <w:rsid w:val="005C2AD8"/>
    <w:rsid w:val="005C48A0"/>
    <w:rsid w:val="005C4D98"/>
    <w:rsid w:val="005C53AD"/>
    <w:rsid w:val="005D1A78"/>
    <w:rsid w:val="005D1E19"/>
    <w:rsid w:val="005D23B2"/>
    <w:rsid w:val="005D26F1"/>
    <w:rsid w:val="005D3F66"/>
    <w:rsid w:val="005E2FF8"/>
    <w:rsid w:val="005E5308"/>
    <w:rsid w:val="005E5D45"/>
    <w:rsid w:val="005E6210"/>
    <w:rsid w:val="005E6652"/>
    <w:rsid w:val="005E715F"/>
    <w:rsid w:val="005E79AF"/>
    <w:rsid w:val="005F27B3"/>
    <w:rsid w:val="005F54B3"/>
    <w:rsid w:val="005F6DA4"/>
    <w:rsid w:val="00600C77"/>
    <w:rsid w:val="00601F29"/>
    <w:rsid w:val="00602E1B"/>
    <w:rsid w:val="006030F2"/>
    <w:rsid w:val="00607A40"/>
    <w:rsid w:val="006102A0"/>
    <w:rsid w:val="00610E14"/>
    <w:rsid w:val="006112BA"/>
    <w:rsid w:val="00611307"/>
    <w:rsid w:val="00611A51"/>
    <w:rsid w:val="00612E34"/>
    <w:rsid w:val="00616658"/>
    <w:rsid w:val="00616922"/>
    <w:rsid w:val="00616947"/>
    <w:rsid w:val="0062150A"/>
    <w:rsid w:val="006222DA"/>
    <w:rsid w:val="006223C0"/>
    <w:rsid w:val="006240E6"/>
    <w:rsid w:val="00624E36"/>
    <w:rsid w:val="00626C20"/>
    <w:rsid w:val="00627965"/>
    <w:rsid w:val="00631AE8"/>
    <w:rsid w:val="00633115"/>
    <w:rsid w:val="00635C89"/>
    <w:rsid w:val="00636A68"/>
    <w:rsid w:val="00636D34"/>
    <w:rsid w:val="00636FEE"/>
    <w:rsid w:val="00640E8E"/>
    <w:rsid w:val="006435E6"/>
    <w:rsid w:val="00643E3D"/>
    <w:rsid w:val="00644503"/>
    <w:rsid w:val="00647529"/>
    <w:rsid w:val="00647542"/>
    <w:rsid w:val="00647B24"/>
    <w:rsid w:val="00652624"/>
    <w:rsid w:val="006536A1"/>
    <w:rsid w:val="006537E7"/>
    <w:rsid w:val="006538A2"/>
    <w:rsid w:val="00655418"/>
    <w:rsid w:val="00657BE1"/>
    <w:rsid w:val="0066114B"/>
    <w:rsid w:val="006673AD"/>
    <w:rsid w:val="00671EAD"/>
    <w:rsid w:val="006722D6"/>
    <w:rsid w:val="00674732"/>
    <w:rsid w:val="00674C96"/>
    <w:rsid w:val="00675032"/>
    <w:rsid w:val="00675EA6"/>
    <w:rsid w:val="0067638C"/>
    <w:rsid w:val="00676BF1"/>
    <w:rsid w:val="00685EA2"/>
    <w:rsid w:val="006863F6"/>
    <w:rsid w:val="00686983"/>
    <w:rsid w:val="00686B5E"/>
    <w:rsid w:val="00690178"/>
    <w:rsid w:val="0069142A"/>
    <w:rsid w:val="0069304E"/>
    <w:rsid w:val="00697EB4"/>
    <w:rsid w:val="006A028F"/>
    <w:rsid w:val="006A370D"/>
    <w:rsid w:val="006A4954"/>
    <w:rsid w:val="006A5556"/>
    <w:rsid w:val="006A777C"/>
    <w:rsid w:val="006B399A"/>
    <w:rsid w:val="006B421B"/>
    <w:rsid w:val="006B52FB"/>
    <w:rsid w:val="006B5A49"/>
    <w:rsid w:val="006B7A0C"/>
    <w:rsid w:val="006C2BD1"/>
    <w:rsid w:val="006C388C"/>
    <w:rsid w:val="006C5FF4"/>
    <w:rsid w:val="006C605C"/>
    <w:rsid w:val="006C645B"/>
    <w:rsid w:val="006C6EA2"/>
    <w:rsid w:val="006C72B4"/>
    <w:rsid w:val="006D1F22"/>
    <w:rsid w:val="006D5C39"/>
    <w:rsid w:val="006D6190"/>
    <w:rsid w:val="006D6867"/>
    <w:rsid w:val="006E038C"/>
    <w:rsid w:val="006E13DF"/>
    <w:rsid w:val="006E289A"/>
    <w:rsid w:val="006E30A2"/>
    <w:rsid w:val="006E36CD"/>
    <w:rsid w:val="006F37FE"/>
    <w:rsid w:val="006F3881"/>
    <w:rsid w:val="006F4286"/>
    <w:rsid w:val="006F520C"/>
    <w:rsid w:val="006F5525"/>
    <w:rsid w:val="006F56F8"/>
    <w:rsid w:val="006F77F9"/>
    <w:rsid w:val="006F7BFD"/>
    <w:rsid w:val="00705E84"/>
    <w:rsid w:val="007105C6"/>
    <w:rsid w:val="00714223"/>
    <w:rsid w:val="0071612E"/>
    <w:rsid w:val="0071627C"/>
    <w:rsid w:val="00717BB0"/>
    <w:rsid w:val="007212D4"/>
    <w:rsid w:val="007218B4"/>
    <w:rsid w:val="007224C7"/>
    <w:rsid w:val="007225C6"/>
    <w:rsid w:val="00724575"/>
    <w:rsid w:val="007246BA"/>
    <w:rsid w:val="00732154"/>
    <w:rsid w:val="00734250"/>
    <w:rsid w:val="0073644F"/>
    <w:rsid w:val="00740959"/>
    <w:rsid w:val="00740AFC"/>
    <w:rsid w:val="007428C1"/>
    <w:rsid w:val="00744797"/>
    <w:rsid w:val="00744E4E"/>
    <w:rsid w:val="00745A6E"/>
    <w:rsid w:val="00747F64"/>
    <w:rsid w:val="00750677"/>
    <w:rsid w:val="00752403"/>
    <w:rsid w:val="00755D29"/>
    <w:rsid w:val="00756056"/>
    <w:rsid w:val="0076088F"/>
    <w:rsid w:val="007615E4"/>
    <w:rsid w:val="00762B23"/>
    <w:rsid w:val="00763B38"/>
    <w:rsid w:val="007664AB"/>
    <w:rsid w:val="0077134A"/>
    <w:rsid w:val="007716FB"/>
    <w:rsid w:val="00772C05"/>
    <w:rsid w:val="0077304E"/>
    <w:rsid w:val="007741A7"/>
    <w:rsid w:val="0077453C"/>
    <w:rsid w:val="00775860"/>
    <w:rsid w:val="00776A9A"/>
    <w:rsid w:val="0078163F"/>
    <w:rsid w:val="00781E63"/>
    <w:rsid w:val="007837B0"/>
    <w:rsid w:val="0078412C"/>
    <w:rsid w:val="00784A0B"/>
    <w:rsid w:val="007876DA"/>
    <w:rsid w:val="0079250C"/>
    <w:rsid w:val="0079346C"/>
    <w:rsid w:val="00793AFE"/>
    <w:rsid w:val="007A076C"/>
    <w:rsid w:val="007A14D0"/>
    <w:rsid w:val="007A1FA1"/>
    <w:rsid w:val="007A6B08"/>
    <w:rsid w:val="007A7406"/>
    <w:rsid w:val="007A7ACE"/>
    <w:rsid w:val="007B1249"/>
    <w:rsid w:val="007B7D4C"/>
    <w:rsid w:val="007C25E2"/>
    <w:rsid w:val="007C369D"/>
    <w:rsid w:val="007C3CFD"/>
    <w:rsid w:val="007C59C1"/>
    <w:rsid w:val="007C6FBC"/>
    <w:rsid w:val="007C7161"/>
    <w:rsid w:val="007C7796"/>
    <w:rsid w:val="007D067D"/>
    <w:rsid w:val="007D0971"/>
    <w:rsid w:val="007D24EE"/>
    <w:rsid w:val="007D633C"/>
    <w:rsid w:val="007D7EA9"/>
    <w:rsid w:val="007E071C"/>
    <w:rsid w:val="007E1081"/>
    <w:rsid w:val="007E1246"/>
    <w:rsid w:val="007E2128"/>
    <w:rsid w:val="007E25F0"/>
    <w:rsid w:val="007E3EBD"/>
    <w:rsid w:val="007E511F"/>
    <w:rsid w:val="007E799F"/>
    <w:rsid w:val="007F1FB7"/>
    <w:rsid w:val="007F2726"/>
    <w:rsid w:val="007F54C8"/>
    <w:rsid w:val="007F65BE"/>
    <w:rsid w:val="00801564"/>
    <w:rsid w:val="00805368"/>
    <w:rsid w:val="00810B2B"/>
    <w:rsid w:val="00811378"/>
    <w:rsid w:val="0081362F"/>
    <w:rsid w:val="0081452C"/>
    <w:rsid w:val="00817BD4"/>
    <w:rsid w:val="00820CD9"/>
    <w:rsid w:val="008246FC"/>
    <w:rsid w:val="0083002F"/>
    <w:rsid w:val="0083207E"/>
    <w:rsid w:val="00834573"/>
    <w:rsid w:val="00837137"/>
    <w:rsid w:val="008413C9"/>
    <w:rsid w:val="00841545"/>
    <w:rsid w:val="00841D86"/>
    <w:rsid w:val="0084308D"/>
    <w:rsid w:val="00845D0B"/>
    <w:rsid w:val="00846921"/>
    <w:rsid w:val="00850807"/>
    <w:rsid w:val="008528B0"/>
    <w:rsid w:val="00853B68"/>
    <w:rsid w:val="00854C87"/>
    <w:rsid w:val="00855B3B"/>
    <w:rsid w:val="00864819"/>
    <w:rsid w:val="0086721A"/>
    <w:rsid w:val="00870260"/>
    <w:rsid w:val="00873FDF"/>
    <w:rsid w:val="00874743"/>
    <w:rsid w:val="00874F7B"/>
    <w:rsid w:val="00875C34"/>
    <w:rsid w:val="00876B76"/>
    <w:rsid w:val="00877B0A"/>
    <w:rsid w:val="00883213"/>
    <w:rsid w:val="00883B3E"/>
    <w:rsid w:val="00884E90"/>
    <w:rsid w:val="00886AA0"/>
    <w:rsid w:val="0089038F"/>
    <w:rsid w:val="00890711"/>
    <w:rsid w:val="008936F2"/>
    <w:rsid w:val="00893838"/>
    <w:rsid w:val="008940E3"/>
    <w:rsid w:val="00894D65"/>
    <w:rsid w:val="008978BA"/>
    <w:rsid w:val="008A03C6"/>
    <w:rsid w:val="008A0B62"/>
    <w:rsid w:val="008A133B"/>
    <w:rsid w:val="008A380B"/>
    <w:rsid w:val="008A581E"/>
    <w:rsid w:val="008B0369"/>
    <w:rsid w:val="008B252B"/>
    <w:rsid w:val="008B2A63"/>
    <w:rsid w:val="008B31E7"/>
    <w:rsid w:val="008B377B"/>
    <w:rsid w:val="008C16BC"/>
    <w:rsid w:val="008C3FAA"/>
    <w:rsid w:val="008C4443"/>
    <w:rsid w:val="008C6030"/>
    <w:rsid w:val="008C7C57"/>
    <w:rsid w:val="008D0FE5"/>
    <w:rsid w:val="008D2714"/>
    <w:rsid w:val="008D5149"/>
    <w:rsid w:val="008D61C7"/>
    <w:rsid w:val="008E099A"/>
    <w:rsid w:val="008E351A"/>
    <w:rsid w:val="008E6DE3"/>
    <w:rsid w:val="008F0951"/>
    <w:rsid w:val="008F193E"/>
    <w:rsid w:val="008F4A91"/>
    <w:rsid w:val="008F6EBF"/>
    <w:rsid w:val="009005D3"/>
    <w:rsid w:val="00900C25"/>
    <w:rsid w:val="00911AEA"/>
    <w:rsid w:val="0091209F"/>
    <w:rsid w:val="00913ECD"/>
    <w:rsid w:val="00915764"/>
    <w:rsid w:val="0091669C"/>
    <w:rsid w:val="00916803"/>
    <w:rsid w:val="00916A35"/>
    <w:rsid w:val="009217AA"/>
    <w:rsid w:val="00922AE7"/>
    <w:rsid w:val="00924779"/>
    <w:rsid w:val="00932EEA"/>
    <w:rsid w:val="00934B47"/>
    <w:rsid w:val="009353EE"/>
    <w:rsid w:val="00937F6C"/>
    <w:rsid w:val="00940D67"/>
    <w:rsid w:val="00940EA5"/>
    <w:rsid w:val="00941BFF"/>
    <w:rsid w:val="0094207E"/>
    <w:rsid w:val="0094532B"/>
    <w:rsid w:val="00945504"/>
    <w:rsid w:val="00952B6E"/>
    <w:rsid w:val="00952E3B"/>
    <w:rsid w:val="009573A5"/>
    <w:rsid w:val="00960150"/>
    <w:rsid w:val="00960AD0"/>
    <w:rsid w:val="009613A2"/>
    <w:rsid w:val="00962158"/>
    <w:rsid w:val="009629C7"/>
    <w:rsid w:val="00963739"/>
    <w:rsid w:val="00964520"/>
    <w:rsid w:val="00965536"/>
    <w:rsid w:val="009675D0"/>
    <w:rsid w:val="0097053C"/>
    <w:rsid w:val="00973EDA"/>
    <w:rsid w:val="00974234"/>
    <w:rsid w:val="00975358"/>
    <w:rsid w:val="00984B25"/>
    <w:rsid w:val="00985A32"/>
    <w:rsid w:val="00986182"/>
    <w:rsid w:val="0099085B"/>
    <w:rsid w:val="00993F8C"/>
    <w:rsid w:val="009947DD"/>
    <w:rsid w:val="00995BE4"/>
    <w:rsid w:val="00995C70"/>
    <w:rsid w:val="00996999"/>
    <w:rsid w:val="009979FB"/>
    <w:rsid w:val="00997F7F"/>
    <w:rsid w:val="009A19F2"/>
    <w:rsid w:val="009A2985"/>
    <w:rsid w:val="009A37BA"/>
    <w:rsid w:val="009A3E5A"/>
    <w:rsid w:val="009A5D7A"/>
    <w:rsid w:val="009B0502"/>
    <w:rsid w:val="009B06CC"/>
    <w:rsid w:val="009B4410"/>
    <w:rsid w:val="009B622B"/>
    <w:rsid w:val="009C0378"/>
    <w:rsid w:val="009C03B5"/>
    <w:rsid w:val="009C0E76"/>
    <w:rsid w:val="009C1282"/>
    <w:rsid w:val="009C1EB6"/>
    <w:rsid w:val="009C2B77"/>
    <w:rsid w:val="009C2DEE"/>
    <w:rsid w:val="009C3601"/>
    <w:rsid w:val="009C378E"/>
    <w:rsid w:val="009C5297"/>
    <w:rsid w:val="009C5B99"/>
    <w:rsid w:val="009C6DF6"/>
    <w:rsid w:val="009C7CCE"/>
    <w:rsid w:val="009D2C5F"/>
    <w:rsid w:val="009D4BDA"/>
    <w:rsid w:val="009D79EA"/>
    <w:rsid w:val="009E2E0F"/>
    <w:rsid w:val="009E3BAA"/>
    <w:rsid w:val="009E5C83"/>
    <w:rsid w:val="009E66FA"/>
    <w:rsid w:val="009F0D1E"/>
    <w:rsid w:val="009F0E07"/>
    <w:rsid w:val="009F0EB6"/>
    <w:rsid w:val="009F209E"/>
    <w:rsid w:val="009F2302"/>
    <w:rsid w:val="009F2321"/>
    <w:rsid w:val="009F44D8"/>
    <w:rsid w:val="009F5A33"/>
    <w:rsid w:val="009F5C79"/>
    <w:rsid w:val="00A0075C"/>
    <w:rsid w:val="00A01D18"/>
    <w:rsid w:val="00A047D1"/>
    <w:rsid w:val="00A0488E"/>
    <w:rsid w:val="00A05C4E"/>
    <w:rsid w:val="00A07048"/>
    <w:rsid w:val="00A07D29"/>
    <w:rsid w:val="00A1091A"/>
    <w:rsid w:val="00A1645E"/>
    <w:rsid w:val="00A17D28"/>
    <w:rsid w:val="00A17E33"/>
    <w:rsid w:val="00A20A05"/>
    <w:rsid w:val="00A236AD"/>
    <w:rsid w:val="00A23C71"/>
    <w:rsid w:val="00A24851"/>
    <w:rsid w:val="00A31BDB"/>
    <w:rsid w:val="00A31CAA"/>
    <w:rsid w:val="00A32397"/>
    <w:rsid w:val="00A32F75"/>
    <w:rsid w:val="00A33F39"/>
    <w:rsid w:val="00A34AC6"/>
    <w:rsid w:val="00A369ED"/>
    <w:rsid w:val="00A37E6D"/>
    <w:rsid w:val="00A446EE"/>
    <w:rsid w:val="00A51BC0"/>
    <w:rsid w:val="00A62FDB"/>
    <w:rsid w:val="00A669D3"/>
    <w:rsid w:val="00A67C9D"/>
    <w:rsid w:val="00A75BDE"/>
    <w:rsid w:val="00A81CB2"/>
    <w:rsid w:val="00A82D6F"/>
    <w:rsid w:val="00A85080"/>
    <w:rsid w:val="00A879AE"/>
    <w:rsid w:val="00A87D4A"/>
    <w:rsid w:val="00A90B15"/>
    <w:rsid w:val="00A91EDB"/>
    <w:rsid w:val="00A924E0"/>
    <w:rsid w:val="00A94BA5"/>
    <w:rsid w:val="00A952F6"/>
    <w:rsid w:val="00A9672B"/>
    <w:rsid w:val="00AA17A4"/>
    <w:rsid w:val="00AA2A1B"/>
    <w:rsid w:val="00AA4C7C"/>
    <w:rsid w:val="00AA662B"/>
    <w:rsid w:val="00AA687B"/>
    <w:rsid w:val="00AA7809"/>
    <w:rsid w:val="00AB05F5"/>
    <w:rsid w:val="00AB44CE"/>
    <w:rsid w:val="00AB5207"/>
    <w:rsid w:val="00AB52FE"/>
    <w:rsid w:val="00AC0197"/>
    <w:rsid w:val="00AC0885"/>
    <w:rsid w:val="00AC49DF"/>
    <w:rsid w:val="00AC6699"/>
    <w:rsid w:val="00AC66CB"/>
    <w:rsid w:val="00AD068F"/>
    <w:rsid w:val="00AD124B"/>
    <w:rsid w:val="00AD282E"/>
    <w:rsid w:val="00AD33F8"/>
    <w:rsid w:val="00AD3591"/>
    <w:rsid w:val="00AD55A2"/>
    <w:rsid w:val="00AE0921"/>
    <w:rsid w:val="00AE5DAF"/>
    <w:rsid w:val="00AE60A8"/>
    <w:rsid w:val="00AE690A"/>
    <w:rsid w:val="00AF2E25"/>
    <w:rsid w:val="00B04061"/>
    <w:rsid w:val="00B04323"/>
    <w:rsid w:val="00B044E9"/>
    <w:rsid w:val="00B04C1F"/>
    <w:rsid w:val="00B06D87"/>
    <w:rsid w:val="00B104F3"/>
    <w:rsid w:val="00B10ECE"/>
    <w:rsid w:val="00B110E1"/>
    <w:rsid w:val="00B1169B"/>
    <w:rsid w:val="00B12B7F"/>
    <w:rsid w:val="00B131FE"/>
    <w:rsid w:val="00B241A2"/>
    <w:rsid w:val="00B24DCE"/>
    <w:rsid w:val="00B259B5"/>
    <w:rsid w:val="00B25FDB"/>
    <w:rsid w:val="00B27DC8"/>
    <w:rsid w:val="00B35E92"/>
    <w:rsid w:val="00B369C8"/>
    <w:rsid w:val="00B37DDA"/>
    <w:rsid w:val="00B37E5C"/>
    <w:rsid w:val="00B40698"/>
    <w:rsid w:val="00B417BE"/>
    <w:rsid w:val="00B4261E"/>
    <w:rsid w:val="00B44185"/>
    <w:rsid w:val="00B45A12"/>
    <w:rsid w:val="00B475B3"/>
    <w:rsid w:val="00B50C83"/>
    <w:rsid w:val="00B50D33"/>
    <w:rsid w:val="00B51705"/>
    <w:rsid w:val="00B5651D"/>
    <w:rsid w:val="00B567C2"/>
    <w:rsid w:val="00B6042D"/>
    <w:rsid w:val="00B671E3"/>
    <w:rsid w:val="00B747CE"/>
    <w:rsid w:val="00B77AD9"/>
    <w:rsid w:val="00B8099D"/>
    <w:rsid w:val="00B860F2"/>
    <w:rsid w:val="00B87282"/>
    <w:rsid w:val="00B87EAC"/>
    <w:rsid w:val="00B904A6"/>
    <w:rsid w:val="00B9409C"/>
    <w:rsid w:val="00B944E0"/>
    <w:rsid w:val="00B94A89"/>
    <w:rsid w:val="00B95C67"/>
    <w:rsid w:val="00B97034"/>
    <w:rsid w:val="00B97C3D"/>
    <w:rsid w:val="00B97F2C"/>
    <w:rsid w:val="00BA7715"/>
    <w:rsid w:val="00BB0936"/>
    <w:rsid w:val="00BB0EA4"/>
    <w:rsid w:val="00BB2EC6"/>
    <w:rsid w:val="00BB5A0D"/>
    <w:rsid w:val="00BB6B71"/>
    <w:rsid w:val="00BB75E9"/>
    <w:rsid w:val="00BB77A6"/>
    <w:rsid w:val="00BC3E2D"/>
    <w:rsid w:val="00BC6282"/>
    <w:rsid w:val="00BC6C97"/>
    <w:rsid w:val="00BD0AEE"/>
    <w:rsid w:val="00BD0D8D"/>
    <w:rsid w:val="00BD13EF"/>
    <w:rsid w:val="00BD25B2"/>
    <w:rsid w:val="00BD2ABB"/>
    <w:rsid w:val="00BD3D4B"/>
    <w:rsid w:val="00BD408E"/>
    <w:rsid w:val="00BE215A"/>
    <w:rsid w:val="00BE73F3"/>
    <w:rsid w:val="00BF1C0D"/>
    <w:rsid w:val="00BF2F5D"/>
    <w:rsid w:val="00BF3E8D"/>
    <w:rsid w:val="00BF55F9"/>
    <w:rsid w:val="00BF72F3"/>
    <w:rsid w:val="00C003DD"/>
    <w:rsid w:val="00C02021"/>
    <w:rsid w:val="00C03239"/>
    <w:rsid w:val="00C03482"/>
    <w:rsid w:val="00C03B74"/>
    <w:rsid w:val="00C112B9"/>
    <w:rsid w:val="00C11673"/>
    <w:rsid w:val="00C11791"/>
    <w:rsid w:val="00C15967"/>
    <w:rsid w:val="00C16557"/>
    <w:rsid w:val="00C1676B"/>
    <w:rsid w:val="00C17D83"/>
    <w:rsid w:val="00C22AB6"/>
    <w:rsid w:val="00C2379E"/>
    <w:rsid w:val="00C237E3"/>
    <w:rsid w:val="00C26DFA"/>
    <w:rsid w:val="00C31CE3"/>
    <w:rsid w:val="00C33FD7"/>
    <w:rsid w:val="00C35456"/>
    <w:rsid w:val="00C35C14"/>
    <w:rsid w:val="00C36106"/>
    <w:rsid w:val="00C50AAE"/>
    <w:rsid w:val="00C54329"/>
    <w:rsid w:val="00C5545F"/>
    <w:rsid w:val="00C55CCD"/>
    <w:rsid w:val="00C560DC"/>
    <w:rsid w:val="00C56F98"/>
    <w:rsid w:val="00C60D2B"/>
    <w:rsid w:val="00C61C21"/>
    <w:rsid w:val="00C62A56"/>
    <w:rsid w:val="00C62CB4"/>
    <w:rsid w:val="00C6357E"/>
    <w:rsid w:val="00C63D79"/>
    <w:rsid w:val="00C67EF5"/>
    <w:rsid w:val="00C70685"/>
    <w:rsid w:val="00C73AF8"/>
    <w:rsid w:val="00C752DF"/>
    <w:rsid w:val="00C76F2A"/>
    <w:rsid w:val="00C849B2"/>
    <w:rsid w:val="00C86B81"/>
    <w:rsid w:val="00C87D15"/>
    <w:rsid w:val="00C91B62"/>
    <w:rsid w:val="00C927BC"/>
    <w:rsid w:val="00C92927"/>
    <w:rsid w:val="00C92AB7"/>
    <w:rsid w:val="00C9316A"/>
    <w:rsid w:val="00C943C7"/>
    <w:rsid w:val="00C94954"/>
    <w:rsid w:val="00C950AF"/>
    <w:rsid w:val="00C9571C"/>
    <w:rsid w:val="00C96DAC"/>
    <w:rsid w:val="00C973E4"/>
    <w:rsid w:val="00CA0363"/>
    <w:rsid w:val="00CA1800"/>
    <w:rsid w:val="00CA2601"/>
    <w:rsid w:val="00CA3397"/>
    <w:rsid w:val="00CA4712"/>
    <w:rsid w:val="00CA4791"/>
    <w:rsid w:val="00CA7E38"/>
    <w:rsid w:val="00CB1E2E"/>
    <w:rsid w:val="00CB2894"/>
    <w:rsid w:val="00CB3250"/>
    <w:rsid w:val="00CB762F"/>
    <w:rsid w:val="00CB789E"/>
    <w:rsid w:val="00CC3C56"/>
    <w:rsid w:val="00CC5581"/>
    <w:rsid w:val="00CC58F1"/>
    <w:rsid w:val="00CC5C25"/>
    <w:rsid w:val="00CC734E"/>
    <w:rsid w:val="00CC7A5F"/>
    <w:rsid w:val="00CC7D33"/>
    <w:rsid w:val="00CD0795"/>
    <w:rsid w:val="00CD1440"/>
    <w:rsid w:val="00CD228E"/>
    <w:rsid w:val="00CD39AE"/>
    <w:rsid w:val="00CD416E"/>
    <w:rsid w:val="00CD554F"/>
    <w:rsid w:val="00CD5939"/>
    <w:rsid w:val="00CE0C01"/>
    <w:rsid w:val="00CE0FDA"/>
    <w:rsid w:val="00CE1818"/>
    <w:rsid w:val="00CE4336"/>
    <w:rsid w:val="00CE5C7D"/>
    <w:rsid w:val="00CE7CAF"/>
    <w:rsid w:val="00CF0026"/>
    <w:rsid w:val="00CF12DA"/>
    <w:rsid w:val="00CF213E"/>
    <w:rsid w:val="00CF2BDC"/>
    <w:rsid w:val="00D00229"/>
    <w:rsid w:val="00D01B7A"/>
    <w:rsid w:val="00D01F42"/>
    <w:rsid w:val="00D02FEB"/>
    <w:rsid w:val="00D0405C"/>
    <w:rsid w:val="00D06857"/>
    <w:rsid w:val="00D07031"/>
    <w:rsid w:val="00D07F12"/>
    <w:rsid w:val="00D12C76"/>
    <w:rsid w:val="00D13754"/>
    <w:rsid w:val="00D137CF"/>
    <w:rsid w:val="00D14615"/>
    <w:rsid w:val="00D16030"/>
    <w:rsid w:val="00D176B3"/>
    <w:rsid w:val="00D17B6D"/>
    <w:rsid w:val="00D17D07"/>
    <w:rsid w:val="00D204AA"/>
    <w:rsid w:val="00D229EC"/>
    <w:rsid w:val="00D22F0E"/>
    <w:rsid w:val="00D2353C"/>
    <w:rsid w:val="00D23D02"/>
    <w:rsid w:val="00D250DA"/>
    <w:rsid w:val="00D27BE9"/>
    <w:rsid w:val="00D27C7E"/>
    <w:rsid w:val="00D33F8C"/>
    <w:rsid w:val="00D34A13"/>
    <w:rsid w:val="00D35216"/>
    <w:rsid w:val="00D3528E"/>
    <w:rsid w:val="00D375A4"/>
    <w:rsid w:val="00D419BB"/>
    <w:rsid w:val="00D423CC"/>
    <w:rsid w:val="00D450CD"/>
    <w:rsid w:val="00D46C18"/>
    <w:rsid w:val="00D477DB"/>
    <w:rsid w:val="00D47C4B"/>
    <w:rsid w:val="00D5240C"/>
    <w:rsid w:val="00D52920"/>
    <w:rsid w:val="00D5439C"/>
    <w:rsid w:val="00D54AD1"/>
    <w:rsid w:val="00D55490"/>
    <w:rsid w:val="00D5640E"/>
    <w:rsid w:val="00D60019"/>
    <w:rsid w:val="00D61F12"/>
    <w:rsid w:val="00D6310C"/>
    <w:rsid w:val="00D66441"/>
    <w:rsid w:val="00D66A7D"/>
    <w:rsid w:val="00D749A8"/>
    <w:rsid w:val="00D7584F"/>
    <w:rsid w:val="00D75AFC"/>
    <w:rsid w:val="00D75D8E"/>
    <w:rsid w:val="00D7794E"/>
    <w:rsid w:val="00D809E2"/>
    <w:rsid w:val="00D86143"/>
    <w:rsid w:val="00D869D6"/>
    <w:rsid w:val="00D879FE"/>
    <w:rsid w:val="00D9386E"/>
    <w:rsid w:val="00D94287"/>
    <w:rsid w:val="00D9511D"/>
    <w:rsid w:val="00D96274"/>
    <w:rsid w:val="00D9739B"/>
    <w:rsid w:val="00D97716"/>
    <w:rsid w:val="00DA0280"/>
    <w:rsid w:val="00DA1B7E"/>
    <w:rsid w:val="00DA353D"/>
    <w:rsid w:val="00DA43EF"/>
    <w:rsid w:val="00DA4B59"/>
    <w:rsid w:val="00DA5469"/>
    <w:rsid w:val="00DA5AA3"/>
    <w:rsid w:val="00DA6396"/>
    <w:rsid w:val="00DA6C01"/>
    <w:rsid w:val="00DA74E5"/>
    <w:rsid w:val="00DB33FE"/>
    <w:rsid w:val="00DB42E6"/>
    <w:rsid w:val="00DB4820"/>
    <w:rsid w:val="00DB5C5F"/>
    <w:rsid w:val="00DB7C3A"/>
    <w:rsid w:val="00DB7F03"/>
    <w:rsid w:val="00DB7FB1"/>
    <w:rsid w:val="00DC11B5"/>
    <w:rsid w:val="00DC1639"/>
    <w:rsid w:val="00DC1B89"/>
    <w:rsid w:val="00DC22E6"/>
    <w:rsid w:val="00DC374E"/>
    <w:rsid w:val="00DC3CF2"/>
    <w:rsid w:val="00DC6CA7"/>
    <w:rsid w:val="00DD1783"/>
    <w:rsid w:val="00DD2A2B"/>
    <w:rsid w:val="00DD31E4"/>
    <w:rsid w:val="00DD3F8B"/>
    <w:rsid w:val="00DD4334"/>
    <w:rsid w:val="00DD449A"/>
    <w:rsid w:val="00DD455E"/>
    <w:rsid w:val="00DD4EBE"/>
    <w:rsid w:val="00DE3770"/>
    <w:rsid w:val="00DE6771"/>
    <w:rsid w:val="00DE6A50"/>
    <w:rsid w:val="00DE7050"/>
    <w:rsid w:val="00DE750C"/>
    <w:rsid w:val="00DF2F9A"/>
    <w:rsid w:val="00DF4DA6"/>
    <w:rsid w:val="00DF762B"/>
    <w:rsid w:val="00E01A3C"/>
    <w:rsid w:val="00E02073"/>
    <w:rsid w:val="00E021CE"/>
    <w:rsid w:val="00E02638"/>
    <w:rsid w:val="00E027EF"/>
    <w:rsid w:val="00E02841"/>
    <w:rsid w:val="00E03E89"/>
    <w:rsid w:val="00E04CC0"/>
    <w:rsid w:val="00E0515E"/>
    <w:rsid w:val="00E05620"/>
    <w:rsid w:val="00E10146"/>
    <w:rsid w:val="00E12C11"/>
    <w:rsid w:val="00E13134"/>
    <w:rsid w:val="00E13474"/>
    <w:rsid w:val="00E13640"/>
    <w:rsid w:val="00E1440B"/>
    <w:rsid w:val="00E15A35"/>
    <w:rsid w:val="00E16276"/>
    <w:rsid w:val="00E17C15"/>
    <w:rsid w:val="00E20E28"/>
    <w:rsid w:val="00E22886"/>
    <w:rsid w:val="00E23198"/>
    <w:rsid w:val="00E26474"/>
    <w:rsid w:val="00E27300"/>
    <w:rsid w:val="00E2763F"/>
    <w:rsid w:val="00E3004D"/>
    <w:rsid w:val="00E3076B"/>
    <w:rsid w:val="00E32528"/>
    <w:rsid w:val="00E32DA0"/>
    <w:rsid w:val="00E332D1"/>
    <w:rsid w:val="00E35556"/>
    <w:rsid w:val="00E36727"/>
    <w:rsid w:val="00E36DA4"/>
    <w:rsid w:val="00E414C9"/>
    <w:rsid w:val="00E421B9"/>
    <w:rsid w:val="00E42867"/>
    <w:rsid w:val="00E42B7F"/>
    <w:rsid w:val="00E457D4"/>
    <w:rsid w:val="00E4596D"/>
    <w:rsid w:val="00E46AF5"/>
    <w:rsid w:val="00E50CDB"/>
    <w:rsid w:val="00E52D36"/>
    <w:rsid w:val="00E53101"/>
    <w:rsid w:val="00E53E5E"/>
    <w:rsid w:val="00E547CD"/>
    <w:rsid w:val="00E55AA4"/>
    <w:rsid w:val="00E56183"/>
    <w:rsid w:val="00E56408"/>
    <w:rsid w:val="00E62170"/>
    <w:rsid w:val="00E63E75"/>
    <w:rsid w:val="00E644A0"/>
    <w:rsid w:val="00E6528A"/>
    <w:rsid w:val="00E65651"/>
    <w:rsid w:val="00E7142A"/>
    <w:rsid w:val="00E73184"/>
    <w:rsid w:val="00E745A6"/>
    <w:rsid w:val="00E7575C"/>
    <w:rsid w:val="00E773FD"/>
    <w:rsid w:val="00E77C6B"/>
    <w:rsid w:val="00E801F4"/>
    <w:rsid w:val="00E803E7"/>
    <w:rsid w:val="00E80F8D"/>
    <w:rsid w:val="00E83143"/>
    <w:rsid w:val="00E84BCF"/>
    <w:rsid w:val="00E84C4C"/>
    <w:rsid w:val="00E852AD"/>
    <w:rsid w:val="00E8696F"/>
    <w:rsid w:val="00E921C8"/>
    <w:rsid w:val="00E92CF7"/>
    <w:rsid w:val="00E94864"/>
    <w:rsid w:val="00E94E94"/>
    <w:rsid w:val="00E975B8"/>
    <w:rsid w:val="00EA061C"/>
    <w:rsid w:val="00EA1B8C"/>
    <w:rsid w:val="00EA1F25"/>
    <w:rsid w:val="00EA3D5F"/>
    <w:rsid w:val="00EA47A8"/>
    <w:rsid w:val="00EA5221"/>
    <w:rsid w:val="00EA53CC"/>
    <w:rsid w:val="00EA6742"/>
    <w:rsid w:val="00EA7F6A"/>
    <w:rsid w:val="00EB07E0"/>
    <w:rsid w:val="00EB0A6A"/>
    <w:rsid w:val="00EB4441"/>
    <w:rsid w:val="00EB54D3"/>
    <w:rsid w:val="00EC0814"/>
    <w:rsid w:val="00EC0D73"/>
    <w:rsid w:val="00EC2C08"/>
    <w:rsid w:val="00ED0999"/>
    <w:rsid w:val="00ED24FD"/>
    <w:rsid w:val="00ED27AA"/>
    <w:rsid w:val="00ED2D2F"/>
    <w:rsid w:val="00ED5320"/>
    <w:rsid w:val="00ED5E65"/>
    <w:rsid w:val="00ED7051"/>
    <w:rsid w:val="00EE01D2"/>
    <w:rsid w:val="00EE0426"/>
    <w:rsid w:val="00EE2F73"/>
    <w:rsid w:val="00EE4410"/>
    <w:rsid w:val="00EE4739"/>
    <w:rsid w:val="00EE4BEC"/>
    <w:rsid w:val="00EE4FA2"/>
    <w:rsid w:val="00EF2B02"/>
    <w:rsid w:val="00EF669F"/>
    <w:rsid w:val="00EF74F2"/>
    <w:rsid w:val="00F005B6"/>
    <w:rsid w:val="00F019C9"/>
    <w:rsid w:val="00F05C85"/>
    <w:rsid w:val="00F05CA4"/>
    <w:rsid w:val="00F118C6"/>
    <w:rsid w:val="00F12FF5"/>
    <w:rsid w:val="00F13CA5"/>
    <w:rsid w:val="00F14436"/>
    <w:rsid w:val="00F15178"/>
    <w:rsid w:val="00F154AC"/>
    <w:rsid w:val="00F1695A"/>
    <w:rsid w:val="00F17BA1"/>
    <w:rsid w:val="00F20A18"/>
    <w:rsid w:val="00F21237"/>
    <w:rsid w:val="00F248F0"/>
    <w:rsid w:val="00F24982"/>
    <w:rsid w:val="00F24EA6"/>
    <w:rsid w:val="00F2680F"/>
    <w:rsid w:val="00F32DBB"/>
    <w:rsid w:val="00F3328D"/>
    <w:rsid w:val="00F35568"/>
    <w:rsid w:val="00F36652"/>
    <w:rsid w:val="00F36DD3"/>
    <w:rsid w:val="00F4078B"/>
    <w:rsid w:val="00F44CA8"/>
    <w:rsid w:val="00F45DFC"/>
    <w:rsid w:val="00F460CC"/>
    <w:rsid w:val="00F46318"/>
    <w:rsid w:val="00F5105A"/>
    <w:rsid w:val="00F5353F"/>
    <w:rsid w:val="00F53B98"/>
    <w:rsid w:val="00F54AD1"/>
    <w:rsid w:val="00F54D50"/>
    <w:rsid w:val="00F55D01"/>
    <w:rsid w:val="00F56D14"/>
    <w:rsid w:val="00F60AF1"/>
    <w:rsid w:val="00F61C44"/>
    <w:rsid w:val="00F63087"/>
    <w:rsid w:val="00F63640"/>
    <w:rsid w:val="00F64736"/>
    <w:rsid w:val="00F654AA"/>
    <w:rsid w:val="00F66562"/>
    <w:rsid w:val="00F75515"/>
    <w:rsid w:val="00F81F05"/>
    <w:rsid w:val="00F821B1"/>
    <w:rsid w:val="00F94448"/>
    <w:rsid w:val="00F948A8"/>
    <w:rsid w:val="00F95B6A"/>
    <w:rsid w:val="00F95B9C"/>
    <w:rsid w:val="00FA0ED5"/>
    <w:rsid w:val="00FA12A8"/>
    <w:rsid w:val="00FA1779"/>
    <w:rsid w:val="00FA64B9"/>
    <w:rsid w:val="00FA723C"/>
    <w:rsid w:val="00FA74BF"/>
    <w:rsid w:val="00FA7509"/>
    <w:rsid w:val="00FA762D"/>
    <w:rsid w:val="00FB168E"/>
    <w:rsid w:val="00FB1D9D"/>
    <w:rsid w:val="00FB24AC"/>
    <w:rsid w:val="00FB4902"/>
    <w:rsid w:val="00FB6353"/>
    <w:rsid w:val="00FB73B0"/>
    <w:rsid w:val="00FB7FF2"/>
    <w:rsid w:val="00FC164E"/>
    <w:rsid w:val="00FC2583"/>
    <w:rsid w:val="00FC272D"/>
    <w:rsid w:val="00FC31EF"/>
    <w:rsid w:val="00FC3BBE"/>
    <w:rsid w:val="00FC5355"/>
    <w:rsid w:val="00FD2F9F"/>
    <w:rsid w:val="00FD4429"/>
    <w:rsid w:val="00FD51D4"/>
    <w:rsid w:val="00FD5BBB"/>
    <w:rsid w:val="00FD6FAD"/>
    <w:rsid w:val="00FE19AF"/>
    <w:rsid w:val="00FE2188"/>
    <w:rsid w:val="00FE3451"/>
    <w:rsid w:val="00FE3453"/>
    <w:rsid w:val="00FE3C91"/>
    <w:rsid w:val="00FE3E78"/>
    <w:rsid w:val="00FE7523"/>
    <w:rsid w:val="00FF0E1F"/>
    <w:rsid w:val="00FF16BB"/>
    <w:rsid w:val="00FF286C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45f0a"/>
    </o:shapedefaults>
    <o:shapelayout v:ext="edit">
      <o:idmap v:ext="edit" data="2"/>
    </o:shapelayout>
  </w:shapeDefaults>
  <w:decimalSymbol w:val=","/>
  <w:listSeparator w:val=";"/>
  <w14:docId w14:val="2E928626"/>
  <w15:docId w15:val="{FF41C770-3C71-4D93-AA4C-133096C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imes New Roman" w:hAnsi="Trebuchet MS" w:cs="Times New Roman"/>
        <w:sz w:val="24"/>
        <w:szCs w:val="24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A047D1"/>
    <w:pPr>
      <w:spacing w:after="120" w:line="360" w:lineRule="auto"/>
      <w:jc w:val="both"/>
    </w:pPr>
  </w:style>
  <w:style w:type="paragraph" w:styleId="Nadpis1">
    <w:name w:val="heading 1"/>
    <w:basedOn w:val="Normln"/>
    <w:next w:val="Normln"/>
    <w:qFormat/>
    <w:rsid w:val="00014918"/>
    <w:pPr>
      <w:keepNext/>
      <w:pageBreakBefore/>
      <w:numPr>
        <w:numId w:val="2"/>
      </w:numPr>
      <w:tabs>
        <w:tab w:val="left" w:pos="567"/>
      </w:tabs>
      <w:jc w:val="left"/>
      <w:outlineLvl w:val="0"/>
    </w:pPr>
    <w:rPr>
      <w:b/>
      <w:bCs/>
      <w:caps/>
      <w:kern w:val="28"/>
      <w:sz w:val="32"/>
      <w:szCs w:val="28"/>
    </w:rPr>
  </w:style>
  <w:style w:type="paragraph" w:styleId="Nadpis2">
    <w:name w:val="heading 2"/>
    <w:basedOn w:val="Normln"/>
    <w:next w:val="Normln"/>
    <w:qFormat/>
    <w:rsid w:val="007E1246"/>
    <w:pPr>
      <w:keepNext/>
      <w:numPr>
        <w:ilvl w:val="1"/>
        <w:numId w:val="2"/>
      </w:numPr>
      <w:tabs>
        <w:tab w:val="left" w:pos="851"/>
      </w:tabs>
      <w:spacing w:before="240"/>
      <w:jc w:val="left"/>
      <w:outlineLvl w:val="1"/>
    </w:pPr>
    <w:rPr>
      <w:b/>
      <w:bCs/>
      <w:szCs w:val="28"/>
    </w:rPr>
  </w:style>
  <w:style w:type="paragraph" w:styleId="Nadpis3">
    <w:name w:val="heading 3"/>
    <w:basedOn w:val="Normln"/>
    <w:next w:val="Normln"/>
    <w:qFormat/>
    <w:rsid w:val="007E1246"/>
    <w:pPr>
      <w:keepNext/>
      <w:numPr>
        <w:ilvl w:val="2"/>
        <w:numId w:val="2"/>
      </w:numPr>
      <w:tabs>
        <w:tab w:val="left" w:pos="1134"/>
      </w:tabs>
      <w:spacing w:before="240"/>
      <w:jc w:val="left"/>
      <w:outlineLvl w:val="2"/>
    </w:pPr>
    <w:rPr>
      <w:b/>
      <w:bCs/>
      <w:sz w:val="20"/>
    </w:rPr>
  </w:style>
  <w:style w:type="paragraph" w:styleId="Nadpis4">
    <w:name w:val="heading 4"/>
    <w:basedOn w:val="Normln"/>
    <w:next w:val="Normln"/>
    <w:qFormat/>
    <w:pPr>
      <w:keepNext/>
      <w:numPr>
        <w:ilvl w:val="3"/>
        <w:numId w:val="2"/>
      </w:numPr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pPr>
      <w:numPr>
        <w:ilvl w:val="4"/>
        <w:numId w:val="2"/>
      </w:num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pPr>
      <w:numPr>
        <w:ilvl w:val="6"/>
        <w:numId w:val="2"/>
      </w:num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uiPriority w:val="39"/>
    <w:pPr>
      <w:widowControl w:val="0"/>
      <w:numPr>
        <w:numId w:val="3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link w:val="TitulekChar"/>
    <w:qFormat/>
    <w:rsid w:val="00420C26"/>
    <w:pPr>
      <w:ind w:left="0"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uiPriority w:val="99"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rsid w:val="005221E0"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basedOn w:val="Standardnpsmoodstavce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link w:val="ZhlavChar"/>
    <w:uiPriority w:val="99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1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basedOn w:val="Standardnpsmoodstavce"/>
    <w:qFormat/>
    <w:rPr>
      <w:b/>
      <w:bCs/>
    </w:rPr>
  </w:style>
  <w:style w:type="character" w:customStyle="1" w:styleId="Zvraznn1">
    <w:name w:val="Zvýraznění1"/>
    <w:basedOn w:val="Standardnpsmoodstavce"/>
    <w:qFormat/>
    <w:rPr>
      <w:i/>
      <w:iCs/>
    </w:rPr>
  </w:style>
  <w:style w:type="paragraph" w:styleId="Zkladntextodsazen">
    <w:name w:val="Body Text Indent"/>
    <w:basedOn w:val="Normln"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basedOn w:val="Standardnpsmoodstav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4"/>
      </w:numPr>
      <w:ind w:left="1804"/>
    </w:p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basedOn w:val="Standardnpsmoodstavce"/>
    <w:rPr>
      <w:color w:val="800080"/>
      <w:u w:val="single"/>
    </w:rPr>
  </w:style>
  <w:style w:type="paragraph" w:styleId="Pokraovnseznamu">
    <w:name w:val="List Continue"/>
    <w:basedOn w:val="Normln"/>
    <w:pPr>
      <w:ind w:left="283"/>
    </w:pPr>
  </w:style>
  <w:style w:type="paragraph" w:styleId="Zkladntext2">
    <w:name w:val="Body Text 2"/>
    <w:basedOn w:val="Normln"/>
  </w:style>
  <w:style w:type="character" w:customStyle="1" w:styleId="Pokec">
    <w:name w:val="Pokec"/>
    <w:basedOn w:val="Standardnpsmoodstavce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pPr>
      <w:jc w:val="left"/>
    </w:pPr>
    <w:rPr>
      <w:sz w:val="20"/>
    </w:rPr>
  </w:style>
  <w:style w:type="paragraph" w:styleId="Pedmtkomente">
    <w:name w:val="annotation subject"/>
    <w:basedOn w:val="Textkomente"/>
    <w:next w:val="Textkomente"/>
    <w:link w:val="PedmtkomenteChar"/>
    <w:rsid w:val="00A94BA5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A94BA5"/>
  </w:style>
  <w:style w:type="character" w:customStyle="1" w:styleId="PedmtkomenteChar">
    <w:name w:val="Předmět komentáře Char"/>
    <w:basedOn w:val="TextkomenteChar"/>
    <w:link w:val="Pedmtkomente"/>
    <w:rsid w:val="00A94BA5"/>
    <w:rPr>
      <w:b/>
      <w:bCs/>
    </w:rPr>
  </w:style>
  <w:style w:type="paragraph" w:styleId="Textbubliny">
    <w:name w:val="Balloon Text"/>
    <w:basedOn w:val="Normln"/>
    <w:link w:val="TextbublinyChar"/>
    <w:rsid w:val="00A94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rsid w:val="00A94BA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qFormat/>
    <w:rsid w:val="00E457D4"/>
    <w:pPr>
      <w:ind w:left="720"/>
      <w:contextualSpacing/>
    </w:pPr>
  </w:style>
  <w:style w:type="character" w:customStyle="1" w:styleId="ZpatChar">
    <w:name w:val="Zápatí Char"/>
    <w:basedOn w:val="Standardnpsmoodstavce"/>
    <w:link w:val="Zpat"/>
    <w:uiPriority w:val="99"/>
    <w:rsid w:val="009629C7"/>
    <w:rPr>
      <w:sz w:val="24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9629C7"/>
    <w:rPr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07048"/>
    <w:rPr>
      <w:color w:val="808080"/>
    </w:rPr>
  </w:style>
  <w:style w:type="table" w:styleId="Mkatabulky">
    <w:name w:val="Table Grid"/>
    <w:basedOn w:val="Normlntabulka"/>
    <w:rsid w:val="00B11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ekChar">
    <w:name w:val="Titulek Char"/>
    <w:aliases w:val="Obrázek Char"/>
    <w:basedOn w:val="Standardnpsmoodstavce"/>
    <w:link w:val="Titulek"/>
    <w:rsid w:val="00420C26"/>
  </w:style>
  <w:style w:type="paragraph" w:styleId="Nadpisobsahu">
    <w:name w:val="TOC Heading"/>
    <w:basedOn w:val="Nadpis1"/>
    <w:next w:val="Normln"/>
    <w:uiPriority w:val="39"/>
    <w:unhideWhenUsed/>
    <w:qFormat/>
    <w:rsid w:val="004654D0"/>
    <w:pPr>
      <w:keepLines/>
      <w:pageBreakBefore w:val="0"/>
      <w:numPr>
        <w:numId w:val="0"/>
      </w:numPr>
      <w:tabs>
        <w:tab w:val="clear" w:pos="567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Cs w:val="32"/>
    </w:rPr>
  </w:style>
  <w:style w:type="paragraph" w:customStyle="1" w:styleId="alt1">
    <w:name w:val="alt1"/>
    <w:basedOn w:val="Normln"/>
    <w:rsid w:val="006863F6"/>
    <w:pPr>
      <w:pBdr>
        <w:left w:val="single" w:sz="18" w:space="0" w:color="6CE26C"/>
      </w:pBdr>
      <w:shd w:val="clear" w:color="auto" w:fill="FFFFFF"/>
      <w:spacing w:after="0" w:line="210" w:lineRule="atLeast"/>
      <w:jc w:val="left"/>
    </w:pPr>
    <w:rPr>
      <w:rFonts w:ascii="Times New Roman" w:hAnsi="Times New Roman"/>
      <w:color w:val="5C5C5C"/>
    </w:rPr>
  </w:style>
  <w:style w:type="character" w:customStyle="1" w:styleId="tag2">
    <w:name w:val="tag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Standardnpsmoodstavce"/>
    <w:rsid w:val="006863F6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Standardnpsmoodstavce"/>
    <w:rsid w:val="006863F6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Standardnpsmoodstavce"/>
    <w:rsid w:val="006863F6"/>
    <w:rPr>
      <w:color w:val="0000FF"/>
      <w:bdr w:val="none" w:sz="0" w:space="0" w:color="auto" w:frame="1"/>
    </w:rPr>
  </w:style>
  <w:style w:type="character" w:styleId="KdHTML">
    <w:name w:val="HTML Code"/>
    <w:basedOn w:val="Standardnpsmoodstavce"/>
    <w:uiPriority w:val="99"/>
    <w:semiHidden/>
    <w:unhideWhenUsed/>
    <w:rsid w:val="00E2763F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Standardnpsmoodstavce"/>
    <w:rsid w:val="00FE3C91"/>
  </w:style>
  <w:style w:type="character" w:customStyle="1" w:styleId="pl-e">
    <w:name w:val="pl-e"/>
    <w:basedOn w:val="Standardnpsmoodstavce"/>
    <w:rsid w:val="00FE3C91"/>
  </w:style>
  <w:style w:type="character" w:customStyle="1" w:styleId="pl-s">
    <w:name w:val="pl-s"/>
    <w:basedOn w:val="Standardnpsmoodstavce"/>
    <w:rsid w:val="00FE3C91"/>
  </w:style>
  <w:style w:type="character" w:customStyle="1" w:styleId="pl-pds">
    <w:name w:val="pl-pds"/>
    <w:basedOn w:val="Standardnpsmoodstavce"/>
    <w:rsid w:val="00FE3C91"/>
  </w:style>
  <w:style w:type="paragraph" w:customStyle="1" w:styleId="Compact">
    <w:name w:val="Compact"/>
    <w:basedOn w:val="Normln"/>
    <w:qFormat/>
    <w:rsid w:val="00340743"/>
    <w:pPr>
      <w:spacing w:before="36" w:after="36" w:line="240" w:lineRule="auto"/>
      <w:jc w:val="left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Standardnpsmoodstavce"/>
    <w:link w:val="ImageCaption"/>
    <w:locked/>
    <w:rsid w:val="00340743"/>
    <w:rPr>
      <w:i/>
    </w:rPr>
  </w:style>
  <w:style w:type="paragraph" w:customStyle="1" w:styleId="ImageCaption">
    <w:name w:val="Image Caption"/>
    <w:basedOn w:val="Normln"/>
    <w:link w:val="BodyTextChar"/>
    <w:rsid w:val="00340743"/>
    <w:pPr>
      <w:spacing w:line="240" w:lineRule="auto"/>
      <w:jc w:val="left"/>
    </w:pPr>
    <w:rPr>
      <w:i/>
    </w:rPr>
  </w:style>
  <w:style w:type="character" w:customStyle="1" w:styleId="VerbatimChar">
    <w:name w:val="Verbatim Char"/>
    <w:basedOn w:val="BodyTextChar"/>
    <w:link w:val="SourceCode"/>
    <w:locked/>
    <w:rsid w:val="00340743"/>
    <w:rPr>
      <w:rFonts w:ascii="Consolas" w:hAnsi="Consolas"/>
      <w:i/>
      <w:sz w:val="22"/>
    </w:rPr>
  </w:style>
  <w:style w:type="paragraph" w:customStyle="1" w:styleId="SourceCode">
    <w:name w:val="Source Code"/>
    <w:basedOn w:val="Normln"/>
    <w:link w:val="VerbatimChar"/>
    <w:rsid w:val="00340743"/>
    <w:pPr>
      <w:wordWrap w:val="0"/>
      <w:spacing w:before="180" w:after="180" w:line="240" w:lineRule="auto"/>
      <w:jc w:val="left"/>
    </w:pPr>
    <w:rPr>
      <w:rFonts w:ascii="Consolas" w:hAnsi="Consolas"/>
      <w:i/>
      <w:sz w:val="22"/>
    </w:rPr>
  </w:style>
  <w:style w:type="character" w:customStyle="1" w:styleId="Link">
    <w:name w:val="Link"/>
    <w:basedOn w:val="BodyTextChar"/>
    <w:rsid w:val="00340743"/>
    <w:rPr>
      <w:i/>
      <w:color w:val="5B9BD5" w:themeColor="accent1"/>
    </w:rPr>
  </w:style>
  <w:style w:type="character" w:customStyle="1" w:styleId="KeywordTok">
    <w:name w:val="KeywordTok"/>
    <w:basedOn w:val="VerbatimChar"/>
    <w:rsid w:val="00340743"/>
    <w:rPr>
      <w:rFonts w:ascii="Consolas" w:hAnsi="Consolas"/>
      <w:b/>
      <w:bCs w:val="0"/>
      <w:i/>
      <w:color w:val="007020"/>
      <w:sz w:val="22"/>
    </w:rPr>
  </w:style>
  <w:style w:type="character" w:customStyle="1" w:styleId="DataTypeTok">
    <w:name w:val="DataTypeTok"/>
    <w:basedOn w:val="VerbatimChar"/>
    <w:rsid w:val="00340743"/>
    <w:rPr>
      <w:rFonts w:ascii="Consolas" w:hAnsi="Consolas"/>
      <w:i/>
      <w:color w:val="902000"/>
      <w:sz w:val="22"/>
    </w:rPr>
  </w:style>
  <w:style w:type="character" w:customStyle="1" w:styleId="CommentTok">
    <w:name w:val="CommentTok"/>
    <w:basedOn w:val="VerbatimChar"/>
    <w:rsid w:val="00340743"/>
    <w:rPr>
      <w:rFonts w:ascii="Consolas" w:hAnsi="Consolas"/>
      <w:i w:val="0"/>
      <w:color w:val="60A0B0"/>
      <w:sz w:val="22"/>
    </w:rPr>
  </w:style>
  <w:style w:type="character" w:customStyle="1" w:styleId="FunctionTok">
    <w:name w:val="FunctionTok"/>
    <w:basedOn w:val="VerbatimChar"/>
    <w:rsid w:val="00340743"/>
    <w:rPr>
      <w:rFonts w:ascii="Consolas" w:hAnsi="Consolas"/>
      <w:i/>
      <w:color w:val="06287E"/>
      <w:sz w:val="22"/>
    </w:rPr>
  </w:style>
  <w:style w:type="character" w:customStyle="1" w:styleId="NormalTok">
    <w:name w:val="NormalTok"/>
    <w:basedOn w:val="VerbatimChar"/>
    <w:rsid w:val="00340743"/>
    <w:rPr>
      <w:rFonts w:ascii="Consolas" w:hAnsi="Consolas"/>
      <w:i/>
      <w:sz w:val="22"/>
    </w:rPr>
  </w:style>
  <w:style w:type="character" w:customStyle="1" w:styleId="StringTok">
    <w:name w:val="StringTok"/>
    <w:basedOn w:val="VerbatimChar"/>
    <w:rsid w:val="00C54329"/>
    <w:rPr>
      <w:rFonts w:ascii="Consolas" w:hAnsi="Consolas"/>
      <w:i w:val="0"/>
      <w:color w:val="4070A0"/>
      <w:sz w:val="22"/>
    </w:rPr>
  </w:style>
  <w:style w:type="character" w:customStyle="1" w:styleId="OtherTok">
    <w:name w:val="OtherTok"/>
    <w:basedOn w:val="VerbatimChar"/>
    <w:rsid w:val="00C54329"/>
    <w:rPr>
      <w:rFonts w:ascii="Consolas" w:hAnsi="Consolas"/>
      <w:i w:val="0"/>
      <w:color w:val="007020"/>
      <w:sz w:val="22"/>
    </w:rPr>
  </w:style>
  <w:style w:type="paragraph" w:styleId="Normlnweb">
    <w:name w:val="Normal (Web)"/>
    <w:basedOn w:val="Normln"/>
    <w:uiPriority w:val="99"/>
    <w:unhideWhenUsed/>
    <w:rsid w:val="00D06857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styleId="FormtovanvHTML">
    <w:name w:val="HTML Preformatted"/>
    <w:basedOn w:val="Normln"/>
    <w:link w:val="FormtovanvHTMLChar"/>
    <w:uiPriority w:val="99"/>
    <w:unhideWhenUsed/>
    <w:rsid w:val="00D06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6857"/>
    <w:rPr>
      <w:rFonts w:ascii="Courier New" w:hAnsi="Courier New" w:cs="Courier New"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BD25B2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D24FD"/>
    <w:pPr>
      <w:jc w:val="both"/>
    </w:pPr>
  </w:style>
  <w:style w:type="paragraph" w:styleId="Textvysvtlivek">
    <w:name w:val="endnote text"/>
    <w:basedOn w:val="Normln"/>
    <w:link w:val="TextvysvtlivekChar"/>
    <w:semiHidden/>
    <w:unhideWhenUsed/>
    <w:rsid w:val="00FD5BB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semiHidden/>
    <w:rsid w:val="00FD5BBB"/>
    <w:rPr>
      <w:sz w:val="20"/>
      <w:szCs w:val="20"/>
    </w:rPr>
  </w:style>
  <w:style w:type="character" w:styleId="Odkaznavysvtlivky">
    <w:name w:val="endnote reference"/>
    <w:basedOn w:val="Standardnpsmoodstavce"/>
    <w:semiHidden/>
    <w:unhideWhenUsed/>
    <w:rsid w:val="00FD5BBB"/>
    <w:rPr>
      <w:vertAlign w:val="superscript"/>
    </w:rPr>
  </w:style>
  <w:style w:type="paragraph" w:styleId="Podnadpis">
    <w:name w:val="Subtitle"/>
    <w:basedOn w:val="Normln"/>
    <w:next w:val="Normln"/>
    <w:link w:val="PodnadpisChar"/>
    <w:qFormat/>
    <w:rsid w:val="00685E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rsid w:val="00685EA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83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03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3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74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4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42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0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8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1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4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81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52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9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matematika.cz/popis-trojuhelniku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kral\AppData\Local\Packages\microsoft.windowscommunicationsapps_8wekyb3d8bbwe\LocalState\Files\S0\3\sablona-studijni-materialy%5b2305843009213881552%5d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61015B20-346E-4B2A-951D-0998A88DA67A}">
  <we:reference id="wa104382008" version="1.1.0.0" store="cs-CZ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EFD4898-6114-444A-B02D-75A74AF4D954}">
  <we:reference id="wa200000011" version="1.0.1.0" store="cs-CZ" storeType="OMEX"/>
  <we:alternateReferences>
    <we:reference id="wa200000011" version="1.0.1.0" store="WA200000011" storeType="OMEX"/>
  </we:alternateReferences>
  <we:properties>
    <we:property name="language" value="&quot;Cs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E8BE0F9241ED4083F743BB03EE1D68" ma:contentTypeVersion="2" ma:contentTypeDescription="Vytvoří nový dokument" ma:contentTypeScope="" ma:versionID="82c6b27d64d19767bc2bf87c959a1423">
  <xsd:schema xmlns:xsd="http://www.w3.org/2001/XMLSchema" xmlns:xs="http://www.w3.org/2001/XMLSchema" xmlns:p="http://schemas.microsoft.com/office/2006/metadata/properties" xmlns:ns2="34a0577a-2fcf-4f5f-aec4-f2eae0fecbd1" targetNamespace="http://schemas.microsoft.com/office/2006/metadata/properties" ma:root="true" ma:fieldsID="705a280cb99df2e0bb524bcf5dce08f9" ns2:_="">
    <xsd:import namespace="34a0577a-2fcf-4f5f-aec4-f2eae0fec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a0577a-2fcf-4f5f-aec4-f2eae0fec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9D76D4-50CF-457A-A8A7-3A4E627D36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17CE27-D84D-4812-8182-64D26259D0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23D13-37DD-4982-97C9-859D5361B5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051905-B4C4-4F7A-9E55-79FBDCE73A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a0577a-2fcf-4f5f-aec4-f2eae0fec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sablona-studijni-materialy[2305843009213881552]</Template>
  <TotalTime>114</TotalTime>
  <Pages>15</Pages>
  <Words>1315</Words>
  <Characters>7761</Characters>
  <Application>Microsoft Office Word</Application>
  <DocSecurity>0</DocSecurity>
  <Lines>64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Pepa</vt:lpstr>
      <vt:lpstr>Šablona -- Diplomová práce (uni)</vt:lpstr>
    </vt:vector>
  </TitlesOfParts>
  <Company>FHS UTB ve Zlíně</Company>
  <LinksUpToDate>false</LinksUpToDate>
  <CharactersWithSpaces>9058</CharactersWithSpaces>
  <SharedDoc>false</SharedDoc>
  <HLinks>
    <vt:vector size="126" baseType="variant">
      <vt:variant>
        <vt:i4>1966143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_Toc117787187</vt:lpwstr>
      </vt:variant>
      <vt:variant>
        <vt:i4>1966143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_Toc117787186</vt:lpwstr>
      </vt:variant>
      <vt:variant>
        <vt:i4>1966143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_Toc117787185</vt:lpwstr>
      </vt:variant>
      <vt:variant>
        <vt:i4>1966143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_Toc117787184</vt:lpwstr>
      </vt:variant>
      <vt:variant>
        <vt:i4>1966143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_Toc117787183</vt:lpwstr>
      </vt:variant>
      <vt:variant>
        <vt:i4>1966143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_Toc117787182</vt:lpwstr>
      </vt:variant>
      <vt:variant>
        <vt:i4>1966143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_Toc117787181</vt:lpwstr>
      </vt:variant>
      <vt:variant>
        <vt:i4>1966143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_Toc117787180</vt:lpwstr>
      </vt:variant>
      <vt:variant>
        <vt:i4>1114175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_Toc117787179</vt:lpwstr>
      </vt:variant>
      <vt:variant>
        <vt:i4>1114175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_Toc117787178</vt:lpwstr>
      </vt:variant>
      <vt:variant>
        <vt:i4>1114175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_Toc117787177</vt:lpwstr>
      </vt:variant>
      <vt:variant>
        <vt:i4>1114175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_Toc117787176</vt:lpwstr>
      </vt:variant>
      <vt:variant>
        <vt:i4>1114175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_Toc117787175</vt:lpwstr>
      </vt:variant>
      <vt:variant>
        <vt:i4>1114175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_Toc117787174</vt:lpwstr>
      </vt:variant>
      <vt:variant>
        <vt:i4>1114175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_Toc117787173</vt:lpwstr>
      </vt:variant>
      <vt:variant>
        <vt:i4>1114175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_Toc117787172</vt:lpwstr>
      </vt:variant>
      <vt:variant>
        <vt:i4>1114175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_Toc117787171</vt:lpwstr>
      </vt:variant>
      <vt:variant>
        <vt:i4>1114175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_Toc117787170</vt:lpwstr>
      </vt:variant>
      <vt:variant>
        <vt:i4>1048639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_Toc117787169</vt:lpwstr>
      </vt:variant>
      <vt:variant>
        <vt:i4>1048639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_Toc117787168</vt:lpwstr>
      </vt:variant>
      <vt:variant>
        <vt:i4>1048639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_Toc117787167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Pepa</dc:title>
  <dc:creator>ekral</dc:creator>
  <cp:lastModifiedBy>Erik Král</cp:lastModifiedBy>
  <cp:revision>87</cp:revision>
  <cp:lastPrinted>2020-12-30T14:55:00Z</cp:lastPrinted>
  <dcterms:created xsi:type="dcterms:W3CDTF">2021-01-04T19:16:00Z</dcterms:created>
  <dcterms:modified xsi:type="dcterms:W3CDTF">2023-09-14T09:58:00Z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0x010100FAE8BE0F9241ED4083F743BB03EE1D68</vt:lpwstr>
  </property>
</Properties>
</file>