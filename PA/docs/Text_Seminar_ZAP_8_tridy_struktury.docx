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1C71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11DD0B39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680439F5" w14:textId="77777777" w:rsidR="003879AD" w:rsidRPr="001079A3" w:rsidRDefault="003879AD" w:rsidP="0052672A">
      <w:pPr>
        <w:jc w:val="center"/>
        <w:rPr>
          <w:rFonts w:cs="Arial Narrow"/>
          <w:b/>
          <w:bCs/>
          <w:sz w:val="56"/>
          <w:szCs w:val="56"/>
        </w:rPr>
      </w:pPr>
      <w:bookmarkStart w:id="0" w:name="Nazev"/>
    </w:p>
    <w:p w14:paraId="05306B50" w14:textId="77777777" w:rsidR="003C21C5" w:rsidRPr="001079A3" w:rsidRDefault="003C21C5" w:rsidP="0052672A">
      <w:pPr>
        <w:jc w:val="center"/>
        <w:rPr>
          <w:rFonts w:cs="Arial Narrow"/>
          <w:b/>
          <w:bCs/>
          <w:sz w:val="56"/>
          <w:szCs w:val="56"/>
        </w:rPr>
      </w:pPr>
    </w:p>
    <w:bookmarkEnd w:id="0"/>
    <w:p w14:paraId="2D91807B" w14:textId="282DB076" w:rsidR="00A85080" w:rsidRPr="00D5240C" w:rsidRDefault="00D5240C" w:rsidP="0052672A">
      <w:pPr>
        <w:jc w:val="center"/>
        <w:rPr>
          <w:rFonts w:cs="Arial Narrow"/>
          <w:b/>
          <w:bCs/>
          <w:sz w:val="48"/>
          <w:szCs w:val="48"/>
        </w:rPr>
      </w:pPr>
      <w:r w:rsidRPr="00D5240C">
        <w:rPr>
          <w:rFonts w:cs="Arial Narrow"/>
          <w:b/>
          <w:bCs/>
          <w:sz w:val="48"/>
          <w:szCs w:val="48"/>
        </w:rPr>
        <w:t>Základy programování a algoritmizace</w:t>
      </w:r>
    </w:p>
    <w:p w14:paraId="38DBCD49" w14:textId="08F85471" w:rsidR="00675EA6" w:rsidRPr="00D5240C" w:rsidRDefault="00CD5C48" w:rsidP="0052672A">
      <w:pPr>
        <w:jc w:val="center"/>
        <w:rPr>
          <w:rFonts w:cs="Arial Narrow"/>
          <w:b/>
          <w:bCs/>
          <w:sz w:val="44"/>
          <w:szCs w:val="44"/>
        </w:rPr>
      </w:pPr>
      <w:r>
        <w:rPr>
          <w:rFonts w:cs="Arial Narrow"/>
          <w:b/>
          <w:bCs/>
          <w:sz w:val="44"/>
          <w:szCs w:val="44"/>
        </w:rPr>
        <w:t>Třídy, struktury a referen</w:t>
      </w:r>
      <w:r w:rsidR="00233728">
        <w:rPr>
          <w:rFonts w:cs="Arial Narrow"/>
          <w:b/>
          <w:bCs/>
          <w:sz w:val="44"/>
          <w:szCs w:val="44"/>
        </w:rPr>
        <w:t>ční typy</w:t>
      </w:r>
    </w:p>
    <w:p w14:paraId="41FAACCD" w14:textId="77777777" w:rsidR="006E36CD" w:rsidRPr="001079A3" w:rsidRDefault="006E36CD" w:rsidP="0052672A">
      <w:pPr>
        <w:jc w:val="center"/>
        <w:rPr>
          <w:rFonts w:cs="Arial Narrow"/>
          <w:b/>
          <w:bCs/>
          <w:color w:val="FFFFFF" w:themeColor="background1"/>
          <w:sz w:val="40"/>
          <w:szCs w:val="40"/>
        </w:rPr>
      </w:pPr>
    </w:p>
    <w:p w14:paraId="21FBE08B" w14:textId="6B801277" w:rsidR="00CD1440" w:rsidRPr="00675EA6" w:rsidRDefault="00D01F42" w:rsidP="00675EA6">
      <w:pPr>
        <w:jc w:val="center"/>
        <w:rPr>
          <w:rFonts w:cs="Arial Narrow"/>
          <w:b/>
          <w:bCs/>
          <w:noProof/>
          <w:sz w:val="40"/>
          <w:szCs w:val="32"/>
        </w:rPr>
      </w:pPr>
      <w:r w:rsidRPr="001079A3">
        <w:rPr>
          <w:rFonts w:cs="Arial Narrow"/>
          <w:b/>
          <w:bCs/>
          <w:noProof/>
          <w:sz w:val="40"/>
          <w:szCs w:val="32"/>
        </w:rPr>
        <w:t>Erik Král</w:t>
      </w:r>
    </w:p>
    <w:p w14:paraId="56E1EB31" w14:textId="77777777" w:rsidR="009353EE" w:rsidRPr="001079A3" w:rsidRDefault="000D23D0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  <w:r w:rsidRPr="001079A3">
        <w:rPr>
          <w:rFonts w:asciiTheme="minorHAnsi" w:hAnsiTheme="minorHAnsi"/>
          <w:noProof/>
        </w:rPr>
        <w:drawing>
          <wp:anchor distT="0" distB="0" distL="114300" distR="114300" simplePos="0" relativeHeight="251669504" behindDoc="1" locked="0" layoutInCell="1" allowOverlap="1" wp14:anchorId="7EA58C8A" wp14:editId="1DBF7753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2876400" cy="2847600"/>
            <wp:effectExtent l="0" t="0" r="635" b="0"/>
            <wp:wrapNone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UT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8A792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B114DAD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71DDC42E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63BC0CD9" w14:textId="77777777" w:rsidR="00BC6C97" w:rsidRPr="001079A3" w:rsidRDefault="00BC6C97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045CFA7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513C05F2" w14:textId="77777777" w:rsidR="000D23D0" w:rsidRPr="001079A3" w:rsidRDefault="000D23D0" w:rsidP="00475472">
      <w:pPr>
        <w:jc w:val="center"/>
        <w:rPr>
          <w:rFonts w:cs="Arial Narrow"/>
          <w:b/>
          <w:bCs/>
          <w:sz w:val="32"/>
          <w:szCs w:val="32"/>
        </w:rPr>
      </w:pPr>
    </w:p>
    <w:p w14:paraId="189BF9BD" w14:textId="7D6B64B0" w:rsidR="00DB7F03" w:rsidRPr="00675EA6" w:rsidRDefault="00C5686F" w:rsidP="00675EA6">
      <w:pPr>
        <w:jc w:val="center"/>
        <w:rPr>
          <w:rFonts w:cs="Arial Narrow"/>
          <w:b/>
          <w:bCs/>
          <w:sz w:val="32"/>
          <w:szCs w:val="32"/>
        </w:rPr>
      </w:pPr>
      <w:r>
        <w:rPr>
          <w:rFonts w:cs="Arial Narrow"/>
          <w:b/>
          <w:bCs/>
          <w:sz w:val="32"/>
          <w:szCs w:val="32"/>
        </w:rPr>
        <w:t>2020</w:t>
      </w:r>
      <w:r w:rsidR="00DB7F03" w:rsidRPr="001079A3">
        <w:rPr>
          <w:b/>
          <w:sz w:val="28"/>
          <w:szCs w:val="28"/>
        </w:rPr>
        <w:br w:type="page"/>
      </w:r>
    </w:p>
    <w:p w14:paraId="32C87871" w14:textId="77777777" w:rsidR="00AA17A4" w:rsidRPr="001079A3" w:rsidRDefault="002B3C73" w:rsidP="00B5651D">
      <w:pPr>
        <w:rPr>
          <w:b/>
          <w:sz w:val="28"/>
          <w:szCs w:val="28"/>
        </w:rPr>
      </w:pPr>
      <w:r w:rsidRPr="001079A3">
        <w:rPr>
          <w:b/>
          <w:sz w:val="28"/>
          <w:szCs w:val="28"/>
        </w:rPr>
        <w:lastRenderedPageBreak/>
        <w:t>Informace o autorech</w:t>
      </w:r>
      <w:r w:rsidR="00596B7E" w:rsidRPr="001079A3">
        <w:rPr>
          <w:b/>
          <w:sz w:val="28"/>
          <w:szCs w:val="28"/>
        </w:rPr>
        <w:t>:</w:t>
      </w:r>
    </w:p>
    <w:p w14:paraId="4FC1440B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Ing. et Ing. Erik Král, Ph.D.</w:t>
      </w:r>
    </w:p>
    <w:p w14:paraId="445C2E4A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Univerzita Tomáše Bati ve Zlíně</w:t>
      </w:r>
    </w:p>
    <w:p w14:paraId="1F68B3FD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Fakulta aplikované informatiky</w:t>
      </w:r>
    </w:p>
    <w:p w14:paraId="0ECDA1FE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Nad Stráněmi 4511</w:t>
      </w:r>
    </w:p>
    <w:p w14:paraId="01CC3FC7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760 05 Zlín</w:t>
      </w:r>
    </w:p>
    <w:p w14:paraId="13B7791B" w14:textId="77777777" w:rsidR="008A133B" w:rsidRPr="001079A3" w:rsidRDefault="00D01F42" w:rsidP="00D01F42">
      <w:pPr>
        <w:spacing w:line="240" w:lineRule="auto"/>
        <w:rPr>
          <w:rStyle w:val="Pokec"/>
          <w:rFonts w:ascii="Times New Roman" w:hAnsi="Times New Roman"/>
          <w:bCs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1079A3">
        <w:rPr>
          <w:rFonts w:ascii="Times New Roman" w:hAnsi="Times New Roman"/>
          <w:bCs/>
        </w:rPr>
        <w:t>ekral@utb.cz</w:t>
      </w:r>
      <w:r w:rsidR="00AA17A4" w:rsidRPr="001079A3">
        <w:rPr>
          <w:rFonts w:asciiTheme="minorHAnsi" w:hAnsiTheme="minorHAnsi"/>
        </w:rPr>
        <w:br w:type="page"/>
      </w:r>
    </w:p>
    <w:p w14:paraId="00ADC30D" w14:textId="77777777" w:rsidR="00AA17A4" w:rsidRPr="001079A3" w:rsidRDefault="00AA17A4" w:rsidP="0017496C">
      <w:pPr>
        <w:pStyle w:val="Nadpis"/>
        <w:rPr>
          <w:sz w:val="32"/>
          <w:szCs w:val="32"/>
        </w:rPr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bookmarkStart w:id="27" w:name="_Toc60864196"/>
      <w:r w:rsidRPr="001079A3">
        <w:rPr>
          <w:sz w:val="32"/>
          <w:szCs w:val="32"/>
        </w:rP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1281D16" w14:textId="77777777" w:rsidR="0073274E" w:rsidRDefault="001E2E0B">
      <w:pPr>
        <w:pStyle w:val="Obsah2"/>
      </w:pPr>
      <w:r w:rsidRPr="001079A3">
        <w:rPr>
          <w:rFonts w:asciiTheme="minorHAnsi" w:hAnsiTheme="minorHAnsi"/>
          <w:bCs/>
          <w:szCs w:val="36"/>
        </w:rPr>
        <w:fldChar w:fldCharType="begin"/>
      </w:r>
      <w:r w:rsidRPr="001079A3">
        <w:rPr>
          <w:rFonts w:asciiTheme="minorHAnsi" w:hAnsiTheme="minorHAnsi"/>
          <w:bCs/>
          <w:szCs w:val="36"/>
        </w:rPr>
        <w:instrText xml:space="preserve"> = </w:instrText>
      </w:r>
      <w:r w:rsidRPr="001079A3">
        <w:rPr>
          <w:rFonts w:asciiTheme="minorHAnsi" w:hAnsiTheme="minorHAnsi"/>
          <w:bCs/>
          <w:szCs w:val="36"/>
        </w:rPr>
        <w:fldChar w:fldCharType="end"/>
      </w:r>
      <w:r w:rsidR="00AA17A4" w:rsidRPr="001079A3">
        <w:rPr>
          <w:rFonts w:asciiTheme="minorHAnsi" w:hAnsiTheme="minorHAnsi"/>
          <w:bCs/>
          <w:szCs w:val="36"/>
        </w:rPr>
        <w:fldChar w:fldCharType="begin"/>
      </w:r>
      <w:r w:rsidR="00AA17A4" w:rsidRPr="001079A3">
        <w:rPr>
          <w:rFonts w:asciiTheme="minorHAnsi" w:hAnsiTheme="minorHAnsi"/>
          <w:bCs/>
          <w:szCs w:val="36"/>
        </w:rPr>
        <w:instrText xml:space="preserve"> TOC \h \z \t "Nadpis 1;2;Nadpis 2;3;Nadpis 3;4;Nadpis 4;5;Nadpis;2;Část;1" </w:instrText>
      </w:r>
      <w:r w:rsidR="00AA17A4" w:rsidRPr="001079A3">
        <w:rPr>
          <w:rFonts w:asciiTheme="minorHAnsi" w:hAnsiTheme="minorHAnsi"/>
          <w:bCs/>
          <w:szCs w:val="36"/>
        </w:rPr>
        <w:fldChar w:fldCharType="separate"/>
      </w:r>
    </w:p>
    <w:bookmarkStart w:id="28" w:name="_GoBack"/>
    <w:bookmarkEnd w:id="28"/>
    <w:p w14:paraId="6AF09C36" w14:textId="37777D73" w:rsidR="0073274E" w:rsidRDefault="0073274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62A3A">
        <w:rPr>
          <w:rStyle w:val="Hypertextovodkaz"/>
        </w:rPr>
        <w:fldChar w:fldCharType="begin"/>
      </w:r>
      <w:r w:rsidRPr="00062A3A">
        <w:rPr>
          <w:rStyle w:val="Hypertextovodkaz"/>
        </w:rPr>
        <w:instrText xml:space="preserve"> </w:instrText>
      </w:r>
      <w:r>
        <w:instrText>HYPERLINK \l "_Toc60864196"</w:instrText>
      </w:r>
      <w:r w:rsidRPr="00062A3A">
        <w:rPr>
          <w:rStyle w:val="Hypertextovodkaz"/>
        </w:rPr>
        <w:instrText xml:space="preserve"> </w:instrText>
      </w:r>
      <w:r w:rsidRPr="00062A3A">
        <w:rPr>
          <w:rStyle w:val="Hypertextovodkaz"/>
        </w:rPr>
      </w:r>
      <w:r w:rsidRPr="00062A3A">
        <w:rPr>
          <w:rStyle w:val="Hypertextovodkaz"/>
        </w:rPr>
        <w:fldChar w:fldCharType="separate"/>
      </w:r>
      <w:r w:rsidRPr="00062A3A">
        <w:rPr>
          <w:rStyle w:val="Hypertextovodkaz"/>
        </w:rPr>
        <w:t>OBSAH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_Toc60864196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  <w:r w:rsidRPr="00062A3A">
        <w:rPr>
          <w:rStyle w:val="Hypertextovodkaz"/>
        </w:rPr>
        <w:fldChar w:fldCharType="end"/>
      </w:r>
    </w:p>
    <w:p w14:paraId="2BA5A331" w14:textId="708A4858" w:rsidR="0073274E" w:rsidRDefault="0073274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4197" w:history="1">
        <w:r w:rsidRPr="00062A3A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62A3A">
          <w:rPr>
            <w:rStyle w:val="Hypertextovodkaz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_Toc60864197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C724953" w14:textId="5C3B0472" w:rsidR="0073274E" w:rsidRDefault="0073274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4198" w:history="1">
        <w:r w:rsidRPr="00062A3A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62A3A">
          <w:rPr>
            <w:rStyle w:val="Hypertextovodkaz"/>
          </w:rPr>
          <w:t>Třída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_Toc60864198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73A350" w14:textId="067EBAAB" w:rsidR="0073274E" w:rsidRDefault="0073274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4199" w:history="1">
        <w:r w:rsidRPr="00062A3A">
          <w:rPr>
            <w:rStyle w:val="Hypertextovodkaz"/>
          </w:rPr>
          <w:t>1.2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62A3A">
          <w:rPr>
            <w:rStyle w:val="Hypertextovodkaz"/>
          </w:rPr>
          <w:t>Hodnotové a referenční typy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_Toc60864199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A4CE358" w14:textId="45674AA2" w:rsidR="0073274E" w:rsidRDefault="0073274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4200" w:history="1">
        <w:r w:rsidRPr="00062A3A">
          <w:rPr>
            <w:rStyle w:val="Hypertextovodkaz"/>
          </w:rPr>
          <w:t>Seznam použité literatury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_Toc60864200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CD504C6" w14:textId="77777777" w:rsidR="00434315" w:rsidRPr="001079A3" w:rsidRDefault="00AA17A4" w:rsidP="00EE0426">
      <w:pPr>
        <w:pStyle w:val="Obsah2"/>
        <w:ind w:left="0" w:firstLine="0"/>
      </w:pPr>
      <w:r w:rsidRPr="001079A3">
        <w:rPr>
          <w:rFonts w:asciiTheme="minorHAnsi" w:hAnsiTheme="minorHAnsi"/>
          <w:bCs/>
          <w:szCs w:val="36"/>
        </w:rPr>
        <w:fldChar w:fldCharType="end"/>
      </w:r>
    </w:p>
    <w:p w14:paraId="13250CE1" w14:textId="77777777" w:rsidR="00AA17A4" w:rsidRPr="001079A3" w:rsidRDefault="00434315" w:rsidP="00434315">
      <w:pPr>
        <w:tabs>
          <w:tab w:val="center" w:pos="4394"/>
        </w:tabs>
        <w:sectPr w:rsidR="00AA17A4" w:rsidRPr="001079A3" w:rsidSect="003E2B7E"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134" w:header="0" w:footer="0" w:gutter="851"/>
          <w:pgNumType w:start="1"/>
          <w:cols w:space="720"/>
          <w:titlePg/>
          <w:docGrid w:linePitch="326"/>
        </w:sectPr>
      </w:pPr>
      <w:r w:rsidRPr="001079A3">
        <w:tab/>
      </w:r>
    </w:p>
    <w:p w14:paraId="0F6BCB6A" w14:textId="16CA25E6" w:rsidR="009B06CC" w:rsidRPr="001079A3" w:rsidRDefault="005E5D45" w:rsidP="00055BDE">
      <w:pPr>
        <w:pStyle w:val="Nadpis1"/>
      </w:pPr>
      <w:bookmarkStart w:id="29" w:name="_Toc107634143"/>
      <w:bookmarkStart w:id="30" w:name="_Toc107635178"/>
      <w:bookmarkStart w:id="31" w:name="_Toc107635218"/>
      <w:bookmarkStart w:id="32" w:name="_Toc107635235"/>
      <w:bookmarkStart w:id="33" w:name="_Toc60864197"/>
      <w:r>
        <w:lastRenderedPageBreak/>
        <w:t>Úvod</w:t>
      </w:r>
      <w:bookmarkEnd w:id="33"/>
    </w:p>
    <w:p w14:paraId="1610D3D6" w14:textId="0CE868A0" w:rsidR="00E332D1" w:rsidRDefault="00A952F6" w:rsidP="00627965">
      <w:r>
        <w:t xml:space="preserve">V tomto materiálu </w:t>
      </w:r>
      <w:r w:rsidR="00364ECC">
        <w:t>probereme třídy, struktury</w:t>
      </w:r>
      <w:r w:rsidR="00046CB0">
        <w:t xml:space="preserve">, </w:t>
      </w:r>
      <w:r w:rsidR="00364ECC">
        <w:t>hodnotové a referenční typy</w:t>
      </w:r>
      <w:r w:rsidR="00AC66CB" w:rsidRPr="00AC66CB">
        <w:t>.</w:t>
      </w:r>
      <w:r w:rsidR="00C13BF7">
        <w:t xml:space="preserve"> </w:t>
      </w:r>
    </w:p>
    <w:p w14:paraId="0FD898CE" w14:textId="158BCE1C" w:rsidR="00B8085F" w:rsidRDefault="00364ECC" w:rsidP="00C64EEE">
      <w:pPr>
        <w:pStyle w:val="Nadpis2"/>
      </w:pPr>
      <w:bookmarkStart w:id="34" w:name="_Toc60864198"/>
      <w:r>
        <w:t>Třída</w:t>
      </w:r>
      <w:bookmarkEnd w:id="34"/>
    </w:p>
    <w:p w14:paraId="714ED4CC" w14:textId="1E097FD3" w:rsidR="001308D7" w:rsidRPr="00046CB0" w:rsidRDefault="00C728AE" w:rsidP="001308D7">
      <w:r w:rsidRPr="00C728AE">
        <w:t>Kromě zabudovaných typů, jak</w:t>
      </w:r>
      <w:r>
        <w:t>o</w:t>
      </w:r>
      <w:r w:rsidRPr="00C728AE">
        <w:t xml:space="preserve"> je například </w:t>
      </w:r>
      <w:proofErr w:type="spellStart"/>
      <w:r w:rsidRPr="00C728AE">
        <w:rPr>
          <w:i/>
          <w:iCs/>
        </w:rPr>
        <w:t>int</w:t>
      </w:r>
      <w:proofErr w:type="spellEnd"/>
      <w:r w:rsidRPr="00C728AE">
        <w:t xml:space="preserve"> nebo </w:t>
      </w:r>
      <w:r w:rsidRPr="00C728AE">
        <w:rPr>
          <w:i/>
          <w:iCs/>
        </w:rPr>
        <w:t>double</w:t>
      </w:r>
      <w:r w:rsidRPr="00C728AE">
        <w:t xml:space="preserve"> můžeme pomocí klíčového slova </w:t>
      </w:r>
      <w:proofErr w:type="spellStart"/>
      <w:r w:rsidRPr="001308D7">
        <w:rPr>
          <w:i/>
          <w:iCs/>
        </w:rPr>
        <w:t>class</w:t>
      </w:r>
      <w:proofErr w:type="spellEnd"/>
      <w:r w:rsidRPr="00C728AE">
        <w:t xml:space="preserve"> deklarovat vlastní typ </w:t>
      </w:r>
      <w:r>
        <w:t>–</w:t>
      </w:r>
      <w:r w:rsidRPr="00C728AE">
        <w:t xml:space="preserve"> </w:t>
      </w:r>
      <w:r>
        <w:t>třídu</w:t>
      </w:r>
      <w:r w:rsidR="001308D7">
        <w:t xml:space="preserve"> </w:t>
      </w:r>
      <w:r w:rsidR="001308D7">
        <w:rPr>
          <w:lang w:val="en-US"/>
        </w:rPr>
        <w:t>[1]</w:t>
      </w:r>
      <w:r w:rsidRPr="00C728AE">
        <w:t xml:space="preserve">, která může být složená z více různých typů. </w:t>
      </w:r>
    </w:p>
    <w:p w14:paraId="2B6A1961" w14:textId="2B40D597" w:rsidR="001308D7" w:rsidRPr="001308D7" w:rsidRDefault="001308D7" w:rsidP="001308D7">
      <w:pPr>
        <w:rPr>
          <w:lang w:val="en-US"/>
        </w:rPr>
      </w:pPr>
      <w:proofErr w:type="spellStart"/>
      <w:r>
        <w:rPr>
          <w:lang w:val="en-US"/>
        </w:rPr>
        <w:t>Třída</w:t>
      </w:r>
      <w:proofErr w:type="spellEnd"/>
      <w:r w:rsidRPr="001308D7">
        <w:rPr>
          <w:lang w:val="en-US"/>
        </w:rPr>
        <w:t xml:space="preserve"> </w:t>
      </w:r>
      <w:proofErr w:type="spellStart"/>
      <w:r w:rsidRPr="001308D7">
        <w:rPr>
          <w:lang w:val="en-US"/>
        </w:rPr>
        <w:t>může</w:t>
      </w:r>
      <w:proofErr w:type="spellEnd"/>
      <w:r w:rsidRPr="001308D7">
        <w:rPr>
          <w:lang w:val="en-US"/>
        </w:rPr>
        <w:t xml:space="preserve"> </w:t>
      </w:r>
      <w:proofErr w:type="spellStart"/>
      <w:r w:rsidRPr="001308D7">
        <w:rPr>
          <w:lang w:val="en-US"/>
        </w:rPr>
        <w:t>mít</w:t>
      </w:r>
      <w:proofErr w:type="spellEnd"/>
      <w:r w:rsidRPr="001308D7">
        <w:rPr>
          <w:lang w:val="en-US"/>
        </w:rPr>
        <w:t xml:space="preserve"> </w:t>
      </w:r>
      <w:proofErr w:type="spellStart"/>
      <w:r w:rsidRPr="001308D7">
        <w:rPr>
          <w:lang w:val="en-US"/>
        </w:rPr>
        <w:t>následující</w:t>
      </w:r>
      <w:proofErr w:type="spellEnd"/>
      <w:r w:rsidRPr="001308D7">
        <w:rPr>
          <w:lang w:val="en-US"/>
        </w:rPr>
        <w:t xml:space="preserve"> </w:t>
      </w:r>
      <w:proofErr w:type="spellStart"/>
      <w:r w:rsidRPr="001308D7">
        <w:rPr>
          <w:lang w:val="en-US"/>
        </w:rPr>
        <w:t>členské</w:t>
      </w:r>
      <w:proofErr w:type="spellEnd"/>
      <w:r w:rsidRPr="001308D7">
        <w:rPr>
          <w:lang w:val="en-US"/>
        </w:rPr>
        <w:t xml:space="preserve"> </w:t>
      </w:r>
      <w:proofErr w:type="spellStart"/>
      <w:r w:rsidRPr="001308D7">
        <w:rPr>
          <w:lang w:val="en-US"/>
        </w:rPr>
        <w:t>prvky</w:t>
      </w:r>
      <w:proofErr w:type="spellEnd"/>
      <w:r w:rsidRPr="001308D7">
        <w:rPr>
          <w:lang w:val="en-US"/>
        </w:rPr>
        <w:t>:</w:t>
      </w:r>
    </w:p>
    <w:p w14:paraId="205C7A7A" w14:textId="77777777" w:rsidR="001308D7" w:rsidRPr="001308D7" w:rsidRDefault="001308D7" w:rsidP="001308D7">
      <w:pPr>
        <w:pStyle w:val="Odstavecseseznamem"/>
        <w:numPr>
          <w:ilvl w:val="0"/>
          <w:numId w:val="31"/>
        </w:numPr>
        <w:rPr>
          <w:lang w:val="en-US"/>
        </w:rPr>
      </w:pPr>
      <w:proofErr w:type="spellStart"/>
      <w:r w:rsidRPr="001308D7">
        <w:rPr>
          <w:lang w:val="en-US"/>
        </w:rPr>
        <w:t>Fieldy</w:t>
      </w:r>
      <w:proofErr w:type="spellEnd"/>
      <w:r w:rsidRPr="001308D7">
        <w:rPr>
          <w:lang w:val="en-US"/>
        </w:rPr>
        <w:t xml:space="preserve"> (</w:t>
      </w:r>
      <w:proofErr w:type="spellStart"/>
      <w:r w:rsidRPr="001308D7">
        <w:rPr>
          <w:lang w:val="en-US"/>
        </w:rPr>
        <w:t>atributy</w:t>
      </w:r>
      <w:proofErr w:type="spellEnd"/>
      <w:r w:rsidRPr="001308D7">
        <w:rPr>
          <w:lang w:val="en-US"/>
        </w:rPr>
        <w:t xml:space="preserve">, </w:t>
      </w:r>
      <w:proofErr w:type="spellStart"/>
      <w:r w:rsidRPr="001308D7">
        <w:rPr>
          <w:lang w:val="en-US"/>
        </w:rPr>
        <w:t>členské</w:t>
      </w:r>
      <w:proofErr w:type="spellEnd"/>
      <w:r w:rsidRPr="001308D7">
        <w:rPr>
          <w:lang w:val="en-US"/>
        </w:rPr>
        <w:t xml:space="preserve"> </w:t>
      </w:r>
      <w:proofErr w:type="spellStart"/>
      <w:r w:rsidRPr="001308D7">
        <w:rPr>
          <w:lang w:val="en-US"/>
        </w:rPr>
        <w:t>proměnné</w:t>
      </w:r>
      <w:proofErr w:type="spellEnd"/>
      <w:r w:rsidRPr="001308D7">
        <w:rPr>
          <w:lang w:val="en-US"/>
        </w:rPr>
        <w:t>)</w:t>
      </w:r>
    </w:p>
    <w:p w14:paraId="16D364CD" w14:textId="77777777" w:rsidR="001308D7" w:rsidRPr="001308D7" w:rsidRDefault="001308D7" w:rsidP="001308D7">
      <w:pPr>
        <w:pStyle w:val="Odstavecseseznamem"/>
        <w:numPr>
          <w:ilvl w:val="0"/>
          <w:numId w:val="31"/>
        </w:numPr>
        <w:rPr>
          <w:lang w:val="en-US"/>
        </w:rPr>
      </w:pPr>
      <w:proofErr w:type="spellStart"/>
      <w:r w:rsidRPr="001308D7">
        <w:rPr>
          <w:lang w:val="en-US"/>
        </w:rPr>
        <w:t>Metody</w:t>
      </w:r>
      <w:proofErr w:type="spellEnd"/>
      <w:r w:rsidRPr="001308D7">
        <w:rPr>
          <w:lang w:val="en-US"/>
        </w:rPr>
        <w:t xml:space="preserve"> (</w:t>
      </w:r>
      <w:proofErr w:type="spellStart"/>
      <w:r w:rsidRPr="001308D7">
        <w:rPr>
          <w:lang w:val="en-US"/>
        </w:rPr>
        <w:t>členské</w:t>
      </w:r>
      <w:proofErr w:type="spellEnd"/>
      <w:r w:rsidRPr="001308D7">
        <w:rPr>
          <w:lang w:val="en-US"/>
        </w:rPr>
        <w:t xml:space="preserve"> </w:t>
      </w:r>
      <w:proofErr w:type="spellStart"/>
      <w:r w:rsidRPr="001308D7">
        <w:rPr>
          <w:lang w:val="en-US"/>
        </w:rPr>
        <w:t>funkce</w:t>
      </w:r>
      <w:proofErr w:type="spellEnd"/>
      <w:r w:rsidRPr="001308D7">
        <w:rPr>
          <w:lang w:val="en-US"/>
        </w:rPr>
        <w:t>)</w:t>
      </w:r>
    </w:p>
    <w:p w14:paraId="6A2983B2" w14:textId="37B68FBF" w:rsidR="00F52E26" w:rsidRDefault="001308D7" w:rsidP="001308D7">
      <w:pPr>
        <w:pStyle w:val="Odstavecseseznamem"/>
        <w:numPr>
          <w:ilvl w:val="0"/>
          <w:numId w:val="31"/>
        </w:numPr>
        <w:rPr>
          <w:lang w:val="en-US"/>
        </w:rPr>
      </w:pPr>
      <w:proofErr w:type="spellStart"/>
      <w:r w:rsidRPr="001308D7">
        <w:rPr>
          <w:lang w:val="en-US"/>
        </w:rPr>
        <w:t>Konstruktor</w:t>
      </w:r>
      <w:proofErr w:type="spellEnd"/>
      <w:r w:rsidRPr="001308D7">
        <w:rPr>
          <w:lang w:val="en-US"/>
        </w:rPr>
        <w:t xml:space="preserve"> – </w:t>
      </w:r>
      <w:proofErr w:type="spellStart"/>
      <w:r w:rsidRPr="001308D7">
        <w:rPr>
          <w:lang w:val="en-US"/>
        </w:rPr>
        <w:t>speciální</w:t>
      </w:r>
      <w:proofErr w:type="spellEnd"/>
      <w:r w:rsidRPr="001308D7">
        <w:rPr>
          <w:lang w:val="en-US"/>
        </w:rPr>
        <w:t xml:space="preserve"> </w:t>
      </w:r>
      <w:proofErr w:type="spellStart"/>
      <w:r w:rsidRPr="001308D7">
        <w:rPr>
          <w:lang w:val="en-US"/>
        </w:rPr>
        <w:t>metoda</w:t>
      </w:r>
      <w:proofErr w:type="spellEnd"/>
      <w:r w:rsidRPr="001308D7">
        <w:rPr>
          <w:lang w:val="en-US"/>
        </w:rPr>
        <w:t xml:space="preserve"> </w:t>
      </w:r>
      <w:proofErr w:type="spellStart"/>
      <w:r w:rsidRPr="001308D7">
        <w:rPr>
          <w:lang w:val="en-US"/>
        </w:rPr>
        <w:t>sloužící</w:t>
      </w:r>
      <w:proofErr w:type="spellEnd"/>
      <w:r w:rsidRPr="001308D7">
        <w:rPr>
          <w:lang w:val="en-US"/>
        </w:rPr>
        <w:t xml:space="preserve"> k </w:t>
      </w:r>
      <w:proofErr w:type="spellStart"/>
      <w:r w:rsidRPr="001308D7">
        <w:rPr>
          <w:lang w:val="en-US"/>
        </w:rPr>
        <w:t>inicializaci</w:t>
      </w:r>
      <w:proofErr w:type="spellEnd"/>
      <w:r w:rsidRPr="001308D7">
        <w:rPr>
          <w:lang w:val="en-US"/>
        </w:rPr>
        <w:t xml:space="preserve"> </w:t>
      </w:r>
      <w:proofErr w:type="spellStart"/>
      <w:r w:rsidRPr="001308D7">
        <w:rPr>
          <w:lang w:val="en-US"/>
        </w:rPr>
        <w:t>proměnné</w:t>
      </w:r>
      <w:proofErr w:type="spellEnd"/>
      <w:r w:rsidRPr="001308D7">
        <w:rPr>
          <w:lang w:val="en-US"/>
        </w:rPr>
        <w:t>.</w:t>
      </w:r>
    </w:p>
    <w:p w14:paraId="71B55BBD" w14:textId="3339ED35" w:rsidR="00F52B05" w:rsidRDefault="00F52B05" w:rsidP="00F52B05">
      <w:pPr>
        <w:rPr>
          <w:lang w:val="en-US"/>
        </w:rPr>
      </w:pPr>
      <w:proofErr w:type="spellStart"/>
      <w:r w:rsidRPr="00210249">
        <w:rPr>
          <w:b/>
          <w:bCs/>
          <w:lang w:val="en-US"/>
        </w:rPr>
        <w:t>Fi</w:t>
      </w:r>
      <w:r w:rsidR="00E15B1E" w:rsidRPr="00210249">
        <w:rPr>
          <w:b/>
          <w:bCs/>
          <w:lang w:val="en-US"/>
        </w:rPr>
        <w:t>eldy</w:t>
      </w:r>
      <w:proofErr w:type="spellEnd"/>
      <w:r w:rsidR="00E15B1E">
        <w:rPr>
          <w:lang w:val="en-US"/>
        </w:rPr>
        <w:t xml:space="preserve"> </w:t>
      </w:r>
      <w:proofErr w:type="spellStart"/>
      <w:r w:rsidR="00E15B1E">
        <w:rPr>
          <w:lang w:val="en-US"/>
        </w:rPr>
        <w:t>představují</w:t>
      </w:r>
      <w:proofErr w:type="spellEnd"/>
      <w:r w:rsidR="00E15B1E">
        <w:rPr>
          <w:lang w:val="en-US"/>
        </w:rPr>
        <w:t xml:space="preserve"> </w:t>
      </w:r>
      <w:proofErr w:type="spellStart"/>
      <w:r w:rsidR="00E15B1E">
        <w:rPr>
          <w:lang w:val="en-US"/>
        </w:rPr>
        <w:t>členské</w:t>
      </w:r>
      <w:proofErr w:type="spellEnd"/>
      <w:r w:rsidR="00E15B1E">
        <w:rPr>
          <w:lang w:val="en-US"/>
        </w:rPr>
        <w:t xml:space="preserve"> </w:t>
      </w:r>
      <w:proofErr w:type="spellStart"/>
      <w:r w:rsidR="00E15B1E">
        <w:rPr>
          <w:lang w:val="en-US"/>
        </w:rPr>
        <w:t>proměnné</w:t>
      </w:r>
      <w:proofErr w:type="spellEnd"/>
      <w:r w:rsidR="00214897">
        <w:rPr>
          <w:lang w:val="en-US"/>
        </w:rPr>
        <w:t xml:space="preserve"> </w:t>
      </w:r>
      <w:proofErr w:type="spellStart"/>
      <w:r w:rsidR="00214897">
        <w:rPr>
          <w:lang w:val="en-US"/>
        </w:rPr>
        <w:t>deklarované</w:t>
      </w:r>
      <w:proofErr w:type="spellEnd"/>
      <w:r w:rsidR="00214897">
        <w:rPr>
          <w:lang w:val="en-US"/>
        </w:rPr>
        <w:t xml:space="preserve"> </w:t>
      </w:r>
      <w:proofErr w:type="spellStart"/>
      <w:r w:rsidR="00214897">
        <w:rPr>
          <w:lang w:val="en-US"/>
        </w:rPr>
        <w:t>přímo</w:t>
      </w:r>
      <w:proofErr w:type="spellEnd"/>
      <w:r w:rsidR="00214897">
        <w:rPr>
          <w:lang w:val="en-US"/>
        </w:rPr>
        <w:t xml:space="preserve"> </w:t>
      </w:r>
      <w:proofErr w:type="spellStart"/>
      <w:r w:rsidR="00214897">
        <w:rPr>
          <w:lang w:val="en-US"/>
        </w:rPr>
        <w:t>ve</w:t>
      </w:r>
      <w:proofErr w:type="spellEnd"/>
      <w:r w:rsidR="00214897">
        <w:rPr>
          <w:lang w:val="en-US"/>
        </w:rPr>
        <w:t xml:space="preserve"> </w:t>
      </w:r>
      <w:proofErr w:type="spellStart"/>
      <w:r w:rsidR="00214897">
        <w:rPr>
          <w:lang w:val="en-US"/>
        </w:rPr>
        <w:t>třídě</w:t>
      </w:r>
      <w:proofErr w:type="spellEnd"/>
      <w:r w:rsidR="00214897">
        <w:rPr>
          <w:lang w:val="en-US"/>
        </w:rPr>
        <w:t xml:space="preserve"> </w:t>
      </w:r>
      <w:proofErr w:type="spellStart"/>
      <w:r w:rsidR="00214897">
        <w:rPr>
          <w:lang w:val="en-US"/>
        </w:rPr>
        <w:t>nebo</w:t>
      </w:r>
      <w:proofErr w:type="spellEnd"/>
      <w:r w:rsidR="00214897">
        <w:rPr>
          <w:lang w:val="en-US"/>
        </w:rPr>
        <w:t xml:space="preserve"> </w:t>
      </w:r>
      <w:proofErr w:type="spellStart"/>
      <w:r w:rsidR="006C3C47">
        <w:rPr>
          <w:lang w:val="en-US"/>
        </w:rPr>
        <w:t>struktuře</w:t>
      </w:r>
      <w:proofErr w:type="spellEnd"/>
      <w:r w:rsidR="00214897">
        <w:rPr>
          <w:lang w:val="en-US"/>
        </w:rPr>
        <w:t xml:space="preserve"> [2].</w:t>
      </w:r>
      <w:r w:rsidR="00E15B1E">
        <w:rPr>
          <w:lang w:val="en-US"/>
        </w:rPr>
        <w:t xml:space="preserve"> </w:t>
      </w:r>
      <w:proofErr w:type="spellStart"/>
      <w:r w:rsidR="00214897">
        <w:rPr>
          <w:lang w:val="en-US"/>
        </w:rPr>
        <w:t>N</w:t>
      </w:r>
      <w:r w:rsidR="00E15B1E">
        <w:rPr>
          <w:lang w:val="en-US"/>
        </w:rPr>
        <w:t>apříklad</w:t>
      </w:r>
      <w:proofErr w:type="spellEnd"/>
      <w:r w:rsidR="00E15B1E">
        <w:rPr>
          <w:lang w:val="en-US"/>
        </w:rPr>
        <w:t xml:space="preserve"> </w:t>
      </w:r>
      <w:proofErr w:type="spellStart"/>
      <w:r w:rsidR="00E15B1E">
        <w:rPr>
          <w:lang w:val="en-US"/>
        </w:rPr>
        <w:t>třída</w:t>
      </w:r>
      <w:proofErr w:type="spellEnd"/>
      <w:r w:rsidR="00E15B1E">
        <w:rPr>
          <w:lang w:val="en-US"/>
        </w:rPr>
        <w:t xml:space="preserve"> </w:t>
      </w:r>
      <w:r w:rsidR="00214897">
        <w:rPr>
          <w:lang w:val="en-US"/>
        </w:rPr>
        <w:t>S</w:t>
      </w:r>
      <w:r w:rsidR="00E15B1E">
        <w:rPr>
          <w:lang w:val="en-US"/>
        </w:rPr>
        <w:t xml:space="preserve">tudent </w:t>
      </w:r>
      <w:proofErr w:type="spellStart"/>
      <w:r w:rsidR="00E15B1E">
        <w:rPr>
          <w:lang w:val="en-US"/>
        </w:rPr>
        <w:t>má</w:t>
      </w:r>
      <w:proofErr w:type="spellEnd"/>
      <w:r w:rsidR="00E15B1E">
        <w:rPr>
          <w:lang w:val="en-US"/>
        </w:rPr>
        <w:t xml:space="preserve"> </w:t>
      </w:r>
      <w:r w:rsidR="00214897">
        <w:rPr>
          <w:lang w:val="en-US"/>
        </w:rPr>
        <w:t>n</w:t>
      </w:r>
      <w:proofErr w:type="spellStart"/>
      <w:r w:rsidR="00214897">
        <w:t>íže</w:t>
      </w:r>
      <w:proofErr w:type="spellEnd"/>
      <w:r w:rsidR="00214897">
        <w:t xml:space="preserve"> na</w:t>
      </w:r>
      <w:proofErr w:type="spellStart"/>
      <w:r w:rsidR="00E15B1E">
        <w:rPr>
          <w:lang w:val="en-US"/>
        </w:rPr>
        <w:t>definované</w:t>
      </w:r>
      <w:proofErr w:type="spellEnd"/>
      <w:r w:rsidR="00E15B1E">
        <w:rPr>
          <w:lang w:val="en-US"/>
        </w:rPr>
        <w:t xml:space="preserve"> </w:t>
      </w:r>
      <w:proofErr w:type="spellStart"/>
      <w:r w:rsidR="00E15B1E">
        <w:rPr>
          <w:lang w:val="en-US"/>
        </w:rPr>
        <w:t>dva</w:t>
      </w:r>
      <w:proofErr w:type="spellEnd"/>
      <w:r w:rsidR="00E15B1E">
        <w:rPr>
          <w:lang w:val="en-US"/>
        </w:rPr>
        <w:t xml:space="preserve"> </w:t>
      </w:r>
      <w:proofErr w:type="spellStart"/>
      <w:r w:rsidR="00E15B1E">
        <w:rPr>
          <w:lang w:val="en-US"/>
        </w:rPr>
        <w:t>fieldy</w:t>
      </w:r>
      <w:proofErr w:type="spellEnd"/>
      <w:r w:rsidR="00E15B1E">
        <w:rPr>
          <w:lang w:val="en-US"/>
        </w:rPr>
        <w:t xml:space="preserve">, </w:t>
      </w:r>
      <w:r w:rsidR="00E15B1E" w:rsidRPr="00E15B1E">
        <w:rPr>
          <w:i/>
          <w:iCs/>
          <w:lang w:val="en-US"/>
        </w:rPr>
        <w:t>id</w:t>
      </w:r>
      <w:r w:rsidR="00E15B1E">
        <w:rPr>
          <w:lang w:val="en-US"/>
        </w:rPr>
        <w:t xml:space="preserve"> a </w:t>
      </w:r>
      <w:r w:rsidR="00E15B1E" w:rsidRPr="00E15B1E">
        <w:rPr>
          <w:i/>
          <w:iCs/>
          <w:lang w:val="en-US"/>
        </w:rPr>
        <w:t>body</w:t>
      </w:r>
      <w:r w:rsidR="00916FDA">
        <w:rPr>
          <w:lang w:val="en-US"/>
        </w:rPr>
        <w:t xml:space="preserve">. </w:t>
      </w:r>
      <w:proofErr w:type="spellStart"/>
      <w:r w:rsidR="00916FDA">
        <w:rPr>
          <w:lang w:val="en-US"/>
        </w:rPr>
        <w:t>Fieldy</w:t>
      </w:r>
      <w:proofErr w:type="spellEnd"/>
      <w:r w:rsidR="00916FDA">
        <w:rPr>
          <w:lang w:val="en-US"/>
        </w:rPr>
        <w:t xml:space="preserve"> by v </w:t>
      </w:r>
      <w:proofErr w:type="spellStart"/>
      <w:r w:rsidR="00916FDA">
        <w:rPr>
          <w:lang w:val="en-US"/>
        </w:rPr>
        <w:t>reálném</w:t>
      </w:r>
      <w:proofErr w:type="spellEnd"/>
      <w:r w:rsidR="00916FDA">
        <w:rPr>
          <w:lang w:val="en-US"/>
        </w:rPr>
        <w:t xml:space="preserve"> </w:t>
      </w:r>
      <w:proofErr w:type="spellStart"/>
      <w:r w:rsidR="00916FDA">
        <w:rPr>
          <w:lang w:val="en-US"/>
        </w:rPr>
        <w:t>kódu</w:t>
      </w:r>
      <w:proofErr w:type="spellEnd"/>
      <w:r w:rsidR="00916FDA">
        <w:rPr>
          <w:lang w:val="en-US"/>
        </w:rPr>
        <w:t xml:space="preserve"> </w:t>
      </w:r>
      <w:proofErr w:type="spellStart"/>
      <w:r w:rsidR="00916FDA">
        <w:rPr>
          <w:lang w:val="en-US"/>
        </w:rPr>
        <w:t>neměli</w:t>
      </w:r>
      <w:proofErr w:type="spellEnd"/>
      <w:r w:rsidR="00916FDA">
        <w:rPr>
          <w:lang w:val="en-US"/>
        </w:rPr>
        <w:t xml:space="preserve"> </w:t>
      </w:r>
      <w:proofErr w:type="spellStart"/>
      <w:r w:rsidR="00916FDA">
        <w:rPr>
          <w:lang w:val="en-US"/>
        </w:rPr>
        <w:t>být</w:t>
      </w:r>
      <w:proofErr w:type="spellEnd"/>
      <w:r w:rsidR="00916FDA">
        <w:rPr>
          <w:lang w:val="en-US"/>
        </w:rPr>
        <w:t xml:space="preserve"> </w:t>
      </w:r>
      <w:proofErr w:type="spellStart"/>
      <w:r w:rsidR="00916FDA">
        <w:rPr>
          <w:lang w:val="en-US"/>
        </w:rPr>
        <w:t>většinou</w:t>
      </w:r>
      <w:proofErr w:type="spellEnd"/>
      <w:r w:rsidR="00916FDA">
        <w:rPr>
          <w:lang w:val="en-US"/>
        </w:rPr>
        <w:t xml:space="preserve"> </w:t>
      </w:r>
      <w:r w:rsidR="00916FDA" w:rsidRPr="00916FDA">
        <w:rPr>
          <w:i/>
          <w:iCs/>
          <w:lang w:val="en-US"/>
        </w:rPr>
        <w:t>public</w:t>
      </w:r>
      <w:r w:rsidR="00916FDA">
        <w:rPr>
          <w:lang w:val="en-US"/>
        </w:rPr>
        <w:t xml:space="preserve">, v </w:t>
      </w:r>
      <w:proofErr w:type="spellStart"/>
      <w:r w:rsidR="00916FDA">
        <w:rPr>
          <w:lang w:val="en-US"/>
        </w:rPr>
        <w:t>tomto</w:t>
      </w:r>
      <w:proofErr w:type="spellEnd"/>
      <w:r w:rsidR="00916FDA">
        <w:rPr>
          <w:lang w:val="en-US"/>
        </w:rPr>
        <w:t xml:space="preserve"> </w:t>
      </w:r>
      <w:proofErr w:type="spellStart"/>
      <w:r w:rsidR="00916FDA">
        <w:rPr>
          <w:lang w:val="en-US"/>
        </w:rPr>
        <w:t>případě</w:t>
      </w:r>
      <w:proofErr w:type="spellEnd"/>
      <w:r w:rsidR="00916FDA">
        <w:rPr>
          <w:lang w:val="en-US"/>
        </w:rPr>
        <w:t xml:space="preserve"> </w:t>
      </w:r>
      <w:proofErr w:type="spellStart"/>
      <w:r w:rsidR="00916FDA">
        <w:rPr>
          <w:lang w:val="en-US"/>
        </w:rPr>
        <w:t>jde</w:t>
      </w:r>
      <w:proofErr w:type="spellEnd"/>
      <w:r w:rsidR="00916FDA">
        <w:rPr>
          <w:lang w:val="en-US"/>
        </w:rPr>
        <w:t xml:space="preserve"> </w:t>
      </w:r>
      <w:proofErr w:type="spellStart"/>
      <w:r w:rsidR="00916FDA">
        <w:rPr>
          <w:lang w:val="en-US"/>
        </w:rPr>
        <w:t>jen</w:t>
      </w:r>
      <w:proofErr w:type="spellEnd"/>
      <w:r w:rsidR="00916FDA">
        <w:rPr>
          <w:lang w:val="en-US"/>
        </w:rPr>
        <w:t xml:space="preserve"> o </w:t>
      </w:r>
      <w:proofErr w:type="spellStart"/>
      <w:r w:rsidR="00916FDA">
        <w:rPr>
          <w:lang w:val="en-US"/>
        </w:rPr>
        <w:t>ukázkový</w:t>
      </w:r>
      <w:proofErr w:type="spellEnd"/>
      <w:r w:rsidR="00916FDA">
        <w:rPr>
          <w:lang w:val="en-US"/>
        </w:rPr>
        <w:t xml:space="preserve"> </w:t>
      </w:r>
      <w:proofErr w:type="spellStart"/>
      <w:r w:rsidR="00916FDA">
        <w:rPr>
          <w:lang w:val="en-US"/>
        </w:rPr>
        <w:t>příklad</w:t>
      </w:r>
      <w:proofErr w:type="spellEnd"/>
      <w:r w:rsidR="00916FDA">
        <w:rPr>
          <w:lang w:val="en-US"/>
        </w:rPr>
        <w:t>.</w:t>
      </w:r>
    </w:p>
    <w:p w14:paraId="147DEA56" w14:textId="77777777" w:rsidR="00916FDA" w:rsidRPr="00916FDA" w:rsidRDefault="00916FDA" w:rsidP="00D678C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916FDA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16FDA">
        <w:rPr>
          <w:rFonts w:ascii="Consolas" w:hAnsi="Consolas"/>
          <w:color w:val="000000"/>
          <w:sz w:val="21"/>
          <w:szCs w:val="21"/>
        </w:rPr>
        <w:t> Student</w:t>
      </w:r>
    </w:p>
    <w:p w14:paraId="3D939306" w14:textId="77777777" w:rsidR="00916FDA" w:rsidRPr="00916FDA" w:rsidRDefault="00916FDA" w:rsidP="00D678C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16FDA">
        <w:rPr>
          <w:rFonts w:ascii="Consolas" w:hAnsi="Consolas"/>
          <w:color w:val="000000"/>
          <w:sz w:val="21"/>
          <w:szCs w:val="21"/>
        </w:rPr>
        <w:t>{</w:t>
      </w:r>
    </w:p>
    <w:p w14:paraId="617C2658" w14:textId="7E852657" w:rsidR="00916FDA" w:rsidRPr="00916FDA" w:rsidRDefault="00916FDA" w:rsidP="00D678C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16FDA">
        <w:rPr>
          <w:rFonts w:ascii="Consolas" w:hAnsi="Consolas"/>
          <w:color w:val="000000"/>
          <w:sz w:val="21"/>
          <w:szCs w:val="21"/>
        </w:rPr>
        <w:t>    </w:t>
      </w:r>
      <w:r w:rsidRPr="00916FDA">
        <w:rPr>
          <w:rFonts w:ascii="Consolas" w:hAnsi="Consolas"/>
          <w:color w:val="0000FF"/>
          <w:sz w:val="21"/>
          <w:szCs w:val="21"/>
        </w:rPr>
        <w:t>public</w:t>
      </w:r>
      <w:r w:rsidRPr="00916FDA">
        <w:rPr>
          <w:rFonts w:ascii="Consolas" w:hAnsi="Consolas"/>
          <w:color w:val="000000"/>
          <w:sz w:val="21"/>
          <w:szCs w:val="21"/>
        </w:rPr>
        <w:t> </w:t>
      </w:r>
      <w:r w:rsidRPr="00916FDA">
        <w:rPr>
          <w:rFonts w:ascii="Consolas" w:hAnsi="Consolas"/>
          <w:color w:val="0000FF"/>
          <w:sz w:val="21"/>
          <w:szCs w:val="21"/>
        </w:rPr>
        <w:t>int</w:t>
      </w:r>
      <w:r w:rsidRPr="00916FDA">
        <w:rPr>
          <w:rFonts w:ascii="Consolas" w:hAnsi="Consolas"/>
          <w:color w:val="000000"/>
          <w:sz w:val="21"/>
          <w:szCs w:val="21"/>
        </w:rPr>
        <w:t> id;          </w:t>
      </w:r>
    </w:p>
    <w:p w14:paraId="72D7DDA6" w14:textId="77777777" w:rsidR="00916FDA" w:rsidRPr="00916FDA" w:rsidRDefault="00916FDA" w:rsidP="00D678C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16FDA">
        <w:rPr>
          <w:rFonts w:ascii="Consolas" w:hAnsi="Consolas"/>
          <w:color w:val="000000"/>
          <w:sz w:val="21"/>
          <w:szCs w:val="21"/>
        </w:rPr>
        <w:t>    </w:t>
      </w:r>
      <w:r w:rsidRPr="00916FDA">
        <w:rPr>
          <w:rFonts w:ascii="Consolas" w:hAnsi="Consolas"/>
          <w:color w:val="0000FF"/>
          <w:sz w:val="21"/>
          <w:szCs w:val="21"/>
        </w:rPr>
        <w:t>public</w:t>
      </w:r>
      <w:r w:rsidRPr="00916FDA">
        <w:rPr>
          <w:rFonts w:ascii="Consolas" w:hAnsi="Consolas"/>
          <w:color w:val="000000"/>
          <w:sz w:val="21"/>
          <w:szCs w:val="21"/>
        </w:rPr>
        <w:t> </w:t>
      </w:r>
      <w:r w:rsidRPr="00916FDA">
        <w:rPr>
          <w:rFonts w:ascii="Consolas" w:hAnsi="Consolas"/>
          <w:color w:val="0000FF"/>
          <w:sz w:val="21"/>
          <w:szCs w:val="21"/>
        </w:rPr>
        <w:t>double</w:t>
      </w:r>
      <w:r w:rsidRPr="00916FDA">
        <w:rPr>
          <w:rFonts w:ascii="Consolas" w:hAnsi="Consolas"/>
          <w:color w:val="000000"/>
          <w:sz w:val="21"/>
          <w:szCs w:val="21"/>
        </w:rPr>
        <w:t> body;</w:t>
      </w:r>
    </w:p>
    <w:p w14:paraId="5E5F27C8" w14:textId="77777777" w:rsidR="00916FDA" w:rsidRPr="00916FDA" w:rsidRDefault="00916FDA" w:rsidP="00D678C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16FDA">
        <w:rPr>
          <w:rFonts w:ascii="Consolas" w:hAnsi="Consolas"/>
          <w:color w:val="000000"/>
          <w:sz w:val="21"/>
          <w:szCs w:val="21"/>
        </w:rPr>
        <w:t>}</w:t>
      </w:r>
    </w:p>
    <w:p w14:paraId="6228052C" w14:textId="6CD26C02" w:rsidR="00E15B1E" w:rsidRDefault="00E15B1E" w:rsidP="00F52B05">
      <w:pPr>
        <w:rPr>
          <w:lang w:val="en-US"/>
        </w:rPr>
      </w:pPr>
    </w:p>
    <w:p w14:paraId="5F867D03" w14:textId="72592AFC" w:rsidR="00916FDA" w:rsidRDefault="00AD6A26" w:rsidP="00F52B05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klientském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nadefinovat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proměnnou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typu</w:t>
      </w:r>
      <w:proofErr w:type="spellEnd"/>
      <w:r>
        <w:rPr>
          <w:lang w:val="en-US"/>
        </w:rPr>
        <w:t xml:space="preserve"> reference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třídu</w:t>
      </w:r>
      <w:proofErr w:type="spellEnd"/>
      <w:r>
        <w:rPr>
          <w:lang w:val="en-US"/>
        </w:rPr>
        <w:t xml:space="preserve"> Student. </w:t>
      </w:r>
      <w:proofErr w:type="spellStart"/>
      <w:r>
        <w:rPr>
          <w:lang w:val="en-US"/>
        </w:rPr>
        <w:t>Hodnota</w:t>
      </w:r>
      <w:proofErr w:type="spellEnd"/>
      <w:r>
        <w:rPr>
          <w:lang w:val="en-US"/>
        </w:rPr>
        <w:t xml:space="preserve"> </w:t>
      </w:r>
      <w:r w:rsidRPr="00AD6A26">
        <w:rPr>
          <w:i/>
          <w:iCs/>
          <w:lang w:val="en-US"/>
        </w:rPr>
        <w:t>null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proměnná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zatím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přiřazenou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žádnou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>.</w:t>
      </w:r>
    </w:p>
    <w:p w14:paraId="041C5028" w14:textId="45EE639A" w:rsidR="0049065D" w:rsidRPr="0049065D" w:rsidRDefault="0049065D" w:rsidP="0049065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9065D">
        <w:rPr>
          <w:rFonts w:ascii="Consolas" w:hAnsi="Consolas"/>
          <w:color w:val="0000FF"/>
          <w:sz w:val="21"/>
          <w:szCs w:val="21"/>
        </w:rPr>
        <w:t>Student</w:t>
      </w:r>
      <w:r w:rsidRPr="0049065D">
        <w:rPr>
          <w:rFonts w:ascii="Consolas" w:hAnsi="Consolas"/>
          <w:color w:val="000000"/>
          <w:sz w:val="21"/>
          <w:szCs w:val="21"/>
        </w:rPr>
        <w:t> </w:t>
      </w:r>
      <w:r w:rsidR="0032657E">
        <w:rPr>
          <w:rFonts w:ascii="Consolas" w:hAnsi="Consolas"/>
          <w:color w:val="000000"/>
          <w:sz w:val="21"/>
          <w:szCs w:val="21"/>
        </w:rPr>
        <w:t>s</w:t>
      </w:r>
      <w:r w:rsidRPr="0049065D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49065D">
        <w:rPr>
          <w:rFonts w:ascii="Consolas" w:hAnsi="Consolas"/>
          <w:color w:val="0000FF"/>
          <w:sz w:val="21"/>
          <w:szCs w:val="21"/>
        </w:rPr>
        <w:t>null</w:t>
      </w:r>
      <w:proofErr w:type="spellEnd"/>
      <w:r w:rsidRPr="0049065D">
        <w:rPr>
          <w:rFonts w:ascii="Consolas" w:hAnsi="Consolas"/>
          <w:color w:val="000000"/>
          <w:sz w:val="21"/>
          <w:szCs w:val="21"/>
        </w:rPr>
        <w:t>;</w:t>
      </w:r>
    </w:p>
    <w:p w14:paraId="61D3036D" w14:textId="72742A95" w:rsidR="00AD6A26" w:rsidRDefault="00AD6A26" w:rsidP="00F52B05">
      <w:pPr>
        <w:rPr>
          <w:lang w:val="en-US"/>
        </w:rPr>
      </w:pPr>
    </w:p>
    <w:p w14:paraId="6D9297AD" w14:textId="2F1E9ADE" w:rsidR="0049065D" w:rsidRDefault="0032657E" w:rsidP="00F52B05">
      <w:r w:rsidRPr="00FF6D23">
        <w:t xml:space="preserve">Této proměnné potom přiřadíme reference na novou instance třídy Student alokovanou na haldě pomocí operátoru </w:t>
      </w:r>
      <w:proofErr w:type="spellStart"/>
      <w:r w:rsidRPr="00FF6D23">
        <w:rPr>
          <w:i/>
          <w:iCs/>
        </w:rPr>
        <w:t>new</w:t>
      </w:r>
      <w:proofErr w:type="spellEnd"/>
      <w:r w:rsidRPr="00FF6D23">
        <w:t>.</w:t>
      </w:r>
      <w:r w:rsidR="00FF6D23" w:rsidRPr="00FF6D23">
        <w:t xml:space="preserve"> Halda je část paměti RAM, která je k dispozici pro všechny programy a program </w:t>
      </w:r>
      <w:r w:rsidR="00FF6D23">
        <w:t xml:space="preserve">může operační systém požádat o to, aby mu část této paměti exkluzivně přiřadil. Pokud bychom, například na mikropočítači, neměli operační </w:t>
      </w:r>
      <w:r w:rsidR="00FF6D23">
        <w:lastRenderedPageBreak/>
        <w:t xml:space="preserve">systém a </w:t>
      </w:r>
      <w:r w:rsidR="00D62261">
        <w:t xml:space="preserve">pouze jeden program, tak bychom mohli alokovat celou paměť pro zásobník a využívat jen zásobník. </w:t>
      </w:r>
      <w:r w:rsidR="00643657">
        <w:t xml:space="preserve">V případě operačního systému s multitaskingem ale více </w:t>
      </w:r>
      <w:r w:rsidR="001008E4">
        <w:t>programů,</w:t>
      </w:r>
      <w:r w:rsidR="00643657">
        <w:t xml:space="preserve"> a i operační systém sdílejí jednu paměť a musí se o ni podělit.</w:t>
      </w:r>
    </w:p>
    <w:p w14:paraId="232F43A2" w14:textId="77777777" w:rsidR="00FD448B" w:rsidRPr="00FD448B" w:rsidRDefault="00FD448B" w:rsidP="00FD448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D448B">
        <w:rPr>
          <w:rFonts w:ascii="Consolas" w:hAnsi="Consolas"/>
          <w:noProof/>
          <w:color w:val="000000"/>
          <w:sz w:val="21"/>
          <w:szCs w:val="21"/>
        </w:rPr>
        <w:t>s = </w:t>
      </w:r>
      <w:r w:rsidRPr="00FD448B">
        <w:rPr>
          <w:rFonts w:ascii="Consolas" w:hAnsi="Consolas"/>
          <w:noProof/>
          <w:color w:val="0000FF"/>
          <w:sz w:val="21"/>
          <w:szCs w:val="21"/>
        </w:rPr>
        <w:t>new</w:t>
      </w:r>
      <w:r w:rsidRPr="00FD448B">
        <w:rPr>
          <w:rFonts w:ascii="Consolas" w:hAnsi="Consolas"/>
          <w:noProof/>
          <w:color w:val="000000"/>
          <w:sz w:val="21"/>
          <w:szCs w:val="21"/>
        </w:rPr>
        <w:t> </w:t>
      </w:r>
      <w:r w:rsidRPr="00FD448B">
        <w:rPr>
          <w:rFonts w:ascii="Consolas" w:hAnsi="Consolas"/>
          <w:noProof/>
          <w:color w:val="0000FF"/>
          <w:sz w:val="21"/>
          <w:szCs w:val="21"/>
        </w:rPr>
        <w:t>Student</w:t>
      </w:r>
      <w:r w:rsidRPr="00FD448B">
        <w:rPr>
          <w:rFonts w:ascii="Consolas" w:hAnsi="Consolas"/>
          <w:noProof/>
          <w:color w:val="000000"/>
          <w:sz w:val="21"/>
          <w:szCs w:val="21"/>
        </w:rPr>
        <w:t>();</w:t>
      </w:r>
    </w:p>
    <w:p w14:paraId="67F6C03B" w14:textId="032B56DE" w:rsidR="00643657" w:rsidRDefault="00643657" w:rsidP="00F52B05"/>
    <w:p w14:paraId="30B022F2" w14:textId="221A8C0B" w:rsidR="00FD448B" w:rsidRDefault="00FD448B" w:rsidP="00F52B05">
      <w:r>
        <w:t>Definici reference i vytvoření instance můžeme zapsat na jeden řádek.</w:t>
      </w:r>
    </w:p>
    <w:p w14:paraId="6E54B440" w14:textId="4C332EAF" w:rsidR="00BA7E66" w:rsidRPr="00BA7E66" w:rsidRDefault="00BA7E66" w:rsidP="00BA7E66">
      <w:pPr>
        <w:shd w:val="clear" w:color="auto" w:fill="E7E6E6" w:themeFill="background2"/>
        <w:spacing w:after="0" w:line="285" w:lineRule="atLeast"/>
        <w:rPr>
          <w:rFonts w:ascii="Consolas" w:hAnsi="Consolas"/>
          <w:noProof/>
          <w:color w:val="000000"/>
          <w:sz w:val="21"/>
          <w:szCs w:val="21"/>
        </w:rPr>
      </w:pPr>
      <w:r w:rsidRPr="00BA7E66">
        <w:rPr>
          <w:rFonts w:ascii="Consolas" w:hAnsi="Consolas"/>
          <w:noProof/>
          <w:color w:val="0000FF"/>
          <w:sz w:val="21"/>
          <w:szCs w:val="21"/>
        </w:rPr>
        <w:t>Student</w:t>
      </w:r>
      <w:r w:rsidRPr="00BA7E66">
        <w:rPr>
          <w:rFonts w:ascii="Consolas" w:hAnsi="Consolas"/>
          <w:noProof/>
          <w:color w:val="000000"/>
          <w:sz w:val="21"/>
          <w:szCs w:val="21"/>
        </w:rPr>
        <w:t> </w:t>
      </w:r>
      <w:r>
        <w:rPr>
          <w:rFonts w:ascii="Consolas" w:hAnsi="Consolas"/>
          <w:noProof/>
          <w:color w:val="000000"/>
          <w:sz w:val="21"/>
          <w:szCs w:val="21"/>
        </w:rPr>
        <w:t>s</w:t>
      </w:r>
      <w:r w:rsidRPr="00BA7E66">
        <w:rPr>
          <w:rFonts w:ascii="Consolas" w:hAnsi="Consolas"/>
          <w:noProof/>
          <w:color w:val="000000"/>
          <w:sz w:val="21"/>
          <w:szCs w:val="21"/>
        </w:rPr>
        <w:t> = </w:t>
      </w:r>
      <w:r w:rsidRPr="00BA7E66">
        <w:rPr>
          <w:rFonts w:ascii="Consolas" w:hAnsi="Consolas"/>
          <w:noProof/>
          <w:color w:val="0000FF"/>
          <w:sz w:val="21"/>
          <w:szCs w:val="21"/>
        </w:rPr>
        <w:t>new</w:t>
      </w:r>
      <w:r w:rsidRPr="00BA7E66">
        <w:rPr>
          <w:rFonts w:ascii="Consolas" w:hAnsi="Consolas"/>
          <w:noProof/>
          <w:color w:val="000000"/>
          <w:sz w:val="21"/>
          <w:szCs w:val="21"/>
        </w:rPr>
        <w:t> </w:t>
      </w:r>
      <w:r w:rsidRPr="00BA7E66">
        <w:rPr>
          <w:rFonts w:ascii="Consolas" w:hAnsi="Consolas"/>
          <w:noProof/>
          <w:color w:val="0000FF"/>
          <w:sz w:val="21"/>
          <w:szCs w:val="21"/>
        </w:rPr>
        <w:t>Student</w:t>
      </w:r>
      <w:r w:rsidRPr="00BA7E66">
        <w:rPr>
          <w:rFonts w:ascii="Consolas" w:hAnsi="Consolas"/>
          <w:noProof/>
          <w:color w:val="000000"/>
          <w:sz w:val="21"/>
          <w:szCs w:val="21"/>
        </w:rPr>
        <w:t>();</w:t>
      </w:r>
    </w:p>
    <w:p w14:paraId="6F7B3818" w14:textId="00853DBC" w:rsidR="00FD448B" w:rsidRDefault="00FD448B" w:rsidP="00F52B05"/>
    <w:p w14:paraId="129DF8F7" w14:textId="183A9535" w:rsidR="00473F20" w:rsidRDefault="00473F20" w:rsidP="00F52B05">
      <w:r>
        <w:t>K </w:t>
      </w:r>
      <w:proofErr w:type="spellStart"/>
      <w:r>
        <w:t>fieldům</w:t>
      </w:r>
      <w:proofErr w:type="spellEnd"/>
      <w:r>
        <w:t xml:space="preserve"> potom přistupujeme pomocí </w:t>
      </w:r>
      <w:proofErr w:type="spellStart"/>
      <w:r w:rsidRPr="00D93C9E">
        <w:rPr>
          <w:i/>
          <w:iCs/>
        </w:rPr>
        <w:t>member</w:t>
      </w:r>
      <w:proofErr w:type="spellEnd"/>
      <w:r w:rsidRPr="00D93C9E">
        <w:rPr>
          <w:i/>
          <w:iCs/>
        </w:rPr>
        <w:t xml:space="preserve"> </w:t>
      </w:r>
      <w:proofErr w:type="spellStart"/>
      <w:r w:rsidRPr="00D93C9E">
        <w:rPr>
          <w:i/>
          <w:iCs/>
        </w:rPr>
        <w:t>access</w:t>
      </w:r>
      <w:proofErr w:type="spellEnd"/>
      <w:r>
        <w:t xml:space="preserve"> operátoru</w:t>
      </w:r>
      <w:r w:rsidR="00D92132">
        <w:t>.</w:t>
      </w:r>
    </w:p>
    <w:p w14:paraId="25D3E52E" w14:textId="77777777" w:rsidR="00D92132" w:rsidRPr="00D92132" w:rsidRDefault="00D92132" w:rsidP="00D9213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92132">
        <w:rPr>
          <w:rFonts w:ascii="Consolas" w:hAnsi="Consolas"/>
          <w:noProof/>
          <w:color w:val="000000"/>
          <w:sz w:val="21"/>
          <w:szCs w:val="21"/>
        </w:rPr>
        <w:t>s.id = </w:t>
      </w:r>
      <w:r w:rsidRPr="00D92132">
        <w:rPr>
          <w:rFonts w:ascii="Consolas" w:hAnsi="Consolas"/>
          <w:noProof/>
          <w:color w:val="098658"/>
          <w:sz w:val="21"/>
          <w:szCs w:val="21"/>
        </w:rPr>
        <w:t>1</w:t>
      </w:r>
      <w:r w:rsidRPr="00D92132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4D0BD852" w14:textId="451961AC" w:rsidR="00D92132" w:rsidRDefault="00D92132" w:rsidP="00D9213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92132">
        <w:rPr>
          <w:rFonts w:ascii="Consolas" w:hAnsi="Consolas"/>
          <w:noProof/>
          <w:color w:val="000000"/>
          <w:sz w:val="21"/>
          <w:szCs w:val="21"/>
        </w:rPr>
        <w:t>s.body = </w:t>
      </w:r>
      <w:r w:rsidRPr="00D92132">
        <w:rPr>
          <w:rFonts w:ascii="Consolas" w:hAnsi="Consolas"/>
          <w:noProof/>
          <w:color w:val="098658"/>
          <w:sz w:val="21"/>
          <w:szCs w:val="21"/>
        </w:rPr>
        <w:t>50</w:t>
      </w:r>
      <w:r w:rsidRPr="00D92132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9C4E5A3" w14:textId="11AA9C79" w:rsidR="00DD3880" w:rsidRDefault="00DD3880" w:rsidP="00D9213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594183FB" w14:textId="630D3322" w:rsidR="00DD3880" w:rsidRPr="00D92132" w:rsidRDefault="00DD3880" w:rsidP="00D9213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DD3880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DD3880">
        <w:rPr>
          <w:rFonts w:ascii="Consolas" w:hAnsi="Consolas"/>
          <w:color w:val="000000"/>
          <w:sz w:val="21"/>
          <w:szCs w:val="21"/>
        </w:rPr>
        <w:t>(</w:t>
      </w:r>
      <w:r w:rsidRPr="00DD3880">
        <w:rPr>
          <w:rFonts w:ascii="Consolas" w:hAnsi="Consolas"/>
          <w:color w:val="A31515"/>
          <w:sz w:val="21"/>
          <w:szCs w:val="21"/>
        </w:rPr>
        <w:t>$"{</w:t>
      </w:r>
      <w:r>
        <w:rPr>
          <w:rFonts w:ascii="Consolas" w:hAnsi="Consolas"/>
          <w:color w:val="A31515"/>
          <w:sz w:val="21"/>
          <w:szCs w:val="21"/>
        </w:rPr>
        <w:t>s</w:t>
      </w:r>
      <w:r w:rsidRPr="00DD3880">
        <w:rPr>
          <w:rFonts w:ascii="Consolas" w:hAnsi="Consolas"/>
          <w:color w:val="A31515"/>
          <w:sz w:val="21"/>
          <w:szCs w:val="21"/>
        </w:rPr>
        <w:t>.id} {</w:t>
      </w:r>
      <w:proofErr w:type="spellStart"/>
      <w:r>
        <w:rPr>
          <w:rFonts w:ascii="Consolas" w:hAnsi="Consolas"/>
          <w:color w:val="A31515"/>
          <w:sz w:val="21"/>
          <w:szCs w:val="21"/>
        </w:rPr>
        <w:t>s</w:t>
      </w:r>
      <w:r w:rsidRPr="00DD3880">
        <w:rPr>
          <w:rFonts w:ascii="Consolas" w:hAnsi="Consolas"/>
          <w:color w:val="A31515"/>
          <w:sz w:val="21"/>
          <w:szCs w:val="21"/>
        </w:rPr>
        <w:t>.body</w:t>
      </w:r>
      <w:proofErr w:type="spellEnd"/>
      <w:r w:rsidRPr="00DD3880">
        <w:rPr>
          <w:rFonts w:ascii="Consolas" w:hAnsi="Consolas"/>
          <w:color w:val="A31515"/>
          <w:sz w:val="21"/>
          <w:szCs w:val="21"/>
        </w:rPr>
        <w:t>}"</w:t>
      </w:r>
      <w:r w:rsidRPr="00DD3880">
        <w:rPr>
          <w:rFonts w:ascii="Consolas" w:hAnsi="Consolas"/>
          <w:color w:val="000000"/>
          <w:sz w:val="21"/>
          <w:szCs w:val="21"/>
        </w:rPr>
        <w:t>);</w:t>
      </w:r>
    </w:p>
    <w:p w14:paraId="5A76ADFC" w14:textId="77777777" w:rsidR="00D92132" w:rsidRPr="00D92132" w:rsidRDefault="00D92132" w:rsidP="00D92132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2C4655CC" w14:textId="77777777" w:rsidR="00D92132" w:rsidRPr="00D92132" w:rsidRDefault="00D92132" w:rsidP="00D92132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694CD5BE" w14:textId="5A8AD877" w:rsidR="00473F20" w:rsidRPr="00324309" w:rsidRDefault="000E223A" w:rsidP="00F52B05">
      <w:r w:rsidRPr="000E223A">
        <w:rPr>
          <w:b/>
          <w:bCs/>
        </w:rPr>
        <w:t>Metody</w:t>
      </w:r>
      <w:r>
        <w:t xml:space="preserve"> představují </w:t>
      </w:r>
      <w:r w:rsidR="005E62D1">
        <w:t>blok příkazů</w:t>
      </w:r>
      <w:r w:rsidR="008322B1">
        <w:t xml:space="preserve">, které se </w:t>
      </w:r>
      <w:r w:rsidR="005208DA">
        <w:t>provedou,</w:t>
      </w:r>
      <w:r w:rsidR="008322B1">
        <w:t xml:space="preserve"> pokud program metodu zavolá</w:t>
      </w:r>
      <w:r w:rsidR="00324309">
        <w:t xml:space="preserve"> </w:t>
      </w:r>
      <w:r w:rsidR="00324309">
        <w:rPr>
          <w:lang w:val="en-US"/>
        </w:rPr>
        <w:t xml:space="preserve">[3]. </w:t>
      </w:r>
      <w:proofErr w:type="spellStart"/>
      <w:r w:rsidR="00324309">
        <w:rPr>
          <w:lang w:val="en-US"/>
        </w:rPr>
        <w:t>Hlavi</w:t>
      </w:r>
      <w:r w:rsidR="00324309">
        <w:t>čka</w:t>
      </w:r>
      <w:proofErr w:type="spellEnd"/>
      <w:r w:rsidR="00324309">
        <w:t xml:space="preserve"> metody obsahuje typ návratové hodnoty, název metody a parametry metody. V následujícím kódu </w:t>
      </w:r>
      <w:r w:rsidR="00C21D90">
        <w:t xml:space="preserve">jsou nadefinovány tři metody </w:t>
      </w:r>
      <w:r w:rsidR="00BC77F8" w:rsidRPr="00BC77F8">
        <w:rPr>
          <w:i/>
          <w:iCs/>
        </w:rPr>
        <w:t>Obsah</w:t>
      </w:r>
      <w:r w:rsidR="00BC77F8">
        <w:t xml:space="preserve">, </w:t>
      </w:r>
      <w:r w:rsidR="00BC77F8" w:rsidRPr="00BC77F8">
        <w:rPr>
          <w:i/>
          <w:iCs/>
        </w:rPr>
        <w:t>Obvod</w:t>
      </w:r>
      <w:r w:rsidR="00BC77F8">
        <w:t xml:space="preserve">, </w:t>
      </w:r>
      <w:proofErr w:type="spellStart"/>
      <w:r w:rsidR="00BC77F8" w:rsidRPr="00BC77F8">
        <w:rPr>
          <w:i/>
          <w:iCs/>
        </w:rPr>
        <w:t>Zmen</w:t>
      </w:r>
      <w:proofErr w:type="spellEnd"/>
      <w:r w:rsidR="00BC77F8">
        <w:t xml:space="preserve"> a konstruktor.</w:t>
      </w:r>
    </w:p>
    <w:p w14:paraId="7D8FBBB5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FF"/>
          <w:sz w:val="21"/>
          <w:szCs w:val="21"/>
        </w:rPr>
        <w:t>class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Obdelnik</w:t>
      </w:r>
    </w:p>
    <w:p w14:paraId="0E20F7A8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21C9A6E6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public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int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a;</w:t>
      </w:r>
    </w:p>
    <w:p w14:paraId="5014883D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public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int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b;</w:t>
      </w:r>
    </w:p>
    <w:p w14:paraId="3EBB7F53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3A1073F6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public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Obdelnik(</w:t>
      </w:r>
      <w:r w:rsidRPr="00BC77F8">
        <w:rPr>
          <w:rFonts w:ascii="Consolas" w:hAnsi="Consolas"/>
          <w:noProof/>
          <w:color w:val="0000FF"/>
          <w:sz w:val="21"/>
          <w:szCs w:val="21"/>
        </w:rPr>
        <w:t>int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a,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int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b)</w:t>
      </w:r>
    </w:p>
    <w:p w14:paraId="243D71EC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64481E22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this</w:t>
      </w:r>
      <w:r w:rsidRPr="00BC77F8">
        <w:rPr>
          <w:rFonts w:ascii="Consolas" w:hAnsi="Consolas"/>
          <w:noProof/>
          <w:color w:val="000000"/>
          <w:sz w:val="21"/>
          <w:szCs w:val="21"/>
        </w:rPr>
        <w:t>.a = a;</w:t>
      </w:r>
    </w:p>
    <w:p w14:paraId="3DB8EF6B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this</w:t>
      </w:r>
      <w:r w:rsidRPr="00BC77F8">
        <w:rPr>
          <w:rFonts w:ascii="Consolas" w:hAnsi="Consolas"/>
          <w:noProof/>
          <w:color w:val="000000"/>
          <w:sz w:val="21"/>
          <w:szCs w:val="21"/>
        </w:rPr>
        <w:t>.b = b;</w:t>
      </w:r>
    </w:p>
    <w:p w14:paraId="7AC5B961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0E65B275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6E7BDB7D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public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int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Obsah()</w:t>
      </w:r>
    </w:p>
    <w:p w14:paraId="20A031F7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3CA98568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return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a * b;</w:t>
      </w:r>
    </w:p>
    <w:p w14:paraId="4E6FB4DB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2E7A19BD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D3A3BE2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public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int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Obvod()</w:t>
      </w:r>
    </w:p>
    <w:p w14:paraId="5E1806DF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5ACC7493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return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</w:t>
      </w:r>
      <w:r w:rsidRPr="00BC77F8">
        <w:rPr>
          <w:rFonts w:ascii="Consolas" w:hAnsi="Consolas"/>
          <w:noProof/>
          <w:color w:val="098658"/>
          <w:sz w:val="21"/>
          <w:szCs w:val="21"/>
        </w:rPr>
        <w:t>2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* (a + b);</w:t>
      </w:r>
    </w:p>
    <w:p w14:paraId="70A103E4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6C1F2F85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036EFE87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public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void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Zmen(</w:t>
      </w:r>
      <w:r w:rsidRPr="00BC77F8">
        <w:rPr>
          <w:rFonts w:ascii="Consolas" w:hAnsi="Consolas"/>
          <w:noProof/>
          <w:color w:val="0000FF"/>
          <w:sz w:val="21"/>
          <w:szCs w:val="21"/>
        </w:rPr>
        <w:t>int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a,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int</w:t>
      </w:r>
      <w:r w:rsidRPr="00BC77F8">
        <w:rPr>
          <w:rFonts w:ascii="Consolas" w:hAnsi="Consolas"/>
          <w:noProof/>
          <w:color w:val="000000"/>
          <w:sz w:val="21"/>
          <w:szCs w:val="21"/>
        </w:rPr>
        <w:t> b)</w:t>
      </w:r>
    </w:p>
    <w:p w14:paraId="5427223C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7C59438A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this</w:t>
      </w:r>
      <w:r w:rsidRPr="00BC77F8">
        <w:rPr>
          <w:rFonts w:ascii="Consolas" w:hAnsi="Consolas"/>
          <w:noProof/>
          <w:color w:val="000000"/>
          <w:sz w:val="21"/>
          <w:szCs w:val="21"/>
        </w:rPr>
        <w:t>.a = a;</w:t>
      </w:r>
    </w:p>
    <w:p w14:paraId="07810CFB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BC77F8">
        <w:rPr>
          <w:rFonts w:ascii="Consolas" w:hAnsi="Consolas"/>
          <w:noProof/>
          <w:color w:val="0000FF"/>
          <w:sz w:val="21"/>
          <w:szCs w:val="21"/>
        </w:rPr>
        <w:t>this</w:t>
      </w:r>
      <w:r w:rsidRPr="00BC77F8">
        <w:rPr>
          <w:rFonts w:ascii="Consolas" w:hAnsi="Consolas"/>
          <w:noProof/>
          <w:color w:val="000000"/>
          <w:sz w:val="21"/>
          <w:szCs w:val="21"/>
        </w:rPr>
        <w:t>.b = b;</w:t>
      </w:r>
    </w:p>
    <w:p w14:paraId="7CDBB8CB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144D4C1E" w14:textId="77777777" w:rsidR="00BC77F8" w:rsidRPr="00BC77F8" w:rsidRDefault="00BC77F8" w:rsidP="00AE62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C77F8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32433055" w14:textId="0148A654" w:rsidR="00BA7E66" w:rsidRDefault="00BA7E66" w:rsidP="00F52B05"/>
    <w:p w14:paraId="5B21852F" w14:textId="1105D32F" w:rsidR="00AE6279" w:rsidRDefault="00AE6279" w:rsidP="00F52B05">
      <w:r>
        <w:t xml:space="preserve">Metoda </w:t>
      </w:r>
      <w:r w:rsidRPr="00AE6279">
        <w:rPr>
          <w:i/>
          <w:iCs/>
        </w:rPr>
        <w:t>Obsah</w:t>
      </w:r>
      <w:r>
        <w:t xml:space="preserve">, stejně jako metoda </w:t>
      </w:r>
      <w:r w:rsidRPr="00AE6279">
        <w:rPr>
          <w:i/>
          <w:iCs/>
        </w:rPr>
        <w:t>Obvod</w:t>
      </w:r>
      <w:r>
        <w:t xml:space="preserve"> vrací jako hodnotu typ </w:t>
      </w:r>
      <w:proofErr w:type="spellStart"/>
      <w:r w:rsidRPr="009D63C1">
        <w:rPr>
          <w:i/>
          <w:iCs/>
        </w:rPr>
        <w:t>int</w:t>
      </w:r>
      <w:proofErr w:type="spellEnd"/>
      <w:r>
        <w:t xml:space="preserve"> a nemá žádné parametry.</w:t>
      </w:r>
      <w:r w:rsidR="00FD7135">
        <w:t xml:space="preserve"> Hodnotu z metody vracíme pomocí klíčového slova </w:t>
      </w:r>
      <w:r w:rsidR="00FD7135" w:rsidRPr="009D63C1">
        <w:rPr>
          <w:i/>
          <w:iCs/>
        </w:rPr>
        <w:t>return</w:t>
      </w:r>
      <w:r w:rsidR="00FD7135">
        <w:t>, které ukončí běh metody.</w:t>
      </w:r>
    </w:p>
    <w:p w14:paraId="490E36FA" w14:textId="77777777" w:rsidR="00FD7135" w:rsidRPr="00FD7135" w:rsidRDefault="00FD7135" w:rsidP="00FD713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D7135">
        <w:rPr>
          <w:rFonts w:ascii="Consolas" w:hAnsi="Consolas"/>
          <w:noProof/>
          <w:color w:val="0000FF"/>
          <w:sz w:val="21"/>
          <w:szCs w:val="21"/>
        </w:rPr>
        <w:t>public</w:t>
      </w:r>
      <w:r w:rsidRPr="00FD7135">
        <w:rPr>
          <w:rFonts w:ascii="Consolas" w:hAnsi="Consolas"/>
          <w:noProof/>
          <w:color w:val="000000"/>
          <w:sz w:val="21"/>
          <w:szCs w:val="21"/>
        </w:rPr>
        <w:t> </w:t>
      </w:r>
      <w:r w:rsidRPr="00FD7135">
        <w:rPr>
          <w:rFonts w:ascii="Consolas" w:hAnsi="Consolas"/>
          <w:noProof/>
          <w:color w:val="0000FF"/>
          <w:sz w:val="21"/>
          <w:szCs w:val="21"/>
        </w:rPr>
        <w:t>int</w:t>
      </w:r>
      <w:r w:rsidRPr="00FD7135">
        <w:rPr>
          <w:rFonts w:ascii="Consolas" w:hAnsi="Consolas"/>
          <w:noProof/>
          <w:color w:val="000000"/>
          <w:sz w:val="21"/>
          <w:szCs w:val="21"/>
        </w:rPr>
        <w:t> Obsah()</w:t>
      </w:r>
    </w:p>
    <w:p w14:paraId="415FEF69" w14:textId="77777777" w:rsidR="00FD7135" w:rsidRPr="00FD7135" w:rsidRDefault="00FD7135" w:rsidP="00FD713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D7135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187059C7" w14:textId="77777777" w:rsidR="00FD7135" w:rsidRPr="00FD7135" w:rsidRDefault="00FD7135" w:rsidP="00FD713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D7135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FD7135">
        <w:rPr>
          <w:rFonts w:ascii="Consolas" w:hAnsi="Consolas"/>
          <w:noProof/>
          <w:color w:val="0000FF"/>
          <w:sz w:val="21"/>
          <w:szCs w:val="21"/>
        </w:rPr>
        <w:t>return</w:t>
      </w:r>
      <w:r w:rsidRPr="00FD7135">
        <w:rPr>
          <w:rFonts w:ascii="Consolas" w:hAnsi="Consolas"/>
          <w:noProof/>
          <w:color w:val="000000"/>
          <w:sz w:val="21"/>
          <w:szCs w:val="21"/>
        </w:rPr>
        <w:t> a * b;</w:t>
      </w:r>
    </w:p>
    <w:p w14:paraId="2930D779" w14:textId="77777777" w:rsidR="00FD7135" w:rsidRPr="00FD7135" w:rsidRDefault="00FD7135" w:rsidP="00FD713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D7135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098CFBDA" w14:textId="4A4CA087" w:rsidR="00FD7135" w:rsidRDefault="00FD7135" w:rsidP="00F52B05"/>
    <w:p w14:paraId="78B7284A" w14:textId="748C8FBE" w:rsidR="00FD7135" w:rsidRDefault="00FD7135" w:rsidP="00F52B05">
      <w:r>
        <w:t xml:space="preserve">Metoda </w:t>
      </w:r>
      <w:proofErr w:type="spellStart"/>
      <w:r w:rsidRPr="00FD7135">
        <w:rPr>
          <w:i/>
          <w:iCs/>
        </w:rPr>
        <w:t>Zmen</w:t>
      </w:r>
      <w:proofErr w:type="spellEnd"/>
      <w:r>
        <w:t xml:space="preserve"> má návratový typ </w:t>
      </w:r>
      <w:proofErr w:type="spellStart"/>
      <w:r w:rsidRPr="00BA28FA">
        <w:rPr>
          <w:i/>
          <w:iCs/>
        </w:rPr>
        <w:t>void</w:t>
      </w:r>
      <w:proofErr w:type="spellEnd"/>
      <w:r>
        <w:t>, to znamená, že nevrací žádnou hodnotu</w:t>
      </w:r>
      <w:r w:rsidR="00BA28FA">
        <w:t xml:space="preserve">, ale i tak bychom mohli použít </w:t>
      </w:r>
      <w:r w:rsidR="00BA28FA" w:rsidRPr="00BA28FA">
        <w:rPr>
          <w:i/>
          <w:iCs/>
        </w:rPr>
        <w:t>return</w:t>
      </w:r>
      <w:r w:rsidR="00BA28FA">
        <w:t xml:space="preserve"> bez hodnoty pro</w:t>
      </w:r>
      <w:r w:rsidR="00901B09">
        <w:t xml:space="preserve"> ukončení metody. Metoda má dva </w:t>
      </w:r>
      <w:r w:rsidR="00901B09" w:rsidRPr="00747285">
        <w:rPr>
          <w:b/>
          <w:bCs/>
        </w:rPr>
        <w:t>parametry</w:t>
      </w:r>
      <w:r w:rsidR="00901B09">
        <w:t xml:space="preserve"> </w:t>
      </w:r>
      <w:r w:rsidR="00901B09" w:rsidRPr="00901B09">
        <w:rPr>
          <w:i/>
          <w:iCs/>
        </w:rPr>
        <w:t>a</w:t>
      </w:r>
      <w:r w:rsidR="00901B09">
        <w:t xml:space="preserve">, </w:t>
      </w:r>
      <w:r w:rsidR="00901B09" w:rsidRPr="00901B09">
        <w:rPr>
          <w:i/>
          <w:iCs/>
        </w:rPr>
        <w:t>b</w:t>
      </w:r>
      <w:r w:rsidR="00901B09">
        <w:t xml:space="preserve"> typu </w:t>
      </w:r>
      <w:proofErr w:type="spellStart"/>
      <w:r w:rsidR="00901B09" w:rsidRPr="00901B09">
        <w:rPr>
          <w:i/>
          <w:iCs/>
        </w:rPr>
        <w:t>int</w:t>
      </w:r>
      <w:proofErr w:type="spellEnd"/>
      <w:r w:rsidR="00901B09">
        <w:t>.</w:t>
      </w:r>
      <w:r w:rsidR="00BA28FA">
        <w:t xml:space="preserve"> </w:t>
      </w:r>
    </w:p>
    <w:p w14:paraId="307E06BF" w14:textId="77777777" w:rsidR="00C50AF9" w:rsidRPr="00C50AF9" w:rsidRDefault="00C50AF9" w:rsidP="00C50AF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50AF9">
        <w:rPr>
          <w:rFonts w:ascii="Consolas" w:hAnsi="Consolas"/>
          <w:noProof/>
          <w:color w:val="0000FF"/>
          <w:sz w:val="21"/>
          <w:szCs w:val="21"/>
        </w:rPr>
        <w:t>public</w:t>
      </w:r>
      <w:r w:rsidRPr="00C50AF9">
        <w:rPr>
          <w:rFonts w:ascii="Consolas" w:hAnsi="Consolas"/>
          <w:noProof/>
          <w:color w:val="000000"/>
          <w:sz w:val="21"/>
          <w:szCs w:val="21"/>
        </w:rPr>
        <w:t> </w:t>
      </w:r>
      <w:r w:rsidRPr="00C50AF9">
        <w:rPr>
          <w:rFonts w:ascii="Consolas" w:hAnsi="Consolas"/>
          <w:noProof/>
          <w:color w:val="0000FF"/>
          <w:sz w:val="21"/>
          <w:szCs w:val="21"/>
        </w:rPr>
        <w:t>void</w:t>
      </w:r>
      <w:r w:rsidRPr="00C50AF9">
        <w:rPr>
          <w:rFonts w:ascii="Consolas" w:hAnsi="Consolas"/>
          <w:noProof/>
          <w:color w:val="000000"/>
          <w:sz w:val="21"/>
          <w:szCs w:val="21"/>
        </w:rPr>
        <w:t> Zmen(</w:t>
      </w:r>
      <w:r w:rsidRPr="00C50AF9">
        <w:rPr>
          <w:rFonts w:ascii="Consolas" w:hAnsi="Consolas"/>
          <w:noProof/>
          <w:color w:val="0000FF"/>
          <w:sz w:val="21"/>
          <w:szCs w:val="21"/>
        </w:rPr>
        <w:t>int</w:t>
      </w:r>
      <w:r w:rsidRPr="00C50AF9">
        <w:rPr>
          <w:rFonts w:ascii="Consolas" w:hAnsi="Consolas"/>
          <w:noProof/>
          <w:color w:val="000000"/>
          <w:sz w:val="21"/>
          <w:szCs w:val="21"/>
        </w:rPr>
        <w:t> a, </w:t>
      </w:r>
      <w:r w:rsidRPr="00C50AF9">
        <w:rPr>
          <w:rFonts w:ascii="Consolas" w:hAnsi="Consolas"/>
          <w:noProof/>
          <w:color w:val="0000FF"/>
          <w:sz w:val="21"/>
          <w:szCs w:val="21"/>
        </w:rPr>
        <w:t>int</w:t>
      </w:r>
      <w:r w:rsidRPr="00C50AF9">
        <w:rPr>
          <w:rFonts w:ascii="Consolas" w:hAnsi="Consolas"/>
          <w:noProof/>
          <w:color w:val="000000"/>
          <w:sz w:val="21"/>
          <w:szCs w:val="21"/>
        </w:rPr>
        <w:t> b)</w:t>
      </w:r>
    </w:p>
    <w:p w14:paraId="6DD58DAC" w14:textId="77777777" w:rsidR="00C50AF9" w:rsidRPr="00C50AF9" w:rsidRDefault="00C50AF9" w:rsidP="00C50AF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50AF9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34A8F9D8" w14:textId="77777777" w:rsidR="00C50AF9" w:rsidRPr="00C50AF9" w:rsidRDefault="00C50AF9" w:rsidP="00C50AF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50AF9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C50AF9">
        <w:rPr>
          <w:rFonts w:ascii="Consolas" w:hAnsi="Consolas"/>
          <w:noProof/>
          <w:color w:val="0000FF"/>
          <w:sz w:val="21"/>
          <w:szCs w:val="21"/>
        </w:rPr>
        <w:t>this</w:t>
      </w:r>
      <w:r w:rsidRPr="00C50AF9">
        <w:rPr>
          <w:rFonts w:ascii="Consolas" w:hAnsi="Consolas"/>
          <w:noProof/>
          <w:color w:val="000000"/>
          <w:sz w:val="21"/>
          <w:szCs w:val="21"/>
        </w:rPr>
        <w:t>.a = a;</w:t>
      </w:r>
    </w:p>
    <w:p w14:paraId="51859EC5" w14:textId="77777777" w:rsidR="00C50AF9" w:rsidRPr="00C50AF9" w:rsidRDefault="00C50AF9" w:rsidP="00C50AF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50AF9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C50AF9">
        <w:rPr>
          <w:rFonts w:ascii="Consolas" w:hAnsi="Consolas"/>
          <w:noProof/>
          <w:color w:val="0000FF"/>
          <w:sz w:val="21"/>
          <w:szCs w:val="21"/>
        </w:rPr>
        <w:t>this</w:t>
      </w:r>
      <w:r w:rsidRPr="00C50AF9">
        <w:rPr>
          <w:rFonts w:ascii="Consolas" w:hAnsi="Consolas"/>
          <w:noProof/>
          <w:color w:val="000000"/>
          <w:sz w:val="21"/>
          <w:szCs w:val="21"/>
        </w:rPr>
        <w:t>.b = b;</w:t>
      </w:r>
    </w:p>
    <w:p w14:paraId="0E28DA77" w14:textId="77777777" w:rsidR="00C50AF9" w:rsidRPr="00C50AF9" w:rsidRDefault="00C50AF9" w:rsidP="00C50AF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50AF9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3EA37D73" w14:textId="2C56ACBC" w:rsidR="00887F21" w:rsidRDefault="00887F21" w:rsidP="00F52B05"/>
    <w:p w14:paraId="142D7002" w14:textId="7087DBD6" w:rsidR="005D6ADA" w:rsidRPr="00FF6D23" w:rsidRDefault="005D6ADA" w:rsidP="00F52B05">
      <w:r>
        <w:t xml:space="preserve">Speciálním případem metody je konstruktor, který se zavolá kdykoliv, když je vytvořena instance třídy nebo struktur. </w:t>
      </w:r>
      <w:r w:rsidR="00BD765E">
        <w:t>Pokud není nadefinovaný žádný konstruktor, použije se implicitní konstruktor, který nastaví všechny členské prvky na výchozí hodnoty</w:t>
      </w:r>
      <w:r w:rsidR="00913237">
        <w:t xml:space="preserve"> </w:t>
      </w:r>
      <w:r w:rsidR="00913237">
        <w:rPr>
          <w:lang w:val="en-US"/>
        </w:rPr>
        <w:t>[4]</w:t>
      </w:r>
      <w:r w:rsidR="00BD765E">
        <w:t>.</w:t>
      </w:r>
      <w:r w:rsidR="00913237">
        <w:t xml:space="preserve"> </w:t>
      </w:r>
      <w:r w:rsidR="00913237">
        <w:lastRenderedPageBreak/>
        <w:t xml:space="preserve">Konstruktor je metoda, jejíž název je stejný jako název třídy a nemá žádnou návratovou hodnotu. </w:t>
      </w:r>
    </w:p>
    <w:p w14:paraId="2178D34C" w14:textId="510F880F" w:rsidR="00C61C16" w:rsidRDefault="00F7662D" w:rsidP="001308D7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našem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příkladu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parametrický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parametry</w:t>
      </w:r>
      <w:proofErr w:type="spellEnd"/>
      <w:r>
        <w:rPr>
          <w:lang w:val="en-US"/>
        </w:rPr>
        <w:t xml:space="preserve"> </w:t>
      </w:r>
      <w:r w:rsidRPr="00F7662D">
        <w:rPr>
          <w:i/>
          <w:iCs/>
          <w:lang w:val="en-US"/>
        </w:rPr>
        <w:t>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r w:rsidRPr="00F7662D">
        <w:rPr>
          <w:i/>
          <w:iCs/>
          <w:lang w:val="en-US"/>
        </w:rPr>
        <w:t>b</w:t>
      </w:r>
      <w:r>
        <w:rPr>
          <w:lang w:val="en-US"/>
        </w:rPr>
        <w:t xml:space="preserve">. </w:t>
      </w:r>
      <w:proofErr w:type="spellStart"/>
      <w:r w:rsidR="00686C43">
        <w:rPr>
          <w:lang w:val="en-US"/>
        </w:rPr>
        <w:t>Klíčové</w:t>
      </w:r>
      <w:proofErr w:type="spellEnd"/>
      <w:r w:rsidR="00686C43">
        <w:rPr>
          <w:lang w:val="en-US"/>
        </w:rPr>
        <w:t xml:space="preserve"> </w:t>
      </w:r>
      <w:proofErr w:type="spellStart"/>
      <w:r w:rsidR="00686C43">
        <w:rPr>
          <w:lang w:val="en-US"/>
        </w:rPr>
        <w:t>slovo</w:t>
      </w:r>
      <w:proofErr w:type="spellEnd"/>
      <w:r w:rsidR="00686C43">
        <w:rPr>
          <w:lang w:val="en-US"/>
        </w:rPr>
        <w:t xml:space="preserve"> </w:t>
      </w:r>
      <w:r w:rsidR="00686C43" w:rsidRPr="00D876AD">
        <w:rPr>
          <w:i/>
          <w:iCs/>
          <w:lang w:val="en-US"/>
        </w:rPr>
        <w:t>this</w:t>
      </w:r>
      <w:r w:rsidR="00686C43">
        <w:rPr>
          <w:lang w:val="en-US"/>
        </w:rPr>
        <w:t xml:space="preserve"> </w:t>
      </w:r>
      <w:proofErr w:type="spellStart"/>
      <w:r w:rsidR="00686C43">
        <w:rPr>
          <w:lang w:val="en-US"/>
        </w:rPr>
        <w:t>představuje</w:t>
      </w:r>
      <w:proofErr w:type="spellEnd"/>
      <w:r w:rsidR="00686C43">
        <w:rPr>
          <w:lang w:val="en-US"/>
        </w:rPr>
        <w:t xml:space="preserve"> reference </w:t>
      </w:r>
      <w:proofErr w:type="spellStart"/>
      <w:r w:rsidR="00686C43">
        <w:rPr>
          <w:lang w:val="en-US"/>
        </w:rPr>
        <w:t>na</w:t>
      </w:r>
      <w:proofErr w:type="spellEnd"/>
      <w:r w:rsidR="00686C43">
        <w:rPr>
          <w:lang w:val="en-US"/>
        </w:rPr>
        <w:t xml:space="preserve"> instance </w:t>
      </w:r>
      <w:proofErr w:type="spellStart"/>
      <w:r w:rsidR="00686C43">
        <w:rPr>
          <w:lang w:val="en-US"/>
        </w:rPr>
        <w:t>třídy</w:t>
      </w:r>
      <w:proofErr w:type="spellEnd"/>
      <w:r w:rsidR="00686C43">
        <w:rPr>
          <w:lang w:val="en-US"/>
        </w:rPr>
        <w:t xml:space="preserve"> pro </w:t>
      </w:r>
      <w:proofErr w:type="spellStart"/>
      <w:r w:rsidR="00686C43">
        <w:rPr>
          <w:lang w:val="en-US"/>
        </w:rPr>
        <w:t>kterou</w:t>
      </w:r>
      <w:proofErr w:type="spellEnd"/>
      <w:r w:rsidR="00686C43">
        <w:rPr>
          <w:lang w:val="en-US"/>
        </w:rPr>
        <w:t xml:space="preserve"> </w:t>
      </w:r>
      <w:proofErr w:type="spellStart"/>
      <w:r w:rsidR="00686C43">
        <w:rPr>
          <w:lang w:val="en-US"/>
        </w:rPr>
        <w:t>byla</w:t>
      </w:r>
      <w:proofErr w:type="spellEnd"/>
      <w:r w:rsidR="00686C43">
        <w:rPr>
          <w:lang w:val="en-US"/>
        </w:rPr>
        <w:t xml:space="preserve"> </w:t>
      </w:r>
      <w:proofErr w:type="spellStart"/>
      <w:r w:rsidR="00686C43">
        <w:rPr>
          <w:lang w:val="en-US"/>
        </w:rPr>
        <w:t>zavolána</w:t>
      </w:r>
      <w:proofErr w:type="spellEnd"/>
      <w:r w:rsidR="00686C43">
        <w:rPr>
          <w:lang w:val="en-US"/>
        </w:rPr>
        <w:t xml:space="preserve"> </w:t>
      </w:r>
      <w:proofErr w:type="spellStart"/>
      <w:r w:rsidR="00686C43">
        <w:rPr>
          <w:lang w:val="en-US"/>
        </w:rPr>
        <w:t>metoda</w:t>
      </w:r>
      <w:proofErr w:type="spellEnd"/>
      <w:r w:rsidR="00686C43">
        <w:rPr>
          <w:lang w:val="en-US"/>
        </w:rPr>
        <w:t xml:space="preserve">. </w:t>
      </w:r>
      <w:proofErr w:type="spellStart"/>
      <w:r w:rsidR="00686C43">
        <w:rPr>
          <w:lang w:val="en-US"/>
        </w:rPr>
        <w:t>Většinou</w:t>
      </w:r>
      <w:proofErr w:type="spellEnd"/>
      <w:r w:rsidR="00686C43">
        <w:rPr>
          <w:lang w:val="en-US"/>
        </w:rPr>
        <w:t xml:space="preserve"> se </w:t>
      </w:r>
      <w:proofErr w:type="spellStart"/>
      <w:r w:rsidR="00686C43">
        <w:rPr>
          <w:lang w:val="en-US"/>
        </w:rPr>
        <w:t>vynechává</w:t>
      </w:r>
      <w:proofErr w:type="spellEnd"/>
      <w:r w:rsidR="00686C43">
        <w:rPr>
          <w:lang w:val="en-US"/>
        </w:rPr>
        <w:t xml:space="preserve">, ale v </w:t>
      </w:r>
      <w:proofErr w:type="spellStart"/>
      <w:r w:rsidR="00686C43">
        <w:rPr>
          <w:lang w:val="en-US"/>
        </w:rPr>
        <w:t>tomto</w:t>
      </w:r>
      <w:proofErr w:type="spellEnd"/>
      <w:r w:rsidR="00686C43">
        <w:rPr>
          <w:lang w:val="en-US"/>
        </w:rPr>
        <w:t xml:space="preserve"> </w:t>
      </w:r>
      <w:proofErr w:type="spellStart"/>
      <w:r w:rsidR="00686C43">
        <w:rPr>
          <w:lang w:val="en-US"/>
        </w:rPr>
        <w:t>případě</w:t>
      </w:r>
      <w:proofErr w:type="spellEnd"/>
      <w:r w:rsidR="00686C43">
        <w:rPr>
          <w:lang w:val="en-US"/>
        </w:rPr>
        <w:t xml:space="preserve"> </w:t>
      </w:r>
      <w:proofErr w:type="spellStart"/>
      <w:r w:rsidR="00686C43">
        <w:rPr>
          <w:lang w:val="en-US"/>
        </w:rPr>
        <w:t>pomocí</w:t>
      </w:r>
      <w:proofErr w:type="spellEnd"/>
      <w:r w:rsidR="00686C43">
        <w:rPr>
          <w:lang w:val="en-US"/>
        </w:rPr>
        <w:t xml:space="preserve"> </w:t>
      </w:r>
      <w:proofErr w:type="spellStart"/>
      <w:r w:rsidR="00686C43">
        <w:rPr>
          <w:lang w:val="en-US"/>
        </w:rPr>
        <w:t>klíčového</w:t>
      </w:r>
      <w:proofErr w:type="spellEnd"/>
      <w:r w:rsidR="00686C43">
        <w:rPr>
          <w:lang w:val="en-US"/>
        </w:rPr>
        <w:t xml:space="preserve"> </w:t>
      </w:r>
      <w:proofErr w:type="spellStart"/>
      <w:r w:rsidR="00686C43">
        <w:rPr>
          <w:lang w:val="en-US"/>
        </w:rPr>
        <w:t>slova</w:t>
      </w:r>
      <w:proofErr w:type="spellEnd"/>
      <w:r w:rsidR="00686C43">
        <w:rPr>
          <w:lang w:val="en-US"/>
        </w:rPr>
        <w:t xml:space="preserve"> </w:t>
      </w:r>
      <w:r w:rsidR="00686C43" w:rsidRPr="009B3254">
        <w:rPr>
          <w:i/>
          <w:iCs/>
          <w:lang w:val="en-US"/>
        </w:rPr>
        <w:t>this</w:t>
      </w:r>
      <w:r w:rsidR="00686C43">
        <w:rPr>
          <w:lang w:val="en-US"/>
        </w:rPr>
        <w:t xml:space="preserve"> </w:t>
      </w:r>
      <w:proofErr w:type="spellStart"/>
      <w:r w:rsidR="00686C43">
        <w:rPr>
          <w:lang w:val="en-US"/>
        </w:rPr>
        <w:t>odlišujeme</w:t>
      </w:r>
      <w:proofErr w:type="spellEnd"/>
      <w:r w:rsidR="00686C43">
        <w:rPr>
          <w:lang w:val="en-US"/>
        </w:rPr>
        <w:t xml:space="preserve"> </w:t>
      </w:r>
      <w:proofErr w:type="spellStart"/>
      <w:r w:rsidR="00686C43">
        <w:rPr>
          <w:lang w:val="en-US"/>
        </w:rPr>
        <w:t>fieldy</w:t>
      </w:r>
      <w:proofErr w:type="spellEnd"/>
      <w:r w:rsidR="00686C43">
        <w:rPr>
          <w:lang w:val="en-US"/>
        </w:rPr>
        <w:t xml:space="preserve"> </w:t>
      </w:r>
      <w:proofErr w:type="spellStart"/>
      <w:r w:rsidR="00686C43">
        <w:rPr>
          <w:lang w:val="en-US"/>
        </w:rPr>
        <w:t>od</w:t>
      </w:r>
      <w:proofErr w:type="spellEnd"/>
      <w:r w:rsidR="00686C43">
        <w:rPr>
          <w:lang w:val="en-US"/>
        </w:rPr>
        <w:t xml:space="preserve"> </w:t>
      </w:r>
      <w:proofErr w:type="spellStart"/>
      <w:r w:rsidR="00686C43">
        <w:rPr>
          <w:lang w:val="en-US"/>
        </w:rPr>
        <w:t>parametrů</w:t>
      </w:r>
      <w:proofErr w:type="spellEnd"/>
      <w:r w:rsidR="00686C43">
        <w:rPr>
          <w:lang w:val="en-US"/>
        </w:rPr>
        <w:t xml:space="preserve">, </w:t>
      </w:r>
      <w:proofErr w:type="spellStart"/>
      <w:r w:rsidR="00686C43">
        <w:rPr>
          <w:lang w:val="en-US"/>
        </w:rPr>
        <w:t>protože</w:t>
      </w:r>
      <w:proofErr w:type="spellEnd"/>
      <w:r w:rsidR="00686C43">
        <w:rPr>
          <w:lang w:val="en-US"/>
        </w:rPr>
        <w:t xml:space="preserve"> se </w:t>
      </w:r>
      <w:proofErr w:type="spellStart"/>
      <w:r w:rsidR="00686C43">
        <w:rPr>
          <w:lang w:val="en-US"/>
        </w:rPr>
        <w:t>jmenují</w:t>
      </w:r>
      <w:proofErr w:type="spellEnd"/>
      <w:r w:rsidR="00686C43">
        <w:rPr>
          <w:lang w:val="en-US"/>
        </w:rPr>
        <w:t xml:space="preserve"> </w:t>
      </w:r>
      <w:proofErr w:type="spellStart"/>
      <w:r w:rsidR="00686C43">
        <w:rPr>
          <w:lang w:val="en-US"/>
        </w:rPr>
        <w:t>stejně</w:t>
      </w:r>
      <w:proofErr w:type="spellEnd"/>
      <w:r w:rsidR="00686C43">
        <w:rPr>
          <w:lang w:val="en-US"/>
        </w:rPr>
        <w:t>.</w:t>
      </w:r>
    </w:p>
    <w:p w14:paraId="0BB9B8B1" w14:textId="77777777" w:rsidR="00F7662D" w:rsidRPr="00F7662D" w:rsidRDefault="00F7662D" w:rsidP="00F7662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7662D">
        <w:rPr>
          <w:rFonts w:ascii="Consolas" w:hAnsi="Consolas"/>
          <w:noProof/>
          <w:color w:val="0000FF"/>
          <w:sz w:val="21"/>
          <w:szCs w:val="21"/>
        </w:rPr>
        <w:t>public</w:t>
      </w:r>
      <w:r w:rsidRPr="00F7662D">
        <w:rPr>
          <w:rFonts w:ascii="Consolas" w:hAnsi="Consolas"/>
          <w:noProof/>
          <w:color w:val="000000"/>
          <w:sz w:val="21"/>
          <w:szCs w:val="21"/>
        </w:rPr>
        <w:t> Obdelnik(</w:t>
      </w:r>
      <w:r w:rsidRPr="00F7662D">
        <w:rPr>
          <w:rFonts w:ascii="Consolas" w:hAnsi="Consolas"/>
          <w:noProof/>
          <w:color w:val="0000FF"/>
          <w:sz w:val="21"/>
          <w:szCs w:val="21"/>
        </w:rPr>
        <w:t>int</w:t>
      </w:r>
      <w:r w:rsidRPr="00F7662D">
        <w:rPr>
          <w:rFonts w:ascii="Consolas" w:hAnsi="Consolas"/>
          <w:noProof/>
          <w:color w:val="000000"/>
          <w:sz w:val="21"/>
          <w:szCs w:val="21"/>
        </w:rPr>
        <w:t> a, </w:t>
      </w:r>
      <w:r w:rsidRPr="00F7662D">
        <w:rPr>
          <w:rFonts w:ascii="Consolas" w:hAnsi="Consolas"/>
          <w:noProof/>
          <w:color w:val="0000FF"/>
          <w:sz w:val="21"/>
          <w:szCs w:val="21"/>
        </w:rPr>
        <w:t>int</w:t>
      </w:r>
      <w:r w:rsidRPr="00F7662D">
        <w:rPr>
          <w:rFonts w:ascii="Consolas" w:hAnsi="Consolas"/>
          <w:noProof/>
          <w:color w:val="000000"/>
          <w:sz w:val="21"/>
          <w:szCs w:val="21"/>
        </w:rPr>
        <w:t> b)</w:t>
      </w:r>
    </w:p>
    <w:p w14:paraId="6EEF240E" w14:textId="77777777" w:rsidR="00F7662D" w:rsidRPr="00F7662D" w:rsidRDefault="00F7662D" w:rsidP="00F7662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7662D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67473168" w14:textId="77777777" w:rsidR="00F7662D" w:rsidRPr="00F7662D" w:rsidRDefault="00F7662D" w:rsidP="00F7662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7662D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F7662D">
        <w:rPr>
          <w:rFonts w:ascii="Consolas" w:hAnsi="Consolas"/>
          <w:noProof/>
          <w:color w:val="0000FF"/>
          <w:sz w:val="21"/>
          <w:szCs w:val="21"/>
        </w:rPr>
        <w:t>this</w:t>
      </w:r>
      <w:r w:rsidRPr="00F7662D">
        <w:rPr>
          <w:rFonts w:ascii="Consolas" w:hAnsi="Consolas"/>
          <w:noProof/>
          <w:color w:val="000000"/>
          <w:sz w:val="21"/>
          <w:szCs w:val="21"/>
        </w:rPr>
        <w:t>.a = a;</w:t>
      </w:r>
    </w:p>
    <w:p w14:paraId="313F5A98" w14:textId="77777777" w:rsidR="00F7662D" w:rsidRPr="00F7662D" w:rsidRDefault="00F7662D" w:rsidP="00F7662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7662D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F7662D">
        <w:rPr>
          <w:rFonts w:ascii="Consolas" w:hAnsi="Consolas"/>
          <w:noProof/>
          <w:color w:val="0000FF"/>
          <w:sz w:val="21"/>
          <w:szCs w:val="21"/>
        </w:rPr>
        <w:t>this</w:t>
      </w:r>
      <w:r w:rsidRPr="00F7662D">
        <w:rPr>
          <w:rFonts w:ascii="Consolas" w:hAnsi="Consolas"/>
          <w:noProof/>
          <w:color w:val="000000"/>
          <w:sz w:val="21"/>
          <w:szCs w:val="21"/>
        </w:rPr>
        <w:t>.b = b;</w:t>
      </w:r>
    </w:p>
    <w:p w14:paraId="66833DB4" w14:textId="77777777" w:rsidR="00F7662D" w:rsidRPr="00F7662D" w:rsidRDefault="00F7662D" w:rsidP="00F7662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F7662D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44C45A4F" w14:textId="77777777" w:rsidR="00F7662D" w:rsidRDefault="00F7662D" w:rsidP="001308D7">
      <w:pPr>
        <w:rPr>
          <w:lang w:val="en-US"/>
        </w:rPr>
      </w:pPr>
    </w:p>
    <w:p w14:paraId="73545052" w14:textId="74B13338" w:rsidR="00C61C16" w:rsidRDefault="005208DA" w:rsidP="001308D7">
      <w:pPr>
        <w:rPr>
          <w:lang w:val="en-US"/>
        </w:rPr>
      </w:pPr>
      <w:proofErr w:type="spellStart"/>
      <w:r>
        <w:rPr>
          <w:lang w:val="en-US"/>
        </w:rPr>
        <w:t>Metody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volají</w:t>
      </w:r>
      <w:proofErr w:type="spellEnd"/>
      <w:r>
        <w:rPr>
          <w:lang w:val="en-US"/>
        </w:rPr>
        <w:t xml:space="preserve"> </w:t>
      </w:r>
      <w:proofErr w:type="spellStart"/>
      <w:r w:rsidR="00747285">
        <w:rPr>
          <w:lang w:val="en-US"/>
        </w:rPr>
        <w:t>podobně</w:t>
      </w:r>
      <w:proofErr w:type="spellEnd"/>
      <w:r w:rsidR="00747285">
        <w:rPr>
          <w:lang w:val="en-US"/>
        </w:rPr>
        <w:t xml:space="preserve"> </w:t>
      </w:r>
      <w:proofErr w:type="spellStart"/>
      <w:r w:rsidR="00747285">
        <w:rPr>
          <w:lang w:val="en-US"/>
        </w:rPr>
        <w:t>jako</w:t>
      </w:r>
      <w:proofErr w:type="spellEnd"/>
      <w:r w:rsidR="00747285">
        <w:rPr>
          <w:lang w:val="en-US"/>
        </w:rPr>
        <w:t xml:space="preserve"> </w:t>
      </w:r>
      <w:proofErr w:type="spellStart"/>
      <w:r w:rsidR="00747285">
        <w:rPr>
          <w:lang w:val="en-US"/>
        </w:rPr>
        <w:t>fieldy</w:t>
      </w:r>
      <w:proofErr w:type="spellEnd"/>
      <w:r w:rsidR="00747285">
        <w:rPr>
          <w:lang w:val="en-US"/>
        </w:rPr>
        <w:t xml:space="preserve"> </w:t>
      </w:r>
      <w:proofErr w:type="spellStart"/>
      <w:r w:rsidR="00747285">
        <w:rPr>
          <w:lang w:val="en-US"/>
        </w:rPr>
        <w:t>pomocí</w:t>
      </w:r>
      <w:proofErr w:type="spellEnd"/>
      <w:r w:rsidR="00747285">
        <w:rPr>
          <w:lang w:val="en-US"/>
        </w:rPr>
        <w:t xml:space="preserve"> </w:t>
      </w:r>
      <w:r w:rsidR="00747285" w:rsidRPr="00C93897">
        <w:rPr>
          <w:i/>
          <w:iCs/>
          <w:lang w:val="en-US"/>
        </w:rPr>
        <w:t>member access</w:t>
      </w:r>
      <w:r w:rsidR="00747285">
        <w:rPr>
          <w:lang w:val="en-US"/>
        </w:rPr>
        <w:t xml:space="preserve"> </w:t>
      </w:r>
      <w:proofErr w:type="spellStart"/>
      <w:r w:rsidR="00747285">
        <w:rPr>
          <w:lang w:val="en-US"/>
        </w:rPr>
        <w:t>operátoru</w:t>
      </w:r>
      <w:proofErr w:type="spellEnd"/>
      <w:r w:rsidR="00747285">
        <w:rPr>
          <w:lang w:val="en-US"/>
        </w:rPr>
        <w:t xml:space="preserve">. V </w:t>
      </w:r>
      <w:proofErr w:type="spellStart"/>
      <w:r w:rsidR="00747285">
        <w:rPr>
          <w:lang w:val="en-US"/>
        </w:rPr>
        <w:t>následujícím</w:t>
      </w:r>
      <w:proofErr w:type="spellEnd"/>
      <w:r w:rsidR="00747285">
        <w:rPr>
          <w:lang w:val="en-US"/>
        </w:rPr>
        <w:t xml:space="preserve"> </w:t>
      </w:r>
      <w:proofErr w:type="spellStart"/>
      <w:r w:rsidR="00747285">
        <w:rPr>
          <w:lang w:val="en-US"/>
        </w:rPr>
        <w:t>příkladu</w:t>
      </w:r>
      <w:proofErr w:type="spellEnd"/>
      <w:r w:rsidR="00747285">
        <w:rPr>
          <w:lang w:val="en-US"/>
        </w:rPr>
        <w:t xml:space="preserve"> </w:t>
      </w:r>
      <w:proofErr w:type="spellStart"/>
      <w:r w:rsidR="00747285">
        <w:rPr>
          <w:lang w:val="en-US"/>
        </w:rPr>
        <w:t>v</w:t>
      </w:r>
      <w:r w:rsidR="00C93897">
        <w:rPr>
          <w:lang w:val="en-US"/>
        </w:rPr>
        <w:t>oláme</w:t>
      </w:r>
      <w:proofErr w:type="spellEnd"/>
      <w:r w:rsidR="00C93897">
        <w:rPr>
          <w:lang w:val="en-US"/>
        </w:rPr>
        <w:t xml:space="preserve"> </w:t>
      </w:r>
      <w:proofErr w:type="spellStart"/>
      <w:r w:rsidR="00C93897">
        <w:rPr>
          <w:lang w:val="en-US"/>
        </w:rPr>
        <w:t>všechny</w:t>
      </w:r>
      <w:proofErr w:type="spellEnd"/>
      <w:r w:rsidR="00C93897">
        <w:rPr>
          <w:lang w:val="en-US"/>
        </w:rPr>
        <w:t xml:space="preserve"> </w:t>
      </w:r>
      <w:proofErr w:type="spellStart"/>
      <w:r w:rsidR="00C93897">
        <w:rPr>
          <w:lang w:val="en-US"/>
        </w:rPr>
        <w:t>probrané</w:t>
      </w:r>
      <w:proofErr w:type="spellEnd"/>
      <w:r w:rsidR="00C93897">
        <w:rPr>
          <w:lang w:val="en-US"/>
        </w:rPr>
        <w:t xml:space="preserve"> </w:t>
      </w:r>
      <w:proofErr w:type="spellStart"/>
      <w:r w:rsidR="00C93897">
        <w:rPr>
          <w:lang w:val="en-US"/>
        </w:rPr>
        <w:t>metody</w:t>
      </w:r>
      <w:proofErr w:type="spellEnd"/>
      <w:r w:rsidR="00C93897">
        <w:rPr>
          <w:lang w:val="en-US"/>
        </w:rPr>
        <w:t>.</w:t>
      </w:r>
    </w:p>
    <w:p w14:paraId="7ACEEB49" w14:textId="77777777" w:rsidR="00C93897" w:rsidRPr="00C93897" w:rsidRDefault="00C93897" w:rsidP="00C938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93897">
        <w:rPr>
          <w:rFonts w:ascii="Consolas" w:hAnsi="Consolas"/>
          <w:noProof/>
          <w:color w:val="0000FF"/>
          <w:sz w:val="21"/>
          <w:szCs w:val="21"/>
        </w:rPr>
        <w:t>Obdelnik</w:t>
      </w:r>
      <w:r w:rsidRPr="00C93897">
        <w:rPr>
          <w:rFonts w:ascii="Consolas" w:hAnsi="Consolas"/>
          <w:noProof/>
          <w:color w:val="000000"/>
          <w:sz w:val="21"/>
          <w:szCs w:val="21"/>
        </w:rPr>
        <w:t> o1 = </w:t>
      </w:r>
      <w:r w:rsidRPr="00C93897">
        <w:rPr>
          <w:rFonts w:ascii="Consolas" w:hAnsi="Consolas"/>
          <w:noProof/>
          <w:color w:val="0000FF"/>
          <w:sz w:val="21"/>
          <w:szCs w:val="21"/>
        </w:rPr>
        <w:t>new</w:t>
      </w:r>
      <w:r w:rsidRPr="00C93897">
        <w:rPr>
          <w:rFonts w:ascii="Consolas" w:hAnsi="Consolas"/>
          <w:noProof/>
          <w:color w:val="000000"/>
          <w:sz w:val="21"/>
          <w:szCs w:val="21"/>
        </w:rPr>
        <w:t> </w:t>
      </w:r>
      <w:r w:rsidRPr="00C93897">
        <w:rPr>
          <w:rFonts w:ascii="Consolas" w:hAnsi="Consolas"/>
          <w:noProof/>
          <w:color w:val="0000FF"/>
          <w:sz w:val="21"/>
          <w:szCs w:val="21"/>
        </w:rPr>
        <w:t>Obdelnik</w:t>
      </w:r>
      <w:r w:rsidRPr="00C93897">
        <w:rPr>
          <w:rFonts w:ascii="Consolas" w:hAnsi="Consolas"/>
          <w:noProof/>
          <w:color w:val="000000"/>
          <w:sz w:val="21"/>
          <w:szCs w:val="21"/>
        </w:rPr>
        <w:t>(</w:t>
      </w:r>
      <w:r w:rsidRPr="00C93897">
        <w:rPr>
          <w:rFonts w:ascii="Consolas" w:hAnsi="Consolas"/>
          <w:noProof/>
          <w:color w:val="098658"/>
          <w:sz w:val="21"/>
          <w:szCs w:val="21"/>
        </w:rPr>
        <w:t>2</w:t>
      </w:r>
      <w:r w:rsidRPr="00C93897">
        <w:rPr>
          <w:rFonts w:ascii="Consolas" w:hAnsi="Consolas"/>
          <w:noProof/>
          <w:color w:val="000000"/>
          <w:sz w:val="21"/>
          <w:szCs w:val="21"/>
        </w:rPr>
        <w:t>, </w:t>
      </w:r>
      <w:r w:rsidRPr="00C93897">
        <w:rPr>
          <w:rFonts w:ascii="Consolas" w:hAnsi="Consolas"/>
          <w:noProof/>
          <w:color w:val="098658"/>
          <w:sz w:val="21"/>
          <w:szCs w:val="21"/>
        </w:rPr>
        <w:t>3</w:t>
      </w:r>
      <w:r w:rsidRPr="00C9389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6F253A71" w14:textId="77777777" w:rsidR="00C93897" w:rsidRPr="00C93897" w:rsidRDefault="00C93897" w:rsidP="00C938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023FE2B0" w14:textId="77777777" w:rsidR="00C93897" w:rsidRPr="00C93897" w:rsidRDefault="00C93897" w:rsidP="00C938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93897">
        <w:rPr>
          <w:rFonts w:ascii="Consolas" w:hAnsi="Consolas"/>
          <w:noProof/>
          <w:color w:val="000000"/>
          <w:sz w:val="21"/>
          <w:szCs w:val="21"/>
        </w:rPr>
        <w:t>o1.Zmen(</w:t>
      </w:r>
      <w:r w:rsidRPr="00C93897">
        <w:rPr>
          <w:rFonts w:ascii="Consolas" w:hAnsi="Consolas"/>
          <w:noProof/>
          <w:color w:val="098658"/>
          <w:sz w:val="21"/>
          <w:szCs w:val="21"/>
        </w:rPr>
        <w:t>5</w:t>
      </w:r>
      <w:r w:rsidRPr="00C93897">
        <w:rPr>
          <w:rFonts w:ascii="Consolas" w:hAnsi="Consolas"/>
          <w:noProof/>
          <w:color w:val="000000"/>
          <w:sz w:val="21"/>
          <w:szCs w:val="21"/>
        </w:rPr>
        <w:t>, </w:t>
      </w:r>
      <w:r w:rsidRPr="00C93897">
        <w:rPr>
          <w:rFonts w:ascii="Consolas" w:hAnsi="Consolas"/>
          <w:noProof/>
          <w:color w:val="098658"/>
          <w:sz w:val="21"/>
          <w:szCs w:val="21"/>
        </w:rPr>
        <w:t>6</w:t>
      </w:r>
      <w:r w:rsidRPr="00C9389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67E8211F" w14:textId="0CEFF0BA" w:rsidR="00C93897" w:rsidRPr="00C93897" w:rsidRDefault="00C93897" w:rsidP="00C938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93897">
        <w:rPr>
          <w:rFonts w:ascii="Consolas" w:hAnsi="Consolas"/>
          <w:noProof/>
          <w:color w:val="000000"/>
          <w:sz w:val="21"/>
          <w:szCs w:val="21"/>
        </w:rPr>
        <w:t>Console.WriteLine(</w:t>
      </w:r>
      <w:r w:rsidRPr="00C93897">
        <w:rPr>
          <w:rFonts w:ascii="Consolas" w:hAnsi="Consolas"/>
          <w:noProof/>
          <w:color w:val="A31515"/>
          <w:sz w:val="21"/>
          <w:szCs w:val="21"/>
        </w:rPr>
        <w:t>$"a: {o1.a} b: {o1.b} obsah:{o1.Obsah()} obvod:{o1.Obvod()}"</w:t>
      </w:r>
      <w:r w:rsidRPr="00C9389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1F4AF853" w14:textId="6BF2BDCC" w:rsidR="00C93897" w:rsidRDefault="00C93897" w:rsidP="001308D7">
      <w:pPr>
        <w:rPr>
          <w:lang w:val="en-US"/>
        </w:rPr>
      </w:pPr>
    </w:p>
    <w:p w14:paraId="5A683E15" w14:textId="5AF2F773" w:rsidR="000E3815" w:rsidRPr="00C66153" w:rsidRDefault="000E3815" w:rsidP="001308D7">
      <w:pPr>
        <w:rPr>
          <w:lang w:val="en-US"/>
        </w:rPr>
      </w:pPr>
      <w:proofErr w:type="spellStart"/>
      <w:r>
        <w:rPr>
          <w:lang w:val="en-US"/>
        </w:rPr>
        <w:t>Posledním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probereme</w:t>
      </w:r>
      <w:proofErr w:type="spellEnd"/>
      <w:r>
        <w:rPr>
          <w:lang w:val="en-US"/>
        </w:rPr>
        <w:t xml:space="preserve"> j</w:t>
      </w:r>
      <w:r w:rsidR="00227982">
        <w:rPr>
          <w:lang w:val="en-US"/>
        </w:rPr>
        <w:t xml:space="preserve">e </w:t>
      </w:r>
      <w:r w:rsidR="00227982" w:rsidRPr="00227982">
        <w:rPr>
          <w:b/>
          <w:bCs/>
          <w:lang w:val="en-US"/>
        </w:rPr>
        <w:t>Property</w:t>
      </w:r>
      <w:r w:rsidR="001F2AD5" w:rsidRPr="001F2AD5">
        <w:rPr>
          <w:lang w:val="en-US"/>
        </w:rPr>
        <w:t xml:space="preserve">, </w:t>
      </w:r>
      <w:proofErr w:type="spellStart"/>
      <w:r w:rsidR="001F2AD5" w:rsidRPr="001F2AD5">
        <w:rPr>
          <w:lang w:val="en-US"/>
        </w:rPr>
        <w:t>který</w:t>
      </w:r>
      <w:proofErr w:type="spellEnd"/>
      <w:r w:rsidR="001F2AD5" w:rsidRPr="001F2AD5">
        <w:rPr>
          <w:lang w:val="en-US"/>
        </w:rPr>
        <w:t xml:space="preserve"> </w:t>
      </w:r>
      <w:proofErr w:type="spellStart"/>
      <w:r w:rsidR="001F2AD5" w:rsidRPr="001F2AD5">
        <w:rPr>
          <w:lang w:val="en-US"/>
        </w:rPr>
        <w:t>souvisí</w:t>
      </w:r>
      <w:proofErr w:type="spellEnd"/>
      <w:r w:rsidR="001F2AD5" w:rsidRPr="001F2AD5">
        <w:rPr>
          <w:lang w:val="en-US"/>
        </w:rPr>
        <w:t xml:space="preserve"> se</w:t>
      </w:r>
      <w:r w:rsidR="001F2AD5">
        <w:rPr>
          <w:lang w:val="en-US"/>
        </w:rPr>
        <w:t xml:space="preserve"> </w:t>
      </w:r>
      <w:proofErr w:type="spellStart"/>
      <w:r w:rsidR="001F2AD5">
        <w:rPr>
          <w:lang w:val="en-US"/>
        </w:rPr>
        <w:t>zapouzdřením</w:t>
      </w:r>
      <w:proofErr w:type="spellEnd"/>
      <w:r w:rsidR="001F2AD5">
        <w:rPr>
          <w:lang w:val="en-US"/>
        </w:rPr>
        <w:t xml:space="preserve">. </w:t>
      </w:r>
      <w:proofErr w:type="spellStart"/>
      <w:r w:rsidR="009F3CE5">
        <w:rPr>
          <w:lang w:val="en-US"/>
        </w:rPr>
        <w:t>Zapouzdření</w:t>
      </w:r>
      <w:proofErr w:type="spellEnd"/>
      <w:r w:rsidR="009F3CE5">
        <w:rPr>
          <w:lang w:val="en-US"/>
        </w:rPr>
        <w:t xml:space="preserve"> je </w:t>
      </w:r>
      <w:proofErr w:type="spellStart"/>
      <w:r w:rsidR="00332717">
        <w:rPr>
          <w:lang w:val="en-US"/>
        </w:rPr>
        <w:t>myšlené</w:t>
      </w:r>
      <w:proofErr w:type="spellEnd"/>
      <w:r w:rsidR="00332717">
        <w:rPr>
          <w:lang w:val="en-US"/>
        </w:rPr>
        <w:t xml:space="preserve"> </w:t>
      </w:r>
      <w:proofErr w:type="spellStart"/>
      <w:r w:rsidR="00332717">
        <w:rPr>
          <w:lang w:val="en-US"/>
        </w:rPr>
        <w:t>ve</w:t>
      </w:r>
      <w:proofErr w:type="spellEnd"/>
      <w:r w:rsidR="00332717">
        <w:rPr>
          <w:lang w:val="en-US"/>
        </w:rPr>
        <w:t xml:space="preserve"> </w:t>
      </w:r>
      <w:proofErr w:type="spellStart"/>
      <w:r w:rsidR="00332717">
        <w:rPr>
          <w:lang w:val="en-US"/>
        </w:rPr>
        <w:t>dvou</w:t>
      </w:r>
      <w:proofErr w:type="spellEnd"/>
      <w:r w:rsidR="00332717">
        <w:rPr>
          <w:lang w:val="en-US"/>
        </w:rPr>
        <w:t xml:space="preserve"> </w:t>
      </w:r>
      <w:proofErr w:type="spellStart"/>
      <w:r w:rsidR="00332717">
        <w:rPr>
          <w:lang w:val="en-US"/>
        </w:rPr>
        <w:t>významech</w:t>
      </w:r>
      <w:proofErr w:type="spellEnd"/>
      <w:r w:rsidR="00332717">
        <w:rPr>
          <w:lang w:val="en-US"/>
        </w:rPr>
        <w:t xml:space="preserve">, za </w:t>
      </w:r>
      <w:proofErr w:type="spellStart"/>
      <w:r w:rsidR="00332717">
        <w:rPr>
          <w:lang w:val="en-US"/>
        </w:rPr>
        <w:t>prvé</w:t>
      </w:r>
      <w:proofErr w:type="spellEnd"/>
      <w:r w:rsidR="00332717">
        <w:rPr>
          <w:lang w:val="en-US"/>
        </w:rPr>
        <w:t xml:space="preserve"> </w:t>
      </w:r>
      <w:proofErr w:type="spellStart"/>
      <w:r w:rsidR="00332717">
        <w:rPr>
          <w:lang w:val="en-US"/>
        </w:rPr>
        <w:t>sloučení</w:t>
      </w:r>
      <w:proofErr w:type="spellEnd"/>
      <w:r w:rsidR="00332717">
        <w:rPr>
          <w:lang w:val="en-US"/>
        </w:rPr>
        <w:t xml:space="preserve"> </w:t>
      </w:r>
      <w:proofErr w:type="spellStart"/>
      <w:r w:rsidR="00332717">
        <w:rPr>
          <w:lang w:val="en-US"/>
        </w:rPr>
        <w:t>stavu</w:t>
      </w:r>
      <w:proofErr w:type="spellEnd"/>
      <w:r w:rsidR="00AB0E2E">
        <w:rPr>
          <w:lang w:val="en-US"/>
        </w:rPr>
        <w:t xml:space="preserve"> (</w:t>
      </w:r>
      <w:proofErr w:type="spellStart"/>
      <w:r w:rsidR="00332717">
        <w:rPr>
          <w:lang w:val="en-US"/>
        </w:rPr>
        <w:t>fieldů</w:t>
      </w:r>
      <w:proofErr w:type="spellEnd"/>
      <w:r w:rsidR="00AB0E2E">
        <w:rPr>
          <w:lang w:val="en-US"/>
        </w:rPr>
        <w:t>)</w:t>
      </w:r>
      <w:r w:rsidR="00332717">
        <w:rPr>
          <w:lang w:val="en-US"/>
        </w:rPr>
        <w:t xml:space="preserve"> a </w:t>
      </w:r>
      <w:proofErr w:type="spellStart"/>
      <w:r w:rsidR="00332717">
        <w:rPr>
          <w:lang w:val="en-US"/>
        </w:rPr>
        <w:t>chování</w:t>
      </w:r>
      <w:proofErr w:type="spellEnd"/>
      <w:r w:rsidR="00AB0E2E">
        <w:rPr>
          <w:lang w:val="en-US"/>
        </w:rPr>
        <w:t xml:space="preserve"> (</w:t>
      </w:r>
      <w:proofErr w:type="spellStart"/>
      <w:r w:rsidR="00332717">
        <w:rPr>
          <w:lang w:val="en-US"/>
        </w:rPr>
        <w:t>metod</w:t>
      </w:r>
      <w:proofErr w:type="spellEnd"/>
      <w:r w:rsidR="00AB0E2E">
        <w:rPr>
          <w:lang w:val="en-US"/>
        </w:rPr>
        <w:t>)</w:t>
      </w:r>
      <w:r w:rsidR="00332717">
        <w:rPr>
          <w:lang w:val="en-US"/>
        </w:rPr>
        <w:t xml:space="preserve"> do </w:t>
      </w:r>
      <w:proofErr w:type="spellStart"/>
      <w:r w:rsidR="00332717">
        <w:rPr>
          <w:lang w:val="en-US"/>
        </w:rPr>
        <w:t>jednoho</w:t>
      </w:r>
      <w:proofErr w:type="spellEnd"/>
      <w:r w:rsidR="00332717">
        <w:rPr>
          <w:lang w:val="en-US"/>
        </w:rPr>
        <w:t xml:space="preserve"> </w:t>
      </w:r>
      <w:proofErr w:type="spellStart"/>
      <w:r w:rsidR="00332717">
        <w:rPr>
          <w:lang w:val="en-US"/>
        </w:rPr>
        <w:t>typu</w:t>
      </w:r>
      <w:proofErr w:type="spellEnd"/>
      <w:r w:rsidR="00332717">
        <w:rPr>
          <w:lang w:val="en-US"/>
        </w:rPr>
        <w:t xml:space="preserve">. </w:t>
      </w:r>
      <w:proofErr w:type="spellStart"/>
      <w:r w:rsidR="00AB18D8">
        <w:rPr>
          <w:lang w:val="en-US"/>
        </w:rPr>
        <w:t>D</w:t>
      </w:r>
      <w:r w:rsidR="00332717">
        <w:rPr>
          <w:lang w:val="en-US"/>
        </w:rPr>
        <w:t>ruhý</w:t>
      </w:r>
      <w:proofErr w:type="spellEnd"/>
      <w:r w:rsidR="00332717">
        <w:rPr>
          <w:lang w:val="en-US"/>
        </w:rPr>
        <w:t xml:space="preserve"> </w:t>
      </w:r>
      <w:proofErr w:type="spellStart"/>
      <w:r w:rsidR="00332717">
        <w:rPr>
          <w:lang w:val="en-US"/>
        </w:rPr>
        <w:t>význam</w:t>
      </w:r>
      <w:proofErr w:type="spellEnd"/>
      <w:r w:rsidR="00332717">
        <w:rPr>
          <w:lang w:val="en-US"/>
        </w:rPr>
        <w:t xml:space="preserve"> je </w:t>
      </w:r>
      <w:proofErr w:type="spellStart"/>
      <w:r w:rsidR="00332717">
        <w:rPr>
          <w:lang w:val="en-US"/>
        </w:rPr>
        <w:t>skrývání</w:t>
      </w:r>
      <w:proofErr w:type="spellEnd"/>
      <w:r w:rsidR="00332717">
        <w:rPr>
          <w:lang w:val="en-US"/>
        </w:rPr>
        <w:t xml:space="preserve"> </w:t>
      </w:r>
      <w:proofErr w:type="spellStart"/>
      <w:r w:rsidR="00332717">
        <w:rPr>
          <w:lang w:val="en-US"/>
        </w:rPr>
        <w:t>dat</w:t>
      </w:r>
      <w:proofErr w:type="spellEnd"/>
      <w:r w:rsidR="00332717">
        <w:rPr>
          <w:lang w:val="en-US"/>
        </w:rPr>
        <w:t xml:space="preserve">, </w:t>
      </w:r>
      <w:proofErr w:type="spellStart"/>
      <w:r w:rsidR="00332717">
        <w:rPr>
          <w:lang w:val="en-US"/>
        </w:rPr>
        <w:t>kdy</w:t>
      </w:r>
      <w:proofErr w:type="spellEnd"/>
      <w:r w:rsidR="00332717">
        <w:rPr>
          <w:lang w:val="en-US"/>
        </w:rPr>
        <w:t xml:space="preserve"> </w:t>
      </w:r>
      <w:proofErr w:type="spellStart"/>
      <w:r w:rsidR="00332717">
        <w:rPr>
          <w:lang w:val="en-US"/>
        </w:rPr>
        <w:t>skrýváme</w:t>
      </w:r>
      <w:proofErr w:type="spellEnd"/>
      <w:r w:rsidR="00332717">
        <w:rPr>
          <w:lang w:val="en-US"/>
        </w:rPr>
        <w:t xml:space="preserve"> </w:t>
      </w:r>
      <w:proofErr w:type="spellStart"/>
      <w:r w:rsidR="00332717">
        <w:rPr>
          <w:lang w:val="en-US"/>
        </w:rPr>
        <w:t>vnitřní</w:t>
      </w:r>
      <w:proofErr w:type="spellEnd"/>
      <w:r w:rsidR="00332717">
        <w:rPr>
          <w:lang w:val="en-US"/>
        </w:rPr>
        <w:t xml:space="preserve"> </w:t>
      </w:r>
      <w:proofErr w:type="spellStart"/>
      <w:r w:rsidR="00332717">
        <w:rPr>
          <w:lang w:val="en-US"/>
        </w:rPr>
        <w:t>stav</w:t>
      </w:r>
      <w:proofErr w:type="spellEnd"/>
      <w:r w:rsidR="00332717">
        <w:rPr>
          <w:lang w:val="en-US"/>
        </w:rPr>
        <w:t xml:space="preserve"> </w:t>
      </w:r>
      <w:proofErr w:type="spellStart"/>
      <w:r w:rsidR="00332717">
        <w:rPr>
          <w:lang w:val="en-US"/>
        </w:rPr>
        <w:t>objektu</w:t>
      </w:r>
      <w:proofErr w:type="spellEnd"/>
      <w:r w:rsidR="00332717">
        <w:rPr>
          <w:lang w:val="en-US"/>
        </w:rPr>
        <w:t xml:space="preserve"> (</w:t>
      </w:r>
      <w:proofErr w:type="spellStart"/>
      <w:r w:rsidR="00332717">
        <w:rPr>
          <w:lang w:val="en-US"/>
        </w:rPr>
        <w:t>fieldy</w:t>
      </w:r>
      <w:proofErr w:type="spellEnd"/>
      <w:r w:rsidR="00332717">
        <w:rPr>
          <w:lang w:val="en-US"/>
        </w:rPr>
        <w:t xml:space="preserve">), </w:t>
      </w:r>
      <w:proofErr w:type="spellStart"/>
      <w:r w:rsidR="00332717">
        <w:rPr>
          <w:lang w:val="en-US"/>
        </w:rPr>
        <w:t>tak</w:t>
      </w:r>
      <w:proofErr w:type="spellEnd"/>
      <w:r w:rsidR="00332717">
        <w:rPr>
          <w:lang w:val="en-US"/>
        </w:rPr>
        <w:t xml:space="preserve"> aby k </w:t>
      </w:r>
      <w:proofErr w:type="spellStart"/>
      <w:r w:rsidR="00332717">
        <w:rPr>
          <w:lang w:val="en-US"/>
        </w:rPr>
        <w:t>nim</w:t>
      </w:r>
      <w:proofErr w:type="spellEnd"/>
      <w:r w:rsidR="00332717">
        <w:rPr>
          <w:lang w:val="en-US"/>
        </w:rPr>
        <w:t xml:space="preserve"> </w:t>
      </w:r>
      <w:proofErr w:type="spellStart"/>
      <w:r w:rsidR="00332717">
        <w:rPr>
          <w:lang w:val="en-US"/>
        </w:rPr>
        <w:t>mohli</w:t>
      </w:r>
      <w:proofErr w:type="spellEnd"/>
      <w:r w:rsidR="00332717">
        <w:rPr>
          <w:lang w:val="en-US"/>
        </w:rPr>
        <w:t xml:space="preserve"> </w:t>
      </w:r>
      <w:proofErr w:type="spellStart"/>
      <w:r w:rsidR="00332717">
        <w:rPr>
          <w:lang w:val="en-US"/>
        </w:rPr>
        <w:t>přistupovat</w:t>
      </w:r>
      <w:proofErr w:type="spellEnd"/>
      <w:r w:rsidR="00332717">
        <w:rPr>
          <w:lang w:val="en-US"/>
        </w:rPr>
        <w:t xml:space="preserve"> </w:t>
      </w:r>
      <w:proofErr w:type="spellStart"/>
      <w:r w:rsidR="00332717">
        <w:rPr>
          <w:lang w:val="en-US"/>
        </w:rPr>
        <w:t>pouze</w:t>
      </w:r>
      <w:proofErr w:type="spellEnd"/>
      <w:r w:rsidR="00332717">
        <w:rPr>
          <w:lang w:val="en-US"/>
        </w:rPr>
        <w:t xml:space="preserve"> </w:t>
      </w:r>
      <w:proofErr w:type="spellStart"/>
      <w:r w:rsidR="00332717">
        <w:rPr>
          <w:lang w:val="en-US"/>
        </w:rPr>
        <w:t>metody</w:t>
      </w:r>
      <w:proofErr w:type="spellEnd"/>
      <w:r w:rsidR="00332717">
        <w:rPr>
          <w:lang w:val="en-US"/>
        </w:rPr>
        <w:t xml:space="preserve"> </w:t>
      </w:r>
      <w:proofErr w:type="spellStart"/>
      <w:r w:rsidR="00C66153">
        <w:rPr>
          <w:lang w:val="en-US"/>
        </w:rPr>
        <w:t>stejné</w:t>
      </w:r>
      <w:proofErr w:type="spellEnd"/>
      <w:r w:rsidR="00C66153">
        <w:rPr>
          <w:lang w:val="en-US"/>
        </w:rPr>
        <w:t xml:space="preserve"> </w:t>
      </w:r>
      <w:proofErr w:type="spellStart"/>
      <w:r w:rsidR="00C66153">
        <w:rPr>
          <w:lang w:val="en-US"/>
        </w:rPr>
        <w:t>třídy</w:t>
      </w:r>
      <w:proofErr w:type="spellEnd"/>
      <w:r w:rsidR="00C66153">
        <w:rPr>
          <w:lang w:val="en-US"/>
        </w:rPr>
        <w:t xml:space="preserve">, ale </w:t>
      </w:r>
      <w:proofErr w:type="spellStart"/>
      <w:r w:rsidR="00C66153">
        <w:rPr>
          <w:lang w:val="en-US"/>
        </w:rPr>
        <w:t>nemohli</w:t>
      </w:r>
      <w:proofErr w:type="spellEnd"/>
      <w:r w:rsidR="00C66153">
        <w:rPr>
          <w:lang w:val="en-US"/>
        </w:rPr>
        <w:t xml:space="preserve"> </w:t>
      </w:r>
      <w:proofErr w:type="spellStart"/>
      <w:r w:rsidR="00C66153">
        <w:rPr>
          <w:lang w:val="en-US"/>
        </w:rPr>
        <w:t>být</w:t>
      </w:r>
      <w:proofErr w:type="spellEnd"/>
      <w:r w:rsidR="00C66153">
        <w:rPr>
          <w:lang w:val="en-US"/>
        </w:rPr>
        <w:t xml:space="preserve"> </w:t>
      </w:r>
      <w:proofErr w:type="spellStart"/>
      <w:r w:rsidR="00C66153">
        <w:rPr>
          <w:lang w:val="en-US"/>
        </w:rPr>
        <w:t>změněn</w:t>
      </w:r>
      <w:r w:rsidR="00460768">
        <w:rPr>
          <w:lang w:val="en-US"/>
        </w:rPr>
        <w:t>y</w:t>
      </w:r>
      <w:proofErr w:type="spellEnd"/>
      <w:r w:rsidR="00C66153">
        <w:rPr>
          <w:lang w:val="en-US"/>
        </w:rPr>
        <w:t xml:space="preserve"> v </w:t>
      </w:r>
      <w:proofErr w:type="spellStart"/>
      <w:r w:rsidR="00C66153">
        <w:rPr>
          <w:lang w:val="en-US"/>
        </w:rPr>
        <w:t>klientském</w:t>
      </w:r>
      <w:proofErr w:type="spellEnd"/>
      <w:r w:rsidR="00C66153">
        <w:rPr>
          <w:lang w:val="en-US"/>
        </w:rPr>
        <w:t xml:space="preserve"> </w:t>
      </w:r>
      <w:proofErr w:type="spellStart"/>
      <w:r w:rsidR="00C66153">
        <w:rPr>
          <w:lang w:val="en-US"/>
        </w:rPr>
        <w:t>kódu</w:t>
      </w:r>
      <w:proofErr w:type="spellEnd"/>
      <w:r w:rsidR="00C66153">
        <w:rPr>
          <w:lang w:val="en-US"/>
        </w:rPr>
        <w:t xml:space="preserve">. </w:t>
      </w:r>
      <w:proofErr w:type="spellStart"/>
      <w:r w:rsidR="00C66153">
        <w:rPr>
          <w:lang w:val="en-US"/>
        </w:rPr>
        <w:t>Důležité</w:t>
      </w:r>
      <w:proofErr w:type="spellEnd"/>
      <w:r w:rsidR="00C66153">
        <w:rPr>
          <w:lang w:val="en-US"/>
        </w:rPr>
        <w:t xml:space="preserve"> je, </w:t>
      </w:r>
      <w:proofErr w:type="spellStart"/>
      <w:r w:rsidR="00C66153">
        <w:rPr>
          <w:lang w:val="en-US"/>
        </w:rPr>
        <w:t>že</w:t>
      </w:r>
      <w:proofErr w:type="spellEnd"/>
      <w:r w:rsidR="00C66153">
        <w:rPr>
          <w:lang w:val="en-US"/>
        </w:rPr>
        <w:t xml:space="preserve"> </w:t>
      </w:r>
      <w:r w:rsidR="00C66153" w:rsidRPr="00C66153">
        <w:rPr>
          <w:b/>
          <w:bCs/>
          <w:lang w:val="en-US"/>
        </w:rPr>
        <w:t xml:space="preserve">data </w:t>
      </w:r>
      <w:proofErr w:type="spellStart"/>
      <w:r w:rsidR="00C66153" w:rsidRPr="00C66153">
        <w:rPr>
          <w:b/>
          <w:bCs/>
          <w:lang w:val="en-US"/>
        </w:rPr>
        <w:t>skrýváme</w:t>
      </w:r>
      <w:proofErr w:type="spellEnd"/>
      <w:r w:rsidR="00C66153" w:rsidRPr="00C66153">
        <w:rPr>
          <w:b/>
          <w:bCs/>
          <w:lang w:val="en-US"/>
        </w:rPr>
        <w:t xml:space="preserve"> </w:t>
      </w:r>
      <w:proofErr w:type="spellStart"/>
      <w:r w:rsidR="00C66153" w:rsidRPr="00C66153">
        <w:rPr>
          <w:b/>
          <w:bCs/>
          <w:lang w:val="en-US"/>
        </w:rPr>
        <w:t>před</w:t>
      </w:r>
      <w:proofErr w:type="spellEnd"/>
      <w:r w:rsidR="00C66153" w:rsidRPr="00C66153">
        <w:rPr>
          <w:b/>
          <w:bCs/>
          <w:lang w:val="en-US"/>
        </w:rPr>
        <w:t xml:space="preserve"> </w:t>
      </w:r>
      <w:proofErr w:type="spellStart"/>
      <w:r w:rsidR="00C66153" w:rsidRPr="00C66153">
        <w:rPr>
          <w:b/>
          <w:bCs/>
          <w:lang w:val="en-US"/>
        </w:rPr>
        <w:t>vývojáři</w:t>
      </w:r>
      <w:proofErr w:type="spellEnd"/>
      <w:r w:rsidR="00C66153">
        <w:rPr>
          <w:lang w:val="en-US"/>
        </w:rPr>
        <w:t xml:space="preserve"> a </w:t>
      </w:r>
      <w:proofErr w:type="spellStart"/>
      <w:r w:rsidR="00C66153">
        <w:rPr>
          <w:lang w:val="en-US"/>
        </w:rPr>
        <w:t>cílem</w:t>
      </w:r>
      <w:proofErr w:type="spellEnd"/>
      <w:r w:rsidR="00C66153">
        <w:rPr>
          <w:lang w:val="en-US"/>
        </w:rPr>
        <w:t xml:space="preserve"> je </w:t>
      </w:r>
      <w:proofErr w:type="spellStart"/>
      <w:r w:rsidR="00C66153">
        <w:rPr>
          <w:lang w:val="en-US"/>
        </w:rPr>
        <w:t>zpřehlednění</w:t>
      </w:r>
      <w:proofErr w:type="spellEnd"/>
      <w:r w:rsidR="00C66153">
        <w:rPr>
          <w:lang w:val="en-US"/>
        </w:rPr>
        <w:t xml:space="preserve"> </w:t>
      </w:r>
      <w:proofErr w:type="spellStart"/>
      <w:r w:rsidR="00C66153">
        <w:rPr>
          <w:lang w:val="en-US"/>
        </w:rPr>
        <w:t>kódu</w:t>
      </w:r>
      <w:proofErr w:type="spellEnd"/>
      <w:r w:rsidR="00C66153">
        <w:rPr>
          <w:lang w:val="en-US"/>
        </w:rPr>
        <w:t xml:space="preserve"> a </w:t>
      </w:r>
      <w:proofErr w:type="spellStart"/>
      <w:r w:rsidR="00C66153">
        <w:rPr>
          <w:lang w:val="en-US"/>
        </w:rPr>
        <w:t>zabránění</w:t>
      </w:r>
      <w:proofErr w:type="spellEnd"/>
      <w:r w:rsidR="00C66153">
        <w:rPr>
          <w:lang w:val="en-US"/>
        </w:rPr>
        <w:t xml:space="preserve"> </w:t>
      </w:r>
      <w:proofErr w:type="spellStart"/>
      <w:r w:rsidR="00C66153">
        <w:rPr>
          <w:lang w:val="en-US"/>
        </w:rPr>
        <w:t>chybám</w:t>
      </w:r>
      <w:proofErr w:type="spellEnd"/>
      <w:r w:rsidR="00C66153">
        <w:rPr>
          <w:lang w:val="en-US"/>
        </w:rPr>
        <w:t xml:space="preserve">, </w:t>
      </w:r>
      <w:proofErr w:type="spellStart"/>
      <w:r w:rsidR="00C66153">
        <w:rPr>
          <w:lang w:val="en-US"/>
        </w:rPr>
        <w:t>tak</w:t>
      </w:r>
      <w:proofErr w:type="spellEnd"/>
      <w:r w:rsidR="00C66153">
        <w:rPr>
          <w:lang w:val="en-US"/>
        </w:rPr>
        <w:t xml:space="preserve"> aby </w:t>
      </w:r>
      <w:proofErr w:type="spellStart"/>
      <w:r w:rsidR="00C66153">
        <w:rPr>
          <w:lang w:val="en-US"/>
        </w:rPr>
        <w:t>bylo</w:t>
      </w:r>
      <w:proofErr w:type="spellEnd"/>
      <w:r w:rsidR="00C66153">
        <w:rPr>
          <w:lang w:val="en-US"/>
        </w:rPr>
        <w:t xml:space="preserve"> </w:t>
      </w:r>
      <w:proofErr w:type="spellStart"/>
      <w:r w:rsidR="00C66153">
        <w:rPr>
          <w:lang w:val="en-US"/>
        </w:rPr>
        <w:t>jasné</w:t>
      </w:r>
      <w:proofErr w:type="spellEnd"/>
      <w:r w:rsidR="00C66153">
        <w:rPr>
          <w:lang w:val="en-US"/>
        </w:rPr>
        <w:t xml:space="preserve">, </w:t>
      </w:r>
      <w:proofErr w:type="spellStart"/>
      <w:r w:rsidR="00C66153">
        <w:rPr>
          <w:lang w:val="en-US"/>
        </w:rPr>
        <w:t>které</w:t>
      </w:r>
      <w:proofErr w:type="spellEnd"/>
      <w:r w:rsidR="00C66153">
        <w:rPr>
          <w:lang w:val="en-US"/>
        </w:rPr>
        <w:t xml:space="preserve"> </w:t>
      </w:r>
      <w:proofErr w:type="spellStart"/>
      <w:r w:rsidR="00C66153">
        <w:rPr>
          <w:lang w:val="en-US"/>
        </w:rPr>
        <w:t>fieldy</w:t>
      </w:r>
      <w:proofErr w:type="spellEnd"/>
      <w:r w:rsidR="00C66153">
        <w:rPr>
          <w:lang w:val="en-US"/>
        </w:rPr>
        <w:t xml:space="preserve"> a </w:t>
      </w:r>
      <w:proofErr w:type="spellStart"/>
      <w:r w:rsidR="00C66153">
        <w:rPr>
          <w:lang w:val="en-US"/>
        </w:rPr>
        <w:t>metody</w:t>
      </w:r>
      <w:proofErr w:type="spellEnd"/>
      <w:r w:rsidR="00C66153">
        <w:rPr>
          <w:lang w:val="en-US"/>
        </w:rPr>
        <w:t xml:space="preserve"> </w:t>
      </w:r>
      <w:proofErr w:type="spellStart"/>
      <w:r w:rsidR="00C66153">
        <w:rPr>
          <w:lang w:val="en-US"/>
        </w:rPr>
        <w:t>má</w:t>
      </w:r>
      <w:proofErr w:type="spellEnd"/>
      <w:r w:rsidR="00C66153">
        <w:rPr>
          <w:lang w:val="en-US"/>
        </w:rPr>
        <w:t xml:space="preserve"> </w:t>
      </w:r>
      <w:proofErr w:type="spellStart"/>
      <w:r w:rsidR="00C66153">
        <w:rPr>
          <w:lang w:val="en-US"/>
        </w:rPr>
        <w:t>vývojář</w:t>
      </w:r>
      <w:proofErr w:type="spellEnd"/>
      <w:r w:rsidR="00C66153">
        <w:rPr>
          <w:lang w:val="en-US"/>
        </w:rPr>
        <w:t xml:space="preserve"> </w:t>
      </w:r>
      <w:proofErr w:type="spellStart"/>
      <w:r w:rsidR="00C66153">
        <w:rPr>
          <w:lang w:val="en-US"/>
        </w:rPr>
        <w:t>volat</w:t>
      </w:r>
      <w:proofErr w:type="spellEnd"/>
      <w:r w:rsidR="00CC2DEA">
        <w:rPr>
          <w:lang w:val="en-US"/>
        </w:rPr>
        <w:t xml:space="preserve"> </w:t>
      </w:r>
      <w:proofErr w:type="spellStart"/>
      <w:r w:rsidR="00CC2DEA">
        <w:rPr>
          <w:lang w:val="en-US"/>
        </w:rPr>
        <w:t>když</w:t>
      </w:r>
      <w:proofErr w:type="spellEnd"/>
      <w:r w:rsidR="00CC2DEA">
        <w:rPr>
          <w:lang w:val="en-US"/>
        </w:rPr>
        <w:t xml:space="preserve"> </w:t>
      </w:r>
      <w:proofErr w:type="spellStart"/>
      <w:r w:rsidR="00CC2DEA">
        <w:rPr>
          <w:lang w:val="en-US"/>
        </w:rPr>
        <w:t>používá</w:t>
      </w:r>
      <w:proofErr w:type="spellEnd"/>
      <w:r w:rsidR="00CC2DEA">
        <w:rPr>
          <w:lang w:val="en-US"/>
        </w:rPr>
        <w:t xml:space="preserve"> </w:t>
      </w:r>
      <w:proofErr w:type="spellStart"/>
      <w:r w:rsidR="00CC2DEA">
        <w:rPr>
          <w:lang w:val="en-US"/>
        </w:rPr>
        <w:t>třídu</w:t>
      </w:r>
      <w:proofErr w:type="spellEnd"/>
      <w:r w:rsidR="00460768">
        <w:rPr>
          <w:lang w:val="en-US"/>
        </w:rPr>
        <w:t xml:space="preserve"> </w:t>
      </w:r>
      <w:proofErr w:type="spellStart"/>
      <w:r w:rsidR="00C66153">
        <w:rPr>
          <w:lang w:val="en-US"/>
        </w:rPr>
        <w:t>ve</w:t>
      </w:r>
      <w:proofErr w:type="spellEnd"/>
      <w:r w:rsidR="00C66153">
        <w:rPr>
          <w:lang w:val="en-US"/>
        </w:rPr>
        <w:t xml:space="preserve"> </w:t>
      </w:r>
      <w:proofErr w:type="spellStart"/>
      <w:r w:rsidR="00C66153">
        <w:rPr>
          <w:lang w:val="en-US"/>
        </w:rPr>
        <w:t>vlastním</w:t>
      </w:r>
      <w:proofErr w:type="spellEnd"/>
      <w:r w:rsidR="00C66153">
        <w:rPr>
          <w:lang w:val="en-US"/>
        </w:rPr>
        <w:t xml:space="preserve"> </w:t>
      </w:r>
      <w:proofErr w:type="spellStart"/>
      <w:r w:rsidR="00C66153">
        <w:rPr>
          <w:lang w:val="en-US"/>
        </w:rPr>
        <w:t>kódu</w:t>
      </w:r>
      <w:proofErr w:type="spellEnd"/>
      <w:r w:rsidR="00C66153">
        <w:rPr>
          <w:lang w:val="en-US"/>
        </w:rPr>
        <w:t xml:space="preserve"> a </w:t>
      </w:r>
      <w:proofErr w:type="spellStart"/>
      <w:r w:rsidR="00C66153">
        <w:rPr>
          <w:lang w:val="en-US"/>
        </w:rPr>
        <w:t>které</w:t>
      </w:r>
      <w:proofErr w:type="spellEnd"/>
      <w:r w:rsidR="00C66153">
        <w:rPr>
          <w:lang w:val="en-US"/>
        </w:rPr>
        <w:t xml:space="preserve"> </w:t>
      </w:r>
      <w:proofErr w:type="spellStart"/>
      <w:r w:rsidR="00CC2DEA">
        <w:rPr>
          <w:lang w:val="en-US"/>
        </w:rPr>
        <w:t>metody</w:t>
      </w:r>
      <w:proofErr w:type="spellEnd"/>
      <w:r w:rsidR="00CC2DEA">
        <w:rPr>
          <w:lang w:val="en-US"/>
        </w:rPr>
        <w:t xml:space="preserve"> </w:t>
      </w:r>
      <w:proofErr w:type="spellStart"/>
      <w:r w:rsidR="00460768">
        <w:rPr>
          <w:lang w:val="en-US"/>
        </w:rPr>
        <w:t>používat</w:t>
      </w:r>
      <w:proofErr w:type="spellEnd"/>
      <w:r w:rsidR="00460768">
        <w:rPr>
          <w:lang w:val="en-US"/>
        </w:rPr>
        <w:t xml:space="preserve"> </w:t>
      </w:r>
      <w:proofErr w:type="spellStart"/>
      <w:r w:rsidR="00460768">
        <w:rPr>
          <w:lang w:val="en-US"/>
        </w:rPr>
        <w:t>nemá</w:t>
      </w:r>
      <w:proofErr w:type="spellEnd"/>
      <w:r w:rsidR="00460768">
        <w:rPr>
          <w:lang w:val="en-US"/>
        </w:rPr>
        <w:t>.</w:t>
      </w:r>
    </w:p>
    <w:p w14:paraId="5A734943" w14:textId="77777777" w:rsidR="00747285" w:rsidRDefault="00747285" w:rsidP="001308D7">
      <w:pPr>
        <w:rPr>
          <w:lang w:val="en-US"/>
        </w:rPr>
      </w:pPr>
    </w:p>
    <w:p w14:paraId="6D7CA7F6" w14:textId="77777777" w:rsidR="002E45E5" w:rsidRDefault="002E45E5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66F4F67" w14:textId="65F7C63B" w:rsidR="001308D7" w:rsidRDefault="00CC2DEA" w:rsidP="001308D7">
      <w:pPr>
        <w:rPr>
          <w:lang w:val="en-US"/>
        </w:rPr>
      </w:pPr>
      <w:r>
        <w:rPr>
          <w:lang w:val="en-US"/>
        </w:rPr>
        <w:lastRenderedPageBreak/>
        <w:t xml:space="preserve">Pro </w:t>
      </w:r>
      <w:proofErr w:type="spellStart"/>
      <w:r>
        <w:rPr>
          <w:lang w:val="en-US"/>
        </w:rPr>
        <w:t>skrývání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následující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klíčová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slova</w:t>
      </w:r>
      <w:proofErr w:type="spellEnd"/>
      <w:r>
        <w:rPr>
          <w:lang w:val="en-US"/>
        </w:rPr>
        <w:t>:</w:t>
      </w:r>
    </w:p>
    <w:p w14:paraId="4B52EEAC" w14:textId="2ABD9651" w:rsidR="005B408C" w:rsidRPr="005B408C" w:rsidRDefault="005B408C" w:rsidP="005B408C">
      <w:pPr>
        <w:pStyle w:val="Odstavecseseznamem"/>
        <w:numPr>
          <w:ilvl w:val="0"/>
          <w:numId w:val="32"/>
        </w:numPr>
      </w:pPr>
      <w:r>
        <w:rPr>
          <w:rFonts w:ascii="Consolas" w:hAnsi="Consolas"/>
          <w:color w:val="0000FF"/>
          <w:sz w:val="21"/>
          <w:szCs w:val="21"/>
        </w:rPr>
        <w:t>public</w:t>
      </w:r>
      <w:r>
        <w:t xml:space="preserve"> - </w:t>
      </w:r>
      <w:r w:rsidRPr="005B408C">
        <w:t>přístupné z vnějšku třídy i metodám odvozené třídy.</w:t>
      </w:r>
    </w:p>
    <w:p w14:paraId="0602FDED" w14:textId="4081A353" w:rsidR="005B408C" w:rsidRPr="005B408C" w:rsidRDefault="005B408C" w:rsidP="005B408C">
      <w:pPr>
        <w:pStyle w:val="Odstavecseseznamem"/>
        <w:numPr>
          <w:ilvl w:val="0"/>
          <w:numId w:val="32"/>
        </w:numPr>
      </w:pPr>
      <w:proofErr w:type="spellStart"/>
      <w:r w:rsidRPr="006A065B">
        <w:rPr>
          <w:rFonts w:ascii="Consolas" w:hAnsi="Consolas"/>
          <w:color w:val="0000FF"/>
          <w:sz w:val="21"/>
          <w:szCs w:val="21"/>
        </w:rPr>
        <w:t>private</w:t>
      </w:r>
      <w:proofErr w:type="spellEnd"/>
      <w:r>
        <w:t xml:space="preserve"> - </w:t>
      </w:r>
      <w:r w:rsidRPr="005B408C">
        <w:t>nepřístupné z vnějšku třídy a nepřístupné metodám odvozené třídy.</w:t>
      </w:r>
      <w:r>
        <w:t xml:space="preserve"> P</w:t>
      </w:r>
      <w:r w:rsidRPr="005B408C">
        <w:t>řesto je ale odvozená třída má, ale mohou k nim přistupovat pouze metody základní třídy.</w:t>
      </w:r>
    </w:p>
    <w:p w14:paraId="10C8681D" w14:textId="77777777" w:rsidR="0005455E" w:rsidRDefault="005B408C" w:rsidP="0005455E">
      <w:pPr>
        <w:pStyle w:val="Odstavecseseznamem"/>
        <w:numPr>
          <w:ilvl w:val="0"/>
          <w:numId w:val="33"/>
        </w:numPr>
      </w:pPr>
      <w:proofErr w:type="spellStart"/>
      <w:r w:rsidRPr="006A065B">
        <w:rPr>
          <w:rFonts w:ascii="Consolas" w:hAnsi="Consolas"/>
          <w:color w:val="0000FF"/>
          <w:sz w:val="21"/>
          <w:szCs w:val="21"/>
        </w:rPr>
        <w:t>pr</w:t>
      </w:r>
      <w:r w:rsidR="0005455E">
        <w:rPr>
          <w:rFonts w:ascii="Consolas" w:hAnsi="Consolas"/>
          <w:color w:val="0000FF"/>
          <w:sz w:val="21"/>
          <w:szCs w:val="21"/>
        </w:rPr>
        <w:t>otected</w:t>
      </w:r>
      <w:proofErr w:type="spellEnd"/>
      <w:r>
        <w:t xml:space="preserve"> - </w:t>
      </w:r>
      <w:r w:rsidRPr="005B408C">
        <w:t>nepřístupné z vnějšku třídy, ale přístupné metodám odvozené třídy</w:t>
      </w:r>
      <w:r w:rsidR="0005455E">
        <w:t xml:space="preserve">, je to </w:t>
      </w:r>
      <w:r w:rsidRPr="005B408C">
        <w:t xml:space="preserve">„nejdůležitější“ modifikátor v rámci dědičnosti. </w:t>
      </w:r>
    </w:p>
    <w:p w14:paraId="7F67A022" w14:textId="35EE1D4F" w:rsidR="0005455E" w:rsidRDefault="0005455E" w:rsidP="0005455E">
      <w:pPr>
        <w:pStyle w:val="Odstavecseseznamem"/>
        <w:numPr>
          <w:ilvl w:val="0"/>
          <w:numId w:val="33"/>
        </w:numPr>
      </w:pPr>
      <w:proofErr w:type="spellStart"/>
      <w:r w:rsidRPr="0005455E">
        <w:rPr>
          <w:rFonts w:ascii="Consolas" w:hAnsi="Consolas"/>
          <w:color w:val="0000FF"/>
          <w:sz w:val="21"/>
          <w:szCs w:val="21"/>
        </w:rPr>
        <w:t>internal</w:t>
      </w:r>
      <w:proofErr w:type="spellEnd"/>
      <w:r>
        <w:t xml:space="preserve"> - p</w:t>
      </w:r>
      <w:r w:rsidRPr="005B408C">
        <w:t xml:space="preserve">řístupné z jakéhokoliv kódu ve stejné </w:t>
      </w:r>
      <w:proofErr w:type="spellStart"/>
      <w:r w:rsidRPr="005B408C">
        <w:t>assembly</w:t>
      </w:r>
      <w:proofErr w:type="spellEnd"/>
      <w:r w:rsidRPr="005B408C">
        <w:t xml:space="preserve">, ale nepřístupné z jiné </w:t>
      </w:r>
      <w:proofErr w:type="spellStart"/>
      <w:r w:rsidRPr="005B408C">
        <w:t>assembly</w:t>
      </w:r>
      <w:proofErr w:type="spellEnd"/>
      <w:r w:rsidRPr="005B408C">
        <w:t>.</w:t>
      </w:r>
    </w:p>
    <w:p w14:paraId="2244E350" w14:textId="77777777" w:rsidR="00F3136F" w:rsidRDefault="00345541" w:rsidP="00345541">
      <w:r>
        <w:t>My</w:t>
      </w:r>
      <w:r w:rsidR="00F37FD7">
        <w:t xml:space="preserve"> se zaměříme na</w:t>
      </w:r>
      <w:r w:rsidR="00D07A86">
        <w:t xml:space="preserve"> klíčov</w:t>
      </w:r>
      <w:r w:rsidR="008C5E75">
        <w:t>á</w:t>
      </w:r>
      <w:r w:rsidR="00D07A86">
        <w:t xml:space="preserve"> slov</w:t>
      </w:r>
      <w:r w:rsidR="008C5E75">
        <w:t xml:space="preserve">a </w:t>
      </w:r>
      <w:r w:rsidR="008C5E75" w:rsidRPr="008C5E75">
        <w:rPr>
          <w:i/>
          <w:iCs/>
        </w:rPr>
        <w:t>public</w:t>
      </w:r>
      <w:r w:rsidR="008C5E75">
        <w:t xml:space="preserve"> a</w:t>
      </w:r>
      <w:r w:rsidR="00D07A86">
        <w:t xml:space="preserve"> </w:t>
      </w:r>
      <w:proofErr w:type="spellStart"/>
      <w:r w:rsidR="00D07A86" w:rsidRPr="00F37FD7">
        <w:rPr>
          <w:i/>
          <w:iCs/>
        </w:rPr>
        <w:t>private</w:t>
      </w:r>
      <w:proofErr w:type="spellEnd"/>
      <w:r w:rsidR="00D07A86">
        <w:t xml:space="preserve">. </w:t>
      </w:r>
    </w:p>
    <w:p w14:paraId="7BA8FE6A" w14:textId="5E4A0399" w:rsidR="00345541" w:rsidRDefault="00F3136F" w:rsidP="00345541">
      <w:r>
        <w:t xml:space="preserve">Nejprve si ukážeme příklad na </w:t>
      </w:r>
      <w:r w:rsidRPr="00F3136F">
        <w:rPr>
          <w:i/>
          <w:iCs/>
        </w:rPr>
        <w:t>public</w:t>
      </w:r>
      <w:r>
        <w:t xml:space="preserve">. </w:t>
      </w:r>
      <w:r w:rsidR="00D07A86">
        <w:t xml:space="preserve">Na levé straně je definice třídy a na pravé straně klientský kód v metodě </w:t>
      </w:r>
      <w:proofErr w:type="spellStart"/>
      <w:r w:rsidR="00D07A86" w:rsidRPr="00562055">
        <w:rPr>
          <w:i/>
          <w:iCs/>
        </w:rPr>
        <w:t>Main</w:t>
      </w:r>
      <w:proofErr w:type="spellEnd"/>
      <w:r w:rsidR="00D07A86">
        <w:t>.</w:t>
      </w:r>
      <w:r w:rsidR="00593D45">
        <w:t xml:space="preserve"> Pokud je </w:t>
      </w:r>
      <w:proofErr w:type="spellStart"/>
      <w:r w:rsidR="00593D45">
        <w:t>field</w:t>
      </w:r>
      <w:proofErr w:type="spellEnd"/>
      <w:r w:rsidR="00593D45">
        <w:t xml:space="preserve"> </w:t>
      </w:r>
      <w:r w:rsidR="00593D45" w:rsidRPr="00593D45">
        <w:rPr>
          <w:i/>
          <w:iCs/>
        </w:rPr>
        <w:t>vek</w:t>
      </w:r>
      <w:r w:rsidR="00593D45">
        <w:t xml:space="preserve"> a </w:t>
      </w:r>
      <w:proofErr w:type="spellStart"/>
      <w:r w:rsidR="00593D45" w:rsidRPr="00593D45">
        <w:rPr>
          <w:i/>
          <w:iCs/>
        </w:rPr>
        <w:t>jmeno</w:t>
      </w:r>
      <w:proofErr w:type="spellEnd"/>
      <w:r w:rsidR="00593D45">
        <w:t xml:space="preserve"> </w:t>
      </w:r>
      <w:r w:rsidR="00593D45" w:rsidRPr="00593D45">
        <w:rPr>
          <w:i/>
          <w:iCs/>
        </w:rPr>
        <w:t>public</w:t>
      </w:r>
      <w:r w:rsidR="00593D45">
        <w:t>, tak k n</w:t>
      </w:r>
      <w:r w:rsidR="00CA1E23">
        <w:t>im</w:t>
      </w:r>
      <w:r w:rsidR="00593D45">
        <w:t xml:space="preserve"> můžeme přistupovat v klientském kódu.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345541" w14:paraId="7BE38ED0" w14:textId="77777777" w:rsidTr="00E656CF">
        <w:tc>
          <w:tcPr>
            <w:tcW w:w="4390" w:type="dxa"/>
            <w:shd w:val="clear" w:color="auto" w:fill="E7E6E6" w:themeFill="background2"/>
          </w:tcPr>
          <w:p w14:paraId="6EB021D1" w14:textId="77777777" w:rsidR="009F26C5" w:rsidRPr="009F26C5" w:rsidRDefault="009F26C5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9F26C5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proofErr w:type="spellEnd"/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 Student</w:t>
            </w:r>
          </w:p>
          <w:p w14:paraId="760E5259" w14:textId="77777777" w:rsidR="009F26C5" w:rsidRPr="009F26C5" w:rsidRDefault="009F26C5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1E7A1140" w14:textId="77777777" w:rsidR="009F26C5" w:rsidRPr="009F26C5" w:rsidRDefault="009F26C5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9F26C5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9F26C5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 vek;</w:t>
            </w:r>
          </w:p>
          <w:p w14:paraId="4BF493E6" w14:textId="77777777" w:rsidR="009F26C5" w:rsidRPr="009F26C5" w:rsidRDefault="009F26C5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9F26C5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9F26C5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proofErr w:type="spellEnd"/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jmeno</w:t>
            </w:r>
            <w:proofErr w:type="spellEnd"/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0DABB9F" w14:textId="77777777" w:rsidR="009F26C5" w:rsidRPr="009F26C5" w:rsidRDefault="009F26C5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3CC011DD" w14:textId="77777777" w:rsidR="00345541" w:rsidRDefault="00345541" w:rsidP="00345541"/>
        </w:tc>
        <w:tc>
          <w:tcPr>
            <w:tcW w:w="4960" w:type="dxa"/>
            <w:shd w:val="clear" w:color="auto" w:fill="E7E6E6" w:themeFill="background2"/>
          </w:tcPr>
          <w:p w14:paraId="4CF4F0A9" w14:textId="77777777" w:rsidR="00593D45" w:rsidRPr="00593D45" w:rsidRDefault="00593D45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593D45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proofErr w:type="spellEnd"/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Program</w:t>
            </w:r>
          </w:p>
          <w:p w14:paraId="6BC16CF7" w14:textId="77777777" w:rsidR="00593D45" w:rsidRPr="00593D45" w:rsidRDefault="00593D45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767E3D4F" w14:textId="77777777" w:rsidR="00593D45" w:rsidRPr="00593D45" w:rsidRDefault="00593D45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93D45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593D45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proofErr w:type="spellEnd"/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Main</w:t>
            </w:r>
            <w:proofErr w:type="spellEnd"/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93D45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proofErr w:type="spellEnd"/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[] </w:t>
            </w:r>
            <w:proofErr w:type="spellStart"/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402EA05" w14:textId="77777777" w:rsidR="00593D45" w:rsidRPr="00593D45" w:rsidRDefault="00593D45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   {</w:t>
            </w:r>
          </w:p>
          <w:p w14:paraId="5ED8B86D" w14:textId="77777777" w:rsidR="00593D45" w:rsidRPr="00593D45" w:rsidRDefault="00593D45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593D45">
              <w:rPr>
                <w:rFonts w:ascii="Consolas" w:hAnsi="Consolas"/>
                <w:color w:val="0000FF"/>
                <w:sz w:val="21"/>
                <w:szCs w:val="21"/>
              </w:rPr>
              <w:t>Student</w:t>
            </w: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student1 = </w:t>
            </w:r>
            <w:proofErr w:type="spellStart"/>
            <w:r w:rsidRPr="00593D45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proofErr w:type="spellEnd"/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593D45">
              <w:rPr>
                <w:rFonts w:ascii="Consolas" w:hAnsi="Consolas"/>
                <w:color w:val="0000FF"/>
                <w:sz w:val="21"/>
                <w:szCs w:val="21"/>
              </w:rPr>
              <w:t>Student</w:t>
            </w: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3B281C0B" w14:textId="77777777" w:rsidR="00593D45" w:rsidRPr="00593D45" w:rsidRDefault="00593D45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       student1.jmeno = </w:t>
            </w:r>
            <w:r w:rsidRPr="00593D45">
              <w:rPr>
                <w:rFonts w:ascii="Consolas" w:hAnsi="Consolas"/>
                <w:color w:val="A31515"/>
                <w:sz w:val="21"/>
                <w:szCs w:val="21"/>
              </w:rPr>
              <w:t>"Tomas"</w:t>
            </w: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CC8A1CC" w14:textId="77777777" w:rsidR="00593D45" w:rsidRPr="00593D45" w:rsidRDefault="00593D45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       student1.vek = </w:t>
            </w:r>
            <w:r w:rsidRPr="00593D45">
              <w:rPr>
                <w:rFonts w:ascii="Consolas" w:hAnsi="Consolas"/>
                <w:color w:val="098658"/>
                <w:sz w:val="21"/>
                <w:szCs w:val="21"/>
              </w:rPr>
              <w:t>22</w:t>
            </w: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00F088D" w14:textId="32D3599D" w:rsidR="00593D45" w:rsidRPr="00593D45" w:rsidRDefault="00593D45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2F7A24D3" w14:textId="1E70ADD7" w:rsidR="00345541" w:rsidRPr="00CA1E23" w:rsidRDefault="00593D45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6918FC27" w14:textId="4B74995D" w:rsidR="00345541" w:rsidRDefault="00345541" w:rsidP="00345541"/>
    <w:p w14:paraId="3314DD86" w14:textId="77777777" w:rsidR="0079224A" w:rsidRDefault="0079224A" w:rsidP="00345541"/>
    <w:p w14:paraId="3FD5F0E7" w14:textId="77777777" w:rsidR="0079224A" w:rsidRDefault="0079224A" w:rsidP="00345541"/>
    <w:p w14:paraId="2845809C" w14:textId="77777777" w:rsidR="00F37FD7" w:rsidRDefault="00F37FD7">
      <w:pPr>
        <w:spacing w:after="0" w:line="240" w:lineRule="auto"/>
        <w:jc w:val="left"/>
      </w:pPr>
      <w:r>
        <w:br w:type="page"/>
      </w:r>
    </w:p>
    <w:p w14:paraId="532C61EC" w14:textId="36D86FCB" w:rsidR="00593D45" w:rsidRDefault="00593D45" w:rsidP="00345541">
      <w:r>
        <w:lastRenderedPageBreak/>
        <w:t xml:space="preserve">Pokud je </w:t>
      </w:r>
      <w:proofErr w:type="spellStart"/>
      <w:r>
        <w:t>field</w:t>
      </w:r>
      <w:proofErr w:type="spellEnd"/>
      <w:r>
        <w:t xml:space="preserve"> </w:t>
      </w:r>
      <w:r w:rsidRPr="00593D45">
        <w:rPr>
          <w:i/>
          <w:iCs/>
        </w:rPr>
        <w:t>vek</w:t>
      </w:r>
      <w:r>
        <w:t xml:space="preserve"> a </w:t>
      </w:r>
      <w:proofErr w:type="spellStart"/>
      <w:r w:rsidRPr="00593D45">
        <w:rPr>
          <w:i/>
          <w:iCs/>
        </w:rPr>
        <w:t>jmeno</w:t>
      </w:r>
      <w:proofErr w:type="spellEnd"/>
      <w:r>
        <w:t xml:space="preserve"> </w:t>
      </w:r>
      <w:proofErr w:type="spellStart"/>
      <w:r w:rsidRPr="00593D45">
        <w:rPr>
          <w:i/>
          <w:iCs/>
        </w:rPr>
        <w:t>p</w:t>
      </w:r>
      <w:r>
        <w:rPr>
          <w:i/>
          <w:iCs/>
        </w:rPr>
        <w:t>rivate</w:t>
      </w:r>
      <w:proofErr w:type="spellEnd"/>
      <w:r>
        <w:t>, tak k nim nemůžeme přistupovat v klientském kódu.</w:t>
      </w:r>
    </w:p>
    <w:tbl>
      <w:tblPr>
        <w:tblStyle w:val="Mkatabulky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390"/>
        <w:gridCol w:w="4960"/>
      </w:tblGrid>
      <w:tr w:rsidR="00CA1E23" w14:paraId="340C0398" w14:textId="77777777" w:rsidTr="00A61216">
        <w:tc>
          <w:tcPr>
            <w:tcW w:w="4390" w:type="dxa"/>
            <w:shd w:val="clear" w:color="auto" w:fill="E7E6E6" w:themeFill="background2"/>
          </w:tcPr>
          <w:p w14:paraId="518EE734" w14:textId="77777777" w:rsidR="00CA1E23" w:rsidRPr="009F26C5" w:rsidRDefault="00CA1E23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9F26C5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proofErr w:type="spellEnd"/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 Student</w:t>
            </w:r>
          </w:p>
          <w:p w14:paraId="72488889" w14:textId="77777777" w:rsidR="00CA1E23" w:rsidRPr="009F26C5" w:rsidRDefault="00CA1E23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63AAD705" w14:textId="23F4D8DC" w:rsidR="00CA1E23" w:rsidRPr="009F26C5" w:rsidRDefault="00CA1E23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9F26C5">
              <w:rPr>
                <w:rFonts w:ascii="Consolas" w:hAnsi="Consolas"/>
                <w:color w:val="0000FF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rivate</w:t>
            </w:r>
            <w:proofErr w:type="spellEnd"/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9F26C5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proofErr w:type="spellEnd"/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 vek;</w:t>
            </w:r>
          </w:p>
          <w:p w14:paraId="2C07C059" w14:textId="7F60DD6E" w:rsidR="00CA1E23" w:rsidRPr="009F26C5" w:rsidRDefault="00CA1E23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9F26C5">
              <w:rPr>
                <w:rFonts w:ascii="Consolas" w:hAnsi="Consolas"/>
                <w:color w:val="0000FF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rivate</w:t>
            </w:r>
            <w:proofErr w:type="spellEnd"/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9F26C5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proofErr w:type="spellEnd"/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jmeno</w:t>
            </w:r>
            <w:proofErr w:type="spellEnd"/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06ACE87" w14:textId="77777777" w:rsidR="00CA1E23" w:rsidRPr="009F26C5" w:rsidRDefault="00CA1E23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F26C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5C81F3B9" w14:textId="77777777" w:rsidR="00CA1E23" w:rsidRDefault="00CA1E23" w:rsidP="002D2A82"/>
        </w:tc>
        <w:tc>
          <w:tcPr>
            <w:tcW w:w="4960" w:type="dxa"/>
            <w:shd w:val="clear" w:color="auto" w:fill="E7E6E6" w:themeFill="background2"/>
          </w:tcPr>
          <w:p w14:paraId="006FE284" w14:textId="77777777" w:rsidR="00CA1E23" w:rsidRPr="00593D45" w:rsidRDefault="00CA1E23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593D45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proofErr w:type="spellEnd"/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Program</w:t>
            </w:r>
          </w:p>
          <w:p w14:paraId="5F51A16A" w14:textId="77777777" w:rsidR="00CA1E23" w:rsidRPr="00593D45" w:rsidRDefault="00CA1E23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59AA59F1" w14:textId="77777777" w:rsidR="00CA1E23" w:rsidRPr="00593D45" w:rsidRDefault="00CA1E23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93D45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593D45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proofErr w:type="spellEnd"/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Main</w:t>
            </w:r>
            <w:proofErr w:type="spellEnd"/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93D45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proofErr w:type="spellEnd"/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[] </w:t>
            </w:r>
            <w:proofErr w:type="spellStart"/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7495035" w14:textId="77777777" w:rsidR="00CA1E23" w:rsidRPr="00593D45" w:rsidRDefault="00CA1E23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   {</w:t>
            </w:r>
          </w:p>
          <w:p w14:paraId="52970367" w14:textId="77777777" w:rsidR="00CA1E23" w:rsidRPr="00593D45" w:rsidRDefault="00CA1E23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593D45">
              <w:rPr>
                <w:rFonts w:ascii="Consolas" w:hAnsi="Consolas"/>
                <w:color w:val="0000FF"/>
                <w:sz w:val="21"/>
                <w:szCs w:val="21"/>
              </w:rPr>
              <w:t>Student</w:t>
            </w: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student1 = </w:t>
            </w:r>
            <w:proofErr w:type="spellStart"/>
            <w:r w:rsidRPr="00593D45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proofErr w:type="spellEnd"/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593D45">
              <w:rPr>
                <w:rFonts w:ascii="Consolas" w:hAnsi="Consolas"/>
                <w:color w:val="0000FF"/>
                <w:sz w:val="21"/>
                <w:szCs w:val="21"/>
              </w:rPr>
              <w:t>Student</w:t>
            </w: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066A73E4" w14:textId="77777777" w:rsidR="00CA1E23" w:rsidRPr="00593D45" w:rsidRDefault="00CA1E23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strike/>
                <w:color w:val="000000"/>
                <w:sz w:val="21"/>
                <w:szCs w:val="21"/>
              </w:rPr>
            </w:pP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593D45">
              <w:rPr>
                <w:rFonts w:ascii="Consolas" w:hAnsi="Consolas"/>
                <w:strike/>
                <w:color w:val="000000"/>
                <w:sz w:val="21"/>
                <w:szCs w:val="21"/>
              </w:rPr>
              <w:t>student1.jmeno = </w:t>
            </w:r>
            <w:r w:rsidRPr="00593D45">
              <w:rPr>
                <w:rFonts w:ascii="Consolas" w:hAnsi="Consolas"/>
                <w:strike/>
                <w:color w:val="A31515"/>
                <w:sz w:val="21"/>
                <w:szCs w:val="21"/>
              </w:rPr>
              <w:t>"Tomas"</w:t>
            </w:r>
            <w:r w:rsidRPr="00593D45">
              <w:rPr>
                <w:rFonts w:ascii="Consolas" w:hAnsi="Consolas"/>
                <w:strike/>
                <w:color w:val="000000"/>
                <w:sz w:val="21"/>
                <w:szCs w:val="21"/>
              </w:rPr>
              <w:t>;</w:t>
            </w:r>
          </w:p>
          <w:p w14:paraId="3CECB3C4" w14:textId="77777777" w:rsidR="00CA1E23" w:rsidRPr="00593D45" w:rsidRDefault="00CA1E23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strike/>
                <w:color w:val="000000"/>
                <w:sz w:val="21"/>
                <w:szCs w:val="21"/>
              </w:rPr>
            </w:pP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593D45">
              <w:rPr>
                <w:rFonts w:ascii="Consolas" w:hAnsi="Consolas"/>
                <w:strike/>
                <w:color w:val="000000"/>
                <w:sz w:val="21"/>
                <w:szCs w:val="21"/>
              </w:rPr>
              <w:t>student1.vek = </w:t>
            </w:r>
            <w:r w:rsidRPr="00593D45">
              <w:rPr>
                <w:rFonts w:ascii="Consolas" w:hAnsi="Consolas"/>
                <w:strike/>
                <w:color w:val="098658"/>
                <w:sz w:val="21"/>
                <w:szCs w:val="21"/>
              </w:rPr>
              <w:t>22</w:t>
            </w:r>
            <w:r w:rsidRPr="00593D45">
              <w:rPr>
                <w:rFonts w:ascii="Consolas" w:hAnsi="Consolas"/>
                <w:strike/>
                <w:color w:val="000000"/>
                <w:sz w:val="21"/>
                <w:szCs w:val="21"/>
              </w:rPr>
              <w:t>;</w:t>
            </w:r>
          </w:p>
          <w:p w14:paraId="5FF4C203" w14:textId="25642C72" w:rsidR="00CA1E23" w:rsidRPr="00593D45" w:rsidRDefault="00CA1E23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4BC3DD42" w14:textId="77777777" w:rsidR="00CA1E23" w:rsidRPr="00CA1E23" w:rsidRDefault="00CA1E23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3D4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4679B2F0" w14:textId="6761FF9C" w:rsidR="00593D45" w:rsidRDefault="00593D45" w:rsidP="00345541"/>
    <w:p w14:paraId="359804C6" w14:textId="3E35F643" w:rsidR="00E16BB6" w:rsidRDefault="00C03520" w:rsidP="00C03520">
      <w:r w:rsidRPr="00C03520">
        <w:t xml:space="preserve">Pro přístup k </w:t>
      </w:r>
      <w:proofErr w:type="spellStart"/>
      <w:r w:rsidRPr="00C03520">
        <w:t>private</w:t>
      </w:r>
      <w:proofErr w:type="spellEnd"/>
      <w:r w:rsidRPr="00C03520">
        <w:t xml:space="preserve"> </w:t>
      </w:r>
      <w:proofErr w:type="spellStart"/>
      <w:r w:rsidRPr="00C03520">
        <w:t>fieldům</w:t>
      </w:r>
      <w:proofErr w:type="spellEnd"/>
      <w:r w:rsidRPr="00C03520">
        <w:t xml:space="preserve"> se často používají speciální </w:t>
      </w:r>
      <w:r w:rsidRPr="004715EB">
        <w:rPr>
          <w:i/>
          <w:iCs/>
        </w:rPr>
        <w:t>public</w:t>
      </w:r>
      <w:r w:rsidRPr="00C03520">
        <w:t xml:space="preserve"> metody začínající slovem </w:t>
      </w:r>
      <w:proofErr w:type="spellStart"/>
      <w:r w:rsidRPr="00C03520">
        <w:rPr>
          <w:i/>
          <w:iCs/>
        </w:rPr>
        <w:t>Get</w:t>
      </w:r>
      <w:proofErr w:type="spellEnd"/>
      <w:r w:rsidRPr="00C03520">
        <w:t xml:space="preserve"> nebo </w:t>
      </w:r>
      <w:r w:rsidRPr="00C03520">
        <w:rPr>
          <w:i/>
          <w:iCs/>
        </w:rPr>
        <w:t>Set</w:t>
      </w:r>
      <w:r w:rsidRPr="00C03520">
        <w:t xml:space="preserve">, které slouží k přístupu k prvkům z vnějšku třídy. Tyto metody nazýváme </w:t>
      </w:r>
      <w:proofErr w:type="spellStart"/>
      <w:r w:rsidRPr="00C03520">
        <w:t>gettery</w:t>
      </w:r>
      <w:proofErr w:type="spellEnd"/>
      <w:r w:rsidRPr="00C03520">
        <w:t xml:space="preserve"> a </w:t>
      </w:r>
      <w:proofErr w:type="spellStart"/>
      <w:r w:rsidRPr="00C03520">
        <w:t>settery</w:t>
      </w:r>
      <w:proofErr w:type="spellEnd"/>
      <w:r w:rsidRPr="00C03520">
        <w:t>.</w:t>
      </w:r>
      <w:r>
        <w:t xml:space="preserve"> </w:t>
      </w:r>
      <w:r w:rsidRPr="00C03520">
        <w:t xml:space="preserve">Pomocí </w:t>
      </w:r>
      <w:proofErr w:type="spellStart"/>
      <w:r w:rsidRPr="00C03520">
        <w:t>getterů</w:t>
      </w:r>
      <w:proofErr w:type="spellEnd"/>
      <w:r w:rsidRPr="00C03520">
        <w:t xml:space="preserve"> a </w:t>
      </w:r>
      <w:proofErr w:type="spellStart"/>
      <w:r w:rsidRPr="00C03520">
        <w:t>setterů</w:t>
      </w:r>
      <w:proofErr w:type="spellEnd"/>
      <w:r w:rsidRPr="00C03520">
        <w:t xml:space="preserve"> se snažíme skrýt (často i do budoucna) konkrétní implementaci. Počítáme tedy s tím, že v budoucnu můžeme například přidat ověření, že jméno není prázdný řetězec nebo logování změn.</w:t>
      </w:r>
    </w:p>
    <w:p w14:paraId="0DC300A1" w14:textId="199DEF66" w:rsidR="000656B9" w:rsidRPr="000656B9" w:rsidRDefault="000656B9" w:rsidP="000656B9">
      <w:proofErr w:type="spellStart"/>
      <w:r w:rsidRPr="000656B9">
        <w:rPr>
          <w:b/>
          <w:bCs/>
        </w:rPr>
        <w:t>Property</w:t>
      </w:r>
      <w:proofErr w:type="spellEnd"/>
      <w:r>
        <w:t xml:space="preserve"> představuje za</w:t>
      </w:r>
      <w:r w:rsidRPr="000656B9">
        <w:t>budovan</w:t>
      </w:r>
      <w:r>
        <w:t>ou</w:t>
      </w:r>
      <w:r w:rsidRPr="000656B9">
        <w:t xml:space="preserve"> podpor</w:t>
      </w:r>
      <w:r>
        <w:t>u</w:t>
      </w:r>
      <w:r w:rsidRPr="000656B9">
        <w:t xml:space="preserve"> pro </w:t>
      </w:r>
      <w:proofErr w:type="spellStart"/>
      <w:r w:rsidRPr="000656B9">
        <w:t>gettery</w:t>
      </w:r>
      <w:proofErr w:type="spellEnd"/>
      <w:r w:rsidRPr="000656B9">
        <w:t xml:space="preserve"> a </w:t>
      </w:r>
      <w:proofErr w:type="spellStart"/>
      <w:r w:rsidRPr="000656B9">
        <w:t>settery</w:t>
      </w:r>
      <w:proofErr w:type="spellEnd"/>
      <w:r w:rsidRPr="000656B9">
        <w:t xml:space="preserve"> přímo v jazyce C#.</w:t>
      </w:r>
    </w:p>
    <w:p w14:paraId="363B82AB" w14:textId="2EFDD02E" w:rsidR="000656B9" w:rsidRPr="000656B9" w:rsidRDefault="000656B9" w:rsidP="000656B9">
      <w:r w:rsidRPr="000656B9">
        <w:t xml:space="preserve">V kódu se k </w:t>
      </w:r>
      <w:proofErr w:type="spellStart"/>
      <w:r w:rsidRPr="000656B9">
        <w:t>propert</w:t>
      </w:r>
      <w:r w:rsidR="00E47F3B">
        <w:t>ám</w:t>
      </w:r>
      <w:proofErr w:type="spellEnd"/>
      <w:r w:rsidRPr="000656B9">
        <w:t xml:space="preserve"> přistupuje stejně jako k </w:t>
      </w:r>
      <w:proofErr w:type="spellStart"/>
      <w:r w:rsidRPr="000656B9">
        <w:t>fieldům</w:t>
      </w:r>
      <w:proofErr w:type="spellEnd"/>
      <w:r w:rsidRPr="000656B9">
        <w:t>. Díky tomu je kód kratší a přehlednější.</w:t>
      </w:r>
      <w:r>
        <w:t xml:space="preserve"> </w:t>
      </w:r>
      <w:r w:rsidRPr="000656B9">
        <w:t xml:space="preserve">V rámci .Net frameworku prakticky žádné třídy nevystavují </w:t>
      </w:r>
      <w:proofErr w:type="spellStart"/>
      <w:r w:rsidRPr="000656B9">
        <w:t>fieldy</w:t>
      </w:r>
      <w:proofErr w:type="spellEnd"/>
      <w:r w:rsidRPr="000656B9">
        <w:t xml:space="preserve"> ale vždy jen </w:t>
      </w:r>
      <w:proofErr w:type="spellStart"/>
      <w:r w:rsidRPr="000656B9">
        <w:t>propert</w:t>
      </w:r>
      <w:r w:rsidR="00E47F3B">
        <w:t>y</w:t>
      </w:r>
      <w:proofErr w:type="spellEnd"/>
      <w:r w:rsidRPr="000656B9">
        <w:t xml:space="preserve">. Díky </w:t>
      </w:r>
      <w:proofErr w:type="spellStart"/>
      <w:r w:rsidR="00E47F3B">
        <w:t>propertám</w:t>
      </w:r>
      <w:proofErr w:type="spellEnd"/>
      <w:r w:rsidRPr="000656B9">
        <w:t xml:space="preserve"> můžeme například při reflexi odlišit metody od </w:t>
      </w:r>
      <w:proofErr w:type="spellStart"/>
      <w:r w:rsidRPr="000656B9">
        <w:t>getterů</w:t>
      </w:r>
      <w:proofErr w:type="spellEnd"/>
      <w:r w:rsidRPr="000656B9">
        <w:t xml:space="preserve"> a </w:t>
      </w:r>
      <w:proofErr w:type="spellStart"/>
      <w:r w:rsidRPr="000656B9">
        <w:t>setterů</w:t>
      </w:r>
      <w:proofErr w:type="spellEnd"/>
      <w:r w:rsidRPr="000656B9">
        <w:t xml:space="preserve">. </w:t>
      </w:r>
    </w:p>
    <w:p w14:paraId="2410A50D" w14:textId="04BB6241" w:rsidR="000656B9" w:rsidRPr="000656B9" w:rsidRDefault="000656B9" w:rsidP="000656B9">
      <w:proofErr w:type="spellStart"/>
      <w:r>
        <w:t>Property</w:t>
      </w:r>
      <w:proofErr w:type="spellEnd"/>
      <w:r>
        <w:t xml:space="preserve"> o</w:t>
      </w:r>
      <w:r w:rsidRPr="000656B9">
        <w:t>bsahuje 2 části:</w:t>
      </w:r>
    </w:p>
    <w:p w14:paraId="2D98AFC7" w14:textId="77777777" w:rsidR="000656B9" w:rsidRPr="000656B9" w:rsidRDefault="000656B9" w:rsidP="000656B9">
      <w:pPr>
        <w:pStyle w:val="Odstavecseseznamem"/>
        <w:numPr>
          <w:ilvl w:val="0"/>
          <w:numId w:val="34"/>
        </w:numPr>
      </w:pPr>
      <w:proofErr w:type="spellStart"/>
      <w:r w:rsidRPr="000656B9">
        <w:t>get</w:t>
      </w:r>
      <w:proofErr w:type="spellEnd"/>
      <w:r w:rsidRPr="000656B9">
        <w:t xml:space="preserve"> část obsahuje implementaci </w:t>
      </w:r>
      <w:proofErr w:type="spellStart"/>
      <w:r w:rsidRPr="000656B9">
        <w:t>getteru</w:t>
      </w:r>
      <w:proofErr w:type="spellEnd"/>
    </w:p>
    <w:p w14:paraId="559C26C8" w14:textId="77777777" w:rsidR="000656B9" w:rsidRPr="000656B9" w:rsidRDefault="000656B9" w:rsidP="000656B9">
      <w:pPr>
        <w:pStyle w:val="Odstavecseseznamem"/>
        <w:numPr>
          <w:ilvl w:val="0"/>
          <w:numId w:val="34"/>
        </w:numPr>
      </w:pPr>
      <w:r w:rsidRPr="000656B9">
        <w:t xml:space="preserve">set část obsahuje implementaci </w:t>
      </w:r>
      <w:proofErr w:type="spellStart"/>
      <w:r w:rsidRPr="000656B9">
        <w:t>setteru</w:t>
      </w:r>
      <w:proofErr w:type="spellEnd"/>
    </w:p>
    <w:p w14:paraId="6288970D" w14:textId="77777777" w:rsidR="000656B9" w:rsidRPr="000656B9" w:rsidRDefault="000656B9" w:rsidP="000656B9">
      <w:r w:rsidRPr="000656B9">
        <w:t>Platí pravidlo, že metody</w:t>
      </w:r>
      <w:r w:rsidRPr="00E47F3B">
        <w:rPr>
          <w:i/>
          <w:iCs/>
        </w:rPr>
        <w:t xml:space="preserve"> </w:t>
      </w:r>
      <w:proofErr w:type="spellStart"/>
      <w:r w:rsidRPr="00E47F3B">
        <w:rPr>
          <w:i/>
          <w:iCs/>
        </w:rPr>
        <w:t>get</w:t>
      </w:r>
      <w:proofErr w:type="spellEnd"/>
      <w:r w:rsidRPr="000656B9">
        <w:t xml:space="preserve"> a </w:t>
      </w:r>
      <w:r w:rsidRPr="00E47F3B">
        <w:rPr>
          <w:i/>
          <w:iCs/>
        </w:rPr>
        <w:t>set</w:t>
      </w:r>
      <w:r w:rsidRPr="000656B9">
        <w:t xml:space="preserve"> musí být skoro stejně rychlé jako přímý přístup k </w:t>
      </w:r>
      <w:proofErr w:type="spellStart"/>
      <w:r w:rsidRPr="000656B9">
        <w:t>fieldu</w:t>
      </w:r>
      <w:proofErr w:type="spellEnd"/>
      <w:r w:rsidRPr="000656B9">
        <w:t xml:space="preserve">. V </w:t>
      </w:r>
      <w:proofErr w:type="spellStart"/>
      <w:r w:rsidRPr="000656B9">
        <w:t>property</w:t>
      </w:r>
      <w:proofErr w:type="spellEnd"/>
      <w:r w:rsidRPr="000656B9">
        <w:t xml:space="preserve"> bychom neměli provádět časově náročné operace jako například přístup k databázi nebo složité výpočty.</w:t>
      </w:r>
    </w:p>
    <w:p w14:paraId="0DD44F23" w14:textId="10B345E2" w:rsidR="00D76238" w:rsidRDefault="000656B9" w:rsidP="000656B9">
      <w:proofErr w:type="spellStart"/>
      <w:r w:rsidRPr="000656B9">
        <w:lastRenderedPageBreak/>
        <w:t>Property</w:t>
      </w:r>
      <w:proofErr w:type="spellEnd"/>
      <w:r w:rsidRPr="000656B9">
        <w:t xml:space="preserve"> </w:t>
      </w:r>
      <w:r w:rsidR="000F1A90">
        <w:t>by neměli</w:t>
      </w:r>
      <w:r w:rsidRPr="000656B9">
        <w:t xml:space="preserve"> mít vedlejší efekty (</w:t>
      </w:r>
      <w:proofErr w:type="spellStart"/>
      <w:r w:rsidRPr="000656B9">
        <w:t>side</w:t>
      </w:r>
      <w:proofErr w:type="spellEnd"/>
      <w:r w:rsidRPr="000656B9">
        <w:t xml:space="preserve"> </w:t>
      </w:r>
      <w:proofErr w:type="spellStart"/>
      <w:r w:rsidRPr="000656B9">
        <w:t>effects</w:t>
      </w:r>
      <w:proofErr w:type="spellEnd"/>
      <w:r w:rsidRPr="000656B9">
        <w:t xml:space="preserve">), kromě změny </w:t>
      </w:r>
      <w:proofErr w:type="spellStart"/>
      <w:r w:rsidRPr="000656B9">
        <w:t>backing</w:t>
      </w:r>
      <w:proofErr w:type="spellEnd"/>
      <w:r w:rsidRPr="000656B9">
        <w:t xml:space="preserve"> </w:t>
      </w:r>
      <w:proofErr w:type="spellStart"/>
      <w:r w:rsidRPr="000656B9">
        <w:t>fieldu</w:t>
      </w:r>
      <w:proofErr w:type="spellEnd"/>
      <w:r w:rsidRPr="000656B9">
        <w:t>, případně logování nebo notifikaci atd. by neměli měnit stav jiných proměnných.</w:t>
      </w:r>
      <w:r w:rsidR="000F1A90">
        <w:t xml:space="preserve"> </w:t>
      </w:r>
      <w:proofErr w:type="spellStart"/>
      <w:r w:rsidR="000F1A90">
        <w:t>Vyjímkou</w:t>
      </w:r>
      <w:proofErr w:type="spellEnd"/>
      <w:r w:rsidR="000F1A90">
        <w:t xml:space="preserve"> jsou například </w:t>
      </w:r>
      <w:proofErr w:type="spellStart"/>
      <w:r w:rsidR="000F1A90">
        <w:t>property</w:t>
      </w:r>
      <w:proofErr w:type="spellEnd"/>
      <w:r w:rsidR="000F1A90">
        <w:t xml:space="preserve"> v MVVM, kde někdy chceme </w:t>
      </w:r>
      <w:proofErr w:type="spellStart"/>
      <w:r w:rsidR="000F1A90">
        <w:t>zaregovat</w:t>
      </w:r>
      <w:proofErr w:type="spellEnd"/>
      <w:r w:rsidR="000F1A90">
        <w:t xml:space="preserve"> na změnu stavu </w:t>
      </w:r>
      <w:proofErr w:type="spellStart"/>
      <w:r w:rsidR="000F1A90">
        <w:t>property</w:t>
      </w:r>
      <w:proofErr w:type="spellEnd"/>
      <w:r w:rsidR="000F1A90">
        <w:t>.</w:t>
      </w:r>
    </w:p>
    <w:p w14:paraId="488CA5B9" w14:textId="5346AE04" w:rsidR="00386DB2" w:rsidRPr="005B408C" w:rsidRDefault="00386DB2" w:rsidP="000656B9">
      <w:r>
        <w:t xml:space="preserve">Na levé straně je uveden příklad </w:t>
      </w:r>
      <w:proofErr w:type="spellStart"/>
      <w:r>
        <w:t>getterů</w:t>
      </w:r>
      <w:proofErr w:type="spellEnd"/>
      <w:r>
        <w:t xml:space="preserve"> a </w:t>
      </w:r>
      <w:proofErr w:type="spellStart"/>
      <w:r>
        <w:t>seterů</w:t>
      </w:r>
      <w:proofErr w:type="spellEnd"/>
      <w:r>
        <w:t xml:space="preserve"> a na pravé straně použití </w:t>
      </w:r>
      <w:proofErr w:type="spellStart"/>
      <w:r>
        <w:t>property</w:t>
      </w:r>
      <w:proofErr w:type="spellEnd"/>
      <w:r>
        <w:t>.</w:t>
      </w:r>
    </w:p>
    <w:tbl>
      <w:tblPr>
        <w:tblStyle w:val="Mkatabulky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815"/>
        <w:gridCol w:w="4535"/>
      </w:tblGrid>
      <w:tr w:rsidR="00386DB2" w14:paraId="34112488" w14:textId="77777777" w:rsidTr="00E656CF">
        <w:tc>
          <w:tcPr>
            <w:tcW w:w="4815" w:type="dxa"/>
            <w:shd w:val="clear" w:color="auto" w:fill="E7E6E6" w:themeFill="background2"/>
          </w:tcPr>
          <w:p w14:paraId="5844F1B0" w14:textId="4CD2118D" w:rsid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private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</w:t>
            </w: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int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vek;</w:t>
            </w:r>
          </w:p>
          <w:p w14:paraId="31F83A32" w14:textId="77777777" w:rsidR="00E656CF" w:rsidRPr="002C6E5E" w:rsidRDefault="00E656CF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</w:p>
          <w:p w14:paraId="67F8CD38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public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</w:t>
            </w: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int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GetVek()</w:t>
            </w:r>
          </w:p>
          <w:p w14:paraId="4EE5C6D8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{</w:t>
            </w:r>
          </w:p>
          <w:p w14:paraId="600A1CB7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</w:t>
            </w: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return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vek;</w:t>
            </w:r>
          </w:p>
          <w:p w14:paraId="7EFC86EC" w14:textId="353E55A1" w:rsid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}</w:t>
            </w:r>
          </w:p>
          <w:p w14:paraId="3367C1B4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</w:p>
          <w:p w14:paraId="38D101E6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public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</w:t>
            </w: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void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SetVek(</w:t>
            </w: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int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vek)</w:t>
            </w:r>
          </w:p>
          <w:p w14:paraId="45429944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{</w:t>
            </w:r>
          </w:p>
          <w:p w14:paraId="26FE8ED6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</w:t>
            </w: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this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.vek = vek;</w:t>
            </w:r>
          </w:p>
          <w:p w14:paraId="0EBA6603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}</w:t>
            </w:r>
          </w:p>
          <w:p w14:paraId="1FE83265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</w:p>
          <w:p w14:paraId="29E2141A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private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</w:t>
            </w: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string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jmeno;</w:t>
            </w:r>
          </w:p>
          <w:p w14:paraId="6129E0E4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</w:p>
          <w:p w14:paraId="1EA5748E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public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</w:t>
            </w: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string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GetJmeno()</w:t>
            </w:r>
          </w:p>
          <w:p w14:paraId="4C752A60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{</w:t>
            </w:r>
          </w:p>
          <w:p w14:paraId="45E786F5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</w:t>
            </w: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return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jmeno;</w:t>
            </w:r>
          </w:p>
          <w:p w14:paraId="5E3135ED" w14:textId="37F379DB" w:rsid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}</w:t>
            </w:r>
          </w:p>
          <w:p w14:paraId="129690D1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</w:p>
          <w:p w14:paraId="20EEA588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public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</w:t>
            </w: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void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S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E7E6E6" w:themeFill="background2"/>
              </w:rPr>
              <w:t>etJm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eno(</w:t>
            </w: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string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jmeno)</w:t>
            </w:r>
          </w:p>
          <w:p w14:paraId="7E51237A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{</w:t>
            </w:r>
          </w:p>
          <w:p w14:paraId="09CAEDB1" w14:textId="77777777" w:rsidR="002C6E5E" w:rsidRPr="002C6E5E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</w:t>
            </w:r>
            <w:r w:rsidRPr="002C6E5E">
              <w:rPr>
                <w:rFonts w:ascii="Consolas" w:hAnsi="Consolas"/>
                <w:noProof/>
                <w:color w:val="0000FF"/>
                <w:sz w:val="21"/>
                <w:szCs w:val="21"/>
              </w:rPr>
              <w:t>this</w:t>
            </w: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.jmeno = jmeno;</w:t>
            </w:r>
          </w:p>
          <w:p w14:paraId="3B163C6B" w14:textId="330F9848" w:rsidR="00386DB2" w:rsidRPr="00874321" w:rsidRDefault="002C6E5E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C6E5E">
              <w:rPr>
                <w:rFonts w:ascii="Consolas" w:hAnsi="Consolas"/>
                <w:noProof/>
                <w:color w:val="000000"/>
                <w:sz w:val="21"/>
                <w:szCs w:val="21"/>
              </w:rPr>
              <w:t>}</w:t>
            </w:r>
          </w:p>
        </w:tc>
        <w:tc>
          <w:tcPr>
            <w:tcW w:w="4535" w:type="dxa"/>
            <w:shd w:val="clear" w:color="auto" w:fill="E7E6E6" w:themeFill="background2"/>
          </w:tcPr>
          <w:p w14:paraId="6A7B2D4D" w14:textId="43F06A67" w:rsid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FF"/>
                <w:sz w:val="21"/>
                <w:szCs w:val="21"/>
              </w:rPr>
              <w:t>private</w:t>
            </w: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</w:t>
            </w:r>
            <w:r w:rsidRPr="00AE5FE9">
              <w:rPr>
                <w:rFonts w:ascii="Consolas" w:hAnsi="Consolas"/>
                <w:noProof/>
                <w:color w:val="0000FF"/>
                <w:sz w:val="21"/>
                <w:szCs w:val="21"/>
              </w:rPr>
              <w:t>int</w:t>
            </w: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vek;</w:t>
            </w:r>
          </w:p>
          <w:p w14:paraId="792ECC4E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</w:p>
          <w:p w14:paraId="1285E50D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FF"/>
                <w:sz w:val="21"/>
                <w:szCs w:val="21"/>
              </w:rPr>
              <w:t>public</w:t>
            </w: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</w:t>
            </w:r>
            <w:r w:rsidRPr="00AE5FE9">
              <w:rPr>
                <w:rFonts w:ascii="Consolas" w:hAnsi="Consolas"/>
                <w:noProof/>
                <w:color w:val="0000FF"/>
                <w:sz w:val="21"/>
                <w:szCs w:val="21"/>
              </w:rPr>
              <w:t>int</w:t>
            </w: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Vek</w:t>
            </w:r>
          </w:p>
          <w:p w14:paraId="35B0E3CA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{</w:t>
            </w:r>
          </w:p>
          <w:p w14:paraId="5E1F7B79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</w:t>
            </w:r>
            <w:r w:rsidRPr="00AE5FE9">
              <w:rPr>
                <w:rFonts w:ascii="Consolas" w:hAnsi="Consolas"/>
                <w:noProof/>
                <w:color w:val="0000FF"/>
                <w:sz w:val="21"/>
                <w:szCs w:val="21"/>
              </w:rPr>
              <w:t>get</w:t>
            </w:r>
          </w:p>
          <w:p w14:paraId="78D0A88C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{</w:t>
            </w:r>
          </w:p>
          <w:p w14:paraId="77DEE9A8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    </w:t>
            </w:r>
            <w:r w:rsidRPr="00AE5FE9">
              <w:rPr>
                <w:rFonts w:ascii="Consolas" w:hAnsi="Consolas"/>
                <w:noProof/>
                <w:color w:val="0000FF"/>
                <w:sz w:val="21"/>
                <w:szCs w:val="21"/>
              </w:rPr>
              <w:t>return</w:t>
            </w: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vek;</w:t>
            </w:r>
          </w:p>
          <w:p w14:paraId="3DB6DA54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}</w:t>
            </w:r>
          </w:p>
          <w:p w14:paraId="2AE28B94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</w:t>
            </w:r>
            <w:r w:rsidRPr="00AE5FE9">
              <w:rPr>
                <w:rFonts w:ascii="Consolas" w:hAnsi="Consolas"/>
                <w:noProof/>
                <w:color w:val="0000FF"/>
                <w:sz w:val="21"/>
                <w:szCs w:val="21"/>
              </w:rPr>
              <w:t>set</w:t>
            </w:r>
          </w:p>
          <w:p w14:paraId="5011760B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{</w:t>
            </w:r>
          </w:p>
          <w:p w14:paraId="48EA7690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    vek = value;</w:t>
            </w:r>
          </w:p>
          <w:p w14:paraId="65D341BC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}</w:t>
            </w:r>
          </w:p>
          <w:p w14:paraId="748DB7D0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}</w:t>
            </w:r>
          </w:p>
          <w:p w14:paraId="7BD1A3B0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</w:p>
          <w:p w14:paraId="3481A454" w14:textId="1360B2D7" w:rsid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FF"/>
                <w:sz w:val="21"/>
                <w:szCs w:val="21"/>
              </w:rPr>
              <w:t>private</w:t>
            </w: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</w:t>
            </w:r>
            <w:r w:rsidRPr="00AE5FE9">
              <w:rPr>
                <w:rFonts w:ascii="Consolas" w:hAnsi="Consolas"/>
                <w:noProof/>
                <w:color w:val="0000FF"/>
                <w:sz w:val="21"/>
                <w:szCs w:val="21"/>
              </w:rPr>
              <w:t>string</w:t>
            </w: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jmeno;</w:t>
            </w:r>
          </w:p>
          <w:p w14:paraId="7FB9A829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</w:p>
          <w:p w14:paraId="6C89FB10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FF"/>
                <w:sz w:val="21"/>
                <w:szCs w:val="21"/>
              </w:rPr>
              <w:t>public</w:t>
            </w: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</w:t>
            </w:r>
            <w:r w:rsidRPr="00AE5FE9">
              <w:rPr>
                <w:rFonts w:ascii="Consolas" w:hAnsi="Consolas"/>
                <w:noProof/>
                <w:color w:val="0000FF"/>
                <w:sz w:val="21"/>
                <w:szCs w:val="21"/>
              </w:rPr>
              <w:t>string</w:t>
            </w: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Jmeno</w:t>
            </w:r>
          </w:p>
          <w:p w14:paraId="047178C5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{</w:t>
            </w:r>
          </w:p>
          <w:p w14:paraId="1032DD09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</w:t>
            </w:r>
            <w:r w:rsidRPr="00AE5FE9">
              <w:rPr>
                <w:rFonts w:ascii="Consolas" w:hAnsi="Consolas"/>
                <w:noProof/>
                <w:color w:val="0000FF"/>
                <w:sz w:val="21"/>
                <w:szCs w:val="21"/>
              </w:rPr>
              <w:t>get</w:t>
            </w:r>
          </w:p>
          <w:p w14:paraId="0A564FFB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{</w:t>
            </w:r>
          </w:p>
          <w:p w14:paraId="2C46FC05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    </w:t>
            </w:r>
            <w:r w:rsidRPr="00AE5FE9">
              <w:rPr>
                <w:rFonts w:ascii="Consolas" w:hAnsi="Consolas"/>
                <w:noProof/>
                <w:color w:val="0000FF"/>
                <w:sz w:val="21"/>
                <w:szCs w:val="21"/>
              </w:rPr>
              <w:t>return</w:t>
            </w: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jmeno;</w:t>
            </w:r>
          </w:p>
          <w:p w14:paraId="3A3F0942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}</w:t>
            </w:r>
          </w:p>
          <w:p w14:paraId="1F5300B8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</w:t>
            </w:r>
            <w:r w:rsidRPr="00AE5FE9">
              <w:rPr>
                <w:rFonts w:ascii="Consolas" w:hAnsi="Consolas"/>
                <w:noProof/>
                <w:color w:val="0000FF"/>
                <w:sz w:val="21"/>
                <w:szCs w:val="21"/>
              </w:rPr>
              <w:t>set</w:t>
            </w:r>
          </w:p>
          <w:p w14:paraId="4E4F6138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{</w:t>
            </w:r>
          </w:p>
          <w:p w14:paraId="56517B08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    jmeno = value;</w:t>
            </w:r>
          </w:p>
          <w:p w14:paraId="0EE9CC02" w14:textId="77777777" w:rsidR="00AE5FE9" w:rsidRPr="00AE5FE9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}</w:t>
            </w:r>
          </w:p>
          <w:p w14:paraId="503C4ADF" w14:textId="67AC580C" w:rsidR="00386DB2" w:rsidRPr="00CA1E23" w:rsidRDefault="00AE5FE9" w:rsidP="00E656CF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AE5FE9">
              <w:rPr>
                <w:rFonts w:ascii="Consolas" w:hAnsi="Consolas"/>
                <w:noProof/>
                <w:color w:val="000000"/>
                <w:sz w:val="21"/>
                <w:szCs w:val="21"/>
              </w:rPr>
              <w:t>}</w:t>
            </w:r>
          </w:p>
        </w:tc>
      </w:tr>
    </w:tbl>
    <w:p w14:paraId="2E476C60" w14:textId="11146042" w:rsidR="00B1509B" w:rsidRDefault="00B1509B" w:rsidP="001308D7"/>
    <w:p w14:paraId="44539625" w14:textId="77777777" w:rsidR="00400F98" w:rsidRDefault="00400F98">
      <w:pPr>
        <w:spacing w:after="0" w:line="240" w:lineRule="auto"/>
        <w:jc w:val="left"/>
      </w:pPr>
      <w:r>
        <w:br w:type="page"/>
      </w:r>
    </w:p>
    <w:p w14:paraId="55BD78BA" w14:textId="751F141D" w:rsidR="009A440B" w:rsidRDefault="009A440B" w:rsidP="001308D7">
      <w:proofErr w:type="spellStart"/>
      <w:r>
        <w:lastRenderedPageBreak/>
        <w:t>Property</w:t>
      </w:r>
      <w:proofErr w:type="spellEnd"/>
      <w:r>
        <w:t xml:space="preserve"> se používají stejně jako </w:t>
      </w:r>
      <w:proofErr w:type="spellStart"/>
      <w:r>
        <w:t>fieldy</w:t>
      </w:r>
      <w:proofErr w:type="spellEnd"/>
      <w:r>
        <w:t>, dle jmenné konvence začínají velkým písmenem.</w:t>
      </w:r>
    </w:p>
    <w:p w14:paraId="0D374E9E" w14:textId="77777777" w:rsidR="00874321" w:rsidRPr="00874321" w:rsidRDefault="00874321" w:rsidP="0087432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74321">
        <w:rPr>
          <w:rFonts w:ascii="Consolas" w:hAnsi="Consolas"/>
          <w:noProof/>
          <w:color w:val="0000FF"/>
          <w:sz w:val="21"/>
          <w:szCs w:val="21"/>
        </w:rPr>
        <w:t>static</w:t>
      </w:r>
      <w:r w:rsidRPr="00874321">
        <w:rPr>
          <w:rFonts w:ascii="Consolas" w:hAnsi="Consolas"/>
          <w:noProof/>
          <w:color w:val="000000"/>
          <w:sz w:val="21"/>
          <w:szCs w:val="21"/>
        </w:rPr>
        <w:t> </w:t>
      </w:r>
      <w:r w:rsidRPr="00874321">
        <w:rPr>
          <w:rFonts w:ascii="Consolas" w:hAnsi="Consolas"/>
          <w:noProof/>
          <w:color w:val="0000FF"/>
          <w:sz w:val="21"/>
          <w:szCs w:val="21"/>
        </w:rPr>
        <w:t>void</w:t>
      </w:r>
      <w:r w:rsidRPr="00874321">
        <w:rPr>
          <w:rFonts w:ascii="Consolas" w:hAnsi="Consolas"/>
          <w:noProof/>
          <w:color w:val="000000"/>
          <w:sz w:val="21"/>
          <w:szCs w:val="21"/>
        </w:rPr>
        <w:t> Main(</w:t>
      </w:r>
      <w:r w:rsidRPr="00874321">
        <w:rPr>
          <w:rFonts w:ascii="Consolas" w:hAnsi="Consolas"/>
          <w:noProof/>
          <w:color w:val="0000FF"/>
          <w:sz w:val="21"/>
          <w:szCs w:val="21"/>
        </w:rPr>
        <w:t>string</w:t>
      </w:r>
      <w:r w:rsidRPr="00874321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1DCFBC7F" w14:textId="77777777" w:rsidR="00874321" w:rsidRPr="00874321" w:rsidRDefault="00874321" w:rsidP="0087432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74321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457F1759" w14:textId="77777777" w:rsidR="00874321" w:rsidRPr="00874321" w:rsidRDefault="00874321" w:rsidP="0087432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74321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874321">
        <w:rPr>
          <w:rFonts w:ascii="Consolas" w:hAnsi="Consolas"/>
          <w:noProof/>
          <w:color w:val="0000FF"/>
          <w:sz w:val="21"/>
          <w:szCs w:val="21"/>
        </w:rPr>
        <w:t>Student</w:t>
      </w:r>
      <w:r w:rsidRPr="00874321">
        <w:rPr>
          <w:rFonts w:ascii="Consolas" w:hAnsi="Consolas"/>
          <w:noProof/>
          <w:color w:val="000000"/>
          <w:sz w:val="21"/>
          <w:szCs w:val="21"/>
        </w:rPr>
        <w:t> student1 = </w:t>
      </w:r>
      <w:r w:rsidRPr="00874321">
        <w:rPr>
          <w:rFonts w:ascii="Consolas" w:hAnsi="Consolas"/>
          <w:noProof/>
          <w:color w:val="0000FF"/>
          <w:sz w:val="21"/>
          <w:szCs w:val="21"/>
        </w:rPr>
        <w:t>new</w:t>
      </w:r>
      <w:r w:rsidRPr="00874321">
        <w:rPr>
          <w:rFonts w:ascii="Consolas" w:hAnsi="Consolas"/>
          <w:noProof/>
          <w:color w:val="000000"/>
          <w:sz w:val="21"/>
          <w:szCs w:val="21"/>
        </w:rPr>
        <w:t> </w:t>
      </w:r>
      <w:r w:rsidRPr="00874321">
        <w:rPr>
          <w:rFonts w:ascii="Consolas" w:hAnsi="Consolas"/>
          <w:noProof/>
          <w:color w:val="0000FF"/>
          <w:sz w:val="21"/>
          <w:szCs w:val="21"/>
        </w:rPr>
        <w:t>Student</w:t>
      </w:r>
      <w:r w:rsidRPr="00874321">
        <w:rPr>
          <w:rFonts w:ascii="Consolas" w:hAnsi="Consolas"/>
          <w:noProof/>
          <w:color w:val="000000"/>
          <w:sz w:val="21"/>
          <w:szCs w:val="21"/>
        </w:rPr>
        <w:t>();</w:t>
      </w:r>
    </w:p>
    <w:p w14:paraId="37AF888D" w14:textId="77777777" w:rsidR="00874321" w:rsidRPr="00874321" w:rsidRDefault="00874321" w:rsidP="0087432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74321">
        <w:rPr>
          <w:rFonts w:ascii="Consolas" w:hAnsi="Consolas"/>
          <w:noProof/>
          <w:color w:val="000000"/>
          <w:sz w:val="21"/>
          <w:szCs w:val="21"/>
        </w:rPr>
        <w:t>    student1.Vek = </w:t>
      </w:r>
      <w:r w:rsidRPr="00874321">
        <w:rPr>
          <w:rFonts w:ascii="Consolas" w:hAnsi="Consolas"/>
          <w:noProof/>
          <w:color w:val="098658"/>
          <w:sz w:val="21"/>
          <w:szCs w:val="21"/>
        </w:rPr>
        <w:t>22</w:t>
      </w:r>
      <w:r w:rsidRPr="00874321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64164D2E" w14:textId="77777777" w:rsidR="00874321" w:rsidRPr="00874321" w:rsidRDefault="00874321" w:rsidP="0087432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74321">
        <w:rPr>
          <w:rFonts w:ascii="Consolas" w:hAnsi="Consolas"/>
          <w:noProof/>
          <w:color w:val="000000"/>
          <w:sz w:val="21"/>
          <w:szCs w:val="21"/>
        </w:rPr>
        <w:t>    student1.Jmeno = </w:t>
      </w:r>
      <w:r w:rsidRPr="00874321">
        <w:rPr>
          <w:rFonts w:ascii="Consolas" w:hAnsi="Consolas"/>
          <w:noProof/>
          <w:color w:val="A31515"/>
          <w:sz w:val="21"/>
          <w:szCs w:val="21"/>
        </w:rPr>
        <w:t>"Tomas"</w:t>
      </w:r>
      <w:r w:rsidRPr="00874321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469BD43F" w14:textId="77777777" w:rsidR="00874321" w:rsidRPr="00874321" w:rsidRDefault="00874321" w:rsidP="0087432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74321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874321">
        <w:rPr>
          <w:rFonts w:ascii="Consolas" w:hAnsi="Consolas"/>
          <w:noProof/>
          <w:color w:val="0000FF"/>
          <w:sz w:val="21"/>
          <w:szCs w:val="21"/>
        </w:rPr>
        <w:t>string</w:t>
      </w:r>
      <w:r w:rsidRPr="00874321">
        <w:rPr>
          <w:rFonts w:ascii="Consolas" w:hAnsi="Consolas"/>
          <w:noProof/>
          <w:color w:val="000000"/>
          <w:sz w:val="21"/>
          <w:szCs w:val="21"/>
        </w:rPr>
        <w:t> jmeno = student1.Jmeno;</w:t>
      </w:r>
    </w:p>
    <w:p w14:paraId="632A5C5C" w14:textId="77777777" w:rsidR="00874321" w:rsidRPr="00874321" w:rsidRDefault="00874321" w:rsidP="0087432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74321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874321">
        <w:rPr>
          <w:rFonts w:ascii="Consolas" w:hAnsi="Consolas"/>
          <w:noProof/>
          <w:color w:val="0000FF"/>
          <w:sz w:val="21"/>
          <w:szCs w:val="21"/>
        </w:rPr>
        <w:t>int</w:t>
      </w:r>
      <w:r w:rsidRPr="00874321">
        <w:rPr>
          <w:rFonts w:ascii="Consolas" w:hAnsi="Consolas"/>
          <w:noProof/>
          <w:color w:val="000000"/>
          <w:sz w:val="21"/>
          <w:szCs w:val="21"/>
        </w:rPr>
        <w:t> vek = student1.Vek;</w:t>
      </w:r>
    </w:p>
    <w:p w14:paraId="6B262FB4" w14:textId="77777777" w:rsidR="00874321" w:rsidRPr="00874321" w:rsidRDefault="00874321" w:rsidP="0087432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74321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3300F704" w14:textId="77777777" w:rsidR="00874321" w:rsidRPr="00874321" w:rsidRDefault="00874321" w:rsidP="0087432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25DA3FDB" w14:textId="151BF9EE" w:rsidR="00874321" w:rsidRDefault="00EB5E29" w:rsidP="00EB5E29">
      <w:r w:rsidRPr="00EB5E29">
        <w:t xml:space="preserve">Pro triviální případy, kdy metody </w:t>
      </w:r>
      <w:proofErr w:type="spellStart"/>
      <w:r w:rsidRPr="00EB5E29">
        <w:t>get</w:t>
      </w:r>
      <w:proofErr w:type="spellEnd"/>
      <w:r w:rsidRPr="00EB5E29">
        <w:t xml:space="preserve"> a set jen zapouzdřují </w:t>
      </w:r>
      <w:proofErr w:type="spellStart"/>
      <w:r w:rsidRPr="00EB5E29">
        <w:t>backing</w:t>
      </w:r>
      <w:proofErr w:type="spellEnd"/>
      <w:r w:rsidRPr="00EB5E29">
        <w:t xml:space="preserve"> </w:t>
      </w:r>
      <w:proofErr w:type="spellStart"/>
      <w:r w:rsidRPr="00EB5E29">
        <w:t>filed</w:t>
      </w:r>
      <w:proofErr w:type="spellEnd"/>
      <w:r w:rsidRPr="00EB5E29">
        <w:t xml:space="preserve">, je možné od C# 3.0 využít tzv. </w:t>
      </w:r>
      <w:r w:rsidRPr="00EB5E29">
        <w:rPr>
          <w:b/>
          <w:bCs/>
        </w:rPr>
        <w:t>auto-</w:t>
      </w:r>
      <w:proofErr w:type="spellStart"/>
      <w:r w:rsidRPr="00EB5E29">
        <w:rPr>
          <w:b/>
          <w:bCs/>
        </w:rPr>
        <w:t>implemented</w:t>
      </w:r>
      <w:proofErr w:type="spellEnd"/>
      <w:r w:rsidRPr="00EB5E29">
        <w:rPr>
          <w:b/>
          <w:bCs/>
        </w:rPr>
        <w:t xml:space="preserve"> </w:t>
      </w:r>
      <w:proofErr w:type="spellStart"/>
      <w:r w:rsidRPr="00EB5E29">
        <w:rPr>
          <w:b/>
          <w:bCs/>
        </w:rPr>
        <w:t>property</w:t>
      </w:r>
      <w:proofErr w:type="spellEnd"/>
      <w:r w:rsidRPr="00EB5E29">
        <w:t xml:space="preserve">, kdy překladač automaticky vytvoří anonymní </w:t>
      </w:r>
      <w:proofErr w:type="spellStart"/>
      <w:r w:rsidRPr="00EB5E29">
        <w:t>backing</w:t>
      </w:r>
      <w:proofErr w:type="spellEnd"/>
      <w:r w:rsidRPr="00EB5E29">
        <w:t xml:space="preserve"> </w:t>
      </w:r>
      <w:proofErr w:type="spellStart"/>
      <w:r w:rsidRPr="00EB5E29">
        <w:t>field</w:t>
      </w:r>
      <w:proofErr w:type="spellEnd"/>
      <w:r w:rsidRPr="00EB5E29">
        <w:t>.</w:t>
      </w:r>
      <w:r>
        <w:t xml:space="preserve"> </w:t>
      </w:r>
      <w:r w:rsidRPr="00EB5E29">
        <w:t xml:space="preserve">V budoucnu, až budeme například chtít třeba v metodě set kontrolovat, zda je </w:t>
      </w:r>
      <w:proofErr w:type="spellStart"/>
      <w:r w:rsidRPr="00EB5E29">
        <w:t>value</w:t>
      </w:r>
      <w:proofErr w:type="spellEnd"/>
      <w:r w:rsidRPr="00EB5E29">
        <w:t xml:space="preserve"> platná hodnota, tak doplníme těla metod </w:t>
      </w:r>
      <w:proofErr w:type="spellStart"/>
      <w:r w:rsidRPr="00EB5E29">
        <w:t>getteru</w:t>
      </w:r>
      <w:proofErr w:type="spellEnd"/>
      <w:r w:rsidRPr="00EB5E29">
        <w:t xml:space="preserve"> a </w:t>
      </w:r>
      <w:proofErr w:type="spellStart"/>
      <w:r w:rsidRPr="00EB5E29">
        <w:t>setteru</w:t>
      </w:r>
      <w:proofErr w:type="spellEnd"/>
      <w:r w:rsidRPr="00EB5E29">
        <w:t>.</w:t>
      </w:r>
    </w:p>
    <w:tbl>
      <w:tblPr>
        <w:tblStyle w:val="Mkatabulky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531"/>
        <w:gridCol w:w="4819"/>
      </w:tblGrid>
      <w:tr w:rsidR="00714DD1" w14:paraId="3431BEAF" w14:textId="77777777" w:rsidTr="00236542">
        <w:tc>
          <w:tcPr>
            <w:tcW w:w="4531" w:type="dxa"/>
            <w:shd w:val="clear" w:color="auto" w:fill="E7E6E6" w:themeFill="background2"/>
          </w:tcPr>
          <w:p w14:paraId="55FDF4DE" w14:textId="77777777" w:rsidR="00165FE0" w:rsidRPr="00165FE0" w:rsidRDefault="00165FE0" w:rsidP="00236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165FE0">
              <w:rPr>
                <w:rFonts w:ascii="Consolas" w:hAnsi="Consolas"/>
                <w:noProof/>
                <w:color w:val="0000FF"/>
                <w:sz w:val="21"/>
                <w:szCs w:val="21"/>
              </w:rPr>
              <w:t>class</w:t>
            </w:r>
            <w:r w:rsidRPr="00165FE0">
              <w:rPr>
                <w:rFonts w:ascii="Consolas" w:hAnsi="Consolas"/>
                <w:noProof/>
                <w:color w:val="000000"/>
                <w:sz w:val="21"/>
                <w:szCs w:val="21"/>
              </w:rPr>
              <w:t> Student</w:t>
            </w:r>
          </w:p>
          <w:p w14:paraId="0AA7BC59" w14:textId="77777777" w:rsidR="00165FE0" w:rsidRPr="00165FE0" w:rsidRDefault="00165FE0" w:rsidP="00236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165FE0">
              <w:rPr>
                <w:rFonts w:ascii="Consolas" w:hAnsi="Consolas"/>
                <w:noProof/>
                <w:color w:val="000000"/>
                <w:sz w:val="21"/>
                <w:szCs w:val="21"/>
              </w:rPr>
              <w:t>{</w:t>
            </w:r>
          </w:p>
          <w:p w14:paraId="5FF151AF" w14:textId="77777777" w:rsidR="00165FE0" w:rsidRPr="00165FE0" w:rsidRDefault="00165FE0" w:rsidP="00236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165FE0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</w:t>
            </w:r>
            <w:r w:rsidRPr="00165FE0">
              <w:rPr>
                <w:rFonts w:ascii="Consolas" w:hAnsi="Consolas"/>
                <w:noProof/>
                <w:color w:val="0000FF"/>
                <w:sz w:val="21"/>
                <w:szCs w:val="21"/>
              </w:rPr>
              <w:t>public</w:t>
            </w:r>
            <w:r w:rsidRPr="00165FE0">
              <w:rPr>
                <w:rFonts w:ascii="Consolas" w:hAnsi="Consolas"/>
                <w:noProof/>
                <w:color w:val="000000"/>
                <w:sz w:val="21"/>
                <w:szCs w:val="21"/>
              </w:rPr>
              <w:t> </w:t>
            </w:r>
            <w:r w:rsidRPr="00165FE0">
              <w:rPr>
                <w:rFonts w:ascii="Consolas" w:hAnsi="Consolas"/>
                <w:noProof/>
                <w:color w:val="0000FF"/>
                <w:sz w:val="21"/>
                <w:szCs w:val="21"/>
              </w:rPr>
              <w:t>int</w:t>
            </w:r>
            <w:r w:rsidRPr="00165FE0">
              <w:rPr>
                <w:rFonts w:ascii="Consolas" w:hAnsi="Consolas"/>
                <w:noProof/>
                <w:color w:val="000000"/>
                <w:sz w:val="21"/>
                <w:szCs w:val="21"/>
              </w:rPr>
              <w:t> Vek { </w:t>
            </w:r>
            <w:r w:rsidRPr="00165FE0">
              <w:rPr>
                <w:rFonts w:ascii="Consolas" w:hAnsi="Consolas"/>
                <w:noProof/>
                <w:color w:val="0000FF"/>
                <w:sz w:val="21"/>
                <w:szCs w:val="21"/>
              </w:rPr>
              <w:t>get</w:t>
            </w:r>
            <w:r w:rsidRPr="00165FE0">
              <w:rPr>
                <w:rFonts w:ascii="Consolas" w:hAnsi="Consolas"/>
                <w:noProof/>
                <w:color w:val="000000"/>
                <w:sz w:val="21"/>
                <w:szCs w:val="21"/>
              </w:rPr>
              <w:t>; </w:t>
            </w:r>
            <w:r w:rsidRPr="00165FE0">
              <w:rPr>
                <w:rFonts w:ascii="Consolas" w:hAnsi="Consolas"/>
                <w:noProof/>
                <w:color w:val="0000FF"/>
                <w:sz w:val="21"/>
                <w:szCs w:val="21"/>
              </w:rPr>
              <w:t>set</w:t>
            </w:r>
            <w:r w:rsidRPr="00165FE0">
              <w:rPr>
                <w:rFonts w:ascii="Consolas" w:hAnsi="Consolas"/>
                <w:noProof/>
                <w:color w:val="000000"/>
                <w:sz w:val="21"/>
                <w:szCs w:val="21"/>
              </w:rPr>
              <w:t>; }</w:t>
            </w:r>
          </w:p>
          <w:p w14:paraId="47D79EFC" w14:textId="77777777" w:rsidR="00165FE0" w:rsidRPr="00165FE0" w:rsidRDefault="00165FE0" w:rsidP="00236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165FE0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</w:t>
            </w:r>
            <w:r w:rsidRPr="00165FE0">
              <w:rPr>
                <w:rFonts w:ascii="Consolas" w:hAnsi="Consolas"/>
                <w:noProof/>
                <w:color w:val="0000FF"/>
                <w:sz w:val="21"/>
                <w:szCs w:val="21"/>
              </w:rPr>
              <w:t>public</w:t>
            </w:r>
            <w:r w:rsidRPr="00165FE0">
              <w:rPr>
                <w:rFonts w:ascii="Consolas" w:hAnsi="Consolas"/>
                <w:noProof/>
                <w:color w:val="000000"/>
                <w:sz w:val="21"/>
                <w:szCs w:val="21"/>
              </w:rPr>
              <w:t> </w:t>
            </w:r>
            <w:r w:rsidRPr="00165FE0">
              <w:rPr>
                <w:rFonts w:ascii="Consolas" w:hAnsi="Consolas"/>
                <w:noProof/>
                <w:color w:val="0000FF"/>
                <w:sz w:val="21"/>
                <w:szCs w:val="21"/>
              </w:rPr>
              <w:t>string</w:t>
            </w:r>
            <w:r w:rsidRPr="00165FE0">
              <w:rPr>
                <w:rFonts w:ascii="Consolas" w:hAnsi="Consolas"/>
                <w:noProof/>
                <w:color w:val="000000"/>
                <w:sz w:val="21"/>
                <w:szCs w:val="21"/>
              </w:rPr>
              <w:t> Jmeno { </w:t>
            </w:r>
            <w:r w:rsidRPr="00165FE0">
              <w:rPr>
                <w:rFonts w:ascii="Consolas" w:hAnsi="Consolas"/>
                <w:noProof/>
                <w:color w:val="0000FF"/>
                <w:sz w:val="21"/>
                <w:szCs w:val="21"/>
              </w:rPr>
              <w:t>get</w:t>
            </w:r>
            <w:r w:rsidRPr="00165FE0">
              <w:rPr>
                <w:rFonts w:ascii="Consolas" w:hAnsi="Consolas"/>
                <w:noProof/>
                <w:color w:val="000000"/>
                <w:sz w:val="21"/>
                <w:szCs w:val="21"/>
              </w:rPr>
              <w:t>; </w:t>
            </w:r>
            <w:r w:rsidRPr="00165FE0">
              <w:rPr>
                <w:rFonts w:ascii="Consolas" w:hAnsi="Consolas"/>
                <w:noProof/>
                <w:color w:val="0000FF"/>
                <w:sz w:val="21"/>
                <w:szCs w:val="21"/>
              </w:rPr>
              <w:t>set</w:t>
            </w:r>
            <w:r w:rsidRPr="00165FE0">
              <w:rPr>
                <w:rFonts w:ascii="Consolas" w:hAnsi="Consolas"/>
                <w:noProof/>
                <w:color w:val="000000"/>
                <w:sz w:val="21"/>
                <w:szCs w:val="21"/>
              </w:rPr>
              <w:t>; }</w:t>
            </w:r>
          </w:p>
          <w:p w14:paraId="7925657D" w14:textId="176895C7" w:rsidR="00165FE0" w:rsidRPr="00165FE0" w:rsidRDefault="00165FE0" w:rsidP="00236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165FE0">
              <w:rPr>
                <w:rFonts w:ascii="Consolas" w:hAnsi="Consolas"/>
                <w:noProof/>
                <w:color w:val="000000"/>
                <w:sz w:val="21"/>
                <w:szCs w:val="21"/>
              </w:rPr>
              <w:t>}</w:t>
            </w:r>
          </w:p>
          <w:p w14:paraId="1ECA213F" w14:textId="77777777" w:rsidR="00714DD1" w:rsidRDefault="00714DD1" w:rsidP="002D2A82">
            <w:pPr>
              <w:rPr>
                <w:noProof/>
              </w:rPr>
            </w:pPr>
          </w:p>
        </w:tc>
        <w:tc>
          <w:tcPr>
            <w:tcW w:w="4819" w:type="dxa"/>
            <w:shd w:val="clear" w:color="auto" w:fill="E7E6E6" w:themeFill="background2"/>
          </w:tcPr>
          <w:p w14:paraId="7047A78B" w14:textId="77777777" w:rsidR="00236542" w:rsidRPr="00236542" w:rsidRDefault="00236542" w:rsidP="00236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36542">
              <w:rPr>
                <w:rFonts w:ascii="Consolas" w:hAnsi="Consolas"/>
                <w:noProof/>
                <w:color w:val="0000FF"/>
                <w:sz w:val="21"/>
                <w:szCs w:val="21"/>
              </w:rPr>
              <w:t>static</w:t>
            </w: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 </w:t>
            </w:r>
            <w:r w:rsidRPr="00236542">
              <w:rPr>
                <w:rFonts w:ascii="Consolas" w:hAnsi="Consolas"/>
                <w:noProof/>
                <w:color w:val="0000FF"/>
                <w:sz w:val="21"/>
                <w:szCs w:val="21"/>
              </w:rPr>
              <w:t>void</w:t>
            </w: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 Main(</w:t>
            </w:r>
            <w:r w:rsidRPr="00236542">
              <w:rPr>
                <w:rFonts w:ascii="Consolas" w:hAnsi="Consolas"/>
                <w:noProof/>
                <w:color w:val="0000FF"/>
                <w:sz w:val="21"/>
                <w:szCs w:val="21"/>
              </w:rPr>
              <w:t>string</w:t>
            </w: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[] args)</w:t>
            </w:r>
          </w:p>
          <w:p w14:paraId="07F3748A" w14:textId="77777777" w:rsidR="00236542" w:rsidRPr="00236542" w:rsidRDefault="00236542" w:rsidP="00236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{</w:t>
            </w:r>
          </w:p>
          <w:p w14:paraId="21CA7B1F" w14:textId="77777777" w:rsidR="00236542" w:rsidRPr="00236542" w:rsidRDefault="00236542" w:rsidP="00236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</w:t>
            </w:r>
            <w:r w:rsidRPr="00236542">
              <w:rPr>
                <w:rFonts w:ascii="Consolas" w:hAnsi="Consolas"/>
                <w:noProof/>
                <w:color w:val="0000FF"/>
                <w:sz w:val="21"/>
                <w:szCs w:val="21"/>
              </w:rPr>
              <w:t>Student</w:t>
            </w: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 student1 = </w:t>
            </w:r>
            <w:r w:rsidRPr="00236542">
              <w:rPr>
                <w:rFonts w:ascii="Consolas" w:hAnsi="Consolas"/>
                <w:noProof/>
                <w:color w:val="0000FF"/>
                <w:sz w:val="21"/>
                <w:szCs w:val="21"/>
              </w:rPr>
              <w:t>new</w:t>
            </w: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 </w:t>
            </w:r>
            <w:r w:rsidRPr="00236542">
              <w:rPr>
                <w:rFonts w:ascii="Consolas" w:hAnsi="Consolas"/>
                <w:noProof/>
                <w:color w:val="0000FF"/>
                <w:sz w:val="21"/>
                <w:szCs w:val="21"/>
              </w:rPr>
              <w:t>Student</w:t>
            </w: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();</w:t>
            </w:r>
          </w:p>
          <w:p w14:paraId="6FE21572" w14:textId="77777777" w:rsidR="00236542" w:rsidRPr="00236542" w:rsidRDefault="00236542" w:rsidP="00236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student1.Vek = </w:t>
            </w:r>
            <w:r w:rsidRPr="00236542">
              <w:rPr>
                <w:rFonts w:ascii="Consolas" w:hAnsi="Consolas"/>
                <w:noProof/>
                <w:color w:val="098658"/>
                <w:sz w:val="21"/>
                <w:szCs w:val="21"/>
              </w:rPr>
              <w:t>22</w:t>
            </w: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;</w:t>
            </w:r>
          </w:p>
          <w:p w14:paraId="4F5DB7AA" w14:textId="77777777" w:rsidR="00236542" w:rsidRPr="00236542" w:rsidRDefault="00236542" w:rsidP="00236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student1.Jmeno = </w:t>
            </w:r>
            <w:r w:rsidRPr="00236542">
              <w:rPr>
                <w:rFonts w:ascii="Consolas" w:hAnsi="Consolas"/>
                <w:noProof/>
                <w:color w:val="A31515"/>
                <w:sz w:val="21"/>
                <w:szCs w:val="21"/>
              </w:rPr>
              <w:t>"Tomas"</w:t>
            </w: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;</w:t>
            </w:r>
          </w:p>
          <w:p w14:paraId="595BDB55" w14:textId="77777777" w:rsidR="00236542" w:rsidRPr="00236542" w:rsidRDefault="00236542" w:rsidP="00236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</w:t>
            </w:r>
            <w:r w:rsidRPr="00236542">
              <w:rPr>
                <w:rFonts w:ascii="Consolas" w:hAnsi="Consolas"/>
                <w:noProof/>
                <w:color w:val="0000FF"/>
                <w:sz w:val="21"/>
                <w:szCs w:val="21"/>
              </w:rPr>
              <w:t>string</w:t>
            </w: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 jmeno = student1.Jmeno;</w:t>
            </w:r>
          </w:p>
          <w:p w14:paraId="33FA3F45" w14:textId="77777777" w:rsidR="00236542" w:rsidRPr="00236542" w:rsidRDefault="00236542" w:rsidP="00236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    </w:t>
            </w:r>
            <w:r w:rsidRPr="00236542">
              <w:rPr>
                <w:rFonts w:ascii="Consolas" w:hAnsi="Consolas"/>
                <w:noProof/>
                <w:color w:val="0000FF"/>
                <w:sz w:val="21"/>
                <w:szCs w:val="21"/>
              </w:rPr>
              <w:t>int</w:t>
            </w: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 vek = student1.Vek;</w:t>
            </w:r>
          </w:p>
          <w:p w14:paraId="225A096B" w14:textId="77777777" w:rsidR="00236542" w:rsidRPr="00236542" w:rsidRDefault="00236542" w:rsidP="00236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  <w:r w:rsidRPr="00236542">
              <w:rPr>
                <w:rFonts w:ascii="Consolas" w:hAnsi="Consolas"/>
                <w:noProof/>
                <w:color w:val="000000"/>
                <w:sz w:val="21"/>
                <w:szCs w:val="21"/>
              </w:rPr>
              <w:t>}</w:t>
            </w:r>
          </w:p>
          <w:p w14:paraId="056CA63A" w14:textId="516379E2" w:rsidR="00714DD1" w:rsidRPr="00CA1E23" w:rsidRDefault="00714DD1" w:rsidP="002D2A8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noProof/>
                <w:color w:val="000000"/>
                <w:sz w:val="21"/>
                <w:szCs w:val="21"/>
              </w:rPr>
            </w:pPr>
          </w:p>
        </w:tc>
      </w:tr>
    </w:tbl>
    <w:p w14:paraId="6D4FCB5E" w14:textId="1AF4431F" w:rsidR="00714DD1" w:rsidRDefault="00714DD1" w:rsidP="00EB5E29"/>
    <w:p w14:paraId="70039FC2" w14:textId="77777777" w:rsidR="00400F98" w:rsidRDefault="00400F98">
      <w:pPr>
        <w:spacing w:after="0" w:line="240" w:lineRule="auto"/>
        <w:jc w:val="left"/>
        <w:rPr>
          <w:b/>
          <w:bCs/>
          <w:szCs w:val="28"/>
        </w:rPr>
      </w:pPr>
      <w:r>
        <w:br w:type="page"/>
      </w:r>
    </w:p>
    <w:p w14:paraId="27BFBA28" w14:textId="55B3DBC9" w:rsidR="00734B61" w:rsidRDefault="00734B61" w:rsidP="00734B61">
      <w:pPr>
        <w:pStyle w:val="Nadpis2"/>
      </w:pPr>
      <w:bookmarkStart w:id="35" w:name="_Toc60864199"/>
      <w:r>
        <w:lastRenderedPageBreak/>
        <w:t>Hodnotové a referenční typy</w:t>
      </w:r>
      <w:bookmarkEnd w:id="35"/>
    </w:p>
    <w:p w14:paraId="22CBE9E4" w14:textId="0D1BB3F3" w:rsidR="00734B61" w:rsidRDefault="00734B61" w:rsidP="00734B61">
      <w:r>
        <w:t xml:space="preserve">Zatím jsme si ukazovali příklad na třídu, která je referenční typ a </w:t>
      </w:r>
      <w:proofErr w:type="spellStart"/>
      <w:r>
        <w:t>instace</w:t>
      </w:r>
      <w:proofErr w:type="spellEnd"/>
      <w:r>
        <w:t xml:space="preserve"> si alo</w:t>
      </w:r>
      <w:r w:rsidR="0037535B">
        <w:t xml:space="preserve">kují paměť na haldě a paměť potom uvolňuje </w:t>
      </w:r>
      <w:proofErr w:type="spellStart"/>
      <w:r w:rsidR="0037535B">
        <w:t>Garbage</w:t>
      </w:r>
      <w:proofErr w:type="spellEnd"/>
      <w:r w:rsidR="0037535B">
        <w:t xml:space="preserve"> </w:t>
      </w:r>
      <w:proofErr w:type="spellStart"/>
      <w:r w:rsidR="0037535B">
        <w:t>Collector</w:t>
      </w:r>
      <w:proofErr w:type="spellEnd"/>
      <w:r w:rsidR="006562F1">
        <w:t xml:space="preserve"> </w:t>
      </w:r>
      <w:r w:rsidR="006562F1">
        <w:rPr>
          <w:lang w:val="en-US"/>
        </w:rPr>
        <w:t>[6]</w:t>
      </w:r>
      <w:r w:rsidR="0037535B">
        <w:t>. Struktura má prakticky skoro stejnou syntaxi jako třída, ale jde o hodnotový typ, instance se tedy ukládají na zásobník.</w:t>
      </w:r>
    </w:p>
    <w:p w14:paraId="4DB396DC" w14:textId="5A9D29AE" w:rsidR="00C064BA" w:rsidRDefault="00C064BA" w:rsidP="00C064BA">
      <w:r>
        <w:t xml:space="preserve">V jazyce C# tedy rozlišujeme typy do dvou základních kategorií, </w:t>
      </w:r>
      <w:r w:rsidRPr="00C064BA">
        <w:rPr>
          <w:b/>
          <w:bCs/>
        </w:rPr>
        <w:t>hodnotové typy</w:t>
      </w:r>
      <w:r>
        <w:t xml:space="preserve"> (například </w:t>
      </w:r>
      <w:proofErr w:type="spellStart"/>
      <w:r w:rsidRPr="00C064BA">
        <w:rPr>
          <w:i/>
          <w:iCs/>
        </w:rPr>
        <w:t>int</w:t>
      </w:r>
      <w:proofErr w:type="spellEnd"/>
      <w:r>
        <w:t xml:space="preserve">) a </w:t>
      </w:r>
      <w:proofErr w:type="spellStart"/>
      <w:r w:rsidRPr="00C064BA">
        <w:rPr>
          <w:b/>
          <w:bCs/>
        </w:rPr>
        <w:t>refereční</w:t>
      </w:r>
      <w:proofErr w:type="spellEnd"/>
      <w:r w:rsidRPr="00C064BA">
        <w:rPr>
          <w:b/>
          <w:bCs/>
        </w:rPr>
        <w:t xml:space="preserve"> typy</w:t>
      </w:r>
      <w:r>
        <w:t xml:space="preserve"> (například třída)</w:t>
      </w:r>
    </w:p>
    <w:p w14:paraId="7DAF5527" w14:textId="34EDECCA" w:rsidR="00C064BA" w:rsidRDefault="00C064BA" w:rsidP="00C064BA">
      <w:r>
        <w:t>Hodnotové typy 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types</w:t>
      </w:r>
      <w:proofErr w:type="spellEnd"/>
      <w:r>
        <w:t>) – přiřazením se kopíruje hodnota:</w:t>
      </w:r>
    </w:p>
    <w:p w14:paraId="4A62B433" w14:textId="77777777" w:rsidR="00C064BA" w:rsidRDefault="00C064BA" w:rsidP="00C064BA">
      <w:pPr>
        <w:pStyle w:val="Odstavecseseznamem"/>
        <w:numPr>
          <w:ilvl w:val="0"/>
          <w:numId w:val="35"/>
        </w:numPr>
      </w:pPr>
      <w:r>
        <w:t>Struktury</w:t>
      </w:r>
    </w:p>
    <w:p w14:paraId="47A7EC42" w14:textId="77777777" w:rsidR="00C064BA" w:rsidRDefault="00C064BA" w:rsidP="00C064BA">
      <w:pPr>
        <w:pStyle w:val="Odstavecseseznamem"/>
        <w:numPr>
          <w:ilvl w:val="0"/>
          <w:numId w:val="35"/>
        </w:numPr>
      </w:pPr>
      <w:r>
        <w:t>Výčtový typ (</w:t>
      </w:r>
      <w:proofErr w:type="spellStart"/>
      <w:r>
        <w:t>Enum</w:t>
      </w:r>
      <w:proofErr w:type="spellEnd"/>
      <w:r>
        <w:t>)</w:t>
      </w:r>
    </w:p>
    <w:p w14:paraId="101F70C1" w14:textId="77777777" w:rsidR="00C064BA" w:rsidRDefault="00C064BA" w:rsidP="00C064BA">
      <w:pPr>
        <w:pStyle w:val="Odstavecseseznamem"/>
        <w:numPr>
          <w:ilvl w:val="0"/>
          <w:numId w:val="35"/>
        </w:numPr>
      </w:pPr>
      <w:r>
        <w:t>Numerické typy (</w:t>
      </w:r>
      <w:proofErr w:type="spellStart"/>
      <w:r>
        <w:t>int</w:t>
      </w:r>
      <w:proofErr w:type="spellEnd"/>
      <w:r>
        <w:t xml:space="preserve">, double atd.) a </w:t>
      </w:r>
      <w:proofErr w:type="spellStart"/>
      <w:r>
        <w:t>bool</w:t>
      </w:r>
      <w:proofErr w:type="spellEnd"/>
    </w:p>
    <w:p w14:paraId="21354840" w14:textId="26A1DE98" w:rsidR="00C064BA" w:rsidRDefault="00C064BA" w:rsidP="00C064BA">
      <w:r>
        <w:t xml:space="preserve">Referenční typy (Reference </w:t>
      </w:r>
      <w:proofErr w:type="spellStart"/>
      <w:r>
        <w:t>types</w:t>
      </w:r>
      <w:proofErr w:type="spellEnd"/>
      <w:r>
        <w:t>) – přiřazením se kopíruje reference:</w:t>
      </w:r>
    </w:p>
    <w:p w14:paraId="14217234" w14:textId="77777777" w:rsidR="00C064BA" w:rsidRDefault="00C064BA" w:rsidP="00C064BA">
      <w:pPr>
        <w:pStyle w:val="Odstavecseseznamem"/>
        <w:numPr>
          <w:ilvl w:val="0"/>
          <w:numId w:val="36"/>
        </w:numPr>
      </w:pPr>
      <w:r>
        <w:t>Třída (</w:t>
      </w:r>
      <w:proofErr w:type="spellStart"/>
      <w:r>
        <w:t>class</w:t>
      </w:r>
      <w:proofErr w:type="spellEnd"/>
      <w:r>
        <w:t>) – i pole v .NET jsou třídy</w:t>
      </w:r>
    </w:p>
    <w:p w14:paraId="6226FC25" w14:textId="77777777" w:rsidR="00C064BA" w:rsidRDefault="00C064BA" w:rsidP="00C064BA">
      <w:pPr>
        <w:pStyle w:val="Odstavecseseznamem"/>
        <w:numPr>
          <w:ilvl w:val="0"/>
          <w:numId w:val="36"/>
        </w:numPr>
      </w:pPr>
      <w:r>
        <w:t>Rozhraní (interface)</w:t>
      </w:r>
    </w:p>
    <w:p w14:paraId="0CA40DAF" w14:textId="77777777" w:rsidR="00C064BA" w:rsidRDefault="00C064BA" w:rsidP="00C064BA">
      <w:pPr>
        <w:pStyle w:val="Odstavecseseznamem"/>
        <w:numPr>
          <w:ilvl w:val="0"/>
          <w:numId w:val="36"/>
        </w:numPr>
      </w:pPr>
      <w:proofErr w:type="spellStart"/>
      <w:r>
        <w:t>Delegate</w:t>
      </w:r>
      <w:proofErr w:type="spellEnd"/>
    </w:p>
    <w:p w14:paraId="0CAD97D1" w14:textId="77777777" w:rsidR="00C064BA" w:rsidRDefault="00C064BA" w:rsidP="00C064BA">
      <w:pPr>
        <w:pStyle w:val="Odstavecseseznamem"/>
        <w:numPr>
          <w:ilvl w:val="0"/>
          <w:numId w:val="36"/>
        </w:numPr>
      </w:pPr>
      <w:proofErr w:type="spellStart"/>
      <w:r>
        <w:t>String</w:t>
      </w:r>
      <w:proofErr w:type="spellEnd"/>
      <w:r>
        <w:t xml:space="preserve"> – speciální případ, referenční typ, který se chová jako hodnotový</w:t>
      </w:r>
    </w:p>
    <w:p w14:paraId="7AD320EE" w14:textId="7AA5EAF7" w:rsidR="00C064BA" w:rsidRDefault="00C064BA" w:rsidP="00C064BA">
      <w:pPr>
        <w:pStyle w:val="Odstavecseseznamem"/>
        <w:numPr>
          <w:ilvl w:val="0"/>
          <w:numId w:val="36"/>
        </w:numPr>
      </w:pPr>
      <w:r>
        <w:t xml:space="preserve">Pointer </w:t>
      </w:r>
      <w:proofErr w:type="spellStart"/>
      <w:r>
        <w:t>types</w:t>
      </w:r>
      <w:proofErr w:type="spellEnd"/>
      <w:r>
        <w:t xml:space="preserve"> – v C# se běžně nepoužívají</w:t>
      </w:r>
    </w:p>
    <w:p w14:paraId="6B551AAC" w14:textId="64CB4C6F" w:rsidR="0037535B" w:rsidRPr="00734B61" w:rsidRDefault="00093B2E" w:rsidP="00734B61">
      <w:r>
        <w:t xml:space="preserve">I hodnotové typy můžeme předávat jako </w:t>
      </w:r>
      <w:r w:rsidR="0073274E">
        <w:t>reference,</w:t>
      </w:r>
      <w:r w:rsidR="007667CF">
        <w:t xml:space="preserve"> a to pomocí klíčového slova </w:t>
      </w:r>
      <w:proofErr w:type="spellStart"/>
      <w:r w:rsidR="007667CF" w:rsidRPr="007667CF">
        <w:rPr>
          <w:i/>
          <w:iCs/>
        </w:rPr>
        <w:t>ref</w:t>
      </w:r>
      <w:proofErr w:type="spellEnd"/>
      <w:r w:rsidR="007667CF">
        <w:rPr>
          <w:i/>
          <w:iCs/>
        </w:rPr>
        <w:t xml:space="preserve"> </w:t>
      </w:r>
      <w:r w:rsidR="009B1E1A">
        <w:rPr>
          <w:lang w:val="en-US"/>
        </w:rPr>
        <w:t>[7]</w:t>
      </w:r>
      <w:r w:rsidR="007667CF">
        <w:t>.</w:t>
      </w:r>
    </w:p>
    <w:p w14:paraId="3F12B2E2" w14:textId="60DF0074" w:rsidR="002C7018" w:rsidRPr="002C7018" w:rsidRDefault="00023D8B" w:rsidP="002C7018">
      <w:pPr>
        <w:pStyle w:val="Nadpis"/>
        <w:rPr>
          <w:sz w:val="32"/>
          <w:szCs w:val="32"/>
        </w:rPr>
      </w:pPr>
      <w:bookmarkStart w:id="36" w:name="_Toc37577735"/>
      <w:bookmarkStart w:id="37" w:name="_Toc88120446"/>
      <w:bookmarkStart w:id="38" w:name="_Toc88120683"/>
      <w:bookmarkStart w:id="39" w:name="_Toc88120895"/>
      <w:bookmarkStart w:id="40" w:name="_Toc88120999"/>
      <w:bookmarkStart w:id="41" w:name="_Toc88121042"/>
      <w:bookmarkStart w:id="42" w:name="_Toc88121179"/>
      <w:bookmarkStart w:id="43" w:name="_Toc88121553"/>
      <w:bookmarkStart w:id="44" w:name="_Toc88121610"/>
      <w:bookmarkStart w:id="45" w:name="_Toc88121748"/>
      <w:bookmarkStart w:id="46" w:name="_Toc88122014"/>
      <w:bookmarkStart w:id="47" w:name="_Toc88124619"/>
      <w:bookmarkStart w:id="48" w:name="_Toc88124656"/>
      <w:bookmarkStart w:id="49" w:name="_Toc88124806"/>
      <w:bookmarkStart w:id="50" w:name="_Toc88125789"/>
      <w:bookmarkStart w:id="51" w:name="_Toc88126309"/>
      <w:bookmarkStart w:id="52" w:name="_Toc88126460"/>
      <w:bookmarkStart w:id="53" w:name="_Toc88126527"/>
      <w:bookmarkStart w:id="54" w:name="_Toc88126556"/>
      <w:bookmarkStart w:id="55" w:name="_Toc88126772"/>
      <w:bookmarkStart w:id="56" w:name="_Toc88126862"/>
      <w:bookmarkStart w:id="57" w:name="_Toc88127103"/>
      <w:bookmarkStart w:id="58" w:name="_Toc88127146"/>
      <w:bookmarkStart w:id="59" w:name="_Toc88128511"/>
      <w:bookmarkStart w:id="60" w:name="_Toc107634153"/>
      <w:bookmarkStart w:id="61" w:name="_Toc107635188"/>
      <w:bookmarkStart w:id="62" w:name="_Toc107635228"/>
      <w:bookmarkStart w:id="63" w:name="_Toc107635245"/>
      <w:bookmarkStart w:id="64" w:name="_Toc60864200"/>
      <w:bookmarkEnd w:id="29"/>
      <w:bookmarkEnd w:id="30"/>
      <w:bookmarkEnd w:id="31"/>
      <w:bookmarkEnd w:id="32"/>
      <w:r>
        <w:rPr>
          <w:sz w:val="32"/>
          <w:szCs w:val="32"/>
        </w:rPr>
        <w:lastRenderedPageBreak/>
        <w:t>S</w:t>
      </w:r>
      <w:r w:rsidR="00AA17A4" w:rsidRPr="001079A3">
        <w:rPr>
          <w:sz w:val="32"/>
          <w:szCs w:val="32"/>
        </w:rPr>
        <w:t>eznam použité literatury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564CDD7B" w14:textId="7B262D5D" w:rsidR="00BD25B2" w:rsidRDefault="00C13BF7" w:rsidP="00BD25B2">
      <w:pPr>
        <w:pStyle w:val="Odstavecseseznamem"/>
        <w:numPr>
          <w:ilvl w:val="0"/>
          <w:numId w:val="30"/>
        </w:numPr>
      </w:pPr>
      <w:proofErr w:type="spellStart"/>
      <w:r w:rsidRPr="00C13BF7">
        <w:t>Classes</w:t>
      </w:r>
      <w:proofErr w:type="spellEnd"/>
      <w:r w:rsidRPr="00C13BF7">
        <w:t xml:space="preserve"> - C# </w:t>
      </w:r>
      <w:proofErr w:type="spellStart"/>
      <w:r w:rsidRPr="00C13BF7">
        <w:t>Programming</w:t>
      </w:r>
      <w:proofErr w:type="spellEnd"/>
      <w:r w:rsidRPr="00C13BF7">
        <w:t xml:space="preserve"> </w:t>
      </w:r>
      <w:proofErr w:type="spellStart"/>
      <w:r w:rsidRPr="00C13BF7">
        <w:t>Guide</w:t>
      </w:r>
      <w:proofErr w:type="spellEnd"/>
      <w:r w:rsidRPr="00C13BF7">
        <w:t xml:space="preserve"> | Microsoft </w:t>
      </w:r>
      <w:proofErr w:type="spellStart"/>
      <w:r w:rsidRPr="00C13BF7">
        <w:t>Docs</w:t>
      </w:r>
      <w:proofErr w:type="spellEnd"/>
      <w:r w:rsidRPr="00C13BF7">
        <w:t xml:space="preserve">. [online]. Copyright © Microsoft 2021 [cit. 05.01.2021]. Dostupné z: </w:t>
      </w:r>
      <w:hyperlink r:id="rId15" w:history="1">
        <w:r w:rsidR="00BB7564" w:rsidRPr="003E376F">
          <w:rPr>
            <w:rStyle w:val="Hypertextovodkaz"/>
          </w:rPr>
          <w:t>https://docs.microsoft.com/en-us/dotnet/csharp/programming-guide/classes-and-structs/classes</w:t>
        </w:r>
      </w:hyperlink>
    </w:p>
    <w:p w14:paraId="44E3F51F" w14:textId="1F24DAFD" w:rsidR="00BB7564" w:rsidRDefault="00BB7564" w:rsidP="00BD25B2">
      <w:pPr>
        <w:pStyle w:val="Odstavecseseznamem"/>
        <w:numPr>
          <w:ilvl w:val="0"/>
          <w:numId w:val="30"/>
        </w:numPr>
      </w:pPr>
      <w:proofErr w:type="spellStart"/>
      <w:r w:rsidRPr="00BB7564">
        <w:t>Fields</w:t>
      </w:r>
      <w:proofErr w:type="spellEnd"/>
      <w:r w:rsidRPr="00BB7564">
        <w:t xml:space="preserve"> - C# </w:t>
      </w:r>
      <w:proofErr w:type="spellStart"/>
      <w:r w:rsidRPr="00BB7564">
        <w:t>Programming</w:t>
      </w:r>
      <w:proofErr w:type="spellEnd"/>
      <w:r w:rsidRPr="00BB7564">
        <w:t xml:space="preserve"> </w:t>
      </w:r>
      <w:proofErr w:type="spellStart"/>
      <w:r w:rsidRPr="00BB7564">
        <w:t>Guide</w:t>
      </w:r>
      <w:proofErr w:type="spellEnd"/>
      <w:r w:rsidRPr="00BB7564">
        <w:t xml:space="preserve"> | Microsoft </w:t>
      </w:r>
      <w:proofErr w:type="spellStart"/>
      <w:r w:rsidRPr="00BB7564">
        <w:t>Docs</w:t>
      </w:r>
      <w:proofErr w:type="spellEnd"/>
      <w:r w:rsidRPr="00BB7564">
        <w:t xml:space="preserve">. [online]. Copyright © Microsoft 2021 [cit. 06.01.2021]. Dostupné z: </w:t>
      </w:r>
      <w:hyperlink r:id="rId16" w:history="1">
        <w:r w:rsidR="0057395E" w:rsidRPr="003E376F">
          <w:rPr>
            <w:rStyle w:val="Hypertextovodkaz"/>
          </w:rPr>
          <w:t>https://docs.microsoft.com/en-us/dotnet/csharp/programming-guide/classes-and-structs/fields</w:t>
        </w:r>
      </w:hyperlink>
    </w:p>
    <w:p w14:paraId="015CDAE4" w14:textId="11F929E2" w:rsidR="0057395E" w:rsidRDefault="0057395E" w:rsidP="00BD25B2">
      <w:pPr>
        <w:pStyle w:val="Odstavecseseznamem"/>
        <w:numPr>
          <w:ilvl w:val="0"/>
          <w:numId w:val="30"/>
        </w:numPr>
      </w:pPr>
      <w:proofErr w:type="spellStart"/>
      <w:r w:rsidRPr="0057395E">
        <w:t>Methods</w:t>
      </w:r>
      <w:proofErr w:type="spellEnd"/>
      <w:r w:rsidRPr="0057395E">
        <w:t xml:space="preserve"> - C# </w:t>
      </w:r>
      <w:proofErr w:type="spellStart"/>
      <w:r w:rsidRPr="0057395E">
        <w:t>Programming</w:t>
      </w:r>
      <w:proofErr w:type="spellEnd"/>
      <w:r w:rsidRPr="0057395E">
        <w:t xml:space="preserve"> </w:t>
      </w:r>
      <w:proofErr w:type="spellStart"/>
      <w:r w:rsidRPr="0057395E">
        <w:t>Guide</w:t>
      </w:r>
      <w:proofErr w:type="spellEnd"/>
      <w:r w:rsidRPr="0057395E">
        <w:t xml:space="preserve"> | Microsoft </w:t>
      </w:r>
      <w:proofErr w:type="spellStart"/>
      <w:r w:rsidRPr="0057395E">
        <w:t>Docs</w:t>
      </w:r>
      <w:proofErr w:type="spellEnd"/>
      <w:r w:rsidRPr="0057395E">
        <w:t xml:space="preserve">. [online]. Copyright © Microsoft 2021 [cit. 06.01.2021]. Dostupné z: </w:t>
      </w:r>
      <w:hyperlink r:id="rId17" w:history="1">
        <w:r w:rsidR="003C2329" w:rsidRPr="003E376F">
          <w:rPr>
            <w:rStyle w:val="Hypertextovodkaz"/>
          </w:rPr>
          <w:t>https://docs.microsoft.com/en-us/dotnet/csharp/programming-guide/classes-and-structs/methods</w:t>
        </w:r>
      </w:hyperlink>
    </w:p>
    <w:p w14:paraId="0069E49E" w14:textId="1A7A8365" w:rsidR="003C2329" w:rsidRDefault="003C2329" w:rsidP="00BD25B2">
      <w:pPr>
        <w:pStyle w:val="Odstavecseseznamem"/>
        <w:numPr>
          <w:ilvl w:val="0"/>
          <w:numId w:val="30"/>
        </w:numPr>
      </w:pPr>
      <w:proofErr w:type="spellStart"/>
      <w:r w:rsidRPr="003C2329">
        <w:t>Constructors</w:t>
      </w:r>
      <w:proofErr w:type="spellEnd"/>
      <w:r w:rsidRPr="003C2329">
        <w:t xml:space="preserve"> - C# </w:t>
      </w:r>
      <w:proofErr w:type="spellStart"/>
      <w:r w:rsidRPr="003C2329">
        <w:t>Programming</w:t>
      </w:r>
      <w:proofErr w:type="spellEnd"/>
      <w:r w:rsidRPr="003C2329">
        <w:t xml:space="preserve"> </w:t>
      </w:r>
      <w:proofErr w:type="spellStart"/>
      <w:r w:rsidRPr="003C2329">
        <w:t>Guide</w:t>
      </w:r>
      <w:proofErr w:type="spellEnd"/>
      <w:r w:rsidRPr="003C2329">
        <w:t xml:space="preserve"> | Microsoft </w:t>
      </w:r>
      <w:proofErr w:type="spellStart"/>
      <w:r w:rsidRPr="003C2329">
        <w:t>Docs</w:t>
      </w:r>
      <w:proofErr w:type="spellEnd"/>
      <w:r w:rsidRPr="003C2329">
        <w:t xml:space="preserve">. [online]. Copyright © Microsoft 2021 [cit. 06.01.2021]. Dostupné z: </w:t>
      </w:r>
      <w:hyperlink r:id="rId18" w:history="1">
        <w:r w:rsidRPr="003E376F">
          <w:rPr>
            <w:rStyle w:val="Hypertextovodkaz"/>
          </w:rPr>
          <w:t>https://docs.microsoft.com/en-us/dotnet/csharp/programming-guide/classes-and-structs/constructors</w:t>
        </w:r>
      </w:hyperlink>
    </w:p>
    <w:p w14:paraId="48921CD0" w14:textId="391862EB" w:rsidR="003C2329" w:rsidRDefault="003C2329" w:rsidP="00BD25B2">
      <w:pPr>
        <w:pStyle w:val="Odstavecseseznamem"/>
        <w:numPr>
          <w:ilvl w:val="0"/>
          <w:numId w:val="30"/>
        </w:numPr>
      </w:pPr>
      <w:proofErr w:type="spellStart"/>
      <w:r w:rsidRPr="003C2329">
        <w:t>Properties</w:t>
      </w:r>
      <w:proofErr w:type="spellEnd"/>
      <w:r w:rsidRPr="003C2329">
        <w:t xml:space="preserve"> - C# </w:t>
      </w:r>
      <w:proofErr w:type="spellStart"/>
      <w:r w:rsidRPr="003C2329">
        <w:t>Programming</w:t>
      </w:r>
      <w:proofErr w:type="spellEnd"/>
      <w:r w:rsidRPr="003C2329">
        <w:t xml:space="preserve"> </w:t>
      </w:r>
      <w:proofErr w:type="spellStart"/>
      <w:r w:rsidRPr="003C2329">
        <w:t>Guide</w:t>
      </w:r>
      <w:proofErr w:type="spellEnd"/>
      <w:r w:rsidRPr="003C2329">
        <w:t xml:space="preserve"> | Microsoft </w:t>
      </w:r>
      <w:proofErr w:type="spellStart"/>
      <w:r w:rsidRPr="003C2329">
        <w:t>Docs</w:t>
      </w:r>
      <w:proofErr w:type="spellEnd"/>
      <w:r w:rsidRPr="003C2329">
        <w:t xml:space="preserve">. [online]. Copyright © Microsoft 2021 [cit. 06.01.2021]. Dostupné z: </w:t>
      </w:r>
      <w:hyperlink r:id="rId19" w:history="1">
        <w:r w:rsidR="006562F1" w:rsidRPr="00B90513">
          <w:rPr>
            <w:rStyle w:val="Hypertextovodkaz"/>
          </w:rPr>
          <w:t>https://docs.microsoft.com/en-us/dotnet/csharp/programming-guide/classes-and-structs/properties</w:t>
        </w:r>
      </w:hyperlink>
    </w:p>
    <w:p w14:paraId="17423002" w14:textId="1055198D" w:rsidR="006562F1" w:rsidRDefault="006562F1" w:rsidP="00BD25B2">
      <w:pPr>
        <w:pStyle w:val="Odstavecseseznamem"/>
        <w:numPr>
          <w:ilvl w:val="0"/>
          <w:numId w:val="30"/>
        </w:numPr>
      </w:pPr>
      <w:r w:rsidRPr="006562F1">
        <w:t xml:space="preserve">Fundamentals </w:t>
      </w:r>
      <w:proofErr w:type="spellStart"/>
      <w:r w:rsidRPr="006562F1">
        <w:t>of</w:t>
      </w:r>
      <w:proofErr w:type="spellEnd"/>
      <w:r w:rsidRPr="006562F1">
        <w:t xml:space="preserve"> </w:t>
      </w:r>
      <w:proofErr w:type="spellStart"/>
      <w:r w:rsidRPr="006562F1">
        <w:t>garbage</w:t>
      </w:r>
      <w:proofErr w:type="spellEnd"/>
      <w:r w:rsidRPr="006562F1">
        <w:t xml:space="preserve"> </w:t>
      </w:r>
      <w:proofErr w:type="spellStart"/>
      <w:r w:rsidRPr="006562F1">
        <w:t>collection</w:t>
      </w:r>
      <w:proofErr w:type="spellEnd"/>
      <w:r w:rsidRPr="006562F1">
        <w:t xml:space="preserve"> | Microsoft </w:t>
      </w:r>
      <w:proofErr w:type="spellStart"/>
      <w:r w:rsidRPr="006562F1">
        <w:t>Docs</w:t>
      </w:r>
      <w:proofErr w:type="spellEnd"/>
      <w:r w:rsidRPr="006562F1">
        <w:t xml:space="preserve">. [online]. Copyright © Microsoft 2021 [cit. 06.01.2021]. Dostupné z: </w:t>
      </w:r>
      <w:hyperlink r:id="rId20" w:history="1">
        <w:r w:rsidR="009B1E1A" w:rsidRPr="00B90513">
          <w:rPr>
            <w:rStyle w:val="Hypertextovodkaz"/>
          </w:rPr>
          <w:t>https://docs.microsoft.com/en-us/dotnet/standard/garbage-collection/fundamentals</w:t>
        </w:r>
      </w:hyperlink>
    </w:p>
    <w:p w14:paraId="2A740278" w14:textId="17273E5F" w:rsidR="009B1E1A" w:rsidRPr="00BD25B2" w:rsidRDefault="009B1E1A" w:rsidP="00BD25B2">
      <w:pPr>
        <w:pStyle w:val="Odstavecseseznamem"/>
        <w:numPr>
          <w:ilvl w:val="0"/>
          <w:numId w:val="30"/>
        </w:numPr>
      </w:pPr>
      <w:proofErr w:type="spellStart"/>
      <w:r>
        <w:t>ref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- C# Reference | Microsoft </w:t>
      </w:r>
      <w:proofErr w:type="spellStart"/>
      <w:r>
        <w:t>Docs</w:t>
      </w:r>
      <w:proofErr w:type="spellEnd"/>
      <w:r>
        <w:t xml:space="preserve">. [online]. Copyright © Microsoft 2021 [cit. 06.01.2021]. Dostupné z: </w:t>
      </w:r>
      <w:hyperlink r:id="rId21" w:history="1">
        <w:r>
          <w:rPr>
            <w:rStyle w:val="Hypertextovodkaz"/>
          </w:rPr>
          <w:t>https://docs.microsoft.com/en-us/dotnet/csharp/language-reference/keywords/ref</w:t>
        </w:r>
      </w:hyperlink>
    </w:p>
    <w:p w14:paraId="4546A906" w14:textId="77777777" w:rsidR="009F0EB6" w:rsidRPr="009F0EB6" w:rsidRDefault="009F0EB6" w:rsidP="009F0EB6"/>
    <w:p w14:paraId="03355A7F" w14:textId="77777777" w:rsidR="00CC7A5F" w:rsidRPr="00CC7A5F" w:rsidRDefault="00CC7A5F" w:rsidP="00CC7A5F"/>
    <w:p w14:paraId="37954ACD" w14:textId="77777777" w:rsidR="00CC7A5F" w:rsidRPr="00CC7A5F" w:rsidRDefault="00CC7A5F" w:rsidP="00CC7A5F"/>
    <w:p w14:paraId="776D6DC1" w14:textId="77777777" w:rsidR="00CC7A5F" w:rsidRPr="00CC7A5F" w:rsidRDefault="00CC7A5F" w:rsidP="00CC7A5F"/>
    <w:sectPr w:rsidR="00CC7A5F" w:rsidRPr="00CC7A5F" w:rsidSect="001A3BE5">
      <w:headerReference w:type="default" r:id="rId22"/>
      <w:footerReference w:type="default" r:id="rId23"/>
      <w:type w:val="continuous"/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89BBF" w14:textId="77777777" w:rsidR="008A7465" w:rsidRDefault="008A7465">
      <w:r>
        <w:separator/>
      </w:r>
    </w:p>
    <w:p w14:paraId="3BABA0D0" w14:textId="77777777" w:rsidR="008A7465" w:rsidRDefault="008A7465"/>
  </w:endnote>
  <w:endnote w:type="continuationSeparator" w:id="0">
    <w:p w14:paraId="732001EC" w14:textId="77777777" w:rsidR="008A7465" w:rsidRDefault="008A7465">
      <w:r>
        <w:continuationSeparator/>
      </w:r>
    </w:p>
    <w:p w14:paraId="2DF6AA14" w14:textId="77777777" w:rsidR="008A7465" w:rsidRDefault="008A74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7E262" w14:textId="77777777" w:rsidR="00647542" w:rsidRDefault="00647542">
    <w:pPr>
      <w:pStyle w:val="Zpat"/>
    </w:pPr>
    <w:r>
      <w:rPr>
        <w:noProof/>
      </w:rPr>
      <w:drawing>
        <wp:inline distT="0" distB="0" distL="0" distR="0" wp14:anchorId="7CBB02B7" wp14:editId="2D642410">
          <wp:extent cx="5580380" cy="1237615"/>
          <wp:effectExtent l="0" t="0" r="1270" b="635"/>
          <wp:docPr id="4" name="Obrázek 4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8FD9E" w14:textId="77777777" w:rsidR="00647542" w:rsidRDefault="00647542">
    <w:pPr>
      <w:pStyle w:val="Zpat"/>
      <w:rPr>
        <w:b/>
        <w:noProof/>
        <w:sz w:val="22"/>
        <w:szCs w:val="22"/>
      </w:rPr>
    </w:pPr>
    <w:r w:rsidRPr="00DB7F03">
      <w:rPr>
        <w:b/>
        <w:noProof/>
        <w:sz w:val="22"/>
        <w:szCs w:val="22"/>
      </w:rPr>
      <w:t>Strategický projekt UTB ve Zlíně, reg. č. CZ.02.2.69/0.0/0.0/16_015/0002204</w:t>
    </w:r>
  </w:p>
  <w:p w14:paraId="3AD67449" w14:textId="77777777" w:rsidR="00647542" w:rsidRDefault="0064754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AD9FA" w14:textId="77777777" w:rsidR="00647542" w:rsidRDefault="00647542">
    <w:r>
      <w:rPr>
        <w:noProof/>
      </w:rPr>
      <w:drawing>
        <wp:inline distT="0" distB="0" distL="0" distR="0" wp14:anchorId="2A65D0AC" wp14:editId="1F032C94">
          <wp:extent cx="5580380" cy="1237615"/>
          <wp:effectExtent l="0" t="0" r="1270" b="635"/>
          <wp:docPr id="11" name="Obrázek 11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8C4F2" w14:textId="77777777" w:rsidR="008A7465" w:rsidRDefault="008A7465">
      <w:r>
        <w:separator/>
      </w:r>
    </w:p>
    <w:p w14:paraId="204838E1" w14:textId="77777777" w:rsidR="008A7465" w:rsidRDefault="008A7465"/>
  </w:footnote>
  <w:footnote w:type="continuationSeparator" w:id="0">
    <w:p w14:paraId="53A5E6B5" w14:textId="77777777" w:rsidR="008A7465" w:rsidRDefault="008A7465">
      <w:r>
        <w:continuationSeparator/>
      </w:r>
    </w:p>
    <w:p w14:paraId="1E90990E" w14:textId="77777777" w:rsidR="008A7465" w:rsidRDefault="008A74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AEF56" w14:textId="77777777" w:rsidR="00647542" w:rsidRPr="003E2B7E" w:rsidRDefault="00647542" w:rsidP="003879AD">
    <w:pPr>
      <w:pStyle w:val="Zhlav"/>
      <w:spacing w:after="0" w:line="240" w:lineRule="auto"/>
      <w:jc w:val="center"/>
      <w:rPr>
        <w:noProof/>
      </w:rPr>
    </w:pPr>
    <w:r>
      <w:rPr>
        <w:noProof/>
      </w:rPr>
      <w:drawing>
        <wp:inline distT="0" distB="0" distL="0" distR="0" wp14:anchorId="75C83DC5" wp14:editId="1DF6A51B">
          <wp:extent cx="5580380" cy="1237897"/>
          <wp:effectExtent l="0" t="0" r="1270" b="635"/>
          <wp:docPr id="1" name="Obrázek 1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B45F0A"/>
      </w:rPr>
      <w:id w:val="1259181609"/>
      <w:docPartObj>
        <w:docPartGallery w:val="Page Numbers (Top of Page)"/>
        <w:docPartUnique/>
      </w:docPartObj>
    </w:sdtPr>
    <w:sdtEndPr>
      <w:rPr>
        <w:b/>
      </w:rPr>
    </w:sdtEndPr>
    <w:sdtContent>
      <w:p w14:paraId="0F2E0131" w14:textId="47CBABE8" w:rsidR="00647542" w:rsidRPr="00DA74E5" w:rsidRDefault="00647542" w:rsidP="007E071C">
        <w:pPr>
          <w:pStyle w:val="Zhlav"/>
          <w:tabs>
            <w:tab w:val="clear" w:pos="9072"/>
          </w:tabs>
          <w:ind w:left="-1843" w:right="-568"/>
          <w:jc w:val="right"/>
          <w:rPr>
            <w:color w:val="B45F0A"/>
          </w:rPr>
        </w:pPr>
        <w:r w:rsidRPr="000B2F57">
          <w:rPr>
            <w:b/>
            <w:noProof/>
            <w:color w:val="C3C3B9"/>
          </w:rPr>
          <mc:AlternateContent>
            <mc:Choice Requires="wps">
              <w:drawing>
                <wp:anchor distT="0" distB="0" distL="114300" distR="114300" simplePos="0" relativeHeight="251714560" behindDoc="1" locked="0" layoutInCell="1" allowOverlap="1" wp14:anchorId="2E290992" wp14:editId="7760E174">
                  <wp:simplePos x="0" y="0"/>
                  <wp:positionH relativeFrom="column">
                    <wp:posOffset>-1013460</wp:posOffset>
                  </wp:positionH>
                  <wp:positionV relativeFrom="paragraph">
                    <wp:posOffset>284480</wp:posOffset>
                  </wp:positionV>
                  <wp:extent cx="7049135" cy="0"/>
                  <wp:effectExtent l="0" t="0" r="37465" b="19050"/>
                  <wp:wrapNone/>
                  <wp:docPr id="62" name="Přímá spojnice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91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3C3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3C52AB4" id="Přímá spojnice 62" o:spid="_x0000_s1026" style="position:absolute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8pt,22.4pt" to="475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" strokecolor="#c3c3b9" strokeweight="1pt">
                  <v:stroke joinstyle="miter"/>
                </v:line>
              </w:pict>
            </mc:Fallback>
          </mc:AlternateContent>
        </w:r>
        <w:r w:rsidRPr="000B2F57">
          <w:rPr>
            <w:noProof/>
            <w:color w:val="C3C3B9"/>
          </w:rPr>
          <w:drawing>
            <wp:anchor distT="0" distB="0" distL="114300" distR="114300" simplePos="0" relativeHeight="251715584" behindDoc="0" locked="0" layoutInCell="1" allowOverlap="1" wp14:anchorId="5AB620EA" wp14:editId="1819A1ED">
              <wp:simplePos x="0" y="0"/>
              <wp:positionH relativeFrom="column">
                <wp:posOffset>-1000760</wp:posOffset>
              </wp:positionH>
              <wp:positionV relativeFrom="page">
                <wp:posOffset>153035</wp:posOffset>
              </wp:positionV>
              <wp:extent cx="622935" cy="616585"/>
              <wp:effectExtent l="0" t="0" r="5715" b="0"/>
              <wp:wrapThrough wrapText="bothSides">
                <wp:wrapPolygon edited="0">
                  <wp:start x="0" y="0"/>
                  <wp:lineTo x="0" y="20688"/>
                  <wp:lineTo x="21138" y="20688"/>
                  <wp:lineTo x="21138" y="0"/>
                  <wp:lineTo x="0" y="0"/>
                </wp:wrapPolygon>
              </wp:wrapThrough>
              <wp:docPr id="32" name="Obrázek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">
                        <a:grayscl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697" t="1443" r="9322" b="3416"/>
                      <a:stretch/>
                    </pic:blipFill>
                    <pic:spPr bwMode="auto">
                      <a:xfrm>
                        <a:off x="0" y="0"/>
                        <a:ext cx="622935" cy="61658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D459D" w:rsidRPr="004D459D">
          <w:rPr>
            <w:b/>
            <w:color w:val="C3C3B9"/>
          </w:rPr>
          <w:t>Třídy, struktury a referenční typy</w:t>
        </w:r>
        <w:r>
          <w:rPr>
            <w:b/>
            <w:color w:val="C3C3B9"/>
          </w:rPr>
          <w:t xml:space="preserve">      </w:t>
        </w:r>
        <w:r w:rsidRPr="001E31D6">
          <w:rPr>
            <w:color w:val="B45F0A"/>
          </w:rPr>
          <w:t xml:space="preserve"> </w:t>
        </w:r>
        <w:r w:rsidRPr="008C6030">
          <w:rPr>
            <w:b/>
            <w:color w:val="B45F0A"/>
          </w:rPr>
          <w:fldChar w:fldCharType="begin"/>
        </w:r>
        <w:r w:rsidRPr="008C6030">
          <w:rPr>
            <w:b/>
            <w:color w:val="B45F0A"/>
          </w:rPr>
          <w:instrText>PAGE   \* MERGEFORMAT</w:instrText>
        </w:r>
        <w:r w:rsidRPr="008C6030">
          <w:rPr>
            <w:b/>
            <w:color w:val="B45F0A"/>
          </w:rPr>
          <w:fldChar w:fldCharType="separate"/>
        </w:r>
        <w:r>
          <w:rPr>
            <w:b/>
            <w:noProof/>
            <w:color w:val="B45F0A"/>
          </w:rPr>
          <w:t>1</w:t>
        </w:r>
        <w:r w:rsidRPr="008C6030">
          <w:rPr>
            <w:b/>
            <w:color w:val="B45F0A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2A4C2A"/>
    <w:multiLevelType w:val="multilevel"/>
    <w:tmpl w:val="FAD0B4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8E1E959"/>
    <w:multiLevelType w:val="multilevel"/>
    <w:tmpl w:val="A350B5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F86CD0"/>
    <w:multiLevelType w:val="hybridMultilevel"/>
    <w:tmpl w:val="8814CB2E"/>
    <w:lvl w:ilvl="0" w:tplc="2BF014F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DB58CD"/>
    <w:multiLevelType w:val="hybridMultilevel"/>
    <w:tmpl w:val="2834A3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A1AE3"/>
    <w:multiLevelType w:val="multilevel"/>
    <w:tmpl w:val="5C6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85605"/>
    <w:multiLevelType w:val="hybridMultilevel"/>
    <w:tmpl w:val="32D0B9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08165FD"/>
    <w:multiLevelType w:val="multilevel"/>
    <w:tmpl w:val="C8A4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C4215"/>
    <w:multiLevelType w:val="multilevel"/>
    <w:tmpl w:val="CB2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347B9"/>
    <w:multiLevelType w:val="hybridMultilevel"/>
    <w:tmpl w:val="705031D4"/>
    <w:lvl w:ilvl="0" w:tplc="C54211E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2EC3"/>
    <w:multiLevelType w:val="hybridMultilevel"/>
    <w:tmpl w:val="4FCE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B1785"/>
    <w:multiLevelType w:val="hybridMultilevel"/>
    <w:tmpl w:val="FBAED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A3E21"/>
    <w:multiLevelType w:val="hybridMultilevel"/>
    <w:tmpl w:val="74AEB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472B8"/>
    <w:multiLevelType w:val="hybridMultilevel"/>
    <w:tmpl w:val="A656AF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E438A9"/>
    <w:multiLevelType w:val="hybridMultilevel"/>
    <w:tmpl w:val="F5FE9F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5718"/>
    <w:multiLevelType w:val="multilevel"/>
    <w:tmpl w:val="E324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CC3177"/>
    <w:multiLevelType w:val="hybridMultilevel"/>
    <w:tmpl w:val="9DDC9B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C7566"/>
    <w:multiLevelType w:val="hybridMultilevel"/>
    <w:tmpl w:val="41DAD6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31B2F"/>
    <w:multiLevelType w:val="hybridMultilevel"/>
    <w:tmpl w:val="23AAA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7D664D"/>
    <w:multiLevelType w:val="hybridMultilevel"/>
    <w:tmpl w:val="CAA010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D3E12"/>
    <w:multiLevelType w:val="multilevel"/>
    <w:tmpl w:val="E110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301A8"/>
    <w:multiLevelType w:val="hybridMultilevel"/>
    <w:tmpl w:val="8DA0C4F8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86614"/>
    <w:multiLevelType w:val="multilevel"/>
    <w:tmpl w:val="CCB003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576F0BB4"/>
    <w:multiLevelType w:val="multilevel"/>
    <w:tmpl w:val="2F6A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40413"/>
    <w:multiLevelType w:val="hybridMultilevel"/>
    <w:tmpl w:val="F70294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958F2"/>
    <w:multiLevelType w:val="multilevel"/>
    <w:tmpl w:val="1A3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5E0BA4"/>
    <w:multiLevelType w:val="hybridMultilevel"/>
    <w:tmpl w:val="93D256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83900"/>
    <w:multiLevelType w:val="multilevel"/>
    <w:tmpl w:val="D0F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463265"/>
    <w:multiLevelType w:val="multilevel"/>
    <w:tmpl w:val="F104C1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6F8639A5"/>
    <w:multiLevelType w:val="hybridMultilevel"/>
    <w:tmpl w:val="09405A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127F"/>
    <w:multiLevelType w:val="multilevel"/>
    <w:tmpl w:val="5EF2E1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8454770"/>
    <w:multiLevelType w:val="hybridMultilevel"/>
    <w:tmpl w:val="C950AC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12EAC"/>
    <w:multiLevelType w:val="hybridMultilevel"/>
    <w:tmpl w:val="80FE0DA6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</w:num>
  <w:num w:numId="2">
    <w:abstractNumId w:val="6"/>
  </w:num>
  <w:num w:numId="3">
    <w:abstractNumId w:val="14"/>
  </w:num>
  <w:num w:numId="4">
    <w:abstractNumId w:val="32"/>
  </w:num>
  <w:num w:numId="5">
    <w:abstractNumId w:val="31"/>
  </w:num>
  <w:num w:numId="6">
    <w:abstractNumId w:val="2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8">
    <w:abstractNumId w:val="17"/>
  </w:num>
  <w:num w:numId="9">
    <w:abstractNumId w:val="29"/>
  </w:num>
  <w:num w:numId="10">
    <w:abstractNumId w:val="1"/>
  </w:num>
  <w:num w:numId="11">
    <w:abstractNumId w:val="10"/>
  </w:num>
  <w:num w:numId="12">
    <w:abstractNumId w:val="20"/>
  </w:num>
  <w:num w:numId="13">
    <w:abstractNumId w:val="12"/>
  </w:num>
  <w:num w:numId="14">
    <w:abstractNumId w:val="11"/>
  </w:num>
  <w:num w:numId="15">
    <w:abstractNumId w:val="30"/>
  </w:num>
  <w:num w:numId="16">
    <w:abstractNumId w:val="19"/>
  </w:num>
  <w:num w:numId="17">
    <w:abstractNumId w:val="5"/>
  </w:num>
  <w:num w:numId="18">
    <w:abstractNumId w:val="8"/>
  </w:num>
  <w:num w:numId="19">
    <w:abstractNumId w:val="7"/>
  </w:num>
  <w:num w:numId="20">
    <w:abstractNumId w:val="4"/>
  </w:num>
  <w:num w:numId="21">
    <w:abstractNumId w:val="26"/>
  </w:num>
  <w:num w:numId="22">
    <w:abstractNumId w:val="2"/>
  </w:num>
  <w:num w:numId="23">
    <w:abstractNumId w:val="34"/>
  </w:num>
  <w:num w:numId="24">
    <w:abstractNumId w:val="22"/>
  </w:num>
  <w:num w:numId="25">
    <w:abstractNumId w:val="21"/>
  </w:num>
  <w:num w:numId="26">
    <w:abstractNumId w:val="28"/>
  </w:num>
  <w:num w:numId="27">
    <w:abstractNumId w:val="16"/>
  </w:num>
  <w:num w:numId="28">
    <w:abstractNumId w:val="24"/>
  </w:num>
  <w:num w:numId="29">
    <w:abstractNumId w:val="18"/>
  </w:num>
  <w:num w:numId="30">
    <w:abstractNumId w:val="9"/>
  </w:num>
  <w:num w:numId="31">
    <w:abstractNumId w:val="33"/>
  </w:num>
  <w:num w:numId="32">
    <w:abstractNumId w:val="3"/>
  </w:num>
  <w:num w:numId="33">
    <w:abstractNumId w:val="27"/>
  </w:num>
  <w:num w:numId="34">
    <w:abstractNumId w:val="13"/>
  </w:num>
  <w:num w:numId="35">
    <w:abstractNumId w:val="25"/>
  </w:num>
  <w:num w:numId="3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>
      <o:colormru v:ext="edit" colors="#b45f0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42"/>
    <w:rsid w:val="0000479C"/>
    <w:rsid w:val="0000537C"/>
    <w:rsid w:val="000076C8"/>
    <w:rsid w:val="000100EE"/>
    <w:rsid w:val="0001084B"/>
    <w:rsid w:val="00012CA9"/>
    <w:rsid w:val="00013085"/>
    <w:rsid w:val="000131AF"/>
    <w:rsid w:val="0001355F"/>
    <w:rsid w:val="00014918"/>
    <w:rsid w:val="00017010"/>
    <w:rsid w:val="00020BA8"/>
    <w:rsid w:val="000213C8"/>
    <w:rsid w:val="00021F8C"/>
    <w:rsid w:val="000222D2"/>
    <w:rsid w:val="00023491"/>
    <w:rsid w:val="00023D8B"/>
    <w:rsid w:val="0002565F"/>
    <w:rsid w:val="00027B58"/>
    <w:rsid w:val="00027BC2"/>
    <w:rsid w:val="000314AD"/>
    <w:rsid w:val="00031D04"/>
    <w:rsid w:val="000322E5"/>
    <w:rsid w:val="000326D1"/>
    <w:rsid w:val="0003649F"/>
    <w:rsid w:val="00041817"/>
    <w:rsid w:val="000466E5"/>
    <w:rsid w:val="00046CB0"/>
    <w:rsid w:val="0005015F"/>
    <w:rsid w:val="00050E72"/>
    <w:rsid w:val="0005116A"/>
    <w:rsid w:val="0005455E"/>
    <w:rsid w:val="0005495A"/>
    <w:rsid w:val="00055BDE"/>
    <w:rsid w:val="00057D2B"/>
    <w:rsid w:val="00060326"/>
    <w:rsid w:val="000629AA"/>
    <w:rsid w:val="000648C7"/>
    <w:rsid w:val="000656B9"/>
    <w:rsid w:val="000666E5"/>
    <w:rsid w:val="00066A06"/>
    <w:rsid w:val="00072ECB"/>
    <w:rsid w:val="000732DB"/>
    <w:rsid w:val="000739D0"/>
    <w:rsid w:val="00074698"/>
    <w:rsid w:val="00075145"/>
    <w:rsid w:val="00077B9B"/>
    <w:rsid w:val="00080064"/>
    <w:rsid w:val="000823C8"/>
    <w:rsid w:val="00082AD3"/>
    <w:rsid w:val="00083AAA"/>
    <w:rsid w:val="00084E96"/>
    <w:rsid w:val="00086FBF"/>
    <w:rsid w:val="0009373F"/>
    <w:rsid w:val="00093B2E"/>
    <w:rsid w:val="00096E33"/>
    <w:rsid w:val="00096E6F"/>
    <w:rsid w:val="000A0B45"/>
    <w:rsid w:val="000A1BA4"/>
    <w:rsid w:val="000A3F9E"/>
    <w:rsid w:val="000A7CE5"/>
    <w:rsid w:val="000B11C3"/>
    <w:rsid w:val="000B2456"/>
    <w:rsid w:val="000B2F57"/>
    <w:rsid w:val="000B4BAB"/>
    <w:rsid w:val="000B7D99"/>
    <w:rsid w:val="000C115D"/>
    <w:rsid w:val="000C3034"/>
    <w:rsid w:val="000C4572"/>
    <w:rsid w:val="000C5446"/>
    <w:rsid w:val="000C7307"/>
    <w:rsid w:val="000D03B5"/>
    <w:rsid w:val="000D0ABD"/>
    <w:rsid w:val="000D23D0"/>
    <w:rsid w:val="000D40B6"/>
    <w:rsid w:val="000D43F1"/>
    <w:rsid w:val="000D4C89"/>
    <w:rsid w:val="000E223A"/>
    <w:rsid w:val="000E3457"/>
    <w:rsid w:val="000E3523"/>
    <w:rsid w:val="000E3815"/>
    <w:rsid w:val="000E7D50"/>
    <w:rsid w:val="000F053E"/>
    <w:rsid w:val="000F0E7D"/>
    <w:rsid w:val="000F1A90"/>
    <w:rsid w:val="000F6419"/>
    <w:rsid w:val="000F6971"/>
    <w:rsid w:val="000F7CAE"/>
    <w:rsid w:val="001004F3"/>
    <w:rsid w:val="001008E4"/>
    <w:rsid w:val="00101A63"/>
    <w:rsid w:val="001079A3"/>
    <w:rsid w:val="001079E7"/>
    <w:rsid w:val="00110AEA"/>
    <w:rsid w:val="00110F84"/>
    <w:rsid w:val="00113F32"/>
    <w:rsid w:val="001141AE"/>
    <w:rsid w:val="00114810"/>
    <w:rsid w:val="00114BA3"/>
    <w:rsid w:val="0012002E"/>
    <w:rsid w:val="00120C74"/>
    <w:rsid w:val="001226DF"/>
    <w:rsid w:val="00124C9B"/>
    <w:rsid w:val="001252E1"/>
    <w:rsid w:val="00125D00"/>
    <w:rsid w:val="00126502"/>
    <w:rsid w:val="001277AB"/>
    <w:rsid w:val="00127A5B"/>
    <w:rsid w:val="001300D8"/>
    <w:rsid w:val="001308D7"/>
    <w:rsid w:val="001312E6"/>
    <w:rsid w:val="00133137"/>
    <w:rsid w:val="00133C23"/>
    <w:rsid w:val="00134FF6"/>
    <w:rsid w:val="001351C3"/>
    <w:rsid w:val="0014094B"/>
    <w:rsid w:val="001411D1"/>
    <w:rsid w:val="001418A8"/>
    <w:rsid w:val="00142497"/>
    <w:rsid w:val="001438D5"/>
    <w:rsid w:val="00145200"/>
    <w:rsid w:val="00146549"/>
    <w:rsid w:val="001477F1"/>
    <w:rsid w:val="0015160F"/>
    <w:rsid w:val="00152B9B"/>
    <w:rsid w:val="001566C1"/>
    <w:rsid w:val="0015744C"/>
    <w:rsid w:val="0016205E"/>
    <w:rsid w:val="00163045"/>
    <w:rsid w:val="001630C5"/>
    <w:rsid w:val="00165FE0"/>
    <w:rsid w:val="00167E09"/>
    <w:rsid w:val="0017036A"/>
    <w:rsid w:val="00172945"/>
    <w:rsid w:val="001731EE"/>
    <w:rsid w:val="0017496C"/>
    <w:rsid w:val="00177CF6"/>
    <w:rsid w:val="00180109"/>
    <w:rsid w:val="00180B17"/>
    <w:rsid w:val="001822A7"/>
    <w:rsid w:val="0018305E"/>
    <w:rsid w:val="001848AC"/>
    <w:rsid w:val="00184CB0"/>
    <w:rsid w:val="001853A0"/>
    <w:rsid w:val="00186510"/>
    <w:rsid w:val="00186573"/>
    <w:rsid w:val="00187983"/>
    <w:rsid w:val="00190B01"/>
    <w:rsid w:val="001910F7"/>
    <w:rsid w:val="00191CAE"/>
    <w:rsid w:val="00193C7B"/>
    <w:rsid w:val="00193EEC"/>
    <w:rsid w:val="00194986"/>
    <w:rsid w:val="00195EF3"/>
    <w:rsid w:val="001972B9"/>
    <w:rsid w:val="001A074B"/>
    <w:rsid w:val="001A13C9"/>
    <w:rsid w:val="001A1CD5"/>
    <w:rsid w:val="001A2915"/>
    <w:rsid w:val="001A2C53"/>
    <w:rsid w:val="001A3BE5"/>
    <w:rsid w:val="001A4906"/>
    <w:rsid w:val="001A6259"/>
    <w:rsid w:val="001A7483"/>
    <w:rsid w:val="001B1609"/>
    <w:rsid w:val="001B2C38"/>
    <w:rsid w:val="001B2C7F"/>
    <w:rsid w:val="001B3399"/>
    <w:rsid w:val="001B61E1"/>
    <w:rsid w:val="001C1302"/>
    <w:rsid w:val="001C3573"/>
    <w:rsid w:val="001C5B1A"/>
    <w:rsid w:val="001C5CCD"/>
    <w:rsid w:val="001C5DBE"/>
    <w:rsid w:val="001C65A3"/>
    <w:rsid w:val="001C7199"/>
    <w:rsid w:val="001C7655"/>
    <w:rsid w:val="001D05EE"/>
    <w:rsid w:val="001D15DE"/>
    <w:rsid w:val="001D2716"/>
    <w:rsid w:val="001D3419"/>
    <w:rsid w:val="001D35DC"/>
    <w:rsid w:val="001D361B"/>
    <w:rsid w:val="001D4454"/>
    <w:rsid w:val="001D47F7"/>
    <w:rsid w:val="001D7B2D"/>
    <w:rsid w:val="001E2E0B"/>
    <w:rsid w:val="001E31D6"/>
    <w:rsid w:val="001E4B17"/>
    <w:rsid w:val="001E5349"/>
    <w:rsid w:val="001E7963"/>
    <w:rsid w:val="001E7A4A"/>
    <w:rsid w:val="001F1C2F"/>
    <w:rsid w:val="001F25E0"/>
    <w:rsid w:val="001F2AD5"/>
    <w:rsid w:val="001F2EC1"/>
    <w:rsid w:val="001F607F"/>
    <w:rsid w:val="001F6B98"/>
    <w:rsid w:val="001F6D5A"/>
    <w:rsid w:val="001F7860"/>
    <w:rsid w:val="00205F66"/>
    <w:rsid w:val="00206C2B"/>
    <w:rsid w:val="00210077"/>
    <w:rsid w:val="00210249"/>
    <w:rsid w:val="00211A65"/>
    <w:rsid w:val="00211FB5"/>
    <w:rsid w:val="002141D5"/>
    <w:rsid w:val="00214897"/>
    <w:rsid w:val="002150FD"/>
    <w:rsid w:val="00216D48"/>
    <w:rsid w:val="002202B9"/>
    <w:rsid w:val="0022101F"/>
    <w:rsid w:val="00221F73"/>
    <w:rsid w:val="00223961"/>
    <w:rsid w:val="00223AA7"/>
    <w:rsid w:val="00227982"/>
    <w:rsid w:val="00227BE2"/>
    <w:rsid w:val="00233728"/>
    <w:rsid w:val="002337CC"/>
    <w:rsid w:val="00235D51"/>
    <w:rsid w:val="00236542"/>
    <w:rsid w:val="0024084F"/>
    <w:rsid w:val="00241463"/>
    <w:rsid w:val="002444D0"/>
    <w:rsid w:val="00244CA7"/>
    <w:rsid w:val="0024505B"/>
    <w:rsid w:val="00246029"/>
    <w:rsid w:val="00246458"/>
    <w:rsid w:val="0025077F"/>
    <w:rsid w:val="00251C7E"/>
    <w:rsid w:val="00252CB3"/>
    <w:rsid w:val="00253F7E"/>
    <w:rsid w:val="00254314"/>
    <w:rsid w:val="00255057"/>
    <w:rsid w:val="0025570E"/>
    <w:rsid w:val="002561EC"/>
    <w:rsid w:val="0025669A"/>
    <w:rsid w:val="00257DA9"/>
    <w:rsid w:val="002611B6"/>
    <w:rsid w:val="00263127"/>
    <w:rsid w:val="00264837"/>
    <w:rsid w:val="002650B0"/>
    <w:rsid w:val="0026730A"/>
    <w:rsid w:val="0026786F"/>
    <w:rsid w:val="00270CCF"/>
    <w:rsid w:val="00271786"/>
    <w:rsid w:val="0027446C"/>
    <w:rsid w:val="0027502F"/>
    <w:rsid w:val="0027518B"/>
    <w:rsid w:val="0027545C"/>
    <w:rsid w:val="00275819"/>
    <w:rsid w:val="002765DB"/>
    <w:rsid w:val="00276B60"/>
    <w:rsid w:val="00277EC0"/>
    <w:rsid w:val="00286572"/>
    <w:rsid w:val="00286839"/>
    <w:rsid w:val="002869B2"/>
    <w:rsid w:val="0029179E"/>
    <w:rsid w:val="00296E26"/>
    <w:rsid w:val="0029781A"/>
    <w:rsid w:val="002A311B"/>
    <w:rsid w:val="002A4082"/>
    <w:rsid w:val="002A6A51"/>
    <w:rsid w:val="002A78B1"/>
    <w:rsid w:val="002B01C6"/>
    <w:rsid w:val="002B0636"/>
    <w:rsid w:val="002B1788"/>
    <w:rsid w:val="002B2D17"/>
    <w:rsid w:val="002B2DBB"/>
    <w:rsid w:val="002B332C"/>
    <w:rsid w:val="002B380D"/>
    <w:rsid w:val="002B3C73"/>
    <w:rsid w:val="002B529D"/>
    <w:rsid w:val="002C0713"/>
    <w:rsid w:val="002C3273"/>
    <w:rsid w:val="002C3283"/>
    <w:rsid w:val="002C34BB"/>
    <w:rsid w:val="002C34E2"/>
    <w:rsid w:val="002C6E5E"/>
    <w:rsid w:val="002C7018"/>
    <w:rsid w:val="002D284C"/>
    <w:rsid w:val="002D455A"/>
    <w:rsid w:val="002D70E5"/>
    <w:rsid w:val="002D7FB6"/>
    <w:rsid w:val="002E45E5"/>
    <w:rsid w:val="002E4B23"/>
    <w:rsid w:val="002E5295"/>
    <w:rsid w:val="002E560C"/>
    <w:rsid w:val="002F1606"/>
    <w:rsid w:val="002F2FEA"/>
    <w:rsid w:val="002F3BBB"/>
    <w:rsid w:val="002F58F1"/>
    <w:rsid w:val="002F6563"/>
    <w:rsid w:val="00300DA3"/>
    <w:rsid w:val="00304BD0"/>
    <w:rsid w:val="00311091"/>
    <w:rsid w:val="00312115"/>
    <w:rsid w:val="00312893"/>
    <w:rsid w:val="0031314E"/>
    <w:rsid w:val="00320C53"/>
    <w:rsid w:val="003219C0"/>
    <w:rsid w:val="00324309"/>
    <w:rsid w:val="003245FD"/>
    <w:rsid w:val="00325510"/>
    <w:rsid w:val="0032657E"/>
    <w:rsid w:val="003267B6"/>
    <w:rsid w:val="00327475"/>
    <w:rsid w:val="00327F5C"/>
    <w:rsid w:val="00330035"/>
    <w:rsid w:val="003303FD"/>
    <w:rsid w:val="00331342"/>
    <w:rsid w:val="003314CD"/>
    <w:rsid w:val="00331D1D"/>
    <w:rsid w:val="00331DC7"/>
    <w:rsid w:val="00332717"/>
    <w:rsid w:val="003334BD"/>
    <w:rsid w:val="00337FFC"/>
    <w:rsid w:val="0034055B"/>
    <w:rsid w:val="00340743"/>
    <w:rsid w:val="00342A35"/>
    <w:rsid w:val="00343643"/>
    <w:rsid w:val="00343D4B"/>
    <w:rsid w:val="00345541"/>
    <w:rsid w:val="003466AC"/>
    <w:rsid w:val="0034697A"/>
    <w:rsid w:val="00353182"/>
    <w:rsid w:val="00354918"/>
    <w:rsid w:val="00360802"/>
    <w:rsid w:val="003614D1"/>
    <w:rsid w:val="00363B9E"/>
    <w:rsid w:val="00364261"/>
    <w:rsid w:val="00364ECC"/>
    <w:rsid w:val="003655DA"/>
    <w:rsid w:val="003720EA"/>
    <w:rsid w:val="00374F43"/>
    <w:rsid w:val="0037535B"/>
    <w:rsid w:val="003759CD"/>
    <w:rsid w:val="00375AE8"/>
    <w:rsid w:val="00376DEA"/>
    <w:rsid w:val="00381967"/>
    <w:rsid w:val="0038297E"/>
    <w:rsid w:val="00385317"/>
    <w:rsid w:val="00386DB2"/>
    <w:rsid w:val="003879AD"/>
    <w:rsid w:val="00387C0C"/>
    <w:rsid w:val="00390C59"/>
    <w:rsid w:val="0039150B"/>
    <w:rsid w:val="0039217B"/>
    <w:rsid w:val="003933BE"/>
    <w:rsid w:val="00394C3E"/>
    <w:rsid w:val="003958DD"/>
    <w:rsid w:val="00395EC8"/>
    <w:rsid w:val="003967DC"/>
    <w:rsid w:val="003A06C5"/>
    <w:rsid w:val="003A07C2"/>
    <w:rsid w:val="003A26D4"/>
    <w:rsid w:val="003A4E19"/>
    <w:rsid w:val="003A4EA8"/>
    <w:rsid w:val="003A76E2"/>
    <w:rsid w:val="003A7F6A"/>
    <w:rsid w:val="003B45DD"/>
    <w:rsid w:val="003B5FC5"/>
    <w:rsid w:val="003C0263"/>
    <w:rsid w:val="003C21C5"/>
    <w:rsid w:val="003C2329"/>
    <w:rsid w:val="003C26BD"/>
    <w:rsid w:val="003C2C37"/>
    <w:rsid w:val="003C34CB"/>
    <w:rsid w:val="003C34E0"/>
    <w:rsid w:val="003C51CF"/>
    <w:rsid w:val="003D128F"/>
    <w:rsid w:val="003D23DF"/>
    <w:rsid w:val="003D3A4D"/>
    <w:rsid w:val="003D678A"/>
    <w:rsid w:val="003E2B7E"/>
    <w:rsid w:val="003E3CB2"/>
    <w:rsid w:val="003E475B"/>
    <w:rsid w:val="003E48EC"/>
    <w:rsid w:val="003E4935"/>
    <w:rsid w:val="003E5AB9"/>
    <w:rsid w:val="003E6F66"/>
    <w:rsid w:val="003F01C9"/>
    <w:rsid w:val="003F1349"/>
    <w:rsid w:val="003F2DA9"/>
    <w:rsid w:val="003F32D3"/>
    <w:rsid w:val="003F36FE"/>
    <w:rsid w:val="003F3BFA"/>
    <w:rsid w:val="003F401E"/>
    <w:rsid w:val="003F49D1"/>
    <w:rsid w:val="003F7B34"/>
    <w:rsid w:val="00400F98"/>
    <w:rsid w:val="004038C8"/>
    <w:rsid w:val="0040492B"/>
    <w:rsid w:val="004112C4"/>
    <w:rsid w:val="00412A29"/>
    <w:rsid w:val="00414F28"/>
    <w:rsid w:val="00420C26"/>
    <w:rsid w:val="00422E74"/>
    <w:rsid w:val="00424AE9"/>
    <w:rsid w:val="00427810"/>
    <w:rsid w:val="004310BE"/>
    <w:rsid w:val="0043334D"/>
    <w:rsid w:val="0043385E"/>
    <w:rsid w:val="00434315"/>
    <w:rsid w:val="004358CD"/>
    <w:rsid w:val="004367A2"/>
    <w:rsid w:val="00436883"/>
    <w:rsid w:val="00437D2A"/>
    <w:rsid w:val="00440238"/>
    <w:rsid w:val="00440A3E"/>
    <w:rsid w:val="00442023"/>
    <w:rsid w:val="00444ED0"/>
    <w:rsid w:val="0044527D"/>
    <w:rsid w:val="004461F4"/>
    <w:rsid w:val="00447405"/>
    <w:rsid w:val="00455818"/>
    <w:rsid w:val="00455885"/>
    <w:rsid w:val="00460768"/>
    <w:rsid w:val="00463800"/>
    <w:rsid w:val="0046389C"/>
    <w:rsid w:val="00463AB7"/>
    <w:rsid w:val="00463E44"/>
    <w:rsid w:val="00463ED1"/>
    <w:rsid w:val="00464281"/>
    <w:rsid w:val="004654D0"/>
    <w:rsid w:val="00466127"/>
    <w:rsid w:val="00467452"/>
    <w:rsid w:val="004715EB"/>
    <w:rsid w:val="00473F20"/>
    <w:rsid w:val="00475472"/>
    <w:rsid w:val="00475478"/>
    <w:rsid w:val="004754C4"/>
    <w:rsid w:val="00476A22"/>
    <w:rsid w:val="00477125"/>
    <w:rsid w:val="00481344"/>
    <w:rsid w:val="00483D21"/>
    <w:rsid w:val="00484BED"/>
    <w:rsid w:val="00486427"/>
    <w:rsid w:val="0049065D"/>
    <w:rsid w:val="004907AF"/>
    <w:rsid w:val="00490B46"/>
    <w:rsid w:val="004940C7"/>
    <w:rsid w:val="004A4B45"/>
    <w:rsid w:val="004A6C9A"/>
    <w:rsid w:val="004B39BB"/>
    <w:rsid w:val="004B65D2"/>
    <w:rsid w:val="004C12C6"/>
    <w:rsid w:val="004C1C54"/>
    <w:rsid w:val="004C72FC"/>
    <w:rsid w:val="004C74E4"/>
    <w:rsid w:val="004C7656"/>
    <w:rsid w:val="004C7CDE"/>
    <w:rsid w:val="004D02BF"/>
    <w:rsid w:val="004D08FA"/>
    <w:rsid w:val="004D0B51"/>
    <w:rsid w:val="004D230A"/>
    <w:rsid w:val="004D3C02"/>
    <w:rsid w:val="004D459D"/>
    <w:rsid w:val="004D461D"/>
    <w:rsid w:val="004D5950"/>
    <w:rsid w:val="004D59E2"/>
    <w:rsid w:val="004D5A7F"/>
    <w:rsid w:val="004E20DC"/>
    <w:rsid w:val="004E23F0"/>
    <w:rsid w:val="004E2BA1"/>
    <w:rsid w:val="004E2E0B"/>
    <w:rsid w:val="004E55C0"/>
    <w:rsid w:val="004E566B"/>
    <w:rsid w:val="004E5F10"/>
    <w:rsid w:val="004E6678"/>
    <w:rsid w:val="004E68CB"/>
    <w:rsid w:val="004F49F1"/>
    <w:rsid w:val="004F5FBA"/>
    <w:rsid w:val="004F7466"/>
    <w:rsid w:val="00500103"/>
    <w:rsid w:val="005001E9"/>
    <w:rsid w:val="00506206"/>
    <w:rsid w:val="00506419"/>
    <w:rsid w:val="00507061"/>
    <w:rsid w:val="00510A93"/>
    <w:rsid w:val="005117B6"/>
    <w:rsid w:val="00513F22"/>
    <w:rsid w:val="005208DA"/>
    <w:rsid w:val="00521C83"/>
    <w:rsid w:val="005221E0"/>
    <w:rsid w:val="00524D41"/>
    <w:rsid w:val="0052672A"/>
    <w:rsid w:val="0053017E"/>
    <w:rsid w:val="0053265C"/>
    <w:rsid w:val="005329E8"/>
    <w:rsid w:val="00534AB9"/>
    <w:rsid w:val="005364A8"/>
    <w:rsid w:val="005400A2"/>
    <w:rsid w:val="00542700"/>
    <w:rsid w:val="005454B8"/>
    <w:rsid w:val="005458E7"/>
    <w:rsid w:val="005476B8"/>
    <w:rsid w:val="00547951"/>
    <w:rsid w:val="00550A5D"/>
    <w:rsid w:val="00550BA7"/>
    <w:rsid w:val="00551227"/>
    <w:rsid w:val="00553493"/>
    <w:rsid w:val="00553AE1"/>
    <w:rsid w:val="0056023E"/>
    <w:rsid w:val="00560D2B"/>
    <w:rsid w:val="00562055"/>
    <w:rsid w:val="00563A79"/>
    <w:rsid w:val="00563F84"/>
    <w:rsid w:val="00565370"/>
    <w:rsid w:val="00565914"/>
    <w:rsid w:val="00567F0E"/>
    <w:rsid w:val="00572EF3"/>
    <w:rsid w:val="0057395E"/>
    <w:rsid w:val="00577FC5"/>
    <w:rsid w:val="00582805"/>
    <w:rsid w:val="005838C1"/>
    <w:rsid w:val="00583EF6"/>
    <w:rsid w:val="00587D92"/>
    <w:rsid w:val="00590D6A"/>
    <w:rsid w:val="00592864"/>
    <w:rsid w:val="00593027"/>
    <w:rsid w:val="005938AD"/>
    <w:rsid w:val="00593D45"/>
    <w:rsid w:val="00596B7E"/>
    <w:rsid w:val="00596D60"/>
    <w:rsid w:val="005A2381"/>
    <w:rsid w:val="005A44A4"/>
    <w:rsid w:val="005A44DC"/>
    <w:rsid w:val="005A4D28"/>
    <w:rsid w:val="005A57D3"/>
    <w:rsid w:val="005A5930"/>
    <w:rsid w:val="005A6106"/>
    <w:rsid w:val="005A6EC3"/>
    <w:rsid w:val="005B000F"/>
    <w:rsid w:val="005B2B88"/>
    <w:rsid w:val="005B408C"/>
    <w:rsid w:val="005C0F6A"/>
    <w:rsid w:val="005C217C"/>
    <w:rsid w:val="005C2AD8"/>
    <w:rsid w:val="005C48A0"/>
    <w:rsid w:val="005C4D98"/>
    <w:rsid w:val="005C53AD"/>
    <w:rsid w:val="005C57A1"/>
    <w:rsid w:val="005D1A78"/>
    <w:rsid w:val="005D1E19"/>
    <w:rsid w:val="005D23B2"/>
    <w:rsid w:val="005D26F1"/>
    <w:rsid w:val="005D3F66"/>
    <w:rsid w:val="005D6ADA"/>
    <w:rsid w:val="005E2FF8"/>
    <w:rsid w:val="005E5308"/>
    <w:rsid w:val="005E5D45"/>
    <w:rsid w:val="005E6210"/>
    <w:rsid w:val="005E62D1"/>
    <w:rsid w:val="005E6652"/>
    <w:rsid w:val="005E715F"/>
    <w:rsid w:val="005E79AF"/>
    <w:rsid w:val="005F27B3"/>
    <w:rsid w:val="005F54B3"/>
    <w:rsid w:val="005F6DA4"/>
    <w:rsid w:val="00600C77"/>
    <w:rsid w:val="00601F29"/>
    <w:rsid w:val="00602E1B"/>
    <w:rsid w:val="006030F2"/>
    <w:rsid w:val="006076A8"/>
    <w:rsid w:val="00607A40"/>
    <w:rsid w:val="006102A0"/>
    <w:rsid w:val="00610E14"/>
    <w:rsid w:val="006112BA"/>
    <w:rsid w:val="00611307"/>
    <w:rsid w:val="00612E34"/>
    <w:rsid w:val="00616658"/>
    <w:rsid w:val="00616922"/>
    <w:rsid w:val="0062150A"/>
    <w:rsid w:val="006222DA"/>
    <w:rsid w:val="006223C0"/>
    <w:rsid w:val="00623896"/>
    <w:rsid w:val="006240E6"/>
    <w:rsid w:val="00624E36"/>
    <w:rsid w:val="00626C20"/>
    <w:rsid w:val="00627965"/>
    <w:rsid w:val="00631AE8"/>
    <w:rsid w:val="00633115"/>
    <w:rsid w:val="0063423F"/>
    <w:rsid w:val="00635C89"/>
    <w:rsid w:val="00636D34"/>
    <w:rsid w:val="00636FEE"/>
    <w:rsid w:val="00640E8E"/>
    <w:rsid w:val="006435E6"/>
    <w:rsid w:val="00643657"/>
    <w:rsid w:val="00643E3D"/>
    <w:rsid w:val="00644503"/>
    <w:rsid w:val="006474F3"/>
    <w:rsid w:val="00647529"/>
    <w:rsid w:val="00647542"/>
    <w:rsid w:val="00647B24"/>
    <w:rsid w:val="00651F9C"/>
    <w:rsid w:val="00652624"/>
    <w:rsid w:val="006536A1"/>
    <w:rsid w:val="006537E7"/>
    <w:rsid w:val="006538A2"/>
    <w:rsid w:val="00655418"/>
    <w:rsid w:val="00655A68"/>
    <w:rsid w:val="006562F1"/>
    <w:rsid w:val="00657BE1"/>
    <w:rsid w:val="0066114B"/>
    <w:rsid w:val="00666CDC"/>
    <w:rsid w:val="006673AD"/>
    <w:rsid w:val="006709B7"/>
    <w:rsid w:val="00671EAD"/>
    <w:rsid w:val="006722D6"/>
    <w:rsid w:val="00674732"/>
    <w:rsid w:val="00674C96"/>
    <w:rsid w:val="00675032"/>
    <w:rsid w:val="00675EA6"/>
    <w:rsid w:val="0067638C"/>
    <w:rsid w:val="00676BF1"/>
    <w:rsid w:val="00685EA2"/>
    <w:rsid w:val="006863F6"/>
    <w:rsid w:val="00686983"/>
    <w:rsid w:val="00686B5E"/>
    <w:rsid w:val="00686C43"/>
    <w:rsid w:val="00690178"/>
    <w:rsid w:val="0069142A"/>
    <w:rsid w:val="0069304E"/>
    <w:rsid w:val="00697EB4"/>
    <w:rsid w:val="006A028F"/>
    <w:rsid w:val="006A0636"/>
    <w:rsid w:val="006A065B"/>
    <w:rsid w:val="006A370D"/>
    <w:rsid w:val="006A4954"/>
    <w:rsid w:val="006A5556"/>
    <w:rsid w:val="006A6C19"/>
    <w:rsid w:val="006A777C"/>
    <w:rsid w:val="006B399A"/>
    <w:rsid w:val="006B421B"/>
    <w:rsid w:val="006B52FB"/>
    <w:rsid w:val="006B5A49"/>
    <w:rsid w:val="006B7A0C"/>
    <w:rsid w:val="006C2BD1"/>
    <w:rsid w:val="006C388C"/>
    <w:rsid w:val="006C3C47"/>
    <w:rsid w:val="006C5FF4"/>
    <w:rsid w:val="006C605C"/>
    <w:rsid w:val="006C645B"/>
    <w:rsid w:val="006C6EA2"/>
    <w:rsid w:val="006C72B4"/>
    <w:rsid w:val="006D1F22"/>
    <w:rsid w:val="006D5C39"/>
    <w:rsid w:val="006D6190"/>
    <w:rsid w:val="006D6867"/>
    <w:rsid w:val="006E038C"/>
    <w:rsid w:val="006E13DF"/>
    <w:rsid w:val="006E289A"/>
    <w:rsid w:val="006E30A2"/>
    <w:rsid w:val="006E36CD"/>
    <w:rsid w:val="006F37FE"/>
    <w:rsid w:val="006F3881"/>
    <w:rsid w:val="006F520C"/>
    <w:rsid w:val="006F5525"/>
    <w:rsid w:val="006F56F8"/>
    <w:rsid w:val="006F77F9"/>
    <w:rsid w:val="006F7BFD"/>
    <w:rsid w:val="00703FF3"/>
    <w:rsid w:val="00705E84"/>
    <w:rsid w:val="007105C6"/>
    <w:rsid w:val="00714223"/>
    <w:rsid w:val="00714DD1"/>
    <w:rsid w:val="0071612E"/>
    <w:rsid w:val="0071627C"/>
    <w:rsid w:val="00717BB0"/>
    <w:rsid w:val="007212D4"/>
    <w:rsid w:val="007218B4"/>
    <w:rsid w:val="007224C7"/>
    <w:rsid w:val="007225C6"/>
    <w:rsid w:val="00724575"/>
    <w:rsid w:val="007246BA"/>
    <w:rsid w:val="00732154"/>
    <w:rsid w:val="0073274E"/>
    <w:rsid w:val="00734250"/>
    <w:rsid w:val="00734B61"/>
    <w:rsid w:val="0073644F"/>
    <w:rsid w:val="00740959"/>
    <w:rsid w:val="00740AFC"/>
    <w:rsid w:val="007428C1"/>
    <w:rsid w:val="00744797"/>
    <w:rsid w:val="00744E4E"/>
    <w:rsid w:val="007457B2"/>
    <w:rsid w:val="00745A6E"/>
    <w:rsid w:val="00747285"/>
    <w:rsid w:val="00747F64"/>
    <w:rsid w:val="00750677"/>
    <w:rsid w:val="00752403"/>
    <w:rsid w:val="00755D29"/>
    <w:rsid w:val="00756056"/>
    <w:rsid w:val="0076088F"/>
    <w:rsid w:val="007615E4"/>
    <w:rsid w:val="00762B23"/>
    <w:rsid w:val="00763B38"/>
    <w:rsid w:val="007664AB"/>
    <w:rsid w:val="007667CF"/>
    <w:rsid w:val="0077134A"/>
    <w:rsid w:val="007716FB"/>
    <w:rsid w:val="00772C05"/>
    <w:rsid w:val="00772E8F"/>
    <w:rsid w:val="0077304E"/>
    <w:rsid w:val="007741A7"/>
    <w:rsid w:val="0077453C"/>
    <w:rsid w:val="00775860"/>
    <w:rsid w:val="00776A9A"/>
    <w:rsid w:val="0078163F"/>
    <w:rsid w:val="00781E63"/>
    <w:rsid w:val="007837B0"/>
    <w:rsid w:val="0078412C"/>
    <w:rsid w:val="00784A0B"/>
    <w:rsid w:val="007876DA"/>
    <w:rsid w:val="0079224A"/>
    <w:rsid w:val="0079250C"/>
    <w:rsid w:val="0079346C"/>
    <w:rsid w:val="00793AFE"/>
    <w:rsid w:val="007A076C"/>
    <w:rsid w:val="007A14D0"/>
    <w:rsid w:val="007A1FA1"/>
    <w:rsid w:val="007A2766"/>
    <w:rsid w:val="007A6B08"/>
    <w:rsid w:val="007A7406"/>
    <w:rsid w:val="007A7ACE"/>
    <w:rsid w:val="007B1249"/>
    <w:rsid w:val="007B7D4C"/>
    <w:rsid w:val="007C136F"/>
    <w:rsid w:val="007C25E2"/>
    <w:rsid w:val="007C369D"/>
    <w:rsid w:val="007C3CFD"/>
    <w:rsid w:val="007C59C1"/>
    <w:rsid w:val="007C6FBC"/>
    <w:rsid w:val="007C7161"/>
    <w:rsid w:val="007C7796"/>
    <w:rsid w:val="007C7AAE"/>
    <w:rsid w:val="007D067D"/>
    <w:rsid w:val="007D0971"/>
    <w:rsid w:val="007D24EE"/>
    <w:rsid w:val="007D633C"/>
    <w:rsid w:val="007D7EA9"/>
    <w:rsid w:val="007E071C"/>
    <w:rsid w:val="007E1081"/>
    <w:rsid w:val="007E1246"/>
    <w:rsid w:val="007E2128"/>
    <w:rsid w:val="007E25F0"/>
    <w:rsid w:val="007E3EBD"/>
    <w:rsid w:val="007E45CB"/>
    <w:rsid w:val="007E511F"/>
    <w:rsid w:val="007E799F"/>
    <w:rsid w:val="007F1FB7"/>
    <w:rsid w:val="007F2726"/>
    <w:rsid w:val="007F4AFC"/>
    <w:rsid w:val="007F5086"/>
    <w:rsid w:val="007F54C8"/>
    <w:rsid w:val="007F65BE"/>
    <w:rsid w:val="00801564"/>
    <w:rsid w:val="008027EC"/>
    <w:rsid w:val="00805368"/>
    <w:rsid w:val="00810B2B"/>
    <w:rsid w:val="00811378"/>
    <w:rsid w:val="0081362F"/>
    <w:rsid w:val="0081452C"/>
    <w:rsid w:val="00817BD4"/>
    <w:rsid w:val="00820CD9"/>
    <w:rsid w:val="008246FC"/>
    <w:rsid w:val="0083002F"/>
    <w:rsid w:val="008316DC"/>
    <w:rsid w:val="0083207E"/>
    <w:rsid w:val="008322B1"/>
    <w:rsid w:val="00834573"/>
    <w:rsid w:val="00837137"/>
    <w:rsid w:val="008413C9"/>
    <w:rsid w:val="00841545"/>
    <w:rsid w:val="00841D86"/>
    <w:rsid w:val="0084308D"/>
    <w:rsid w:val="00845D0B"/>
    <w:rsid w:val="00846921"/>
    <w:rsid w:val="00850807"/>
    <w:rsid w:val="00851E3D"/>
    <w:rsid w:val="008528B0"/>
    <w:rsid w:val="00853B68"/>
    <w:rsid w:val="00854C87"/>
    <w:rsid w:val="00855B3B"/>
    <w:rsid w:val="00864819"/>
    <w:rsid w:val="00864E07"/>
    <w:rsid w:val="0086721A"/>
    <w:rsid w:val="00870260"/>
    <w:rsid w:val="00873FDF"/>
    <w:rsid w:val="00874321"/>
    <w:rsid w:val="00874743"/>
    <w:rsid w:val="00874F7B"/>
    <w:rsid w:val="00875C34"/>
    <w:rsid w:val="00876B76"/>
    <w:rsid w:val="00877B0A"/>
    <w:rsid w:val="00883213"/>
    <w:rsid w:val="00883B3E"/>
    <w:rsid w:val="00884E90"/>
    <w:rsid w:val="00885759"/>
    <w:rsid w:val="00886AA0"/>
    <w:rsid w:val="00886B13"/>
    <w:rsid w:val="00886ED8"/>
    <w:rsid w:val="00887F21"/>
    <w:rsid w:val="0089038F"/>
    <w:rsid w:val="00890711"/>
    <w:rsid w:val="008936F2"/>
    <w:rsid w:val="00893838"/>
    <w:rsid w:val="008940E3"/>
    <w:rsid w:val="00894D65"/>
    <w:rsid w:val="0089759F"/>
    <w:rsid w:val="00897758"/>
    <w:rsid w:val="008978BA"/>
    <w:rsid w:val="008A03C6"/>
    <w:rsid w:val="008A0B62"/>
    <w:rsid w:val="008A133B"/>
    <w:rsid w:val="008A181C"/>
    <w:rsid w:val="008A380B"/>
    <w:rsid w:val="008A581E"/>
    <w:rsid w:val="008A7465"/>
    <w:rsid w:val="008B0369"/>
    <w:rsid w:val="008B252B"/>
    <w:rsid w:val="008B2A63"/>
    <w:rsid w:val="008B31E7"/>
    <w:rsid w:val="008B377B"/>
    <w:rsid w:val="008C16BC"/>
    <w:rsid w:val="008C3FAA"/>
    <w:rsid w:val="008C4443"/>
    <w:rsid w:val="008C5E75"/>
    <w:rsid w:val="008C6030"/>
    <w:rsid w:val="008C7C57"/>
    <w:rsid w:val="008D0FE5"/>
    <w:rsid w:val="008D2714"/>
    <w:rsid w:val="008D5149"/>
    <w:rsid w:val="008D61C7"/>
    <w:rsid w:val="008E099A"/>
    <w:rsid w:val="008E351A"/>
    <w:rsid w:val="008E6DE3"/>
    <w:rsid w:val="008F0951"/>
    <w:rsid w:val="008F193E"/>
    <w:rsid w:val="008F4A91"/>
    <w:rsid w:val="008F6EBF"/>
    <w:rsid w:val="009005D3"/>
    <w:rsid w:val="00900C25"/>
    <w:rsid w:val="00901B09"/>
    <w:rsid w:val="00911AEA"/>
    <w:rsid w:val="0091209F"/>
    <w:rsid w:val="00913237"/>
    <w:rsid w:val="00913ECD"/>
    <w:rsid w:val="00914E92"/>
    <w:rsid w:val="00915764"/>
    <w:rsid w:val="0091669C"/>
    <w:rsid w:val="00916803"/>
    <w:rsid w:val="00916A35"/>
    <w:rsid w:val="00916FDA"/>
    <w:rsid w:val="009217AA"/>
    <w:rsid w:val="00922AE7"/>
    <w:rsid w:val="00924779"/>
    <w:rsid w:val="00934B47"/>
    <w:rsid w:val="009353EE"/>
    <w:rsid w:val="00937F6C"/>
    <w:rsid w:val="00940D67"/>
    <w:rsid w:val="00940EA5"/>
    <w:rsid w:val="00941BFF"/>
    <w:rsid w:val="0094207E"/>
    <w:rsid w:val="0094532B"/>
    <w:rsid w:val="00945504"/>
    <w:rsid w:val="00952B6E"/>
    <w:rsid w:val="00952E3B"/>
    <w:rsid w:val="009573A5"/>
    <w:rsid w:val="00960150"/>
    <w:rsid w:val="00960AD0"/>
    <w:rsid w:val="009613A2"/>
    <w:rsid w:val="00962158"/>
    <w:rsid w:val="009629C7"/>
    <w:rsid w:val="00963739"/>
    <w:rsid w:val="00964520"/>
    <w:rsid w:val="00965536"/>
    <w:rsid w:val="009675D0"/>
    <w:rsid w:val="0097053C"/>
    <w:rsid w:val="00973EDA"/>
    <w:rsid w:val="00974234"/>
    <w:rsid w:val="00975358"/>
    <w:rsid w:val="00982FAF"/>
    <w:rsid w:val="00984B25"/>
    <w:rsid w:val="00985A32"/>
    <w:rsid w:val="00986182"/>
    <w:rsid w:val="0099085B"/>
    <w:rsid w:val="00993B50"/>
    <w:rsid w:val="00993F8C"/>
    <w:rsid w:val="009947DD"/>
    <w:rsid w:val="00995BE4"/>
    <w:rsid w:val="00995C70"/>
    <w:rsid w:val="00996999"/>
    <w:rsid w:val="009979FB"/>
    <w:rsid w:val="00997F7F"/>
    <w:rsid w:val="009A2985"/>
    <w:rsid w:val="009A37BA"/>
    <w:rsid w:val="009A3C18"/>
    <w:rsid w:val="009A3E5A"/>
    <w:rsid w:val="009A440B"/>
    <w:rsid w:val="009A5D7A"/>
    <w:rsid w:val="009B0502"/>
    <w:rsid w:val="009B06CC"/>
    <w:rsid w:val="009B1E1A"/>
    <w:rsid w:val="009B3254"/>
    <w:rsid w:val="009B4410"/>
    <w:rsid w:val="009B622B"/>
    <w:rsid w:val="009C0378"/>
    <w:rsid w:val="009C03B5"/>
    <w:rsid w:val="009C0E76"/>
    <w:rsid w:val="009C1282"/>
    <w:rsid w:val="009C1EB6"/>
    <w:rsid w:val="009C2B77"/>
    <w:rsid w:val="009C2DEE"/>
    <w:rsid w:val="009C3601"/>
    <w:rsid w:val="009C378E"/>
    <w:rsid w:val="009C5297"/>
    <w:rsid w:val="009C5B99"/>
    <w:rsid w:val="009C6DF6"/>
    <w:rsid w:val="009C7CCE"/>
    <w:rsid w:val="009D0206"/>
    <w:rsid w:val="009D2C5F"/>
    <w:rsid w:val="009D4BDA"/>
    <w:rsid w:val="009D63C1"/>
    <w:rsid w:val="009D79EA"/>
    <w:rsid w:val="009E2E0F"/>
    <w:rsid w:val="009E3BAA"/>
    <w:rsid w:val="009E5C83"/>
    <w:rsid w:val="009E66FA"/>
    <w:rsid w:val="009F0D1E"/>
    <w:rsid w:val="009F0E07"/>
    <w:rsid w:val="009F0EB6"/>
    <w:rsid w:val="009F209E"/>
    <w:rsid w:val="009F2302"/>
    <w:rsid w:val="009F2321"/>
    <w:rsid w:val="009F26C5"/>
    <w:rsid w:val="009F3CE5"/>
    <w:rsid w:val="009F44D8"/>
    <w:rsid w:val="009F5A33"/>
    <w:rsid w:val="009F5C79"/>
    <w:rsid w:val="009F67BA"/>
    <w:rsid w:val="00A0075C"/>
    <w:rsid w:val="00A01D18"/>
    <w:rsid w:val="00A047D1"/>
    <w:rsid w:val="00A0488E"/>
    <w:rsid w:val="00A05C4E"/>
    <w:rsid w:val="00A07048"/>
    <w:rsid w:val="00A07D29"/>
    <w:rsid w:val="00A1091A"/>
    <w:rsid w:val="00A1645E"/>
    <w:rsid w:val="00A17D28"/>
    <w:rsid w:val="00A17E33"/>
    <w:rsid w:val="00A20A05"/>
    <w:rsid w:val="00A236AD"/>
    <w:rsid w:val="00A23C71"/>
    <w:rsid w:val="00A24851"/>
    <w:rsid w:val="00A31BDB"/>
    <w:rsid w:val="00A31CAA"/>
    <w:rsid w:val="00A32397"/>
    <w:rsid w:val="00A32F75"/>
    <w:rsid w:val="00A33F39"/>
    <w:rsid w:val="00A34AC6"/>
    <w:rsid w:val="00A369ED"/>
    <w:rsid w:val="00A37E6D"/>
    <w:rsid w:val="00A446EE"/>
    <w:rsid w:val="00A51BC0"/>
    <w:rsid w:val="00A55F58"/>
    <w:rsid w:val="00A61216"/>
    <w:rsid w:val="00A62FDB"/>
    <w:rsid w:val="00A669D3"/>
    <w:rsid w:val="00A67C9D"/>
    <w:rsid w:val="00A75BDE"/>
    <w:rsid w:val="00A81CB2"/>
    <w:rsid w:val="00A82D6F"/>
    <w:rsid w:val="00A85080"/>
    <w:rsid w:val="00A879AE"/>
    <w:rsid w:val="00A87D4A"/>
    <w:rsid w:val="00A90B15"/>
    <w:rsid w:val="00A91EDB"/>
    <w:rsid w:val="00A924E0"/>
    <w:rsid w:val="00A94BA5"/>
    <w:rsid w:val="00A952F6"/>
    <w:rsid w:val="00A9672B"/>
    <w:rsid w:val="00AA17A4"/>
    <w:rsid w:val="00AA2A1B"/>
    <w:rsid w:val="00AA4C7C"/>
    <w:rsid w:val="00AA662B"/>
    <w:rsid w:val="00AA687B"/>
    <w:rsid w:val="00AB05F5"/>
    <w:rsid w:val="00AB0E2E"/>
    <w:rsid w:val="00AB18D8"/>
    <w:rsid w:val="00AB44CE"/>
    <w:rsid w:val="00AB5207"/>
    <w:rsid w:val="00AB52FE"/>
    <w:rsid w:val="00AC0197"/>
    <w:rsid w:val="00AC0885"/>
    <w:rsid w:val="00AC49DF"/>
    <w:rsid w:val="00AC6699"/>
    <w:rsid w:val="00AC66CB"/>
    <w:rsid w:val="00AD068F"/>
    <w:rsid w:val="00AD124B"/>
    <w:rsid w:val="00AD282E"/>
    <w:rsid w:val="00AD33F8"/>
    <w:rsid w:val="00AD3591"/>
    <w:rsid w:val="00AD39A9"/>
    <w:rsid w:val="00AD55A2"/>
    <w:rsid w:val="00AD6A26"/>
    <w:rsid w:val="00AE0921"/>
    <w:rsid w:val="00AE5DAF"/>
    <w:rsid w:val="00AE5FE9"/>
    <w:rsid w:val="00AE60A8"/>
    <w:rsid w:val="00AE6279"/>
    <w:rsid w:val="00AE690A"/>
    <w:rsid w:val="00AF2E25"/>
    <w:rsid w:val="00B04323"/>
    <w:rsid w:val="00B044E9"/>
    <w:rsid w:val="00B04C1F"/>
    <w:rsid w:val="00B06D87"/>
    <w:rsid w:val="00B104F3"/>
    <w:rsid w:val="00B10ECE"/>
    <w:rsid w:val="00B110E1"/>
    <w:rsid w:val="00B1169B"/>
    <w:rsid w:val="00B12B7F"/>
    <w:rsid w:val="00B131FE"/>
    <w:rsid w:val="00B13BB2"/>
    <w:rsid w:val="00B1509B"/>
    <w:rsid w:val="00B241A2"/>
    <w:rsid w:val="00B24DCE"/>
    <w:rsid w:val="00B259B5"/>
    <w:rsid w:val="00B25FDB"/>
    <w:rsid w:val="00B27DC8"/>
    <w:rsid w:val="00B35E92"/>
    <w:rsid w:val="00B37DDA"/>
    <w:rsid w:val="00B37E5C"/>
    <w:rsid w:val="00B40698"/>
    <w:rsid w:val="00B417BE"/>
    <w:rsid w:val="00B4261E"/>
    <w:rsid w:val="00B43F88"/>
    <w:rsid w:val="00B44185"/>
    <w:rsid w:val="00B45A12"/>
    <w:rsid w:val="00B475B3"/>
    <w:rsid w:val="00B50C83"/>
    <w:rsid w:val="00B50D33"/>
    <w:rsid w:val="00B51705"/>
    <w:rsid w:val="00B5651D"/>
    <w:rsid w:val="00B567C2"/>
    <w:rsid w:val="00B6042D"/>
    <w:rsid w:val="00B671E3"/>
    <w:rsid w:val="00B747CE"/>
    <w:rsid w:val="00B77AD9"/>
    <w:rsid w:val="00B8085F"/>
    <w:rsid w:val="00B8099D"/>
    <w:rsid w:val="00B860F2"/>
    <w:rsid w:val="00B87282"/>
    <w:rsid w:val="00B87EAC"/>
    <w:rsid w:val="00B904A6"/>
    <w:rsid w:val="00B9409C"/>
    <w:rsid w:val="00B944E0"/>
    <w:rsid w:val="00B94A89"/>
    <w:rsid w:val="00B95C67"/>
    <w:rsid w:val="00B97034"/>
    <w:rsid w:val="00B97C3D"/>
    <w:rsid w:val="00B97F2C"/>
    <w:rsid w:val="00BA1FD6"/>
    <w:rsid w:val="00BA28FA"/>
    <w:rsid w:val="00BA7715"/>
    <w:rsid w:val="00BA7E66"/>
    <w:rsid w:val="00BB0936"/>
    <w:rsid w:val="00BB0EA4"/>
    <w:rsid w:val="00BB2EC6"/>
    <w:rsid w:val="00BB5A0D"/>
    <w:rsid w:val="00BB6B71"/>
    <w:rsid w:val="00BB7564"/>
    <w:rsid w:val="00BB75E9"/>
    <w:rsid w:val="00BB77A6"/>
    <w:rsid w:val="00BC3E2D"/>
    <w:rsid w:val="00BC6282"/>
    <w:rsid w:val="00BC6C97"/>
    <w:rsid w:val="00BC77F8"/>
    <w:rsid w:val="00BD0AEE"/>
    <w:rsid w:val="00BD0D8D"/>
    <w:rsid w:val="00BD13EF"/>
    <w:rsid w:val="00BD25B2"/>
    <w:rsid w:val="00BD2ABB"/>
    <w:rsid w:val="00BD3D4B"/>
    <w:rsid w:val="00BD408E"/>
    <w:rsid w:val="00BD765E"/>
    <w:rsid w:val="00BE215A"/>
    <w:rsid w:val="00BE73F3"/>
    <w:rsid w:val="00BF1C0D"/>
    <w:rsid w:val="00BF2F5D"/>
    <w:rsid w:val="00BF3E8D"/>
    <w:rsid w:val="00BF55F9"/>
    <w:rsid w:val="00C003DD"/>
    <w:rsid w:val="00C02021"/>
    <w:rsid w:val="00C03239"/>
    <w:rsid w:val="00C03482"/>
    <w:rsid w:val="00C03520"/>
    <w:rsid w:val="00C03B74"/>
    <w:rsid w:val="00C064BA"/>
    <w:rsid w:val="00C112B9"/>
    <w:rsid w:val="00C11673"/>
    <w:rsid w:val="00C11791"/>
    <w:rsid w:val="00C13BF7"/>
    <w:rsid w:val="00C14D16"/>
    <w:rsid w:val="00C15967"/>
    <w:rsid w:val="00C16557"/>
    <w:rsid w:val="00C1676B"/>
    <w:rsid w:val="00C17D83"/>
    <w:rsid w:val="00C21D90"/>
    <w:rsid w:val="00C22AB6"/>
    <w:rsid w:val="00C2379E"/>
    <w:rsid w:val="00C237E3"/>
    <w:rsid w:val="00C26DFA"/>
    <w:rsid w:val="00C31CE3"/>
    <w:rsid w:val="00C33FD7"/>
    <w:rsid w:val="00C35456"/>
    <w:rsid w:val="00C35C14"/>
    <w:rsid w:val="00C36106"/>
    <w:rsid w:val="00C50AAE"/>
    <w:rsid w:val="00C50AF9"/>
    <w:rsid w:val="00C50E55"/>
    <w:rsid w:val="00C54329"/>
    <w:rsid w:val="00C5545F"/>
    <w:rsid w:val="00C55CCD"/>
    <w:rsid w:val="00C560DC"/>
    <w:rsid w:val="00C5686F"/>
    <w:rsid w:val="00C56F98"/>
    <w:rsid w:val="00C60D2B"/>
    <w:rsid w:val="00C61C16"/>
    <w:rsid w:val="00C61C21"/>
    <w:rsid w:val="00C62A56"/>
    <w:rsid w:val="00C62CB4"/>
    <w:rsid w:val="00C6357E"/>
    <w:rsid w:val="00C63D79"/>
    <w:rsid w:val="00C64EEE"/>
    <w:rsid w:val="00C66153"/>
    <w:rsid w:val="00C66AD0"/>
    <w:rsid w:val="00C67EF5"/>
    <w:rsid w:val="00C70685"/>
    <w:rsid w:val="00C728AE"/>
    <w:rsid w:val="00C73AF8"/>
    <w:rsid w:val="00C752DF"/>
    <w:rsid w:val="00C76F2A"/>
    <w:rsid w:val="00C83D4A"/>
    <w:rsid w:val="00C849B2"/>
    <w:rsid w:val="00C86B81"/>
    <w:rsid w:val="00C87D15"/>
    <w:rsid w:val="00C91B62"/>
    <w:rsid w:val="00C927BC"/>
    <w:rsid w:val="00C92927"/>
    <w:rsid w:val="00C92AB7"/>
    <w:rsid w:val="00C9316A"/>
    <w:rsid w:val="00C93897"/>
    <w:rsid w:val="00C943C7"/>
    <w:rsid w:val="00C94954"/>
    <w:rsid w:val="00C950AF"/>
    <w:rsid w:val="00C9571C"/>
    <w:rsid w:val="00C96DAC"/>
    <w:rsid w:val="00C973E4"/>
    <w:rsid w:val="00C97CAC"/>
    <w:rsid w:val="00CA0363"/>
    <w:rsid w:val="00CA1800"/>
    <w:rsid w:val="00CA1E23"/>
    <w:rsid w:val="00CA2601"/>
    <w:rsid w:val="00CA3397"/>
    <w:rsid w:val="00CA4712"/>
    <w:rsid w:val="00CA4791"/>
    <w:rsid w:val="00CA7E38"/>
    <w:rsid w:val="00CB1E2E"/>
    <w:rsid w:val="00CB2894"/>
    <w:rsid w:val="00CB3250"/>
    <w:rsid w:val="00CB762F"/>
    <w:rsid w:val="00CB789E"/>
    <w:rsid w:val="00CC1859"/>
    <w:rsid w:val="00CC2720"/>
    <w:rsid w:val="00CC2DEA"/>
    <w:rsid w:val="00CC3C56"/>
    <w:rsid w:val="00CC5581"/>
    <w:rsid w:val="00CC58F1"/>
    <w:rsid w:val="00CC5C25"/>
    <w:rsid w:val="00CC734E"/>
    <w:rsid w:val="00CC7A5F"/>
    <w:rsid w:val="00CC7D33"/>
    <w:rsid w:val="00CD0795"/>
    <w:rsid w:val="00CD1440"/>
    <w:rsid w:val="00CD228E"/>
    <w:rsid w:val="00CD39AE"/>
    <w:rsid w:val="00CD416E"/>
    <w:rsid w:val="00CD554F"/>
    <w:rsid w:val="00CD5939"/>
    <w:rsid w:val="00CD5C48"/>
    <w:rsid w:val="00CE0C01"/>
    <w:rsid w:val="00CE0FDA"/>
    <w:rsid w:val="00CE1818"/>
    <w:rsid w:val="00CE4336"/>
    <w:rsid w:val="00CE5C7D"/>
    <w:rsid w:val="00CE7CAF"/>
    <w:rsid w:val="00CF0026"/>
    <w:rsid w:val="00CF12DA"/>
    <w:rsid w:val="00CF213E"/>
    <w:rsid w:val="00CF2BDC"/>
    <w:rsid w:val="00D00229"/>
    <w:rsid w:val="00D01B7A"/>
    <w:rsid w:val="00D01F42"/>
    <w:rsid w:val="00D02FEB"/>
    <w:rsid w:val="00D0405C"/>
    <w:rsid w:val="00D06857"/>
    <w:rsid w:val="00D07031"/>
    <w:rsid w:val="00D07A86"/>
    <w:rsid w:val="00D07F12"/>
    <w:rsid w:val="00D12C76"/>
    <w:rsid w:val="00D137CF"/>
    <w:rsid w:val="00D14615"/>
    <w:rsid w:val="00D16030"/>
    <w:rsid w:val="00D176B3"/>
    <w:rsid w:val="00D17B6D"/>
    <w:rsid w:val="00D17D07"/>
    <w:rsid w:val="00D204AA"/>
    <w:rsid w:val="00D229EC"/>
    <w:rsid w:val="00D22F0E"/>
    <w:rsid w:val="00D2353C"/>
    <w:rsid w:val="00D23D02"/>
    <w:rsid w:val="00D250DA"/>
    <w:rsid w:val="00D27BE9"/>
    <w:rsid w:val="00D27C7E"/>
    <w:rsid w:val="00D33F8C"/>
    <w:rsid w:val="00D34A13"/>
    <w:rsid w:val="00D35216"/>
    <w:rsid w:val="00D3528E"/>
    <w:rsid w:val="00D375A4"/>
    <w:rsid w:val="00D419BB"/>
    <w:rsid w:val="00D423CC"/>
    <w:rsid w:val="00D450CD"/>
    <w:rsid w:val="00D46C18"/>
    <w:rsid w:val="00D471DC"/>
    <w:rsid w:val="00D477DB"/>
    <w:rsid w:val="00D47C4B"/>
    <w:rsid w:val="00D5240C"/>
    <w:rsid w:val="00D52920"/>
    <w:rsid w:val="00D5439C"/>
    <w:rsid w:val="00D54AD1"/>
    <w:rsid w:val="00D55490"/>
    <w:rsid w:val="00D5640E"/>
    <w:rsid w:val="00D60019"/>
    <w:rsid w:val="00D61F12"/>
    <w:rsid w:val="00D62261"/>
    <w:rsid w:val="00D6310C"/>
    <w:rsid w:val="00D66441"/>
    <w:rsid w:val="00D66A7D"/>
    <w:rsid w:val="00D678C8"/>
    <w:rsid w:val="00D749A8"/>
    <w:rsid w:val="00D7584F"/>
    <w:rsid w:val="00D75AFC"/>
    <w:rsid w:val="00D75D8E"/>
    <w:rsid w:val="00D76238"/>
    <w:rsid w:val="00D7794E"/>
    <w:rsid w:val="00D809E2"/>
    <w:rsid w:val="00D86143"/>
    <w:rsid w:val="00D866C8"/>
    <w:rsid w:val="00D869D6"/>
    <w:rsid w:val="00D86A29"/>
    <w:rsid w:val="00D876AD"/>
    <w:rsid w:val="00D879FE"/>
    <w:rsid w:val="00D92132"/>
    <w:rsid w:val="00D9386E"/>
    <w:rsid w:val="00D93C9E"/>
    <w:rsid w:val="00D94287"/>
    <w:rsid w:val="00D9511D"/>
    <w:rsid w:val="00D96274"/>
    <w:rsid w:val="00D9739B"/>
    <w:rsid w:val="00D97716"/>
    <w:rsid w:val="00DA0280"/>
    <w:rsid w:val="00DA1B7E"/>
    <w:rsid w:val="00DA353D"/>
    <w:rsid w:val="00DA43EF"/>
    <w:rsid w:val="00DA4B59"/>
    <w:rsid w:val="00DA5469"/>
    <w:rsid w:val="00DA5AA3"/>
    <w:rsid w:val="00DA6396"/>
    <w:rsid w:val="00DA6C01"/>
    <w:rsid w:val="00DA74E5"/>
    <w:rsid w:val="00DB33FE"/>
    <w:rsid w:val="00DB42E6"/>
    <w:rsid w:val="00DB4820"/>
    <w:rsid w:val="00DB4C05"/>
    <w:rsid w:val="00DB5C5F"/>
    <w:rsid w:val="00DB7C3A"/>
    <w:rsid w:val="00DB7F03"/>
    <w:rsid w:val="00DB7FB1"/>
    <w:rsid w:val="00DC11B5"/>
    <w:rsid w:val="00DC1639"/>
    <w:rsid w:val="00DC1B89"/>
    <w:rsid w:val="00DC22E6"/>
    <w:rsid w:val="00DC374E"/>
    <w:rsid w:val="00DC3CF2"/>
    <w:rsid w:val="00DC6CA7"/>
    <w:rsid w:val="00DD1783"/>
    <w:rsid w:val="00DD2A2B"/>
    <w:rsid w:val="00DD31E4"/>
    <w:rsid w:val="00DD3880"/>
    <w:rsid w:val="00DD3F8B"/>
    <w:rsid w:val="00DD4095"/>
    <w:rsid w:val="00DD4334"/>
    <w:rsid w:val="00DD449A"/>
    <w:rsid w:val="00DD455E"/>
    <w:rsid w:val="00DD4EBE"/>
    <w:rsid w:val="00DE3770"/>
    <w:rsid w:val="00DE6771"/>
    <w:rsid w:val="00DE6A50"/>
    <w:rsid w:val="00DE7050"/>
    <w:rsid w:val="00DE750C"/>
    <w:rsid w:val="00DF2F9A"/>
    <w:rsid w:val="00DF4DA6"/>
    <w:rsid w:val="00DF762B"/>
    <w:rsid w:val="00E01A3C"/>
    <w:rsid w:val="00E02073"/>
    <w:rsid w:val="00E021CE"/>
    <w:rsid w:val="00E02638"/>
    <w:rsid w:val="00E027EF"/>
    <w:rsid w:val="00E02841"/>
    <w:rsid w:val="00E03E89"/>
    <w:rsid w:val="00E04CC0"/>
    <w:rsid w:val="00E0515E"/>
    <w:rsid w:val="00E05620"/>
    <w:rsid w:val="00E06A8F"/>
    <w:rsid w:val="00E10146"/>
    <w:rsid w:val="00E12C11"/>
    <w:rsid w:val="00E13134"/>
    <w:rsid w:val="00E13474"/>
    <w:rsid w:val="00E13640"/>
    <w:rsid w:val="00E1440B"/>
    <w:rsid w:val="00E15A35"/>
    <w:rsid w:val="00E15B1E"/>
    <w:rsid w:val="00E16276"/>
    <w:rsid w:val="00E16BB6"/>
    <w:rsid w:val="00E17C15"/>
    <w:rsid w:val="00E20E28"/>
    <w:rsid w:val="00E22886"/>
    <w:rsid w:val="00E23198"/>
    <w:rsid w:val="00E26474"/>
    <w:rsid w:val="00E27300"/>
    <w:rsid w:val="00E2763F"/>
    <w:rsid w:val="00E3004D"/>
    <w:rsid w:val="00E3076B"/>
    <w:rsid w:val="00E32528"/>
    <w:rsid w:val="00E32DA0"/>
    <w:rsid w:val="00E332D1"/>
    <w:rsid w:val="00E35556"/>
    <w:rsid w:val="00E363D6"/>
    <w:rsid w:val="00E36727"/>
    <w:rsid w:val="00E36DA4"/>
    <w:rsid w:val="00E414C9"/>
    <w:rsid w:val="00E421B9"/>
    <w:rsid w:val="00E42867"/>
    <w:rsid w:val="00E42B7F"/>
    <w:rsid w:val="00E457D4"/>
    <w:rsid w:val="00E45889"/>
    <w:rsid w:val="00E4596D"/>
    <w:rsid w:val="00E46AF5"/>
    <w:rsid w:val="00E47F3B"/>
    <w:rsid w:val="00E50CDB"/>
    <w:rsid w:val="00E52D36"/>
    <w:rsid w:val="00E53101"/>
    <w:rsid w:val="00E53E5E"/>
    <w:rsid w:val="00E546AD"/>
    <w:rsid w:val="00E547CD"/>
    <w:rsid w:val="00E55AA4"/>
    <w:rsid w:val="00E56183"/>
    <w:rsid w:val="00E56408"/>
    <w:rsid w:val="00E62170"/>
    <w:rsid w:val="00E63E75"/>
    <w:rsid w:val="00E644A0"/>
    <w:rsid w:val="00E6528A"/>
    <w:rsid w:val="00E65651"/>
    <w:rsid w:val="00E656CF"/>
    <w:rsid w:val="00E7142A"/>
    <w:rsid w:val="00E720EC"/>
    <w:rsid w:val="00E73184"/>
    <w:rsid w:val="00E745A6"/>
    <w:rsid w:val="00E7575C"/>
    <w:rsid w:val="00E773FD"/>
    <w:rsid w:val="00E77C6B"/>
    <w:rsid w:val="00E801F4"/>
    <w:rsid w:val="00E803E7"/>
    <w:rsid w:val="00E80F8D"/>
    <w:rsid w:val="00E83143"/>
    <w:rsid w:val="00E84C4C"/>
    <w:rsid w:val="00E852AD"/>
    <w:rsid w:val="00E8696F"/>
    <w:rsid w:val="00E921C8"/>
    <w:rsid w:val="00E92CF7"/>
    <w:rsid w:val="00E94864"/>
    <w:rsid w:val="00E94E94"/>
    <w:rsid w:val="00E975B8"/>
    <w:rsid w:val="00EA061C"/>
    <w:rsid w:val="00EA1B8C"/>
    <w:rsid w:val="00EA1F25"/>
    <w:rsid w:val="00EA3D5F"/>
    <w:rsid w:val="00EA47A8"/>
    <w:rsid w:val="00EA5221"/>
    <w:rsid w:val="00EA53CC"/>
    <w:rsid w:val="00EA6742"/>
    <w:rsid w:val="00EA7F6A"/>
    <w:rsid w:val="00EB07E0"/>
    <w:rsid w:val="00EB0A6A"/>
    <w:rsid w:val="00EB4441"/>
    <w:rsid w:val="00EB54D3"/>
    <w:rsid w:val="00EB5E29"/>
    <w:rsid w:val="00EC0814"/>
    <w:rsid w:val="00EC0D73"/>
    <w:rsid w:val="00EC2C08"/>
    <w:rsid w:val="00ED0999"/>
    <w:rsid w:val="00ED24FD"/>
    <w:rsid w:val="00ED27AA"/>
    <w:rsid w:val="00ED2D2F"/>
    <w:rsid w:val="00ED5320"/>
    <w:rsid w:val="00ED5E65"/>
    <w:rsid w:val="00ED7051"/>
    <w:rsid w:val="00EE01D2"/>
    <w:rsid w:val="00EE0426"/>
    <w:rsid w:val="00EE2F73"/>
    <w:rsid w:val="00EE4410"/>
    <w:rsid w:val="00EE4739"/>
    <w:rsid w:val="00EE4BEC"/>
    <w:rsid w:val="00EE4FA2"/>
    <w:rsid w:val="00EF2B02"/>
    <w:rsid w:val="00EF669F"/>
    <w:rsid w:val="00EF74F2"/>
    <w:rsid w:val="00F005B6"/>
    <w:rsid w:val="00F019C9"/>
    <w:rsid w:val="00F05C85"/>
    <w:rsid w:val="00F05CA4"/>
    <w:rsid w:val="00F118C6"/>
    <w:rsid w:val="00F12FF5"/>
    <w:rsid w:val="00F13CA5"/>
    <w:rsid w:val="00F14436"/>
    <w:rsid w:val="00F154AC"/>
    <w:rsid w:val="00F1695A"/>
    <w:rsid w:val="00F17BA1"/>
    <w:rsid w:val="00F20A18"/>
    <w:rsid w:val="00F21237"/>
    <w:rsid w:val="00F248F0"/>
    <w:rsid w:val="00F24982"/>
    <w:rsid w:val="00F24EA6"/>
    <w:rsid w:val="00F2680F"/>
    <w:rsid w:val="00F2727A"/>
    <w:rsid w:val="00F3136F"/>
    <w:rsid w:val="00F32DBB"/>
    <w:rsid w:val="00F3328D"/>
    <w:rsid w:val="00F35568"/>
    <w:rsid w:val="00F36652"/>
    <w:rsid w:val="00F36DD3"/>
    <w:rsid w:val="00F37FD7"/>
    <w:rsid w:val="00F44CA8"/>
    <w:rsid w:val="00F45DFC"/>
    <w:rsid w:val="00F460CC"/>
    <w:rsid w:val="00F5105A"/>
    <w:rsid w:val="00F52B05"/>
    <w:rsid w:val="00F52E26"/>
    <w:rsid w:val="00F5353F"/>
    <w:rsid w:val="00F53B98"/>
    <w:rsid w:val="00F54AD1"/>
    <w:rsid w:val="00F54D50"/>
    <w:rsid w:val="00F55D01"/>
    <w:rsid w:val="00F56D14"/>
    <w:rsid w:val="00F60AF1"/>
    <w:rsid w:val="00F61C44"/>
    <w:rsid w:val="00F63087"/>
    <w:rsid w:val="00F63640"/>
    <w:rsid w:val="00F64736"/>
    <w:rsid w:val="00F654AA"/>
    <w:rsid w:val="00F66562"/>
    <w:rsid w:val="00F75515"/>
    <w:rsid w:val="00F7662D"/>
    <w:rsid w:val="00F81F05"/>
    <w:rsid w:val="00F821B1"/>
    <w:rsid w:val="00F87D92"/>
    <w:rsid w:val="00F94448"/>
    <w:rsid w:val="00F948A8"/>
    <w:rsid w:val="00F95B6A"/>
    <w:rsid w:val="00F95B9C"/>
    <w:rsid w:val="00FA0ED5"/>
    <w:rsid w:val="00FA12A8"/>
    <w:rsid w:val="00FA1779"/>
    <w:rsid w:val="00FA64B9"/>
    <w:rsid w:val="00FA723C"/>
    <w:rsid w:val="00FA74BF"/>
    <w:rsid w:val="00FA7509"/>
    <w:rsid w:val="00FA762D"/>
    <w:rsid w:val="00FB168E"/>
    <w:rsid w:val="00FB1D9D"/>
    <w:rsid w:val="00FB24AC"/>
    <w:rsid w:val="00FB4902"/>
    <w:rsid w:val="00FB4E11"/>
    <w:rsid w:val="00FB73B0"/>
    <w:rsid w:val="00FB7FF2"/>
    <w:rsid w:val="00FC164E"/>
    <w:rsid w:val="00FC2583"/>
    <w:rsid w:val="00FC272D"/>
    <w:rsid w:val="00FC31EF"/>
    <w:rsid w:val="00FC3BBE"/>
    <w:rsid w:val="00FC5355"/>
    <w:rsid w:val="00FC68B1"/>
    <w:rsid w:val="00FD2F9F"/>
    <w:rsid w:val="00FD4429"/>
    <w:rsid w:val="00FD448B"/>
    <w:rsid w:val="00FD51D4"/>
    <w:rsid w:val="00FD5BBB"/>
    <w:rsid w:val="00FD6FAD"/>
    <w:rsid w:val="00FD7135"/>
    <w:rsid w:val="00FE0562"/>
    <w:rsid w:val="00FE19AF"/>
    <w:rsid w:val="00FE2188"/>
    <w:rsid w:val="00FE3451"/>
    <w:rsid w:val="00FE3453"/>
    <w:rsid w:val="00FE3C91"/>
    <w:rsid w:val="00FE3E78"/>
    <w:rsid w:val="00FE7523"/>
    <w:rsid w:val="00FF0E1F"/>
    <w:rsid w:val="00FF16BB"/>
    <w:rsid w:val="00FF286C"/>
    <w:rsid w:val="00FF68E1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45f0a"/>
    </o:shapedefaults>
    <o:shapelayout v:ext="edit">
      <o:idmap v:ext="edit" data="1"/>
    </o:shapelayout>
  </w:shapeDefaults>
  <w:decimalSymbol w:val=","/>
  <w:listSeparator w:val=";"/>
  <w14:docId w14:val="2E928626"/>
  <w15:docId w15:val="{FF41C770-3C71-4D93-AA4C-133096C0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imes New Roman" w:hAnsi="Trebuchet MS" w:cs="Times New Roman"/>
        <w:sz w:val="24"/>
        <w:szCs w:val="24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047D1"/>
    <w:pPr>
      <w:spacing w:after="120" w:line="360" w:lineRule="auto"/>
      <w:jc w:val="both"/>
    </w:pPr>
  </w:style>
  <w:style w:type="paragraph" w:styleId="Nadpis1">
    <w:name w:val="heading 1"/>
    <w:basedOn w:val="Normln"/>
    <w:next w:val="Normln"/>
    <w:qFormat/>
    <w:rsid w:val="00014918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32"/>
      <w:szCs w:val="28"/>
    </w:rPr>
  </w:style>
  <w:style w:type="paragraph" w:styleId="Nadpis2">
    <w:name w:val="heading 2"/>
    <w:basedOn w:val="Normln"/>
    <w:next w:val="Normln"/>
    <w:qFormat/>
    <w:rsid w:val="007E1246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Cs w:val="28"/>
    </w:rPr>
  </w:style>
  <w:style w:type="paragraph" w:styleId="Nadpis3">
    <w:name w:val="heading 3"/>
    <w:basedOn w:val="Normln"/>
    <w:next w:val="Normln"/>
    <w:qFormat/>
    <w:rsid w:val="007E1246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  <w:sz w:val="2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pPr>
      <w:numPr>
        <w:ilvl w:val="4"/>
        <w:numId w:val="2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pPr>
      <w:numPr>
        <w:ilvl w:val="6"/>
        <w:numId w:val="2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link w:val="TitulekChar"/>
    <w:qFormat/>
    <w:rsid w:val="00420C26"/>
    <w:pPr>
      <w:ind w:left="0"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rsid w:val="005221E0"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basedOn w:val="Standardnpsmoodstavce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basedOn w:val="Standardnpsmoodstavce"/>
    <w:qFormat/>
    <w:rPr>
      <w:b/>
      <w:bCs/>
    </w:rPr>
  </w:style>
  <w:style w:type="character" w:customStyle="1" w:styleId="Zvraznn1">
    <w:name w:val="Zvýraznění1"/>
    <w:basedOn w:val="Standardnpsmoodstavce"/>
    <w:qFormat/>
    <w:rPr>
      <w:i/>
      <w:iCs/>
    </w:rPr>
  </w:style>
  <w:style w:type="paragraph" w:styleId="Zkladntextodsazen">
    <w:name w:val="Body Text Indent"/>
    <w:basedOn w:val="Normln"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basedOn w:val="Standardnpsmoodstav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okraovnseznamu">
    <w:name w:val="List Continue"/>
    <w:basedOn w:val="Normln"/>
    <w:pPr>
      <w:ind w:left="283"/>
    </w:pPr>
  </w:style>
  <w:style w:type="paragraph" w:styleId="Zkladntext2">
    <w:name w:val="Body Text 2"/>
    <w:basedOn w:val="Normln"/>
  </w:style>
  <w:style w:type="character" w:customStyle="1" w:styleId="Pokec">
    <w:name w:val="Pokec"/>
    <w:basedOn w:val="Standardnpsmoodstavc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pPr>
      <w:jc w:val="left"/>
    </w:pPr>
    <w:rPr>
      <w:sz w:val="20"/>
    </w:rPr>
  </w:style>
  <w:style w:type="paragraph" w:styleId="Pedmtkomente">
    <w:name w:val="annotation subject"/>
    <w:basedOn w:val="Textkomente"/>
    <w:next w:val="Textkomente"/>
    <w:link w:val="PedmtkomenteChar"/>
    <w:rsid w:val="00A94BA5"/>
    <w:pPr>
      <w:spacing w:line="240" w:lineRule="auto"/>
    </w:pPr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A94BA5"/>
  </w:style>
  <w:style w:type="character" w:customStyle="1" w:styleId="PedmtkomenteChar">
    <w:name w:val="Předmět komentáře Char"/>
    <w:basedOn w:val="TextkomenteChar"/>
    <w:link w:val="Pedmtkomente"/>
    <w:rsid w:val="00A94BA5"/>
    <w:rPr>
      <w:b/>
      <w:bCs/>
    </w:rPr>
  </w:style>
  <w:style w:type="paragraph" w:styleId="Textbubliny">
    <w:name w:val="Balloon Text"/>
    <w:basedOn w:val="Normln"/>
    <w:link w:val="TextbublinyChar"/>
    <w:rsid w:val="00A94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A94BA5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qFormat/>
    <w:rsid w:val="00E457D4"/>
    <w:pPr>
      <w:ind w:left="720"/>
      <w:contextualSpacing/>
    </w:pPr>
  </w:style>
  <w:style w:type="character" w:customStyle="1" w:styleId="ZpatChar">
    <w:name w:val="Zápatí Char"/>
    <w:basedOn w:val="Standardnpsmoodstavce"/>
    <w:link w:val="Zpat"/>
    <w:uiPriority w:val="99"/>
    <w:rsid w:val="009629C7"/>
    <w:rPr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9629C7"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07048"/>
    <w:rPr>
      <w:color w:val="808080"/>
    </w:rPr>
  </w:style>
  <w:style w:type="table" w:styleId="Mkatabulky">
    <w:name w:val="Table Grid"/>
    <w:basedOn w:val="Normlntabulka"/>
    <w:rsid w:val="00B11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ekChar">
    <w:name w:val="Titulek Char"/>
    <w:aliases w:val="Obrázek Char"/>
    <w:basedOn w:val="Standardnpsmoodstavce"/>
    <w:link w:val="Titulek"/>
    <w:rsid w:val="00420C26"/>
  </w:style>
  <w:style w:type="paragraph" w:styleId="Nadpisobsahu">
    <w:name w:val="TOC Heading"/>
    <w:basedOn w:val="Nadpis1"/>
    <w:next w:val="Normln"/>
    <w:uiPriority w:val="39"/>
    <w:unhideWhenUsed/>
    <w:qFormat/>
    <w:rsid w:val="004654D0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Cs w:val="32"/>
    </w:rPr>
  </w:style>
  <w:style w:type="paragraph" w:customStyle="1" w:styleId="alt1">
    <w:name w:val="alt1"/>
    <w:basedOn w:val="Normln"/>
    <w:rsid w:val="006863F6"/>
    <w:pPr>
      <w:pBdr>
        <w:left w:val="single" w:sz="18" w:space="0" w:color="6CE26C"/>
      </w:pBdr>
      <w:shd w:val="clear" w:color="auto" w:fill="FFFFFF"/>
      <w:spacing w:after="0" w:line="210" w:lineRule="atLeast"/>
      <w:jc w:val="left"/>
    </w:pPr>
    <w:rPr>
      <w:rFonts w:ascii="Times New Roman" w:hAnsi="Times New Roman"/>
      <w:color w:val="5C5C5C"/>
    </w:rPr>
  </w:style>
  <w:style w:type="character" w:customStyle="1" w:styleId="tag2">
    <w:name w:val="tag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Standardnpsmoodstavce"/>
    <w:rsid w:val="006863F6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Standardnpsmoodstavce"/>
    <w:rsid w:val="006863F6"/>
    <w:rPr>
      <w:color w:val="0000FF"/>
      <w:bdr w:val="none" w:sz="0" w:space="0" w:color="auto" w:frame="1"/>
    </w:rPr>
  </w:style>
  <w:style w:type="character" w:styleId="KdHTML">
    <w:name w:val="HTML Code"/>
    <w:basedOn w:val="Standardnpsmoodstavce"/>
    <w:uiPriority w:val="99"/>
    <w:semiHidden/>
    <w:unhideWhenUsed/>
    <w:rsid w:val="00E2763F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Standardnpsmoodstavce"/>
    <w:rsid w:val="00FE3C91"/>
  </w:style>
  <w:style w:type="character" w:customStyle="1" w:styleId="pl-e">
    <w:name w:val="pl-e"/>
    <w:basedOn w:val="Standardnpsmoodstavce"/>
    <w:rsid w:val="00FE3C91"/>
  </w:style>
  <w:style w:type="character" w:customStyle="1" w:styleId="pl-s">
    <w:name w:val="pl-s"/>
    <w:basedOn w:val="Standardnpsmoodstavce"/>
    <w:rsid w:val="00FE3C91"/>
  </w:style>
  <w:style w:type="character" w:customStyle="1" w:styleId="pl-pds">
    <w:name w:val="pl-pds"/>
    <w:basedOn w:val="Standardnpsmoodstavce"/>
    <w:rsid w:val="00FE3C91"/>
  </w:style>
  <w:style w:type="paragraph" w:customStyle="1" w:styleId="Compact">
    <w:name w:val="Compact"/>
    <w:basedOn w:val="Normln"/>
    <w:qFormat/>
    <w:rsid w:val="00340743"/>
    <w:pPr>
      <w:spacing w:before="36" w:after="36" w:line="240" w:lineRule="auto"/>
      <w:jc w:val="left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Char">
    <w:name w:val="Body Text Char"/>
    <w:basedOn w:val="Standardnpsmoodstavce"/>
    <w:link w:val="ImageCaption"/>
    <w:locked/>
    <w:rsid w:val="00340743"/>
    <w:rPr>
      <w:i/>
    </w:rPr>
  </w:style>
  <w:style w:type="paragraph" w:customStyle="1" w:styleId="ImageCaption">
    <w:name w:val="Image Caption"/>
    <w:basedOn w:val="Normln"/>
    <w:link w:val="BodyTextChar"/>
    <w:rsid w:val="00340743"/>
    <w:pPr>
      <w:spacing w:line="240" w:lineRule="auto"/>
      <w:jc w:val="left"/>
    </w:pPr>
    <w:rPr>
      <w:i/>
    </w:rPr>
  </w:style>
  <w:style w:type="character" w:customStyle="1" w:styleId="VerbatimChar">
    <w:name w:val="Verbatim Char"/>
    <w:basedOn w:val="BodyTextChar"/>
    <w:link w:val="SourceCode"/>
    <w:locked/>
    <w:rsid w:val="00340743"/>
    <w:rPr>
      <w:rFonts w:ascii="Consolas" w:hAnsi="Consolas"/>
      <w:i/>
      <w:sz w:val="22"/>
    </w:rPr>
  </w:style>
  <w:style w:type="paragraph" w:customStyle="1" w:styleId="SourceCode">
    <w:name w:val="Source Code"/>
    <w:basedOn w:val="Normln"/>
    <w:link w:val="VerbatimChar"/>
    <w:rsid w:val="00340743"/>
    <w:pPr>
      <w:wordWrap w:val="0"/>
      <w:spacing w:before="180" w:after="180" w:line="240" w:lineRule="auto"/>
      <w:jc w:val="left"/>
    </w:pPr>
    <w:rPr>
      <w:rFonts w:ascii="Consolas" w:hAnsi="Consolas"/>
      <w:i/>
      <w:sz w:val="22"/>
    </w:rPr>
  </w:style>
  <w:style w:type="character" w:customStyle="1" w:styleId="Link">
    <w:name w:val="Link"/>
    <w:basedOn w:val="BodyTextChar"/>
    <w:rsid w:val="00340743"/>
    <w:rPr>
      <w:i/>
      <w:color w:val="5B9BD5" w:themeColor="accent1"/>
    </w:rPr>
  </w:style>
  <w:style w:type="character" w:customStyle="1" w:styleId="KeywordTok">
    <w:name w:val="KeywordTok"/>
    <w:basedOn w:val="VerbatimChar"/>
    <w:rsid w:val="00340743"/>
    <w:rPr>
      <w:rFonts w:ascii="Consolas" w:hAnsi="Consolas"/>
      <w:b/>
      <w:bCs w:val="0"/>
      <w:i/>
      <w:color w:val="007020"/>
      <w:sz w:val="22"/>
    </w:rPr>
  </w:style>
  <w:style w:type="character" w:customStyle="1" w:styleId="DataTypeTok">
    <w:name w:val="DataTypeTok"/>
    <w:basedOn w:val="VerbatimChar"/>
    <w:rsid w:val="00340743"/>
    <w:rPr>
      <w:rFonts w:ascii="Consolas" w:hAnsi="Consolas"/>
      <w:i/>
      <w:color w:val="902000"/>
      <w:sz w:val="22"/>
    </w:rPr>
  </w:style>
  <w:style w:type="character" w:customStyle="1" w:styleId="CommentTok">
    <w:name w:val="CommentTok"/>
    <w:basedOn w:val="VerbatimChar"/>
    <w:rsid w:val="00340743"/>
    <w:rPr>
      <w:rFonts w:ascii="Consolas" w:hAnsi="Consolas"/>
      <w:i w:val="0"/>
      <w:color w:val="60A0B0"/>
      <w:sz w:val="22"/>
    </w:rPr>
  </w:style>
  <w:style w:type="character" w:customStyle="1" w:styleId="FunctionTok">
    <w:name w:val="FunctionTok"/>
    <w:basedOn w:val="VerbatimChar"/>
    <w:rsid w:val="00340743"/>
    <w:rPr>
      <w:rFonts w:ascii="Consolas" w:hAnsi="Consolas"/>
      <w:i/>
      <w:color w:val="06287E"/>
      <w:sz w:val="22"/>
    </w:rPr>
  </w:style>
  <w:style w:type="character" w:customStyle="1" w:styleId="NormalTok">
    <w:name w:val="NormalTok"/>
    <w:basedOn w:val="VerbatimChar"/>
    <w:rsid w:val="00340743"/>
    <w:rPr>
      <w:rFonts w:ascii="Consolas" w:hAnsi="Consolas"/>
      <w:i/>
      <w:sz w:val="22"/>
    </w:rPr>
  </w:style>
  <w:style w:type="character" w:customStyle="1" w:styleId="StringTok">
    <w:name w:val="StringTok"/>
    <w:basedOn w:val="VerbatimChar"/>
    <w:rsid w:val="00C54329"/>
    <w:rPr>
      <w:rFonts w:ascii="Consolas" w:hAnsi="Consolas"/>
      <w:i w:val="0"/>
      <w:color w:val="4070A0"/>
      <w:sz w:val="22"/>
    </w:rPr>
  </w:style>
  <w:style w:type="character" w:customStyle="1" w:styleId="OtherTok">
    <w:name w:val="OtherTok"/>
    <w:basedOn w:val="VerbatimChar"/>
    <w:rsid w:val="00C54329"/>
    <w:rPr>
      <w:rFonts w:ascii="Consolas" w:hAnsi="Consolas"/>
      <w:i w:val="0"/>
      <w:color w:val="007020"/>
      <w:sz w:val="22"/>
    </w:rPr>
  </w:style>
  <w:style w:type="paragraph" w:styleId="Normlnweb">
    <w:name w:val="Normal (Web)"/>
    <w:basedOn w:val="Normln"/>
    <w:uiPriority w:val="99"/>
    <w:unhideWhenUsed/>
    <w:rsid w:val="00D06857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styleId="FormtovanvHTML">
    <w:name w:val="HTML Preformatted"/>
    <w:basedOn w:val="Normln"/>
    <w:link w:val="FormtovanvHTMLChar"/>
    <w:uiPriority w:val="99"/>
    <w:unhideWhenUsed/>
    <w:rsid w:val="00D06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6857"/>
    <w:rPr>
      <w:rFonts w:ascii="Courier New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BD25B2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ED24FD"/>
    <w:pPr>
      <w:jc w:val="both"/>
    </w:pPr>
  </w:style>
  <w:style w:type="paragraph" w:styleId="Textvysvtlivek">
    <w:name w:val="endnote text"/>
    <w:basedOn w:val="Normln"/>
    <w:link w:val="TextvysvtlivekChar"/>
    <w:semiHidden/>
    <w:unhideWhenUsed/>
    <w:rsid w:val="00FD5BB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semiHidden/>
    <w:rsid w:val="00FD5BBB"/>
    <w:rPr>
      <w:sz w:val="20"/>
      <w:szCs w:val="20"/>
    </w:rPr>
  </w:style>
  <w:style w:type="character" w:styleId="Odkaznavysvtlivky">
    <w:name w:val="endnote reference"/>
    <w:basedOn w:val="Standardnpsmoodstavce"/>
    <w:semiHidden/>
    <w:unhideWhenUsed/>
    <w:rsid w:val="00FD5BBB"/>
    <w:rPr>
      <w:vertAlign w:val="superscript"/>
    </w:rPr>
  </w:style>
  <w:style w:type="paragraph" w:styleId="Podnadpis">
    <w:name w:val="Subtitle"/>
    <w:basedOn w:val="Normln"/>
    <w:next w:val="Normln"/>
    <w:link w:val="PodnadpisChar"/>
    <w:qFormat/>
    <w:rsid w:val="00685E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rsid w:val="00685EA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83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0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4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4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2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49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31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4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6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42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5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2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docs.microsoft.com/en-us/dotnet/csharp/programming-guide/classes-and-structs/constructor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dotnet/csharp/language-reference/keywords/ref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docs.microsoft.com/en-us/dotnet/csharp/programming-guide/classes-and-structs/method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dotnet/csharp/programming-guide/classes-and-structs/fields" TargetMode="External"/><Relationship Id="rId20" Type="http://schemas.openxmlformats.org/officeDocument/2006/relationships/hyperlink" Target="https://docs.microsoft.com/en-us/dotnet/standard/garbage-collection/fundamental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dotnet/csharp/programming-guide/classes-and-structs/classes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dotnet/csharp/programming-guide/classes-and-structs/properti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al\AppData\Local\Packages\microsoft.windowscommunicationsapps_8wekyb3d8bbwe\LocalState\Files\S0\3\sablona-studijni-materialy%5b2305843009213881552%5d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1015B20-346E-4B2A-951D-0998A88DA67A}">
  <we:reference id="wa104382008" version="1.1.0.0" store="cs-CZ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EFD4898-6114-444A-B02D-75A74AF4D954}">
  <we:reference id="wa200000011" version="1.0.1.0" store="cs-CZ" storeType="OMEX"/>
  <we:alternateReferences>
    <we:reference id="wa200000011" version="1.0.1.0" store="WA200000011" storeType="OMEX"/>
  </we:alternateReferences>
  <we:properties>
    <we:property name="language" value="&quot;Cs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E8BE0F9241ED4083F743BB03EE1D68" ma:contentTypeVersion="2" ma:contentTypeDescription="Vytvoří nový dokument" ma:contentTypeScope="" ma:versionID="82c6b27d64d19767bc2bf87c959a1423">
  <xsd:schema xmlns:xsd="http://www.w3.org/2001/XMLSchema" xmlns:xs="http://www.w3.org/2001/XMLSchema" xmlns:p="http://schemas.microsoft.com/office/2006/metadata/properties" xmlns:ns2="34a0577a-2fcf-4f5f-aec4-f2eae0fecbd1" targetNamespace="http://schemas.microsoft.com/office/2006/metadata/properties" ma:root="true" ma:fieldsID="705a280cb99df2e0bb524bcf5dce08f9" ns2:_="">
    <xsd:import namespace="34a0577a-2fcf-4f5f-aec4-f2eae0fec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0577a-2fcf-4f5f-aec4-f2eae0fec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51905-B4C4-4F7A-9E55-79FBDCE73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0577a-2fcf-4f5f-aec4-f2eae0fec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17CE27-D84D-4812-8182-64D26259D0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23D13-37DD-4982-97C9-859D5361B5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430A83-F08F-40A6-BBD9-F48CF51B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sablona-studijni-materialy[2305843009213881552]</Template>
  <TotalTime>211</TotalTime>
  <Pages>13</Pages>
  <Words>1796</Words>
  <Characters>10597</Characters>
  <Application>Microsoft Office Word</Application>
  <DocSecurity>0</DocSecurity>
  <Lines>88</Lines>
  <Paragraphs>24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Pepa</vt:lpstr>
      <vt:lpstr>Šablona -- Diplomová práce (uni)</vt:lpstr>
    </vt:vector>
  </TitlesOfParts>
  <Company>FHS UTB ve Zlíně</Company>
  <LinksUpToDate>false</LinksUpToDate>
  <CharactersWithSpaces>12369</CharactersWithSpaces>
  <SharedDoc>false</SharedDoc>
  <HLinks>
    <vt:vector size="126" baseType="variant">
      <vt:variant>
        <vt:i4>1966143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_Toc117787187</vt:lpwstr>
      </vt:variant>
      <vt:variant>
        <vt:i4>1966143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_Toc117787186</vt:lpwstr>
      </vt:variant>
      <vt:variant>
        <vt:i4>1966143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_Toc117787185</vt:lpwstr>
      </vt:variant>
      <vt:variant>
        <vt:i4>1966143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_Toc117787184</vt:lpwstr>
      </vt:variant>
      <vt:variant>
        <vt:i4>1966143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_Toc117787183</vt:lpwstr>
      </vt:variant>
      <vt:variant>
        <vt:i4>1966143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_Toc117787182</vt:lpwstr>
      </vt:variant>
      <vt:variant>
        <vt:i4>1966143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_Toc117787181</vt:lpwstr>
      </vt:variant>
      <vt:variant>
        <vt:i4>1966143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_Toc117787180</vt:lpwstr>
      </vt:variant>
      <vt:variant>
        <vt:i4>1114175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_Toc117787179</vt:lpwstr>
      </vt:variant>
      <vt:variant>
        <vt:i4>1114175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_Toc117787178</vt:lpwstr>
      </vt:variant>
      <vt:variant>
        <vt:i4>1114175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_Toc117787177</vt:lpwstr>
      </vt:variant>
      <vt:variant>
        <vt:i4>1114175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_Toc117787176</vt:lpwstr>
      </vt:variant>
      <vt:variant>
        <vt:i4>1114175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_Toc117787175</vt:lpwstr>
      </vt:variant>
      <vt:variant>
        <vt:i4>1114175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_Toc117787174</vt:lpwstr>
      </vt:variant>
      <vt:variant>
        <vt:i4>1114175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_Toc117787173</vt:lpwstr>
      </vt:variant>
      <vt:variant>
        <vt:i4>1114175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_Toc117787172</vt:lpwstr>
      </vt:variant>
      <vt:variant>
        <vt:i4>1114175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_Toc117787171</vt:lpwstr>
      </vt:variant>
      <vt:variant>
        <vt:i4>1114175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_Toc117787170</vt:lpwstr>
      </vt:variant>
      <vt:variant>
        <vt:i4>1048639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_Toc117787169</vt:lpwstr>
      </vt:variant>
      <vt:variant>
        <vt:i4>1048639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_Toc117787168</vt:lpwstr>
      </vt:variant>
      <vt:variant>
        <vt:i4>1048639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_Toc117787167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Pepa</dc:title>
  <dc:creator>ekral</dc:creator>
  <cp:lastModifiedBy>Erik Král</cp:lastModifiedBy>
  <cp:revision>123</cp:revision>
  <cp:lastPrinted>2020-12-30T14:55:00Z</cp:lastPrinted>
  <dcterms:created xsi:type="dcterms:W3CDTF">2021-01-05T21:27:00Z</dcterms:created>
  <dcterms:modified xsi:type="dcterms:W3CDTF">2021-01-06T21:23:00Z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0x010100FAE8BE0F9241ED4083F743BB03EE1D68</vt:lpwstr>
  </property>
</Properties>
</file>